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2D" w:rsidRPr="003C61D4" w:rsidRDefault="008B142D" w:rsidP="008B142D">
      <w:pPr>
        <w:spacing w:line="240" w:lineRule="auto"/>
        <w:ind w:firstLine="0"/>
        <w:jc w:val="center"/>
        <w:rPr>
          <w:b/>
          <w:caps/>
          <w:noProof/>
        </w:rPr>
      </w:pPr>
      <w:bookmarkStart w:id="0" w:name="D4_P1"/>
      <w:bookmarkStart w:id="1" w:name="DOC4"/>
      <w:bookmarkEnd w:id="0"/>
    </w:p>
    <w:p w:rsidR="002A47E6" w:rsidRPr="003C61D4" w:rsidRDefault="00FB3AC4" w:rsidP="002A47E6">
      <w:pPr>
        <w:spacing w:line="240" w:lineRule="auto"/>
        <w:ind w:firstLine="0"/>
        <w:jc w:val="center"/>
        <w:rPr>
          <w:noProof/>
        </w:rPr>
      </w:pPr>
      <w:r w:rsidRPr="003C61D4">
        <w:rPr>
          <w:noProof/>
        </w:rPr>
        <w:fldChar w:fldCharType="begin"/>
      </w:r>
      <w:r w:rsidR="002A47E6" w:rsidRPr="003C61D4">
        <w:rPr>
          <w:noProof/>
        </w:rPr>
        <w:instrText xml:space="preserve"> </w:instrText>
      </w:r>
      <w:r w:rsidR="002A47E6" w:rsidRPr="003C61D4">
        <w:rPr>
          <w:noProof/>
          <w:lang w:val="en-US"/>
        </w:rPr>
        <w:instrText>SEQ Table \r 0 \h</w:instrText>
      </w:r>
      <w:r w:rsidR="002A47E6" w:rsidRPr="003C61D4">
        <w:rPr>
          <w:noProof/>
        </w:rPr>
        <w:instrText xml:space="preserve"> </w:instrText>
      </w:r>
      <w:r w:rsidRPr="003C61D4">
        <w:rPr>
          <w:noProof/>
        </w:rPr>
        <w:fldChar w:fldCharType="end"/>
      </w:r>
    </w:p>
    <w:p w:rsidR="00441AD4" w:rsidRPr="003C61D4" w:rsidRDefault="00FB3AC4" w:rsidP="00441AD4">
      <w:pPr>
        <w:spacing w:line="240" w:lineRule="auto"/>
        <w:ind w:firstLine="0"/>
        <w:jc w:val="center"/>
        <w:rPr>
          <w:noProof/>
        </w:rPr>
      </w:pPr>
      <w:r w:rsidRPr="003C61D4">
        <w:rPr>
          <w:noProof/>
        </w:rPr>
        <w:fldChar w:fldCharType="begin"/>
      </w:r>
      <w:r w:rsidR="00441AD4" w:rsidRPr="003C61D4">
        <w:rPr>
          <w:noProof/>
        </w:rPr>
        <w:instrText xml:space="preserve"> </w:instrText>
      </w:r>
      <w:r w:rsidR="00441AD4" w:rsidRPr="003C61D4">
        <w:rPr>
          <w:noProof/>
          <w:lang w:val="en-US"/>
        </w:rPr>
        <w:instrText>SEQ Figure \r 0 \h</w:instrText>
      </w:r>
      <w:r w:rsidR="00441AD4" w:rsidRPr="003C61D4">
        <w:rPr>
          <w:noProof/>
        </w:rPr>
        <w:instrText xml:space="preserve"> </w:instrText>
      </w:r>
      <w:r w:rsidRPr="003C61D4">
        <w:rPr>
          <w:noProof/>
        </w:rPr>
        <w:fldChar w:fldCharType="end"/>
      </w:r>
    </w:p>
    <w:p w:rsidR="008B142D" w:rsidRPr="003C61D4" w:rsidRDefault="008B142D" w:rsidP="008B142D">
      <w:pPr>
        <w:spacing w:line="240" w:lineRule="auto"/>
        <w:ind w:firstLine="0"/>
        <w:jc w:val="center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jc w:val="center"/>
        <w:rPr>
          <w:noProof/>
        </w:rPr>
      </w:pPr>
    </w:p>
    <w:p w:rsidR="008B142D" w:rsidRPr="003C61D4" w:rsidRDefault="008B142D" w:rsidP="008B142D">
      <w:pPr>
        <w:autoSpaceDE w:val="0"/>
        <w:autoSpaceDN w:val="0"/>
        <w:adjustRightInd w:val="0"/>
        <w:spacing w:line="288" w:lineRule="auto"/>
        <w:ind w:firstLine="0"/>
        <w:rPr>
          <w:noProof/>
        </w:rPr>
      </w:pPr>
    </w:p>
    <w:p w:rsidR="008B142D" w:rsidRPr="003C61D4" w:rsidRDefault="008B142D" w:rsidP="008B142D">
      <w:pPr>
        <w:autoSpaceDE w:val="0"/>
        <w:autoSpaceDN w:val="0"/>
        <w:adjustRightInd w:val="0"/>
        <w:spacing w:line="288" w:lineRule="auto"/>
        <w:ind w:firstLine="0"/>
        <w:rPr>
          <w:noProof/>
        </w:rPr>
      </w:pPr>
    </w:p>
    <w:p w:rsidR="008B142D" w:rsidRDefault="008B142D" w:rsidP="008B142D">
      <w:pPr>
        <w:spacing w:line="240" w:lineRule="auto"/>
        <w:ind w:firstLine="0"/>
        <w:rPr>
          <w:noProof/>
        </w:rPr>
      </w:pPr>
    </w:p>
    <w:p w:rsidR="00CF1678" w:rsidRDefault="00CF1678" w:rsidP="008B142D">
      <w:pPr>
        <w:spacing w:line="240" w:lineRule="auto"/>
        <w:ind w:firstLine="0"/>
        <w:rPr>
          <w:noProof/>
        </w:rPr>
      </w:pPr>
    </w:p>
    <w:p w:rsidR="00CF1678" w:rsidRDefault="00CF1678" w:rsidP="008B142D">
      <w:pPr>
        <w:spacing w:line="240" w:lineRule="auto"/>
        <w:ind w:firstLine="0"/>
        <w:rPr>
          <w:noProof/>
        </w:rPr>
      </w:pPr>
    </w:p>
    <w:p w:rsidR="00CF1678" w:rsidRDefault="00CF1678" w:rsidP="008B142D">
      <w:pPr>
        <w:spacing w:line="240" w:lineRule="auto"/>
        <w:ind w:firstLine="0"/>
        <w:rPr>
          <w:noProof/>
        </w:rPr>
      </w:pPr>
    </w:p>
    <w:p w:rsidR="00CF1678" w:rsidRDefault="00CF1678" w:rsidP="008B142D">
      <w:pPr>
        <w:spacing w:line="240" w:lineRule="auto"/>
        <w:ind w:firstLine="0"/>
        <w:rPr>
          <w:noProof/>
        </w:rPr>
      </w:pPr>
    </w:p>
    <w:p w:rsidR="00CF1678" w:rsidRPr="003C61D4" w:rsidRDefault="00CF1678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B142D" w:rsidRPr="003C61D4" w:rsidRDefault="008B142D" w:rsidP="008B142D">
      <w:pPr>
        <w:spacing w:line="240" w:lineRule="auto"/>
        <w:ind w:firstLine="0"/>
        <w:rPr>
          <w:noProof/>
        </w:rPr>
      </w:pPr>
    </w:p>
    <w:p w:rsidR="008F494C" w:rsidRDefault="000B38B6" w:rsidP="00B04811">
      <w:pPr>
        <w:spacing w:before="360" w:after="120" w:line="240" w:lineRule="auto"/>
        <w:ind w:firstLine="0"/>
        <w:jc w:val="center"/>
        <w:rPr>
          <w:b/>
          <w:noProof/>
        </w:rPr>
      </w:pPr>
      <w:bookmarkStart w:id="2" w:name="DOC5_title"/>
      <w:r w:rsidRPr="003C61D4">
        <w:rPr>
          <w:b/>
        </w:rPr>
        <w:t>Каталог базы данных</w:t>
      </w:r>
      <w:bookmarkEnd w:id="2"/>
    </w:p>
    <w:p w:rsidR="008B142D" w:rsidRPr="003C61D4" w:rsidRDefault="008B142D" w:rsidP="008B142D">
      <w:pPr>
        <w:spacing w:line="240" w:lineRule="auto"/>
        <w:ind w:firstLine="0"/>
        <w:jc w:val="center"/>
        <w:rPr>
          <w:noProof/>
        </w:rPr>
        <w:sectPr w:rsidR="008B142D" w:rsidRPr="003C61D4" w:rsidSect="006C54E4">
          <w:headerReference w:type="default" r:id="rId12"/>
          <w:footerReference w:type="default" r:id="rId13"/>
          <w:footerReference w:type="first" r:id="rId14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:rsidR="008B142D" w:rsidRPr="003C61D4" w:rsidRDefault="008B142D" w:rsidP="008B142D">
      <w:pPr>
        <w:rPr>
          <w:noProof/>
        </w:rPr>
        <w:sectPr w:rsidR="008B142D" w:rsidRPr="003C61D4" w:rsidSect="006C54E4">
          <w:footerReference w:type="default" r:id="rId15"/>
          <w:headerReference w:type="first" r:id="rId16"/>
          <w:footerReference w:type="first" r:id="rId17"/>
          <w:footnotePr>
            <w:numRestart w:val="eachSect"/>
          </w:footnotePr>
          <w:type w:val="continuous"/>
          <w:pgSz w:w="11906" w:h="16838" w:code="9"/>
          <w:pgMar w:top="709" w:right="709" w:bottom="1560" w:left="1531" w:header="0" w:footer="268" w:gutter="0"/>
          <w:cols w:space="708"/>
          <w:titlePg/>
          <w:docGrid w:linePitch="360"/>
        </w:sectPr>
      </w:pPr>
    </w:p>
    <w:p w:rsidR="00D663C9" w:rsidRPr="003E7AEA" w:rsidRDefault="0064409F" w:rsidP="00584D81">
      <w:pPr>
        <w:pStyle w:val="1"/>
        <w:numPr>
          <w:ilvl w:val="0"/>
          <w:numId w:val="119"/>
        </w:numPr>
      </w:pPr>
      <w:bookmarkStart w:id="3" w:name="ESPRESETNUM_201512200912195334"/>
      <w:bookmarkStart w:id="4" w:name="_Toc435891410"/>
      <w:bookmarkStart w:id="5" w:name="_Toc491450191"/>
      <w:bookmarkEnd w:id="3"/>
      <w:r w:rsidRPr="003B3798">
        <w:lastRenderedPageBreak/>
        <w:t>КАТАЛОГ БАЗЫ ДАННЫХ</w:t>
      </w:r>
      <w:bookmarkEnd w:id="4"/>
      <w:bookmarkEnd w:id="5"/>
    </w:p>
    <w:p w:rsidR="005818A7" w:rsidRPr="005818A7" w:rsidRDefault="005818A7" w:rsidP="009F55FA">
      <w:pPr>
        <w:pStyle w:val="B7"/>
      </w:pPr>
      <w:bookmarkStart w:id="6" w:name="_Toc491450210"/>
      <w:r w:rsidRPr="005818A7"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</w:t>
      </w:r>
      <w:r w:rsidR="001760F1">
        <w:rPr>
          <w:noProof/>
        </w:rPr>
        <w:fldChar w:fldCharType="end"/>
      </w:r>
      <w:r w:rsidRPr="005818A7">
        <w:t xml:space="preserve"> - Rights – права пользователей</w:t>
      </w:r>
      <w:bookmarkEnd w:id="6"/>
    </w:p>
    <w:tbl>
      <w:tblPr>
        <w:tblW w:w="98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1980"/>
        <w:gridCol w:w="1563"/>
        <w:gridCol w:w="4140"/>
      </w:tblGrid>
      <w:tr w:rsidR="005818A7" w:rsidRPr="005818A7" w:rsidTr="009F55FA">
        <w:trPr>
          <w:tblHeader/>
        </w:trPr>
        <w:tc>
          <w:tcPr>
            <w:tcW w:w="2122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7" w:name="BKM_01173BAB_CC1F_4C86_8E65_DD6550DD0329"/>
            <w:bookmarkEnd w:id="7"/>
            <w:r>
              <w:rPr>
                <w:b/>
              </w:rPr>
              <w:t>Колонка</w:t>
            </w:r>
          </w:p>
        </w:tc>
        <w:tc>
          <w:tcPr>
            <w:tcW w:w="198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563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9F55FA">
        <w:tc>
          <w:tcPr>
            <w:tcW w:w="2122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D5E01B2" wp14:editId="3A73D57E">
                  <wp:extent cx="114300" cy="114300"/>
                  <wp:effectExtent l="0" t="0" r="0" b="0"/>
                  <wp:docPr id="761" name="Рисунок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563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права</w:t>
            </w:r>
          </w:p>
        </w:tc>
      </w:tr>
      <w:tr w:rsidR="005818A7" w:rsidRPr="005818A7" w:rsidTr="009F55FA">
        <w:tc>
          <w:tcPr>
            <w:tcW w:w="2122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" w:name="BKM_11E280C0_749D_4C89_A34A_358246BD9156"/>
            <w:bookmarkEnd w:id="8"/>
            <w:r w:rsidRPr="005818A7">
              <w:rPr>
                <w:noProof/>
              </w:rPr>
              <w:drawing>
                <wp:inline distT="0" distB="0" distL="0" distR="0" wp14:anchorId="08D215B9" wp14:editId="7E98109A">
                  <wp:extent cx="114300" cy="114300"/>
                  <wp:effectExtent l="0" t="0" r="0" b="0"/>
                  <wp:docPr id="762" name="Рисунок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563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права</w:t>
            </w:r>
          </w:p>
        </w:tc>
      </w:tr>
      <w:tr w:rsidR="005818A7" w:rsidRPr="005818A7" w:rsidTr="009F55FA">
        <w:tc>
          <w:tcPr>
            <w:tcW w:w="2122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" w:name="BKM_F66D32BF_B0DF_4A99_A33B_50527E2A57C5"/>
            <w:bookmarkEnd w:id="9"/>
            <w:r w:rsidRPr="005818A7">
              <w:rPr>
                <w:noProof/>
              </w:rPr>
              <w:drawing>
                <wp:inline distT="0" distB="0" distL="0" distR="0" wp14:anchorId="2AC1DF34" wp14:editId="6A9CA016">
                  <wp:extent cx="114300" cy="114300"/>
                  <wp:effectExtent l="0" t="0" r="0" b="0"/>
                  <wp:docPr id="763" name="Рисунок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563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shd w:val="clear" w:color="auto" w:fill="FFFFFF" w:themeFill="background1"/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Префикс используемый в HTML разметке</w:t>
            </w:r>
          </w:p>
        </w:tc>
      </w:tr>
    </w:tbl>
    <w:p w:rsidR="005818A7" w:rsidRPr="005818A7" w:rsidRDefault="009F55FA" w:rsidP="009F55FA">
      <w:pPr>
        <w:pStyle w:val="B7"/>
      </w:pPr>
      <w:bookmarkStart w:id="10" w:name="BKM_44DDB584_8E21_48A5_8F24_F17CB5D32D77"/>
      <w:bookmarkStart w:id="11" w:name="_Toc491450211"/>
      <w:bookmarkEnd w:id="10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Role – роли пользователей</w:t>
      </w:r>
      <w:bookmarkEnd w:id="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12" w:name="BKM_BDCBE834_4DC9_4C5B_8124_7901B901359E"/>
            <w:bookmarkEnd w:id="12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5B64FCD" wp14:editId="0E201CDB">
                  <wp:extent cx="114300" cy="114300"/>
                  <wp:effectExtent l="0" t="0" r="0" b="0"/>
                  <wp:docPr id="765" name="Рисунок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роли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" w:name="BKM_228A800A_AEC5_479A_A9C0_5A92428BF1AB"/>
            <w:bookmarkEnd w:id="13"/>
            <w:r w:rsidRPr="005818A7">
              <w:rPr>
                <w:noProof/>
              </w:rPr>
              <w:drawing>
                <wp:inline distT="0" distB="0" distL="0" distR="0" wp14:anchorId="00FFA593" wp14:editId="6A7FABBA">
                  <wp:extent cx="114300" cy="114300"/>
                  <wp:effectExtent l="0" t="0" r="0" b="0"/>
                  <wp:docPr id="766" name="Рисунок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роли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" w:name="BKM_F235E49A_D495_4E8B_A900_E707B0C5840E"/>
            <w:bookmarkEnd w:id="14"/>
            <w:r w:rsidRPr="005818A7">
              <w:rPr>
                <w:noProof/>
              </w:rPr>
              <w:drawing>
                <wp:inline distT="0" distB="0" distL="0" distR="0" wp14:anchorId="3EEBE8AC" wp14:editId="7B49D537">
                  <wp:extent cx="114300" cy="114300"/>
                  <wp:effectExtent l="0" t="0" r="0" b="0"/>
                  <wp:docPr id="767" name="Рисунок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роли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" w:name="BKM_F5844979_9B87_40F8_8120_75838E4A3919"/>
            <w:bookmarkEnd w:id="15"/>
            <w:r w:rsidRPr="005818A7">
              <w:rPr>
                <w:noProof/>
              </w:rPr>
              <w:drawing>
                <wp:inline distT="0" distB="0" distL="0" distR="0" wp14:anchorId="5A858ACD" wp14:editId="502AC2FF">
                  <wp:extent cx="114300" cy="114300"/>
                  <wp:effectExtent l="0" t="0" r="0" b="0"/>
                  <wp:docPr id="768" name="Рисунок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level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Уровень роли </w:t>
            </w:r>
          </w:p>
        </w:tc>
      </w:tr>
    </w:tbl>
    <w:p w:rsidR="005818A7" w:rsidRPr="005818A7" w:rsidRDefault="009F55FA" w:rsidP="009F55FA">
      <w:pPr>
        <w:pStyle w:val="B7"/>
      </w:pPr>
      <w:bookmarkStart w:id="16" w:name="BKM_A3729559_CCAB_4675_B139_3A5539A47CC9"/>
      <w:bookmarkStart w:id="17" w:name="_Toc491450212"/>
      <w:bookmarkEnd w:id="1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User - пользователи</w:t>
      </w:r>
      <w:bookmarkEnd w:id="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3879964" wp14:editId="54144241">
                  <wp:extent cx="114300" cy="114300"/>
                  <wp:effectExtent l="0" t="0" r="0" b="0"/>
                  <wp:docPr id="770" name="Рисунок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пользователя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" w:name="BKM_575F652F_A87A_48D6_853E_05CF2B309231"/>
            <w:bookmarkEnd w:id="18"/>
            <w:r w:rsidRPr="005818A7">
              <w:rPr>
                <w:noProof/>
              </w:rPr>
              <w:drawing>
                <wp:inline distT="0" distB="0" distL="0" distR="0" wp14:anchorId="283EA8E8" wp14:editId="06E29856">
                  <wp:extent cx="114300" cy="114300"/>
                  <wp:effectExtent l="0" t="0" r="0" b="0"/>
                  <wp:docPr id="771" name="Рисунок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username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логин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" w:name="BKM_771F7B87_8A4F_49D1_8B1B_8AE9DCF41AD4"/>
            <w:bookmarkEnd w:id="19"/>
            <w:r w:rsidRPr="005818A7">
              <w:rPr>
                <w:noProof/>
              </w:rPr>
              <w:drawing>
                <wp:inline distT="0" distB="0" distL="0" distR="0" wp14:anchorId="3DFADCBB" wp14:editId="5BF2C255">
                  <wp:extent cx="114300" cy="114300"/>
                  <wp:effectExtent l="0" t="0" r="0" b="0"/>
                  <wp:docPr id="772" name="Рисунок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пароль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" w:name="BKM_04D359D2_C1D8_40B6_B2E5_1AAF00612B18"/>
            <w:bookmarkEnd w:id="20"/>
            <w:r w:rsidRPr="005818A7">
              <w:rPr>
                <w:noProof/>
              </w:rPr>
              <w:drawing>
                <wp:inline distT="0" distB="0" distL="0" distR="0" wp14:anchorId="0B160CE6" wp14:editId="67F99B1C">
                  <wp:extent cx="114300" cy="114300"/>
                  <wp:effectExtent l="0" t="0" r="0" b="0"/>
                  <wp:docPr id="773" name="Рисунок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" w:name="BKM_E5BB6831_99A5_455E_B0FA_F644F7F4BA9C"/>
            <w:bookmarkEnd w:id="21"/>
            <w:r w:rsidRPr="005818A7">
              <w:rPr>
                <w:noProof/>
              </w:rPr>
              <w:drawing>
                <wp:inline distT="0" distB="0" distL="0" distR="0" wp14:anchorId="6DC06CEB" wp14:editId="0A1F54DB">
                  <wp:extent cx="114300" cy="114300"/>
                  <wp:effectExtent l="0" t="0" r="0" b="0"/>
                  <wp:docPr id="774" name="Рисунок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agent_id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агента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" w:name="BKM_A90C1594_AE87_4FA5_ABE4_56CCDD9FC9FF"/>
            <w:bookmarkEnd w:id="22"/>
            <w:r w:rsidRPr="005818A7">
              <w:rPr>
                <w:noProof/>
              </w:rPr>
              <w:drawing>
                <wp:inline distT="0" distB="0" distL="0" distR="0" wp14:anchorId="6F07152C" wp14:editId="7DC41AFD">
                  <wp:extent cx="114300" cy="114300"/>
                  <wp:effectExtent l="0" t="0" r="0" b="0"/>
                  <wp:docPr id="775" name="Рисунок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first_name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" w:name="BKM_492ED994_9E3A_4DFF_87AC_984313CB7899"/>
            <w:bookmarkEnd w:id="23"/>
            <w:r w:rsidRPr="005818A7">
              <w:rPr>
                <w:noProof/>
              </w:rPr>
              <w:drawing>
                <wp:inline distT="0" distB="0" distL="0" distR="0" wp14:anchorId="674C4C3A" wp14:editId="751531B2">
                  <wp:extent cx="114300" cy="114300"/>
                  <wp:effectExtent l="0" t="0" r="0" b="0"/>
                  <wp:docPr id="776" name="Рисунок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middle_name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Отчество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" w:name="BKM_E9379CAB_A09E_4E8D_9D48_5A59AAD3FFF8"/>
            <w:bookmarkEnd w:id="24"/>
            <w:r w:rsidRPr="005818A7">
              <w:rPr>
                <w:noProof/>
              </w:rPr>
              <w:drawing>
                <wp:inline distT="0" distB="0" distL="0" distR="0" wp14:anchorId="492077B1" wp14:editId="7D9CAF38">
                  <wp:extent cx="114300" cy="114300"/>
                  <wp:effectExtent l="0" t="0" r="0" b="0"/>
                  <wp:docPr id="777" name="Рисунок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Фамилия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" w:name="BKM_0937C81C_26F5_48A7_A3AA_43A93E2E4817"/>
            <w:bookmarkEnd w:id="25"/>
            <w:r w:rsidRPr="005818A7">
              <w:rPr>
                <w:noProof/>
              </w:rPr>
              <w:drawing>
                <wp:inline distT="0" distB="0" distL="0" distR="0" wp14:anchorId="7EFAE316" wp14:editId="79E6CAFC">
                  <wp:extent cx="114300" cy="114300"/>
                  <wp:effectExtent l="0" t="0" r="0" b="0"/>
                  <wp:docPr id="778" name="Рисунок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 пользователея. Нет – включен, Да - выключен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" w:name="BKM_6E5D2E6B_1E84_4FDB_820F_1AFB844B6180"/>
            <w:bookmarkEnd w:id="26"/>
            <w:r w:rsidRPr="005818A7">
              <w:rPr>
                <w:noProof/>
              </w:rPr>
              <w:drawing>
                <wp:inline distT="0" distB="0" distL="0" distR="0" wp14:anchorId="26061976" wp14:editId="530B9DB5">
                  <wp:extent cx="114300" cy="114300"/>
                  <wp:effectExtent l="0" t="0" r="0" b="0"/>
                  <wp:docPr id="779" name="Рисунок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e-mail пользователя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" w:name="BKM_A80F28D9_A59C_43EA_AF90_565C1E56EDDE"/>
            <w:bookmarkEnd w:id="27"/>
            <w:r w:rsidRPr="005818A7">
              <w:rPr>
                <w:noProof/>
              </w:rPr>
              <w:drawing>
                <wp:inline distT="0" distB="0" distL="0" distR="0" wp14:anchorId="7FADFA6C" wp14:editId="506D00FD">
                  <wp:extent cx="114300" cy="114300"/>
                  <wp:effectExtent l="0" t="0" r="0" b="0"/>
                  <wp:docPr id="780" name="Рисунок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tourfilial_id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филиала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financial_organization_</w:t>
            </w:r>
            <w:r w:rsidRPr="005818A7">
              <w:lastRenderedPageBreak/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lastRenderedPageBreak/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финансовой организации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" w:name="BKM_AB57BC73_AE47_4FDD_B6D5_2CCC9DFAEDA7"/>
            <w:bookmarkEnd w:id="28"/>
            <w:r w:rsidRPr="005818A7">
              <w:rPr>
                <w:noProof/>
              </w:rPr>
              <w:lastRenderedPageBreak/>
              <w:drawing>
                <wp:inline distT="0" distB="0" distL="0" distR="0" wp14:anchorId="00CBB837" wp14:editId="2266C257">
                  <wp:extent cx="114300" cy="114300"/>
                  <wp:effectExtent l="0" t="0" r="0" b="0"/>
                  <wp:docPr id="781" name="Рисунок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hash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Хэш функция</w:t>
            </w:r>
          </w:p>
        </w:tc>
      </w:tr>
    </w:tbl>
    <w:p w:rsidR="005818A7" w:rsidRPr="005818A7" w:rsidRDefault="009F55FA" w:rsidP="009F55FA">
      <w:pPr>
        <w:pStyle w:val="B7"/>
      </w:pPr>
      <w:bookmarkStart w:id="29" w:name="BKM_82F4D0A2_BAAE_449A_A010_4111310E5A90"/>
      <w:bookmarkStart w:id="30" w:name="_Toc491450213"/>
      <w:bookmarkEnd w:id="2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accomodation_services – услуги проживания</w:t>
      </w:r>
      <w:bookmarkEnd w:id="30"/>
      <w:r w:rsidR="005818A7" w:rsidRPr="005818A7">
        <w:t xml:space="preserve"> 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B3A4B76" wp14:editId="666DDAA0">
                  <wp:extent cx="114300" cy="114300"/>
                  <wp:effectExtent l="0" t="0" r="0" b="0"/>
                  <wp:docPr id="786" name="Рисунок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услуги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" w:name="BKM_8341A4B1_CDE3_4314_985F_170A6322DDB9"/>
            <w:bookmarkEnd w:id="31"/>
            <w:r w:rsidRPr="005818A7">
              <w:rPr>
                <w:noProof/>
              </w:rPr>
              <w:drawing>
                <wp:inline distT="0" distB="0" distL="0" distR="0" wp14:anchorId="1F690BBC" wp14:editId="1BF3FC72">
                  <wp:extent cx="114300" cy="114300"/>
                  <wp:effectExtent l="0" t="0" r="0" b="0"/>
                  <wp:docPr id="787" name="Рисунок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заезда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" w:name="BKM_9374A98F_CE62_4AF7_ACE5_5FBFEEE53283"/>
            <w:bookmarkEnd w:id="32"/>
            <w:r w:rsidRPr="005818A7">
              <w:rPr>
                <w:noProof/>
              </w:rPr>
              <w:drawing>
                <wp:inline distT="0" distB="0" distL="0" distR="0" wp14:anchorId="7A287063" wp14:editId="7C6C7109">
                  <wp:extent cx="114300" cy="114300"/>
                  <wp:effectExtent l="0" t="0" r="0" b="0"/>
                  <wp:docPr id="788" name="Рисунок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выселения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" w:name="BKM_552D36D5_32E8_45BB_98F5_0743FDF9F68F"/>
            <w:bookmarkEnd w:id="33"/>
            <w:r w:rsidRPr="005818A7">
              <w:rPr>
                <w:noProof/>
              </w:rPr>
              <w:drawing>
                <wp:inline distT="0" distB="0" distL="0" distR="0" wp14:anchorId="673955D6" wp14:editId="1D9EDE6B">
                  <wp:extent cx="114300" cy="114300"/>
                  <wp:effectExtent l="0" t="0" r="0" b="0"/>
                  <wp:docPr id="789" name="Рисунок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city_dst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Город/местоположение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" w:name="BKM_08073BDC_DD47_4E4A_BFF6_8BD6E204AFD2"/>
            <w:bookmarkEnd w:id="34"/>
            <w:r w:rsidRPr="005818A7">
              <w:rPr>
                <w:noProof/>
              </w:rPr>
              <w:drawing>
                <wp:inline distT="0" distB="0" distL="0" distR="0" wp14:anchorId="72C76305" wp14:editId="662EA0D7">
                  <wp:extent cx="114300" cy="114300"/>
                  <wp:effectExtent l="0" t="0" r="0" b="0"/>
                  <wp:docPr id="790" name="Рисунок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hotel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отеля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" w:name="BKM_8899B958_FC80_4B7F_B9C7_99E6F38A6BBB"/>
            <w:bookmarkEnd w:id="35"/>
            <w:r w:rsidRPr="005818A7">
              <w:rPr>
                <w:noProof/>
              </w:rPr>
              <w:drawing>
                <wp:inline distT="0" distB="0" distL="0" distR="0" wp14:anchorId="25DD32D8" wp14:editId="31F46109">
                  <wp:extent cx="114300" cy="114300"/>
                  <wp:effectExtent l="0" t="0" r="0" b="0"/>
                  <wp:docPr id="791" name="Рисунок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accomodation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расселения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" w:name="BKM_A8282903_0E88_4D6F_AAF7_1007E971F13F"/>
            <w:bookmarkEnd w:id="36"/>
            <w:r w:rsidRPr="005818A7">
              <w:rPr>
                <w:noProof/>
              </w:rPr>
              <w:drawing>
                <wp:inline distT="0" distB="0" distL="0" distR="0" wp14:anchorId="073B6493" wp14:editId="0C8E07C3">
                  <wp:extent cx="114300" cy="114300"/>
                  <wp:effectExtent l="0" t="0" r="0" b="0"/>
                  <wp:docPr id="792" name="Рисунок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Путевка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" w:name="BKM_277E41FC_E67E_4BE9_B29B_3EBDF42FE59F"/>
            <w:bookmarkEnd w:id="37"/>
            <w:r w:rsidRPr="005818A7">
              <w:rPr>
                <w:noProof/>
              </w:rPr>
              <w:drawing>
                <wp:inline distT="0" distB="0" distL="0" distR="0" wp14:anchorId="3FCC8BB2" wp14:editId="25180CEC">
                  <wp:extent cx="114300" cy="114300"/>
                  <wp:effectExtent l="0" t="0" r="0" b="0"/>
                  <wp:docPr id="793" name="Рисунок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" w:name="BKM_1A014CF2_F165_4362_9220_CCEEE750462A"/>
            <w:bookmarkEnd w:id="38"/>
            <w:r w:rsidRPr="005818A7">
              <w:rPr>
                <w:noProof/>
              </w:rPr>
              <w:drawing>
                <wp:inline distT="0" distB="0" distL="0" distR="0" wp14:anchorId="26B48ABC" wp14:editId="773B0F55">
                  <wp:extent cx="114300" cy="114300"/>
                  <wp:effectExtent l="0" t="0" r="0" b="0"/>
                  <wp:docPr id="794" name="Рисунок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" w:name="BKM_15CB233D_C7FF_4CAA_9D21_D027BD6EE351"/>
            <w:bookmarkEnd w:id="39"/>
            <w:r w:rsidRPr="005818A7">
              <w:rPr>
                <w:noProof/>
              </w:rPr>
              <w:drawing>
                <wp:inline distT="0" distB="0" distL="0" distR="0" wp14:anchorId="2FC82332" wp14:editId="2BFAFD9F">
                  <wp:extent cx="114300" cy="114300"/>
                  <wp:effectExtent l="0" t="0" r="0" b="0"/>
                  <wp:docPr id="795" name="Рисунок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" w:name="BKM_C5ED96F3_5391_4C13_A206_EB94825E735F"/>
            <w:bookmarkEnd w:id="40"/>
            <w:r w:rsidRPr="005818A7">
              <w:rPr>
                <w:noProof/>
              </w:rPr>
              <w:drawing>
                <wp:inline distT="0" distB="0" distL="0" distR="0" wp14:anchorId="56E0890A" wp14:editId="7EF61B06">
                  <wp:extent cx="114300" cy="114300"/>
                  <wp:effectExtent l="0" t="0" r="0" b="0"/>
                  <wp:docPr id="796" name="Рисунок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4D81" w:rsidP="005818A7">
            <w:pPr>
              <w:tabs>
                <w:tab w:val="left" w:pos="0"/>
              </w:tabs>
              <w:ind w:firstLine="0"/>
            </w:pPr>
            <w:r>
              <w:t>Дата изме</w:t>
            </w:r>
            <w:r w:rsidR="005818A7" w:rsidRPr="005818A7">
              <w:t>нения</w:t>
            </w:r>
          </w:p>
        </w:tc>
      </w:tr>
      <w:tr w:rsidR="00FE1D2F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CF1678" w:rsidRDefault="00FE1D2F" w:rsidP="00FE1D2F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42779F94" wp14:editId="0231C7E9">
                  <wp:extent cx="114300" cy="114300"/>
                  <wp:effectExtent l="0" t="0" r="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city_</w:t>
            </w:r>
            <w:r>
              <w:rPr>
                <w:lang w:val="en-US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4B6693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Default="00FE1D2F" w:rsidP="005818A7">
            <w:pPr>
              <w:tabs>
                <w:tab w:val="left" w:pos="0"/>
              </w:tabs>
              <w:ind w:firstLine="0"/>
            </w:pPr>
            <w:r w:rsidRPr="005818A7">
              <w:t>Город/местоположение</w:t>
            </w:r>
          </w:p>
        </w:tc>
      </w:tr>
      <w:tr w:rsidR="00FE1D2F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CF1678" w:rsidRDefault="00FE1D2F" w:rsidP="00FE1D2F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4ACEF2A3" wp14:editId="003F2B84">
                  <wp:extent cx="114300" cy="11430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country_id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4B6693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FE1D2F" w:rsidRDefault="00FE1D2F" w:rsidP="005818A7">
            <w:pPr>
              <w:tabs>
                <w:tab w:val="left" w:pos="0"/>
              </w:tabs>
              <w:ind w:firstLine="0"/>
            </w:pPr>
            <w:r>
              <w:t>Страна</w:t>
            </w:r>
          </w:p>
        </w:tc>
      </w:tr>
      <w:tr w:rsidR="00FE1D2F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CF1678" w:rsidRDefault="00FE1D2F" w:rsidP="00FE1D2F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2751855" wp14:editId="31334342">
                  <wp:extent cx="114300" cy="114300"/>
                  <wp:effectExtent l="0" t="0" r="0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subject_rf_id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4B6693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Default="00FE1D2F" w:rsidP="005818A7">
            <w:pPr>
              <w:tabs>
                <w:tab w:val="left" w:pos="0"/>
              </w:tabs>
              <w:ind w:firstLine="0"/>
            </w:pPr>
            <w:r>
              <w:t>Регион РФ</w:t>
            </w:r>
          </w:p>
        </w:tc>
      </w:tr>
    </w:tbl>
    <w:p w:rsidR="005818A7" w:rsidRPr="005818A7" w:rsidRDefault="009F55FA" w:rsidP="009F55FA">
      <w:pPr>
        <w:pStyle w:val="B7"/>
      </w:pPr>
      <w:bookmarkStart w:id="41" w:name="BKM_247D8365_5AA0_436C_ACB1_93C65314541E"/>
      <w:bookmarkStart w:id="42" w:name="_Toc491450214"/>
      <w:bookmarkEnd w:id="4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5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aero_services – авиауслуги</w:t>
      </w:r>
      <w:bookmarkEnd w:id="4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6A7FCAC" wp14:editId="4595194B">
                  <wp:extent cx="114300" cy="114300"/>
                  <wp:effectExtent l="0" t="0" r="0" b="0"/>
                  <wp:docPr id="799" name="Рисунок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услуги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" w:name="BKM_E3CBBD66_B213_48AE_8E1A_0D1A65A3E7AC"/>
            <w:bookmarkEnd w:id="43"/>
            <w:r w:rsidRPr="005818A7">
              <w:rPr>
                <w:noProof/>
              </w:rPr>
              <w:drawing>
                <wp:inline distT="0" distB="0" distL="0" distR="0" wp14:anchorId="03F81EAD" wp14:editId="60BD90D0">
                  <wp:extent cx="114300" cy="114300"/>
                  <wp:effectExtent l="0" t="0" r="0" b="0"/>
                  <wp:docPr id="800" name="Рисунок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carrier_id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авиакомпании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" w:name="BKM_3C533CED_0D73_4376_8B5F_A0584A871F42"/>
            <w:bookmarkEnd w:id="44"/>
            <w:r w:rsidRPr="005818A7">
              <w:rPr>
                <w:noProof/>
              </w:rPr>
              <w:drawing>
                <wp:inline distT="0" distB="0" distL="0" distR="0" wp14:anchorId="63695DB7" wp14:editId="5C3D33BC">
                  <wp:extent cx="114300" cy="114300"/>
                  <wp:effectExtent l="0" t="0" r="0" b="0"/>
                  <wp:docPr id="801" name="Рисунок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route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рейса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" w:name="BKM_A2E43466_C9AD_47C1_87AF_4E2645D0C0A1"/>
            <w:bookmarkEnd w:id="45"/>
            <w:r w:rsidRPr="005818A7">
              <w:rPr>
                <w:noProof/>
              </w:rPr>
              <w:drawing>
                <wp:inline distT="0" distB="0" distL="0" distR="0" wp14:anchorId="32F68F9C" wp14:editId="37F0251F">
                  <wp:extent cx="114300" cy="114300"/>
                  <wp:effectExtent l="0" t="0" r="0" b="0"/>
                  <wp:docPr id="802" name="Рисунок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вылета с временем. Время - местное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" w:name="BKM_8C40D569_5755_4783_8BCD_7AE1640C05C4"/>
            <w:bookmarkEnd w:id="46"/>
            <w:r w:rsidRPr="005818A7">
              <w:rPr>
                <w:noProof/>
              </w:rPr>
              <w:lastRenderedPageBreak/>
              <w:drawing>
                <wp:inline distT="0" distB="0" distL="0" distR="0" wp14:anchorId="12CCDAC0" wp14:editId="57F0ABF9">
                  <wp:extent cx="114300" cy="114300"/>
                  <wp:effectExtent l="0" t="0" r="0" b="0"/>
                  <wp:docPr id="803" name="Рисунок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прилета с временем. Время - местное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" w:name="BKM_2D9E5CCD_BD78_4720_B995_41D6BA3845DB"/>
            <w:bookmarkEnd w:id="47"/>
            <w:r w:rsidRPr="005818A7">
              <w:rPr>
                <w:noProof/>
              </w:rPr>
              <w:drawing>
                <wp:inline distT="0" distB="0" distL="0" distR="0" wp14:anchorId="47026073" wp14:editId="413AF252">
                  <wp:extent cx="114300" cy="114300"/>
                  <wp:effectExtent l="0" t="0" r="0" b="0"/>
                  <wp:docPr id="804" name="Рисунок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src_airport_id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аэропорта вылета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" w:name="BKM_04DC0F86_0642_4B54_8F53_553AE5AE4767"/>
            <w:bookmarkEnd w:id="48"/>
            <w:r w:rsidRPr="005818A7">
              <w:rPr>
                <w:noProof/>
              </w:rPr>
              <w:drawing>
                <wp:inline distT="0" distB="0" distL="0" distR="0" wp14:anchorId="0D6F05C4" wp14:editId="773CD8BC">
                  <wp:extent cx="114300" cy="114300"/>
                  <wp:effectExtent l="0" t="0" r="0" b="0"/>
                  <wp:docPr id="805" name="Рисунок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dst_airport_id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аэропорта прилета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" w:name="BKM_6411ADE8_5C38_4CB5_AFC9_747DC207ED3E"/>
            <w:bookmarkEnd w:id="49"/>
            <w:r w:rsidRPr="005818A7">
              <w:rPr>
                <w:noProof/>
              </w:rPr>
              <w:drawing>
                <wp:inline distT="0" distB="0" distL="0" distR="0" wp14:anchorId="7453AEC3" wp14:editId="49646274">
                  <wp:extent cx="114300" cy="114300"/>
                  <wp:effectExtent l="0" t="0" r="0" b="0"/>
                  <wp:docPr id="806" name="Рисунок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etknbr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билета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" w:name="BKM_BCCBE0DA_D578_4F91_BD0D_0933C2818774"/>
            <w:bookmarkEnd w:id="50"/>
            <w:r w:rsidRPr="005818A7">
              <w:rPr>
                <w:noProof/>
              </w:rPr>
              <w:drawing>
                <wp:inline distT="0" distB="0" distL="0" distR="0" wp14:anchorId="2B21E079" wp14:editId="4DAD3DC0">
                  <wp:extent cx="114300" cy="114300"/>
                  <wp:effectExtent l="0" t="0" r="0" b="0"/>
                  <wp:docPr id="807" name="Рисунок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pnrcode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бронирования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" w:name="BKM_972E20AD_82AF_4629_91E9_122C8DBE1404"/>
            <w:bookmarkEnd w:id="51"/>
            <w:r w:rsidRPr="005818A7">
              <w:rPr>
                <w:noProof/>
              </w:rPr>
              <w:drawing>
                <wp:inline distT="0" distB="0" distL="0" distR="0" wp14:anchorId="0A26C6A5" wp14:editId="0C9F5DE5">
                  <wp:extent cx="114300" cy="114300"/>
                  <wp:effectExtent l="0" t="0" r="0" b="0"/>
                  <wp:docPr id="808" name="Рисунок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Путевка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2" w:name="BKM_724B336A_3AF0_492F_B0B8_6ACA77E2C001"/>
            <w:bookmarkEnd w:id="52"/>
            <w:r w:rsidRPr="005818A7">
              <w:rPr>
                <w:noProof/>
              </w:rPr>
              <w:drawing>
                <wp:inline distT="0" distB="0" distL="0" distR="0" wp14:anchorId="58E1C546" wp14:editId="6859F946">
                  <wp:extent cx="114300" cy="114300"/>
                  <wp:effectExtent l="0" t="0" r="0" b="0"/>
                  <wp:docPr id="809" name="Рисунок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3" w:name="BKM_69E2308F_865A_4649_B463_002DCD1559E4"/>
            <w:bookmarkEnd w:id="53"/>
            <w:r w:rsidRPr="005818A7">
              <w:rPr>
                <w:noProof/>
              </w:rPr>
              <w:drawing>
                <wp:inline distT="0" distB="0" distL="0" distR="0" wp14:anchorId="5EBCF361" wp14:editId="11D1C13C">
                  <wp:extent cx="114300" cy="114300"/>
                  <wp:effectExtent l="0" t="0" r="0" b="0"/>
                  <wp:docPr id="810" name="Рисунок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4" w:name="BKM_C842764E_EB6B_4CC7_B832_56B7F38F90EF"/>
            <w:bookmarkEnd w:id="54"/>
            <w:r w:rsidRPr="005818A7">
              <w:rPr>
                <w:noProof/>
              </w:rPr>
              <w:drawing>
                <wp:inline distT="0" distB="0" distL="0" distR="0" wp14:anchorId="36EECAFA" wp14:editId="01EDAACC">
                  <wp:extent cx="114300" cy="114300"/>
                  <wp:effectExtent l="0" t="0" r="0" b="0"/>
                  <wp:docPr id="811" name="Рисунок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5" w:name="BKM_BF2DCF5F_E739_4914_9A11_33F553DF6388"/>
            <w:bookmarkEnd w:id="55"/>
            <w:r w:rsidRPr="005818A7">
              <w:rPr>
                <w:noProof/>
              </w:rPr>
              <w:drawing>
                <wp:inline distT="0" distB="0" distL="0" distR="0" wp14:anchorId="15BDFCA6" wp14:editId="34922A0D">
                  <wp:extent cx="114300" cy="114300"/>
                  <wp:effectExtent l="0" t="0" r="0" b="0"/>
                  <wp:docPr id="812" name="Рисунок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6" w:name="BKM_324949E3_DA99_4316_A955_B2EB1437A5E6"/>
            <w:bookmarkEnd w:id="56"/>
            <w:r w:rsidRPr="005818A7">
              <w:rPr>
                <w:noProof/>
              </w:rPr>
              <w:drawing>
                <wp:inline distT="0" distB="0" distL="0" distR="0" wp14:anchorId="6663F29D" wp14:editId="235F4C3A">
                  <wp:extent cx="114300" cy="114300"/>
                  <wp:effectExtent l="0" t="0" r="0" b="0"/>
                  <wp:docPr id="813" name="Рисунок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departure_time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Время вылета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7" w:name="BKM_B13E7827_D77A_49C7_81B4_4FCCDAEC0372"/>
            <w:bookmarkEnd w:id="57"/>
            <w:r w:rsidRPr="005818A7">
              <w:rPr>
                <w:noProof/>
              </w:rPr>
              <w:drawing>
                <wp:inline distT="0" distB="0" distL="0" distR="0" wp14:anchorId="19FC02B9" wp14:editId="740128C7">
                  <wp:extent cx="114300" cy="114300"/>
                  <wp:effectExtent l="0" t="0" r="0" b="0"/>
                  <wp:docPr id="814" name="Рисунок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arrival_time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Время прилета </w:t>
            </w:r>
          </w:p>
        </w:tc>
      </w:tr>
    </w:tbl>
    <w:p w:rsidR="005818A7" w:rsidRPr="005818A7" w:rsidRDefault="009F55FA" w:rsidP="009F55FA">
      <w:pPr>
        <w:pStyle w:val="B7"/>
      </w:pPr>
      <w:bookmarkStart w:id="58" w:name="BKM_2724F47F_0257_4028_A32E_973A3300650F"/>
      <w:bookmarkStart w:id="59" w:name="_Toc491450215"/>
      <w:bookmarkEnd w:id="58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6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Airport - аэропорты</w:t>
      </w:r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B86559F" wp14:editId="1B8FB45E">
                  <wp:extent cx="114300" cy="114300"/>
                  <wp:effectExtent l="0" t="0" r="0" b="0"/>
                  <wp:docPr id="820" name="Рисунок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0" w:name="BKM_BEF359D5_6D10_43B7_9A63_9DB1E4B3496C"/>
            <w:bookmarkEnd w:id="60"/>
            <w:r w:rsidRPr="005818A7">
              <w:rPr>
                <w:noProof/>
              </w:rPr>
              <w:drawing>
                <wp:inline distT="0" distB="0" distL="0" distR="0" wp14:anchorId="73073A82" wp14:editId="775C8E8D">
                  <wp:extent cx="114300" cy="114300"/>
                  <wp:effectExtent l="0" t="0" r="0" b="0"/>
                  <wp:docPr id="821" name="Рисунок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3-х буквенный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1" w:name="BKM_4E6A0F85_8053_4620_8AFE_DE49A99B6941"/>
            <w:bookmarkEnd w:id="61"/>
            <w:r w:rsidRPr="005818A7">
              <w:rPr>
                <w:noProof/>
              </w:rPr>
              <w:drawing>
                <wp:inline distT="0" distB="0" distL="0" distR="0" wp14:anchorId="34D5A4D8" wp14:editId="0321C26C">
                  <wp:extent cx="114300" cy="114300"/>
                  <wp:effectExtent l="0" t="0" r="0" b="0"/>
                  <wp:docPr id="822" name="Рисунок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IATA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2" w:name="BKM_64A8A3D8_D13A_440A_A41E_B94DB644B2C8"/>
            <w:bookmarkEnd w:id="62"/>
            <w:r w:rsidRPr="005818A7">
              <w:rPr>
                <w:noProof/>
              </w:rPr>
              <w:drawing>
                <wp:inline distT="0" distB="0" distL="0" distR="0" wp14:anchorId="412C5571" wp14:editId="5CD6B056">
                  <wp:extent cx="114300" cy="114300"/>
                  <wp:effectExtent l="0" t="0" r="0" b="0"/>
                  <wp:docPr id="823" name="Рисунок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code_icao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ICAO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3" w:name="BKM_18BED8FD_8974_4AEF_AA60_950A819955F3"/>
            <w:bookmarkEnd w:id="63"/>
            <w:r w:rsidRPr="005818A7">
              <w:rPr>
                <w:noProof/>
              </w:rPr>
              <w:drawing>
                <wp:inline distT="0" distB="0" distL="0" distR="0" wp14:anchorId="3337AD62" wp14:editId="7A034FC8">
                  <wp:extent cx="114300" cy="114300"/>
                  <wp:effectExtent l="0" t="0" r="0" b="0"/>
                  <wp:docPr id="824" name="Рисунок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code_rf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внутренний Российский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4" w:name="BKM_E435C9C7_CB9C_4FBF_A209_4CD39B66B02B"/>
            <w:bookmarkEnd w:id="64"/>
            <w:r w:rsidRPr="005818A7">
              <w:rPr>
                <w:noProof/>
              </w:rPr>
              <w:drawing>
                <wp:inline distT="0" distB="0" distL="0" distR="0" wp14:anchorId="6C189AEC" wp14:editId="06FC45E6">
                  <wp:extent cx="114300" cy="114300"/>
                  <wp:effectExtent l="0" t="0" r="0" b="0"/>
                  <wp:docPr id="825" name="Рисунок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id_country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страны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5" w:name="BKM_CC57C757_E391_4EA5_B2AF_EEC957AFED62"/>
            <w:bookmarkEnd w:id="65"/>
            <w:r w:rsidRPr="005818A7">
              <w:rPr>
                <w:noProof/>
              </w:rPr>
              <w:drawing>
                <wp:inline distT="0" distB="0" distL="0" distR="0" wp14:anchorId="17124D44" wp14:editId="342AF2D6">
                  <wp:extent cx="114300" cy="114300"/>
                  <wp:effectExtent l="0" t="0" r="0" b="0"/>
                  <wp:docPr id="826" name="Рисунок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id_city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города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6" w:name="BKM_7287B333_7578_45F5_9582_9EE8A832C765"/>
            <w:bookmarkEnd w:id="66"/>
            <w:r w:rsidRPr="005818A7">
              <w:rPr>
                <w:noProof/>
              </w:rPr>
              <w:drawing>
                <wp:inline distT="0" distB="0" distL="0" distR="0" wp14:anchorId="6EB2BA01" wp14:editId="5996B664">
                  <wp:extent cx="114300" cy="114300"/>
                  <wp:effectExtent l="0" t="0" r="0" b="0"/>
                  <wp:docPr id="827" name="Рисунок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7" w:name="BKM_E19F3D43_F992_4D21_817A_6B3849CCDBFD"/>
            <w:bookmarkEnd w:id="67"/>
            <w:r w:rsidRPr="005818A7">
              <w:rPr>
                <w:noProof/>
              </w:rPr>
              <w:drawing>
                <wp:inline distT="0" distB="0" distL="0" distR="0" wp14:anchorId="05E00840" wp14:editId="7EA944A1">
                  <wp:extent cx="114300" cy="114300"/>
                  <wp:effectExtent l="0" t="0" r="0" b="0"/>
                  <wp:docPr id="828" name="Рисунок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8" w:name="BKM_465F39A3_16BC_45E1_B263_DEB39F0E017B"/>
            <w:bookmarkEnd w:id="68"/>
            <w:r w:rsidRPr="005818A7">
              <w:rPr>
                <w:noProof/>
              </w:rPr>
              <w:drawing>
                <wp:inline distT="0" distB="0" distL="0" distR="0" wp14:anchorId="3EBADC55" wp14:editId="21A38EDC">
                  <wp:extent cx="114300" cy="114300"/>
                  <wp:effectExtent l="0" t="0" r="0" b="0"/>
                  <wp:docPr id="829" name="Рисунок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latitude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Географическая широта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69" w:name="BKM_BA263A35_C750_4FAB_B3B0_FD9746720237"/>
            <w:bookmarkEnd w:id="69"/>
            <w:r w:rsidRPr="005818A7">
              <w:rPr>
                <w:noProof/>
              </w:rPr>
              <w:drawing>
                <wp:inline distT="0" distB="0" distL="0" distR="0" wp14:anchorId="1AAC4991" wp14:editId="5E8F09A1">
                  <wp:extent cx="114300" cy="114300"/>
                  <wp:effectExtent l="0" t="0" r="0" b="0"/>
                  <wp:docPr id="830" name="Рисунок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longitude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Географическая долгота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0" w:name="BKM_6A569A18_4B9D_4A77_A939_A0B7A9E978B5"/>
            <w:bookmarkEnd w:id="70"/>
            <w:r w:rsidRPr="005818A7">
              <w:rPr>
                <w:noProof/>
              </w:rPr>
              <w:lastRenderedPageBreak/>
              <w:drawing>
                <wp:inline distT="0" distB="0" distL="0" distR="0" wp14:anchorId="30714A0B" wp14:editId="053258B3">
                  <wp:extent cx="114300" cy="114300"/>
                  <wp:effectExtent l="0" t="0" r="0" b="0"/>
                  <wp:docPr id="831" name="Рисунок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timezone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Часовой пояс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1" w:name="BKM_C08CC6CF_C727_45E2_9EEA_1F31BC343708"/>
            <w:bookmarkEnd w:id="71"/>
            <w:r w:rsidRPr="005818A7">
              <w:rPr>
                <w:noProof/>
              </w:rPr>
              <w:drawing>
                <wp:inline distT="0" distB="0" distL="0" distR="0" wp14:anchorId="77817030" wp14:editId="3BB9E53D">
                  <wp:extent cx="114300" cy="114300"/>
                  <wp:effectExtent l="0" t="0" r="0" b="0"/>
                  <wp:docPr id="832" name="Рисунок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2" w:name="BKM_DBABFCA0_3732_4BC5_B09D_8ABC6624ED34"/>
            <w:bookmarkEnd w:id="72"/>
            <w:r w:rsidRPr="005818A7">
              <w:rPr>
                <w:noProof/>
              </w:rPr>
              <w:drawing>
                <wp:inline distT="0" distB="0" distL="0" distR="0" wp14:anchorId="659C1C1E" wp14:editId="30EF8543">
                  <wp:extent cx="114300" cy="114300"/>
                  <wp:effectExtent l="0" t="0" r="0" b="0"/>
                  <wp:docPr id="833" name="Рисунок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 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3" w:name="BKM_D2E8D0CA_585F_43F9_B95D_C4DF52DB4A70"/>
            <w:bookmarkEnd w:id="73"/>
            <w:r w:rsidRPr="005818A7">
              <w:rPr>
                <w:noProof/>
              </w:rPr>
              <w:drawing>
                <wp:inline distT="0" distB="0" distL="0" distR="0" wp14:anchorId="6FD8376D" wp14:editId="54D33381">
                  <wp:extent cx="114300" cy="114300"/>
                  <wp:effectExtent l="0" t="0" r="0" b="0"/>
                  <wp:docPr id="834" name="Рисунок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ida_city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города 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4" w:name="BKM_0B9566A8_A9F4_4366_A351_AFB402C10434"/>
            <w:bookmarkEnd w:id="74"/>
            <w:r w:rsidRPr="005818A7">
              <w:rPr>
                <w:noProof/>
              </w:rPr>
              <w:drawing>
                <wp:inline distT="0" distB="0" distL="0" distR="0" wp14:anchorId="456BACB6" wp14:editId="4ECD9B95">
                  <wp:extent cx="114300" cy="114300"/>
                  <wp:effectExtent l="0" t="0" r="0" b="0"/>
                  <wp:docPr id="835" name="Рисунок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5" w:name="BKM_899F19CC_93C7_4E6C_97AC_9856FC098CEA"/>
            <w:bookmarkEnd w:id="75"/>
            <w:r w:rsidRPr="005818A7">
              <w:rPr>
                <w:noProof/>
              </w:rPr>
              <w:drawing>
                <wp:inline distT="0" distB="0" distL="0" distR="0" wp14:anchorId="40D67853" wp14:editId="7ED2CFC8">
                  <wp:extent cx="114300" cy="114300"/>
                  <wp:effectExtent l="0" t="0" r="0" b="0"/>
                  <wp:docPr id="836" name="Рисунок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6" w:name="BKM_195FD389_F094_4A06_BC1D_B0C84C7A4782"/>
            <w:bookmarkEnd w:id="76"/>
            <w:r w:rsidRPr="005818A7">
              <w:rPr>
                <w:noProof/>
              </w:rPr>
              <w:drawing>
                <wp:inline distT="0" distB="0" distL="0" distR="0" wp14:anchorId="787A1E5E" wp14:editId="7FEBFFF2">
                  <wp:extent cx="114300" cy="114300"/>
                  <wp:effectExtent l="0" t="0" r="0" b="0"/>
                  <wp:docPr id="837" name="Рисунок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7" w:name="BKM_1765F4B5_98D7_41B1_A0B5_2BC5A2128BFE"/>
            <w:bookmarkEnd w:id="77"/>
            <w:r w:rsidRPr="005818A7">
              <w:rPr>
                <w:noProof/>
              </w:rPr>
              <w:drawing>
                <wp:inline distT="0" distB="0" distL="0" distR="0" wp14:anchorId="1BC6D43D" wp14:editId="35C8DC3C">
                  <wp:extent cx="114300" cy="114300"/>
                  <wp:effectExtent l="0" t="0" r="0" b="0"/>
                  <wp:docPr id="838" name="Рисунок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Когда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78" w:name="BKM_4E3D8A0D_5CBB_4B19_A2A6_0518BD555845"/>
            <w:bookmarkEnd w:id="78"/>
            <w:r w:rsidRPr="005818A7">
              <w:rPr>
                <w:noProof/>
              </w:rPr>
              <w:drawing>
                <wp:inline distT="0" distB="0" distL="0" distR="0" wp14:anchorId="75B5CCD9" wp14:editId="5A80A5FA">
                  <wp:extent cx="114300" cy="114300"/>
                  <wp:effectExtent l="0" t="0" r="0" b="0"/>
                  <wp:docPr id="839" name="Рисунок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79" w:name="BKM_EFF5FB59_38F9_4DE0_BC7B_D2C9A7299188"/>
      <w:bookmarkStart w:id="80" w:name="_Toc491450216"/>
      <w:bookmarkEnd w:id="7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7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Carrier - перевозчики</w:t>
      </w:r>
      <w:bookmarkEnd w:id="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81" w:name="BKM_B98A0B79_B160_4FC8_B0D2_BFE1D9CF8186"/>
            <w:bookmarkEnd w:id="81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46C5F7C" wp14:editId="1C97CE99">
                  <wp:extent cx="114300" cy="114300"/>
                  <wp:effectExtent l="0" t="0" r="0" b="0"/>
                  <wp:docPr id="866" name="Рисунок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Id записи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2" w:name="BKM_3FE229BD_0230_46EE_A08E_BACCEB488B42"/>
            <w:bookmarkEnd w:id="82"/>
            <w:r w:rsidRPr="005818A7">
              <w:rPr>
                <w:noProof/>
              </w:rPr>
              <w:drawing>
                <wp:inline distT="0" distB="0" distL="0" distR="0" wp14:anchorId="06DD800E" wp14:editId="7A863C99">
                  <wp:extent cx="114300" cy="114300"/>
                  <wp:effectExtent l="0" t="0" r="0" b="0"/>
                  <wp:docPr id="867" name="Рисунок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2-х буквенный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3" w:name="BKM_D0731E92_8DB1_42AF_9480_8C2973E40180"/>
            <w:bookmarkEnd w:id="83"/>
            <w:r w:rsidRPr="005818A7">
              <w:rPr>
                <w:noProof/>
              </w:rPr>
              <w:drawing>
                <wp:inline distT="0" distB="0" distL="0" distR="0" wp14:anchorId="0ACFBD89" wp14:editId="5EA6DF4C">
                  <wp:extent cx="114300" cy="114300"/>
                  <wp:effectExtent l="0" t="0" r="0" b="0"/>
                  <wp:docPr id="868" name="Рисунок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id_type_carrier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перевозчика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4" w:name="BKM_4CD3D3A6_88DE_414C_8DEE_42A3AB76EBBD"/>
            <w:bookmarkEnd w:id="84"/>
            <w:r w:rsidRPr="005818A7">
              <w:rPr>
                <w:noProof/>
              </w:rPr>
              <w:drawing>
                <wp:inline distT="0" distB="0" distL="0" distR="0" wp14:anchorId="42D15F18" wp14:editId="7539F88D">
                  <wp:extent cx="114300" cy="114300"/>
                  <wp:effectExtent l="0" t="0" r="0" b="0"/>
                  <wp:docPr id="869" name="Рисунок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IATA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5" w:name="BKM_BC5237FC_07B5_4D1B_8047_D93C52E88290"/>
            <w:bookmarkEnd w:id="85"/>
            <w:r w:rsidRPr="005818A7">
              <w:rPr>
                <w:noProof/>
              </w:rPr>
              <w:drawing>
                <wp:inline distT="0" distB="0" distL="0" distR="0" wp14:anchorId="4C013B73" wp14:editId="665278ED">
                  <wp:extent cx="114300" cy="114300"/>
                  <wp:effectExtent l="0" t="0" r="0" b="0"/>
                  <wp:docPr id="870" name="Рисунок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code_icao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ICAO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6" w:name="BKM_3F4035F5_C26F_452C_B7F2_CE8E9C178CB4"/>
            <w:bookmarkEnd w:id="86"/>
            <w:r w:rsidRPr="005818A7">
              <w:rPr>
                <w:noProof/>
              </w:rPr>
              <w:drawing>
                <wp:inline distT="0" distB="0" distL="0" distR="0" wp14:anchorId="04F60740" wp14:editId="6D80CBFC">
                  <wp:extent cx="114300" cy="114300"/>
                  <wp:effectExtent l="0" t="0" r="0" b="0"/>
                  <wp:docPr id="871" name="Рисунок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code_rf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внутренний Российский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7" w:name="BKM_21F036AA_B79D_4402_AE77_AB9BC8CFE432"/>
            <w:bookmarkEnd w:id="87"/>
            <w:r w:rsidRPr="005818A7">
              <w:rPr>
                <w:noProof/>
              </w:rPr>
              <w:drawing>
                <wp:inline distT="0" distB="0" distL="0" distR="0" wp14:anchorId="011E630F" wp14:editId="05CAE821">
                  <wp:extent cx="114300" cy="114300"/>
                  <wp:effectExtent l="0" t="0" r="0" b="0"/>
                  <wp:docPr id="872" name="Рисунок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code_calculate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цифровой расчётный код зарегестрированный в IATA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8" w:name="BKM_FBC1A0AD_18D7_4206_A10C_33CDEA8103EE"/>
            <w:bookmarkEnd w:id="88"/>
            <w:r w:rsidRPr="005818A7">
              <w:rPr>
                <w:noProof/>
              </w:rPr>
              <w:drawing>
                <wp:inline distT="0" distB="0" distL="0" distR="0" wp14:anchorId="5437FDE0" wp14:editId="03134F15">
                  <wp:extent cx="114300" cy="114300"/>
                  <wp:effectExtent l="0" t="0" r="0" b="0"/>
                  <wp:docPr id="873" name="Рисунок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id_country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страны принадлежности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89" w:name="BKM_82081EB8_44C3_43E5_90C9_C64068D7ADE6"/>
            <w:bookmarkEnd w:id="89"/>
            <w:r w:rsidRPr="005818A7">
              <w:rPr>
                <w:noProof/>
              </w:rPr>
              <w:drawing>
                <wp:inline distT="0" distB="0" distL="0" distR="0" wp14:anchorId="16CD7E8C" wp14:editId="647C70E4">
                  <wp:extent cx="114300" cy="114300"/>
                  <wp:effectExtent l="0" t="0" r="0" b="0"/>
                  <wp:docPr id="874" name="Рисунок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0" w:name="BKM_0971C7AE_87F7_45EB_A3B1_62338E610E5E"/>
            <w:bookmarkEnd w:id="90"/>
            <w:r w:rsidRPr="005818A7">
              <w:rPr>
                <w:noProof/>
              </w:rPr>
              <w:drawing>
                <wp:inline distT="0" distB="0" distL="0" distR="0" wp14:anchorId="1503B5DE" wp14:editId="4A64D3B9">
                  <wp:extent cx="114300" cy="114300"/>
                  <wp:effectExtent l="0" t="0" r="0" b="0"/>
                  <wp:docPr id="875" name="Рисунок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1" w:name="BKM_7405EC2C_E00B_4421_8590_94504012BA7B"/>
            <w:bookmarkEnd w:id="91"/>
            <w:r w:rsidRPr="005818A7">
              <w:rPr>
                <w:noProof/>
              </w:rPr>
              <w:drawing>
                <wp:inline distT="0" distB="0" distL="0" distR="0" wp14:anchorId="191B4464" wp14:editId="461B5E2F">
                  <wp:extent cx="114300" cy="114300"/>
                  <wp:effectExtent l="0" t="0" r="0" b="0"/>
                  <wp:docPr id="876" name="Рисунок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адрес официального сайта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2" w:name="BKM_69FDCFCD_6C99_43FE_9F1B_0F860B892250"/>
            <w:bookmarkEnd w:id="92"/>
            <w:r w:rsidRPr="005818A7">
              <w:rPr>
                <w:noProof/>
              </w:rPr>
              <w:drawing>
                <wp:inline distT="0" distB="0" distL="0" distR="0" wp14:anchorId="22F91136" wp14:editId="4815F9D1">
                  <wp:extent cx="114300" cy="114300"/>
                  <wp:effectExtent l="0" t="0" r="0" b="0"/>
                  <wp:docPr id="877" name="Рисунок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 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3" w:name="BKM_AC49BAF5_1A79_43B5_8E6D_38310D00B1BB"/>
            <w:bookmarkEnd w:id="93"/>
            <w:r w:rsidRPr="005818A7">
              <w:rPr>
                <w:noProof/>
              </w:rPr>
              <w:drawing>
                <wp:inline distT="0" distB="0" distL="0" distR="0" wp14:anchorId="0E1D9F6B" wp14:editId="21799334">
                  <wp:extent cx="114300" cy="114300"/>
                  <wp:effectExtent l="0" t="0" r="0" b="0"/>
                  <wp:docPr id="878" name="Рисунок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ida_country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страны 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4" w:name="BKM_6BB4A4F8_7B7D_475A_A14B_FF10E546C4E8"/>
            <w:bookmarkEnd w:id="94"/>
            <w:r w:rsidRPr="005818A7">
              <w:rPr>
                <w:noProof/>
              </w:rPr>
              <w:drawing>
                <wp:inline distT="0" distB="0" distL="0" distR="0" wp14:anchorId="501108BB" wp14:editId="3888DBC7">
                  <wp:extent cx="114300" cy="114300"/>
                  <wp:effectExtent l="0" t="0" r="0" b="0"/>
                  <wp:docPr id="879" name="Рисунок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Статус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5" w:name="BKM_3A6184F9_3B0A_41DE_893A_8329C2B206E7"/>
            <w:bookmarkEnd w:id="95"/>
            <w:r w:rsidRPr="005818A7">
              <w:rPr>
                <w:noProof/>
              </w:rPr>
              <w:drawing>
                <wp:inline distT="0" distB="0" distL="0" distR="0" wp14:anchorId="75644612" wp14:editId="22E10625">
                  <wp:extent cx="114300" cy="114300"/>
                  <wp:effectExtent l="0" t="0" r="0" b="0"/>
                  <wp:docPr id="880" name="Рисунок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lowcoster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Лоукостер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6" w:name="BKM_ED582767_B03B_4FDE_9562_99F52E77EBAD"/>
            <w:bookmarkEnd w:id="96"/>
            <w:r w:rsidRPr="005818A7">
              <w:rPr>
                <w:noProof/>
              </w:rPr>
              <w:lastRenderedPageBreak/>
              <w:drawing>
                <wp:inline distT="0" distB="0" distL="0" distR="0" wp14:anchorId="2DB5789B" wp14:editId="25E0B0DF">
                  <wp:extent cx="114300" cy="114300"/>
                  <wp:effectExtent l="0" t="0" r="0" b="0"/>
                  <wp:docPr id="881" name="Рисунок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7" w:name="BKM_6E5CA5D7_A23C_4085_BB40_5F205A15EA69"/>
            <w:bookmarkEnd w:id="97"/>
            <w:r w:rsidRPr="005818A7">
              <w:rPr>
                <w:noProof/>
              </w:rPr>
              <w:drawing>
                <wp:inline distT="0" distB="0" distL="0" distR="0" wp14:anchorId="37EE1754" wp14:editId="4401D3D2">
                  <wp:extent cx="114300" cy="114300"/>
                  <wp:effectExtent l="0" t="0" r="0" b="0"/>
                  <wp:docPr id="882" name="Рисунок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8" w:name="BKM_37A227D7_D095_4E83_ADF9_F51F854057AE"/>
            <w:bookmarkEnd w:id="98"/>
            <w:r w:rsidRPr="005818A7">
              <w:rPr>
                <w:noProof/>
              </w:rPr>
              <w:drawing>
                <wp:inline distT="0" distB="0" distL="0" distR="0" wp14:anchorId="1528051F" wp14:editId="3B5923F8">
                  <wp:extent cx="114300" cy="114300"/>
                  <wp:effectExtent l="0" t="0" r="0" b="0"/>
                  <wp:docPr id="883" name="Рисунок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99" w:name="BKM_B264D317_2BE8_4C68_92F2_A0205716DA63"/>
            <w:bookmarkEnd w:id="99"/>
            <w:r w:rsidRPr="005818A7">
              <w:rPr>
                <w:noProof/>
              </w:rPr>
              <w:drawing>
                <wp:inline distT="0" distB="0" distL="0" distR="0" wp14:anchorId="65C5B34A" wp14:editId="6C7C01AF">
                  <wp:extent cx="114300" cy="114300"/>
                  <wp:effectExtent l="0" t="0" r="0" b="0"/>
                  <wp:docPr id="884" name="Рисунок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00" w:name="BKM_D0EADCC7_ED84_4875_A007_C8EDEEDEA0E5"/>
            <w:bookmarkEnd w:id="100"/>
            <w:r w:rsidRPr="005818A7">
              <w:rPr>
                <w:noProof/>
              </w:rPr>
              <w:drawing>
                <wp:inline distT="0" distB="0" distL="0" distR="0" wp14:anchorId="6C5994AD" wp14:editId="43A9A5A9">
                  <wp:extent cx="114300" cy="114300"/>
                  <wp:effectExtent l="0" t="0" r="0" b="0"/>
                  <wp:docPr id="885" name="Рисунок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101" w:name="BKM_A1D929F6_8A7E_475E_90E8_E30731DAF5D3"/>
      <w:bookmarkStart w:id="102" w:name="_Toc491450217"/>
      <w:bookmarkEnd w:id="10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8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categories_roles – роли-категории</w:t>
      </w:r>
      <w:bookmarkStart w:id="103" w:name="BKM_D43F2AD8_2A4E_4173_B5A6_E45D52936226"/>
      <w:bookmarkEnd w:id="102"/>
      <w:bookmarkEnd w:id="10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E452520" wp14:editId="1DAE2993">
                  <wp:extent cx="114300" cy="114300"/>
                  <wp:effectExtent l="0" t="0" r="0" b="0"/>
                  <wp:docPr id="910" name="Рисунок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04" w:name="BKM_3A89806F_D391_4496_9D81_CC12705E3162"/>
            <w:bookmarkEnd w:id="104"/>
            <w:r w:rsidRPr="005818A7">
              <w:rPr>
                <w:noProof/>
              </w:rPr>
              <w:drawing>
                <wp:inline distT="0" distB="0" distL="0" distR="0" wp14:anchorId="3D7DA3ED" wp14:editId="1806856E">
                  <wp:extent cx="114300" cy="114300"/>
                  <wp:effectExtent l="0" t="0" r="0" b="0"/>
                  <wp:docPr id="911" name="Рисунок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category_id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категории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05" w:name="BKM_9D5C41EB_AB9E_4E91_8D09_D2F2C70DF533"/>
            <w:bookmarkEnd w:id="105"/>
            <w:r w:rsidRPr="005818A7">
              <w:rPr>
                <w:noProof/>
              </w:rPr>
              <w:drawing>
                <wp:inline distT="0" distB="0" distL="0" distR="0" wp14:anchorId="4D3987A1" wp14:editId="33150DF2">
                  <wp:extent cx="114300" cy="114300"/>
                  <wp:effectExtent l="0" t="0" r="0" b="0"/>
                  <wp:docPr id="912" name="Рисунок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role_id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роли</w:t>
            </w:r>
          </w:p>
        </w:tc>
      </w:tr>
    </w:tbl>
    <w:p w:rsidR="005818A7" w:rsidRPr="005818A7" w:rsidRDefault="009F55FA" w:rsidP="009F55FA">
      <w:pPr>
        <w:pStyle w:val="B7"/>
      </w:pPr>
      <w:bookmarkStart w:id="106" w:name="BKM_C433DB58_17C4_471B_B710_D6EF3C23C7E4"/>
      <w:bookmarkStart w:id="107" w:name="_Toc491450218"/>
      <w:bookmarkEnd w:id="10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9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City - города</w:t>
      </w:r>
      <w:bookmarkEnd w:id="10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108" w:name="BKM_79A0298F_D112_4FDF_B200_4C21F9BF2428"/>
            <w:bookmarkEnd w:id="108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49C4CA51" wp14:editId="1D925141">
                  <wp:extent cx="114300" cy="114300"/>
                  <wp:effectExtent l="0" t="0" r="0" b="0"/>
                  <wp:docPr id="914" name="Рисунок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09" w:name="BKM_FA45DE21_E2C4_49DC_B9FF_75104EE5C768"/>
            <w:bookmarkEnd w:id="109"/>
            <w:r w:rsidRPr="005818A7">
              <w:rPr>
                <w:noProof/>
              </w:rPr>
              <w:drawing>
                <wp:inline distT="0" distB="0" distL="0" distR="0" wp14:anchorId="1143FD90" wp14:editId="786333B5">
                  <wp:extent cx="114300" cy="114300"/>
                  <wp:effectExtent l="0" t="0" r="0" b="0"/>
                  <wp:docPr id="915" name="Рисунок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3-х буквенный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0" w:name="BKM_0E91F51C_9083_465D_B908_5D6C25DEF2BF"/>
            <w:bookmarkEnd w:id="110"/>
            <w:r w:rsidRPr="005818A7">
              <w:rPr>
                <w:noProof/>
              </w:rPr>
              <w:drawing>
                <wp:inline distT="0" distB="0" distL="0" distR="0" wp14:anchorId="10C3A204" wp14:editId="3C2B1F49">
                  <wp:extent cx="114300" cy="114300"/>
                  <wp:effectExtent l="0" t="0" r="0" b="0"/>
                  <wp:docPr id="916" name="Рисунок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IATA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1" w:name="BKM_AD4AE23D_7B11_4B37_A603_C366CEE31E9C"/>
            <w:bookmarkEnd w:id="111"/>
            <w:r w:rsidRPr="005818A7">
              <w:rPr>
                <w:noProof/>
              </w:rPr>
              <w:drawing>
                <wp:inline distT="0" distB="0" distL="0" distR="0" wp14:anchorId="5D5C1753" wp14:editId="30F7A2E5">
                  <wp:extent cx="114300" cy="114300"/>
                  <wp:effectExtent l="0" t="0" r="0" b="0"/>
                  <wp:docPr id="917" name="Рисунок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code_icao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ICAO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2" w:name="BKM_4C087588_07C2_4159_8798_87FF11B6DB77"/>
            <w:bookmarkEnd w:id="112"/>
            <w:r w:rsidRPr="005818A7">
              <w:rPr>
                <w:noProof/>
              </w:rPr>
              <w:drawing>
                <wp:inline distT="0" distB="0" distL="0" distR="0" wp14:anchorId="2730F991" wp14:editId="1CE3095E">
                  <wp:extent cx="114300" cy="114300"/>
                  <wp:effectExtent l="0" t="0" r="0" b="0"/>
                  <wp:docPr id="918" name="Рисунок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code_rf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внутренний Российский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3" w:name="BKM_C50D0034_4D1B_42CB_AA78_25BA30761A49"/>
            <w:bookmarkEnd w:id="113"/>
            <w:r w:rsidRPr="005818A7">
              <w:rPr>
                <w:noProof/>
              </w:rPr>
              <w:drawing>
                <wp:inline distT="0" distB="0" distL="0" distR="0" wp14:anchorId="4CEB1EE2" wp14:editId="730CA5BB">
                  <wp:extent cx="114300" cy="114300"/>
                  <wp:effectExtent l="0" t="0" r="0" b="0"/>
                  <wp:docPr id="919" name="Рисунок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id_country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страны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4" w:name="BKM_866FC012_4A0C_4B10_8DE6_76EB344F5474"/>
            <w:bookmarkEnd w:id="114"/>
            <w:r w:rsidRPr="005818A7">
              <w:rPr>
                <w:noProof/>
              </w:rPr>
              <w:drawing>
                <wp:inline distT="0" distB="0" distL="0" distR="0" wp14:anchorId="473EEAC6" wp14:editId="53C180E0">
                  <wp:extent cx="114300" cy="114300"/>
                  <wp:effectExtent l="0" t="0" r="0" b="0"/>
                  <wp:docPr id="920" name="Рисунок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5" w:name="BKM_769F35AB_C300_46F9_B5B3_8C5FE472EB67"/>
            <w:bookmarkEnd w:id="115"/>
            <w:r w:rsidRPr="005818A7">
              <w:rPr>
                <w:noProof/>
              </w:rPr>
              <w:drawing>
                <wp:inline distT="0" distB="0" distL="0" distR="0" wp14:anchorId="4179EE23" wp14:editId="7DB1899B">
                  <wp:extent cx="114300" cy="114300"/>
                  <wp:effectExtent l="0" t="0" r="0" b="0"/>
                  <wp:docPr id="921" name="Рисунок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6" w:name="BKM_93F42E23_8C93_4D83_8777_B533A1D24AF0"/>
            <w:bookmarkEnd w:id="116"/>
            <w:r w:rsidRPr="005818A7">
              <w:rPr>
                <w:noProof/>
              </w:rPr>
              <w:drawing>
                <wp:inline distT="0" distB="0" distL="0" distR="0" wp14:anchorId="1EF8F7CC" wp14:editId="50470395">
                  <wp:extent cx="114300" cy="114300"/>
                  <wp:effectExtent l="0" t="0" r="0" b="0"/>
                  <wp:docPr id="922" name="Рисунок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latitude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Географическая широта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7" w:name="BKM_AC3FCBB6_FAEA_4F42_AD90_8DB6E03E4376"/>
            <w:bookmarkEnd w:id="117"/>
            <w:r w:rsidRPr="005818A7">
              <w:rPr>
                <w:noProof/>
              </w:rPr>
              <w:drawing>
                <wp:inline distT="0" distB="0" distL="0" distR="0" wp14:anchorId="4F6146FE" wp14:editId="61ED4C46">
                  <wp:extent cx="114300" cy="114300"/>
                  <wp:effectExtent l="0" t="0" r="0" b="0"/>
                  <wp:docPr id="923" name="Рисунок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longitude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Географическая долгота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8" w:name="BKM_8B4BBC7E_670A_4743_B193_E7E5FBE5A8B8"/>
            <w:bookmarkEnd w:id="118"/>
            <w:r w:rsidRPr="005818A7">
              <w:rPr>
                <w:noProof/>
              </w:rPr>
              <w:drawing>
                <wp:inline distT="0" distB="0" distL="0" distR="0" wp14:anchorId="6793F6A3" wp14:editId="3269C9EB">
                  <wp:extent cx="114300" cy="114300"/>
                  <wp:effectExtent l="0" t="0" r="0" b="0"/>
                  <wp:docPr id="924" name="Рисунок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timezone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Часовой пояс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19" w:name="BKM_63DA12E2_43C7_421F_93F6_439E6D1F12DC"/>
            <w:bookmarkEnd w:id="119"/>
            <w:r w:rsidRPr="005818A7">
              <w:rPr>
                <w:noProof/>
              </w:rPr>
              <w:drawing>
                <wp:inline distT="0" distB="0" distL="0" distR="0" wp14:anchorId="1F741C22" wp14:editId="4467FD13">
                  <wp:extent cx="114300" cy="114300"/>
                  <wp:effectExtent l="0" t="0" r="0" b="0"/>
                  <wp:docPr id="925" name="Рисунок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0" w:name="BKM_35D05A20_9436_4774_804F_9A16A254FA81"/>
            <w:bookmarkEnd w:id="120"/>
            <w:r w:rsidRPr="005818A7">
              <w:rPr>
                <w:noProof/>
              </w:rPr>
              <w:lastRenderedPageBreak/>
              <w:drawing>
                <wp:inline distT="0" distB="0" distL="0" distR="0" wp14:anchorId="646488A2" wp14:editId="7FDA9AAB">
                  <wp:extent cx="114300" cy="114300"/>
                  <wp:effectExtent l="0" t="0" r="0" b="0"/>
                  <wp:docPr id="926" name="Рисунок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 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1" w:name="BKM_145EDAD3_2DBA_4CCB_8BDB_CD3C8134914B"/>
            <w:bookmarkEnd w:id="121"/>
            <w:r w:rsidRPr="005818A7">
              <w:rPr>
                <w:noProof/>
              </w:rPr>
              <w:drawing>
                <wp:inline distT="0" distB="0" distL="0" distR="0" wp14:anchorId="006CA0F0" wp14:editId="6266D2C1">
                  <wp:extent cx="114300" cy="114300"/>
                  <wp:effectExtent l="0" t="0" r="0" b="0"/>
                  <wp:docPr id="927" name="Рисунок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ida_country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Id города а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2" w:name="BKM_F3E11406_F46C_424D_84A7_DE87F80246BF"/>
            <w:bookmarkEnd w:id="122"/>
            <w:r w:rsidRPr="005818A7">
              <w:rPr>
                <w:noProof/>
              </w:rPr>
              <w:drawing>
                <wp:inline distT="0" distB="0" distL="0" distR="0" wp14:anchorId="1DB01F77" wp14:editId="08B3E602">
                  <wp:extent cx="114300" cy="114300"/>
                  <wp:effectExtent l="0" t="0" r="0" b="0"/>
                  <wp:docPr id="928" name="Рисунок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3" w:name="BKM_F3CCB944_7C41_4A6F_881C_3A3FA173C7BC"/>
            <w:bookmarkEnd w:id="123"/>
            <w:r w:rsidRPr="005818A7">
              <w:rPr>
                <w:noProof/>
              </w:rPr>
              <w:drawing>
                <wp:inline distT="0" distB="0" distL="0" distR="0" wp14:anchorId="788BA307" wp14:editId="1FFA4E9D">
                  <wp:extent cx="114300" cy="114300"/>
                  <wp:effectExtent l="0" t="0" r="0" b="0"/>
                  <wp:docPr id="929" name="Рисунок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4" w:name="BKM_C36374DD_9588_4A17_B641_DB79511302E5"/>
            <w:bookmarkEnd w:id="124"/>
            <w:r w:rsidRPr="005818A7">
              <w:rPr>
                <w:noProof/>
              </w:rPr>
              <w:drawing>
                <wp:inline distT="0" distB="0" distL="0" distR="0" wp14:anchorId="60A6954E" wp14:editId="71BABAFB">
                  <wp:extent cx="114300" cy="114300"/>
                  <wp:effectExtent l="0" t="0" r="0" b="0"/>
                  <wp:docPr id="930" name="Рисунок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5" w:name="BKM_4AE39392_56C7_437F_AE64_3F361C51737F"/>
            <w:bookmarkEnd w:id="125"/>
            <w:r w:rsidRPr="005818A7">
              <w:rPr>
                <w:noProof/>
              </w:rPr>
              <w:drawing>
                <wp:inline distT="0" distB="0" distL="0" distR="0" wp14:anchorId="23A433BC" wp14:editId="6D617335">
                  <wp:extent cx="114300" cy="114300"/>
                  <wp:effectExtent l="0" t="0" r="0" b="0"/>
                  <wp:docPr id="931" name="Рисунок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26" w:name="BKM_ED676E32_670A_40A8_83E1_445A24AFD7D2"/>
            <w:bookmarkEnd w:id="126"/>
            <w:r w:rsidRPr="005818A7">
              <w:rPr>
                <w:noProof/>
              </w:rPr>
              <w:drawing>
                <wp:inline distT="0" distB="0" distL="0" distR="0" wp14:anchorId="4E8DB622" wp14:editId="2D911630">
                  <wp:extent cx="114300" cy="114300"/>
                  <wp:effectExtent l="0" t="0" r="0" b="0"/>
                  <wp:docPr id="932" name="Рисунок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630AB" w:rsidRDefault="009F55FA" w:rsidP="009F55FA">
      <w:pPr>
        <w:pStyle w:val="B7"/>
        <w:rPr>
          <w:lang w:val="en-US"/>
        </w:rPr>
      </w:pPr>
      <w:bookmarkStart w:id="127" w:name="BKM_074EFF36_3EFA_49F8_80D4_2FEA764AD022"/>
      <w:bookmarkStart w:id="128" w:name="_Toc491450219"/>
      <w:bookmarkEnd w:id="127"/>
      <w:r>
        <w:t>Таблица</w:t>
      </w:r>
      <w:r w:rsidRPr="005630AB">
        <w:rPr>
          <w:lang w:val="en-US"/>
        </w:rPr>
        <w:t xml:space="preserve"> </w:t>
      </w:r>
      <w:r w:rsidR="00FB3AC4">
        <w:fldChar w:fldCharType="begin"/>
      </w:r>
      <w:r w:rsidRPr="005630AB">
        <w:rPr>
          <w:lang w:val="en-US"/>
        </w:rPr>
        <w:instrText xml:space="preserve"> SEQ </w:instrText>
      </w:r>
      <w:r>
        <w:instrText>Таблица</w:instrText>
      </w:r>
      <w:r w:rsidRPr="005630AB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10</w:t>
      </w:r>
      <w:r w:rsidR="00FB3AC4">
        <w:fldChar w:fldCharType="end"/>
      </w:r>
      <w:r w:rsidRPr="005630AB">
        <w:rPr>
          <w:lang w:val="en-US"/>
        </w:rPr>
        <w:t xml:space="preserve"> - </w:t>
      </w:r>
      <w:r w:rsidR="005818A7" w:rsidRPr="005630AB">
        <w:rPr>
          <w:lang w:val="en-US"/>
        </w:rPr>
        <w:t xml:space="preserve">communication_type – </w:t>
      </w:r>
      <w:r w:rsidR="005818A7" w:rsidRPr="005818A7">
        <w:t>тип</w:t>
      </w:r>
      <w:r w:rsidR="005818A7" w:rsidRPr="005630AB">
        <w:rPr>
          <w:lang w:val="en-US"/>
        </w:rPr>
        <w:t xml:space="preserve"> </w:t>
      </w:r>
      <w:r w:rsidR="005818A7" w:rsidRPr="005818A7">
        <w:t>связи</w:t>
      </w:r>
      <w:bookmarkEnd w:id="1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129" w:name="BKM_13ADAA05_A0AF_4162_906D_2BF0F163DB86"/>
            <w:bookmarkEnd w:id="129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20CEF21" wp14:editId="353E879A">
                  <wp:extent cx="114300" cy="114300"/>
                  <wp:effectExtent l="0" t="0" r="0" b="0"/>
                  <wp:docPr id="956" name="Рисунок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0" w:name="BKM_F3ED48AB_F3BE_46EE_B703_AB5B3D0DC90C"/>
            <w:bookmarkEnd w:id="130"/>
            <w:r w:rsidRPr="005818A7">
              <w:rPr>
                <w:noProof/>
              </w:rPr>
              <w:drawing>
                <wp:inline distT="0" distB="0" distL="0" distR="0" wp14:anchorId="3AE4E4C7" wp14:editId="7A298B38">
                  <wp:extent cx="114300" cy="114300"/>
                  <wp:effectExtent l="0" t="0" r="0" b="0"/>
                  <wp:docPr id="957" name="Рисунок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1" w:name="BKM_C7B04A6A_EC3D_44B9_BDC6_7501CDD17EB4"/>
            <w:bookmarkEnd w:id="131"/>
            <w:r w:rsidRPr="005818A7">
              <w:rPr>
                <w:noProof/>
              </w:rPr>
              <w:drawing>
                <wp:inline distT="0" distB="0" distL="0" distR="0" wp14:anchorId="26CED6E3" wp14:editId="68167989">
                  <wp:extent cx="114300" cy="114300"/>
                  <wp:effectExtent l="0" t="0" r="0" b="0"/>
                  <wp:docPr id="958" name="Рисунок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2" w:name="BKM_2029F8BD_A7F3_42EB_9230_968438DC9A24"/>
            <w:bookmarkEnd w:id="132"/>
            <w:r w:rsidRPr="005818A7">
              <w:rPr>
                <w:noProof/>
              </w:rPr>
              <w:drawing>
                <wp:inline distT="0" distB="0" distL="0" distR="0" wp14:anchorId="41416A04" wp14:editId="058CEEDA">
                  <wp:extent cx="114300" cy="114300"/>
                  <wp:effectExtent l="0" t="0" r="0" b="0"/>
                  <wp:docPr id="959" name="Рисунок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3" w:name="BKM_3E78118D_FE52_4947_AE2D_2E23510303EB"/>
            <w:bookmarkEnd w:id="133"/>
            <w:r w:rsidRPr="005818A7">
              <w:rPr>
                <w:noProof/>
              </w:rPr>
              <w:drawing>
                <wp:inline distT="0" distB="0" distL="0" distR="0" wp14:anchorId="0AB3DB0B" wp14:editId="30E6F12A">
                  <wp:extent cx="114300" cy="114300"/>
                  <wp:effectExtent l="0" t="0" r="0" b="0"/>
                  <wp:docPr id="960" name="Рисунок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note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4" w:name="BKM_BFD59929_5B75_4CB2_8B6B_CFE55FBB3EB4"/>
            <w:bookmarkEnd w:id="134"/>
            <w:r w:rsidRPr="005818A7">
              <w:rPr>
                <w:noProof/>
              </w:rPr>
              <w:drawing>
                <wp:inline distT="0" distB="0" distL="0" distR="0" wp14:anchorId="26BEACA1" wp14:editId="7BF16431">
                  <wp:extent cx="114300" cy="114300"/>
                  <wp:effectExtent l="0" t="0" r="0" b="0"/>
                  <wp:docPr id="961" name="Рисунок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5" w:name="BKM_C8C8515F_F00A_4974_90B6_33E9FDDA7E52"/>
            <w:bookmarkEnd w:id="135"/>
            <w:r w:rsidRPr="005818A7">
              <w:rPr>
                <w:noProof/>
              </w:rPr>
              <w:drawing>
                <wp:inline distT="0" distB="0" distL="0" distR="0" wp14:anchorId="769DA57B" wp14:editId="18E25F4A">
                  <wp:extent cx="114300" cy="114300"/>
                  <wp:effectExtent l="0" t="0" r="0" b="0"/>
                  <wp:docPr id="962" name="Рисунок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6" w:name="BKM_C15A3B1C_7078_4447_8AAF_4420514D2E58"/>
            <w:bookmarkEnd w:id="136"/>
            <w:r w:rsidRPr="005818A7">
              <w:rPr>
                <w:noProof/>
              </w:rPr>
              <w:drawing>
                <wp:inline distT="0" distB="0" distL="0" distR="0" wp14:anchorId="3F6E5A3F" wp14:editId="0788FDDA">
                  <wp:extent cx="114300" cy="114300"/>
                  <wp:effectExtent l="0" t="0" r="0" b="0"/>
                  <wp:docPr id="963" name="Рисунок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7" w:name="BKM_83BE555F_1E78_449A_833D_44E16DABF993"/>
            <w:bookmarkEnd w:id="137"/>
            <w:r w:rsidRPr="005818A7">
              <w:rPr>
                <w:noProof/>
              </w:rPr>
              <w:drawing>
                <wp:inline distT="0" distB="0" distL="0" distR="0" wp14:anchorId="2D7F5B4E" wp14:editId="09DE8147">
                  <wp:extent cx="114300" cy="114300"/>
                  <wp:effectExtent l="0" t="0" r="0" b="0"/>
                  <wp:docPr id="964" name="Рисунок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Когда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38" w:name="BKM_6E51FDD4_0D73_4F9F_82C0_5ED28A143E84"/>
            <w:bookmarkEnd w:id="138"/>
            <w:r w:rsidRPr="005818A7">
              <w:rPr>
                <w:noProof/>
              </w:rPr>
              <w:drawing>
                <wp:inline distT="0" distB="0" distL="0" distR="0" wp14:anchorId="38122E46" wp14:editId="2C861716">
                  <wp:extent cx="114300" cy="114300"/>
                  <wp:effectExtent l="0" t="0" r="0" b="0"/>
                  <wp:docPr id="965" name="Рисунок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Актуальность </w:t>
            </w:r>
          </w:p>
        </w:tc>
      </w:tr>
    </w:tbl>
    <w:p w:rsidR="005818A7" w:rsidRPr="009F55FA" w:rsidRDefault="009F55FA" w:rsidP="009F55FA">
      <w:pPr>
        <w:pStyle w:val="B7"/>
      </w:pPr>
      <w:bookmarkStart w:id="139" w:name="BKM_CCF624BE_8A44_4E13_9252_A1099DFDC21D"/>
      <w:bookmarkStart w:id="140" w:name="_Toc491450220"/>
      <w:bookmarkEnd w:id="139"/>
      <w:r w:rsidRPr="009F55FA"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11</w:t>
      </w:r>
      <w:r w:rsidR="001760F1">
        <w:rPr>
          <w:noProof/>
        </w:rPr>
        <w:fldChar w:fldCharType="end"/>
      </w:r>
      <w:r w:rsidRPr="009F55FA">
        <w:t xml:space="preserve"> - </w:t>
      </w:r>
      <w:r w:rsidR="005818A7" w:rsidRPr="009F55FA">
        <w:t>consumer_information_systems – информационные системы</w:t>
      </w:r>
      <w:r w:rsidR="005818A7" w:rsidRPr="005818A7">
        <w:t xml:space="preserve"> </w:t>
      </w:r>
      <w:r w:rsidR="005818A7" w:rsidRPr="009F55FA">
        <w:t>пользователей</w:t>
      </w:r>
      <w:bookmarkEnd w:id="1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141" w:name="BKM_E760DCE7_0AA0_4D37_87F4_91F30DD72EB9"/>
            <w:bookmarkEnd w:id="141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F3070CC" wp14:editId="706418B9">
                  <wp:extent cx="114300" cy="114300"/>
                  <wp:effectExtent l="0" t="0" r="0" b="0"/>
                  <wp:docPr id="967" name="Рисунок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2" w:name="BKM_E3003A11_AB5D_4516_A378_446F3873B8A9"/>
            <w:bookmarkEnd w:id="142"/>
            <w:r w:rsidRPr="005818A7">
              <w:rPr>
                <w:noProof/>
              </w:rPr>
              <w:lastRenderedPageBreak/>
              <w:drawing>
                <wp:inline distT="0" distB="0" distL="0" distR="0" wp14:anchorId="4B157083" wp14:editId="108A1C72">
                  <wp:extent cx="114300" cy="114300"/>
                  <wp:effectExtent l="0" t="0" r="0" b="0"/>
                  <wp:docPr id="968" name="Рисунок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mnemonic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Мнемоника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3" w:name="BKM_D12D9A8A_807B_407E_9635_E8DC8CC907A1"/>
            <w:bookmarkEnd w:id="143"/>
            <w:r w:rsidRPr="005818A7">
              <w:rPr>
                <w:noProof/>
              </w:rPr>
              <w:drawing>
                <wp:inline distT="0" distB="0" distL="0" distR="0" wp14:anchorId="1D720680" wp14:editId="3A70221C">
                  <wp:extent cx="114300" cy="114300"/>
                  <wp:effectExtent l="0" t="0" r="0" b="0"/>
                  <wp:docPr id="969" name="Рисунок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4" w:name="BKM_1BF9F8D9_5BC8_46CD_86B4_B99B414D4F24"/>
            <w:bookmarkEnd w:id="144"/>
            <w:r w:rsidRPr="005818A7">
              <w:rPr>
                <w:noProof/>
              </w:rPr>
              <w:drawing>
                <wp:inline distT="0" distB="0" distL="0" distR="0" wp14:anchorId="7AD95C31" wp14:editId="7FB2C3B3">
                  <wp:extent cx="114300" cy="114300"/>
                  <wp:effectExtent l="0" t="0" r="0" b="0"/>
                  <wp:docPr id="970" name="Рисунок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certificate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Сертификат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5" w:name="BKM_CD2C25D2_0755_404B_B434_034E7CB71884"/>
            <w:bookmarkEnd w:id="145"/>
            <w:r w:rsidRPr="005818A7">
              <w:rPr>
                <w:noProof/>
              </w:rPr>
              <w:drawing>
                <wp:inline distT="0" distB="0" distL="0" distR="0" wp14:anchorId="080AACA2" wp14:editId="1C8D670B">
                  <wp:extent cx="114300" cy="114300"/>
                  <wp:effectExtent l="0" t="0" r="0" b="0"/>
                  <wp:docPr id="971" name="Рисунок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6" w:name="BKM_D8D4CF20_73BC_43F2_9CDD_6E1953D7C770"/>
            <w:bookmarkEnd w:id="146"/>
            <w:r w:rsidRPr="005818A7">
              <w:rPr>
                <w:noProof/>
              </w:rPr>
              <w:drawing>
                <wp:inline distT="0" distB="0" distL="0" distR="0" wp14:anchorId="77B6E091" wp14:editId="3DD21722">
                  <wp:extent cx="114300" cy="114300"/>
                  <wp:effectExtent l="0" t="0" r="0" b="0"/>
                  <wp:docPr id="972" name="Рисунок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tour_agent_id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турагента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47" w:name="BKM_12FF2859_68D4_4A50_839E_4D53E4D2979A"/>
            <w:bookmarkEnd w:id="147"/>
            <w:r w:rsidRPr="005818A7">
              <w:rPr>
                <w:noProof/>
              </w:rPr>
              <w:drawing>
                <wp:inline distT="0" distB="0" distL="0" distR="0" wp14:anchorId="3FCE41F4" wp14:editId="66C4F5DF">
                  <wp:extent cx="114300" cy="114300"/>
                  <wp:effectExtent l="0" t="0" r="0" b="0"/>
                  <wp:docPr id="973" name="Рисунок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148" w:name="BKM_E16393F1_0D65_4911_980C_4FD6565C7FA1"/>
      <w:bookmarkStart w:id="149" w:name="_Toc491450221"/>
      <w:bookmarkEnd w:id="148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12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Country – страны</w:t>
      </w:r>
      <w:bookmarkEnd w:id="149"/>
      <w:r w:rsidR="005818A7" w:rsidRPr="005818A7">
        <w:t xml:space="preserve"> </w:t>
      </w:r>
      <w:bookmarkStart w:id="150" w:name="BKM_B2E417F4_84BC_4AD2_9317_D2F55AEE8E76"/>
      <w:bookmarkEnd w:id="15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D1949C0" wp14:editId="3E2F0725">
                  <wp:extent cx="114300" cy="114300"/>
                  <wp:effectExtent l="0" t="0" r="0" b="0"/>
                  <wp:docPr id="977" name="Рисунок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1" w:name="BKM_A2AEC66D_65F5_4122_BBC7_14A89239C586"/>
            <w:bookmarkEnd w:id="151"/>
            <w:r w:rsidRPr="005818A7">
              <w:rPr>
                <w:noProof/>
              </w:rPr>
              <w:drawing>
                <wp:inline distT="0" distB="0" distL="0" distR="0" wp14:anchorId="2D31D95B" wp14:editId="6C6C3366">
                  <wp:extent cx="114300" cy="114300"/>
                  <wp:effectExtent l="0" t="0" r="0" b="0"/>
                  <wp:docPr id="978" name="Рисунок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2-х буквенный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2" w:name="BKM_74131628_8434_4261_8D88_9E79F3C7C6B6"/>
            <w:bookmarkEnd w:id="152"/>
            <w:r w:rsidRPr="005818A7">
              <w:rPr>
                <w:noProof/>
              </w:rPr>
              <w:drawing>
                <wp:inline distT="0" distB="0" distL="0" distR="0" wp14:anchorId="0DFCCADE" wp14:editId="35FF4F09">
                  <wp:extent cx="114300" cy="114300"/>
                  <wp:effectExtent l="0" t="0" r="0" b="0"/>
                  <wp:docPr id="979" name="Рисунок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code_let3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3-х буквенный 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3" w:name="BKM_8C5A363A_AD00_4807_989D_C824DA80BF04"/>
            <w:bookmarkEnd w:id="153"/>
            <w:r w:rsidRPr="005818A7">
              <w:rPr>
                <w:noProof/>
              </w:rPr>
              <w:drawing>
                <wp:inline distT="0" distB="0" distL="0" distR="0" wp14:anchorId="1E87E270" wp14:editId="5E06B82E">
                  <wp:extent cx="114300" cy="114300"/>
                  <wp:effectExtent l="0" t="0" r="0" b="0"/>
                  <wp:docPr id="980" name="Рисунок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code_num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3-х значный цифровой код с лидирующими нулями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4" w:name="BKM_54D511AD_A900_4E82_88BE_4E27DA1CCEA1"/>
            <w:bookmarkEnd w:id="154"/>
            <w:r w:rsidRPr="005818A7">
              <w:rPr>
                <w:noProof/>
              </w:rPr>
              <w:drawing>
                <wp:inline distT="0" distB="0" distL="0" distR="0" wp14:anchorId="42D4A037" wp14:editId="72134035">
                  <wp:extent cx="114300" cy="114300"/>
                  <wp:effectExtent l="0" t="0" r="0" b="0"/>
                  <wp:docPr id="981" name="Рисунок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id_sub_region_world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географического подрегиона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5" w:name="BKM_FF6D8F8F_FDD8_490D_9876_AD51A75CF07B"/>
            <w:bookmarkEnd w:id="155"/>
            <w:r w:rsidRPr="005818A7">
              <w:rPr>
                <w:noProof/>
              </w:rPr>
              <w:drawing>
                <wp:inline distT="0" distB="0" distL="0" distR="0" wp14:anchorId="67933679" wp14:editId="159DBEAA">
                  <wp:extent cx="114300" cy="114300"/>
                  <wp:effectExtent l="0" t="0" r="0" b="0"/>
                  <wp:docPr id="982" name="Рисунок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id_currency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валюты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6" w:name="BKM_990A026D_E653_40A0_8B27_950094CF8F3D"/>
            <w:bookmarkEnd w:id="156"/>
            <w:r w:rsidRPr="005818A7">
              <w:rPr>
                <w:noProof/>
              </w:rPr>
              <w:drawing>
                <wp:inline distT="0" distB="0" distL="0" distR="0" wp14:anchorId="5FA83927" wp14:editId="53A56C40">
                  <wp:extent cx="114300" cy="114300"/>
                  <wp:effectExtent l="0" t="0" r="0" b="0"/>
                  <wp:docPr id="983" name="Рисунок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short_name_rus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краткое наименование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7" w:name="BKM_A7CC3865_078A_46F4_AA0A_BECF308B1E0B"/>
            <w:bookmarkEnd w:id="157"/>
            <w:r w:rsidRPr="005818A7">
              <w:rPr>
                <w:noProof/>
              </w:rPr>
              <w:drawing>
                <wp:inline distT="0" distB="0" distL="0" distR="0" wp14:anchorId="0C36C059" wp14:editId="2B7DDBCB">
                  <wp:extent cx="114300" cy="114300"/>
                  <wp:effectExtent l="0" t="0" r="0" b="0"/>
                  <wp:docPr id="984" name="Рисунок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varchar(70)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полное наименование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8" w:name="BKM_E8ECDEEA_699E_4E9D_85CD_DFBE0DBF7192"/>
            <w:bookmarkEnd w:id="158"/>
            <w:r w:rsidRPr="005818A7">
              <w:rPr>
                <w:noProof/>
              </w:rPr>
              <w:drawing>
                <wp:inline distT="0" distB="0" distL="0" distR="0" wp14:anchorId="1665BCD6" wp14:editId="580A1929">
                  <wp:extent cx="114300" cy="114300"/>
                  <wp:effectExtent l="0" t="0" r="0" b="0"/>
                  <wp:docPr id="985" name="Рисунок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short_name_eng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краткое наименование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59" w:name="BKM_0A271F89_753D_4302_9644_E3AFA5515A80"/>
            <w:bookmarkEnd w:id="159"/>
            <w:r w:rsidRPr="005818A7">
              <w:rPr>
                <w:noProof/>
              </w:rPr>
              <w:drawing>
                <wp:inline distT="0" distB="0" distL="0" distR="0" wp14:anchorId="1674154F" wp14:editId="7E624240">
                  <wp:extent cx="114300" cy="114300"/>
                  <wp:effectExtent l="0" t="0" r="0" b="0"/>
                  <wp:docPr id="986" name="Рисунок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varchar(70)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полное наименование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0" w:name="BKM_6BD56A26_3A40_4615_99EF_604B8AA4E2FF"/>
            <w:bookmarkEnd w:id="160"/>
            <w:r w:rsidRPr="005818A7">
              <w:rPr>
                <w:noProof/>
              </w:rPr>
              <w:drawing>
                <wp:inline distT="0" distB="0" distL="0" distR="0" wp14:anchorId="1A948731" wp14:editId="4F1312AE">
                  <wp:extent cx="114300" cy="114300"/>
                  <wp:effectExtent l="0" t="0" r="0" b="0"/>
                  <wp:docPr id="987" name="Рисунок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1" w:name="BKM_EDB2C096_1ED0_4C70_BBB8_217DDB7E23ED"/>
            <w:bookmarkEnd w:id="161"/>
            <w:r w:rsidRPr="005818A7">
              <w:rPr>
                <w:noProof/>
              </w:rPr>
              <w:drawing>
                <wp:inline distT="0" distB="0" distL="0" distR="0" wp14:anchorId="29C079AD" wp14:editId="58089ADE">
                  <wp:extent cx="114300" cy="114300"/>
                  <wp:effectExtent l="0" t="0" r="0" b="0"/>
                  <wp:docPr id="988" name="Рисунок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2" w:name="BKM_E0972543_48B7_4E43_9913_C09BBD3A6B39"/>
            <w:bookmarkEnd w:id="162"/>
            <w:r w:rsidRPr="005818A7">
              <w:rPr>
                <w:noProof/>
              </w:rPr>
              <w:drawing>
                <wp:inline distT="0" distB="0" distL="0" distR="0" wp14:anchorId="5D2A1941" wp14:editId="3317ADF4">
                  <wp:extent cx="114300" cy="114300"/>
                  <wp:effectExtent l="0" t="0" r="0" b="0"/>
                  <wp:docPr id="989" name="Рисунок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 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3" w:name="BKM_A6739132_8AB1_455C_BCC9_F3CD6AEBD28B"/>
            <w:bookmarkEnd w:id="163"/>
            <w:r w:rsidRPr="005818A7">
              <w:rPr>
                <w:noProof/>
              </w:rPr>
              <w:drawing>
                <wp:inline distT="0" distB="0" distL="0" distR="0" wp14:anchorId="2E792D3A" wp14:editId="79C8DDC3">
                  <wp:extent cx="114300" cy="114300"/>
                  <wp:effectExtent l="0" t="0" r="0" b="0"/>
                  <wp:docPr id="990" name="Рисунок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ida_currency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4" w:name="BKM_65CE2D01_BA62_48A6_994B_B2EA50ACF6DA"/>
            <w:bookmarkEnd w:id="164"/>
            <w:r w:rsidRPr="005818A7">
              <w:rPr>
                <w:noProof/>
              </w:rPr>
              <w:drawing>
                <wp:inline distT="0" distB="0" distL="0" distR="0" wp14:anchorId="29F07DEC" wp14:editId="0A1B98C9">
                  <wp:extent cx="114300" cy="114300"/>
                  <wp:effectExtent l="0" t="0" r="0" b="0"/>
                  <wp:docPr id="991" name="Рисунок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5" w:name="BKM_180D4A7C_7471_468D_A4A0_974E5FD39FD2"/>
            <w:bookmarkEnd w:id="165"/>
            <w:r w:rsidRPr="005818A7">
              <w:rPr>
                <w:noProof/>
              </w:rPr>
              <w:lastRenderedPageBreak/>
              <w:drawing>
                <wp:inline distT="0" distB="0" distL="0" distR="0" wp14:anchorId="5FC10686" wp14:editId="0B2422AB">
                  <wp:extent cx="114300" cy="114300"/>
                  <wp:effectExtent l="0" t="0" r="0" b="0"/>
                  <wp:docPr id="992" name="Рисунок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6" w:name="BKM_9945A8C4_72DA_46B9_A3BB_7658B0C25A25"/>
            <w:bookmarkEnd w:id="166"/>
            <w:r w:rsidRPr="005818A7">
              <w:rPr>
                <w:noProof/>
              </w:rPr>
              <w:drawing>
                <wp:inline distT="0" distB="0" distL="0" distR="0" wp14:anchorId="0452A163" wp14:editId="71060D55">
                  <wp:extent cx="114300" cy="114300"/>
                  <wp:effectExtent l="0" t="0" r="0" b="0"/>
                  <wp:docPr id="993" name="Рисунок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7" w:name="BKM_DCDD2E1A_BE39_4DAB_8BA9_136470D77DC2"/>
            <w:bookmarkEnd w:id="167"/>
            <w:r w:rsidRPr="005818A7">
              <w:rPr>
                <w:noProof/>
              </w:rPr>
              <w:drawing>
                <wp:inline distT="0" distB="0" distL="0" distR="0" wp14:anchorId="103A62D4" wp14:editId="2AEE16B0">
                  <wp:extent cx="114300" cy="114300"/>
                  <wp:effectExtent l="0" t="0" r="0" b="0"/>
                  <wp:docPr id="994" name="Рисунок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68" w:name="BKM_B31332AC_B3C3_47AD_AA1F_E2462B029377"/>
            <w:bookmarkEnd w:id="168"/>
            <w:r w:rsidRPr="005818A7">
              <w:rPr>
                <w:noProof/>
              </w:rPr>
              <w:drawing>
                <wp:inline distT="0" distB="0" distL="0" distR="0" wp14:anchorId="0AE93635" wp14:editId="2FD141AF">
                  <wp:extent cx="114300" cy="114300"/>
                  <wp:effectExtent l="0" t="0" r="0" b="0"/>
                  <wp:docPr id="995" name="Рисунок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FE1D2F" w:rsidRPr="005818A7" w:rsidRDefault="00FE1D2F" w:rsidP="00FE1D2F">
      <w:pPr>
        <w:pStyle w:val="B7"/>
      </w:pPr>
      <w:bookmarkStart w:id="169" w:name="BKM_02E2EBDF_ADDC_4962_9BEF_8D346B40D053"/>
      <w:bookmarkStart w:id="170" w:name="_Toc491450222"/>
      <w:bookmarkEnd w:id="16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 xml:space="preserve">Currency - </w:t>
      </w:r>
      <w:r>
        <w:t>валюта</w:t>
      </w:r>
      <w:r w:rsidRPr="005818A7">
        <w:t xml:space="preserve"> 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E1D2F" w:rsidRPr="005818A7" w:rsidTr="004D5079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9D1936B" wp14:editId="4811363B">
                  <wp:extent cx="114300" cy="114300"/>
                  <wp:effectExtent l="0" t="0" r="0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75A3E6A" wp14:editId="3C193F33">
                  <wp:extent cx="114300" cy="114300"/>
                  <wp:effectExtent l="0" t="0" r="0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varchar(2)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2-х буквенный код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F9A6770" wp14:editId="517EFA58">
                  <wp:extent cx="114300" cy="114300"/>
                  <wp:effectExtent l="0" t="0" r="0" b="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code_num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3-х значный цифровой код с лидирующими нулями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F56E6D3" wp14:editId="13E1F2DD">
                  <wp:extent cx="114300" cy="114300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varchar(70)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полное наименование на русском языке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E2EC354" wp14:editId="43084C73">
                  <wp:extent cx="114300" cy="114300"/>
                  <wp:effectExtent l="0" t="0" r="0" b="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varchar(70)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полное наименование на английском языке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069B6F0" wp14:editId="629BE2E3">
                  <wp:extent cx="114300" cy="114300"/>
                  <wp:effectExtent l="0" t="0" r="0" b="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Id записи а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CF1678" w:rsidRDefault="00FE1D2F" w:rsidP="004D507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15C062B" wp14:editId="12656216">
                  <wp:extent cx="114300" cy="114300"/>
                  <wp:effectExtent l="0" t="0" r="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 xml:space="preserve">countries 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FE1D2F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500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>
              <w:t>Страны</w:t>
            </w:r>
          </w:p>
        </w:tc>
      </w:tr>
      <w:tr w:rsidR="00FE1D2F" w:rsidRPr="005818A7" w:rsidTr="004D5079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6709DE3" wp14:editId="3965FAA3">
                  <wp:extent cx="114300" cy="114300"/>
                  <wp:effectExtent l="0" t="0" r="0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E1D2F" w:rsidRPr="005818A7" w:rsidRDefault="00FE1D2F" w:rsidP="004D5079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FE1D2F" w:rsidRPr="00CF1678" w:rsidRDefault="00FE1D2F" w:rsidP="009F55FA">
      <w:pPr>
        <w:pStyle w:val="B7"/>
      </w:pPr>
    </w:p>
    <w:p w:rsidR="005818A7" w:rsidRPr="00FE1D2F" w:rsidRDefault="009F55FA" w:rsidP="009F55FA">
      <w:pPr>
        <w:pStyle w:val="B7"/>
      </w:pPr>
      <w:r w:rsidRPr="009F55FA">
        <w:t>Таблица</w:t>
      </w:r>
      <w:r w:rsidRPr="00FE1D2F">
        <w:t xml:space="preserve"> </w:t>
      </w:r>
      <w:r w:rsidR="00781AB9">
        <w:fldChar w:fldCharType="begin"/>
      </w:r>
      <w:r w:rsidR="00781AB9" w:rsidRPr="00FE1D2F">
        <w:instrText xml:space="preserve"> </w:instrText>
      </w:r>
      <w:r w:rsidR="00781AB9" w:rsidRPr="00CF1678">
        <w:rPr>
          <w:lang w:val="en-US"/>
        </w:rPr>
        <w:instrText>SEQ</w:instrText>
      </w:r>
      <w:r w:rsidR="00781AB9" w:rsidRPr="00FE1D2F">
        <w:instrText xml:space="preserve"> </w:instrText>
      </w:r>
      <w:r w:rsidR="00781AB9">
        <w:instrText>Таблица</w:instrText>
      </w:r>
      <w:r w:rsidR="00781AB9" w:rsidRPr="00FE1D2F">
        <w:instrText xml:space="preserve"> \* </w:instrText>
      </w:r>
      <w:r w:rsidR="00781AB9" w:rsidRPr="00CF1678">
        <w:rPr>
          <w:lang w:val="en-US"/>
        </w:rPr>
        <w:instrText>ARABIC</w:instrText>
      </w:r>
      <w:r w:rsidR="00781AB9" w:rsidRPr="00FE1D2F">
        <w:instrText xml:space="preserve"> </w:instrText>
      </w:r>
      <w:r w:rsidR="00781AB9">
        <w:fldChar w:fldCharType="separate"/>
      </w:r>
      <w:r w:rsidR="00584D81" w:rsidRPr="00FE1D2F">
        <w:rPr>
          <w:noProof/>
        </w:rPr>
        <w:t>13</w:t>
      </w:r>
      <w:r w:rsidR="00781AB9">
        <w:rPr>
          <w:noProof/>
        </w:rPr>
        <w:fldChar w:fldCharType="end"/>
      </w:r>
      <w:r w:rsidRPr="00FE1D2F">
        <w:t xml:space="preserve"> - </w:t>
      </w:r>
      <w:r w:rsidR="005818A7" w:rsidRPr="00CF1678">
        <w:rPr>
          <w:lang w:val="en-US"/>
        </w:rPr>
        <w:t>Databasechangelog</w:t>
      </w:r>
      <w:r w:rsidR="005818A7" w:rsidRPr="00FE1D2F">
        <w:t xml:space="preserve"> – </w:t>
      </w:r>
      <w:r w:rsidR="005818A7" w:rsidRPr="009F55FA">
        <w:t>системная</w:t>
      </w:r>
      <w:r w:rsidR="005818A7" w:rsidRPr="00FE1D2F">
        <w:t xml:space="preserve"> </w:t>
      </w:r>
      <w:r w:rsidR="005818A7" w:rsidRPr="009F55FA">
        <w:t>таблица</w:t>
      </w:r>
      <w:r w:rsidR="005818A7" w:rsidRPr="00FE1D2F">
        <w:t xml:space="preserve"> </w:t>
      </w:r>
      <w:r w:rsidR="005818A7" w:rsidRPr="009F55FA">
        <w:t>технологии</w:t>
      </w:r>
      <w:r w:rsidR="005818A7" w:rsidRPr="00FE1D2F">
        <w:t xml:space="preserve"> </w:t>
      </w:r>
      <w:r w:rsidR="005818A7" w:rsidRPr="00CF1678">
        <w:rPr>
          <w:lang w:val="en-US"/>
        </w:rPr>
        <w:t>hibernate</w:t>
      </w:r>
      <w:bookmarkEnd w:id="17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84D0BA5" wp14:editId="5EC476E8">
                  <wp:extent cx="114300" cy="114300"/>
                  <wp:effectExtent l="0" t="0" r="0" b="0"/>
                  <wp:docPr id="1028" name="Рисунок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1" w:name="BKM_A3929EE4_CA2E_4EF4_A163_9252C0BCF222"/>
            <w:bookmarkEnd w:id="171"/>
            <w:r w:rsidRPr="005818A7">
              <w:rPr>
                <w:noProof/>
              </w:rPr>
              <w:drawing>
                <wp:inline distT="0" distB="0" distL="0" distR="0" wp14:anchorId="32128470" wp14:editId="0B6F9495">
                  <wp:extent cx="114300" cy="114300"/>
                  <wp:effectExtent l="0" t="0" r="0" b="0"/>
                  <wp:docPr id="1029" name="Рисунок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author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2" w:name="BKM_F9A4AE26_95DB_4A74_A062_CB0F85B72C88"/>
            <w:bookmarkEnd w:id="172"/>
            <w:r w:rsidRPr="005818A7">
              <w:rPr>
                <w:noProof/>
              </w:rPr>
              <w:drawing>
                <wp:inline distT="0" distB="0" distL="0" distR="0" wp14:anchorId="52A3CE14" wp14:editId="7125A6B6">
                  <wp:extent cx="114300" cy="114300"/>
                  <wp:effectExtent l="0" t="0" r="0" b="0"/>
                  <wp:docPr id="1030" name="Рисунок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filename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3" w:name="BKM_B7795B64_5D57_4667_A634_6C4D6F1ECC7A"/>
            <w:bookmarkEnd w:id="173"/>
            <w:r w:rsidRPr="005818A7">
              <w:rPr>
                <w:noProof/>
              </w:rPr>
              <w:drawing>
                <wp:inline distT="0" distB="0" distL="0" distR="0" wp14:anchorId="4C797EF7" wp14:editId="6C08A477">
                  <wp:extent cx="114300" cy="114300"/>
                  <wp:effectExtent l="0" t="0" r="0" b="0"/>
                  <wp:docPr id="1031" name="Рисунок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dateexecuted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4" w:name="BKM_F5D093FE_F70E_489B_B608_DAB1D8342775"/>
            <w:bookmarkEnd w:id="174"/>
            <w:r w:rsidRPr="005818A7">
              <w:rPr>
                <w:noProof/>
              </w:rPr>
              <w:drawing>
                <wp:inline distT="0" distB="0" distL="0" distR="0" wp14:anchorId="229A6829" wp14:editId="189ABB59">
                  <wp:extent cx="114300" cy="114300"/>
                  <wp:effectExtent l="0" t="0" r="0" b="0"/>
                  <wp:docPr id="1032" name="Рисунок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orderexecuted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5" w:name="BKM_1A6B97E7_61FE_48F2_8515_8BDF12C0F5E4"/>
            <w:bookmarkEnd w:id="175"/>
            <w:r w:rsidRPr="005818A7">
              <w:rPr>
                <w:noProof/>
              </w:rPr>
              <w:lastRenderedPageBreak/>
              <w:drawing>
                <wp:inline distT="0" distB="0" distL="0" distR="0" wp14:anchorId="0311FFA1" wp14:editId="6488831A">
                  <wp:extent cx="114300" cy="114300"/>
                  <wp:effectExtent l="0" t="0" r="0" b="0"/>
                  <wp:docPr id="1033" name="Рисунок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exectype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6" w:name="BKM_EAB85DCE_DE9E_4801_9C80_FC5578739D67"/>
            <w:bookmarkEnd w:id="176"/>
            <w:r w:rsidRPr="005818A7">
              <w:rPr>
                <w:noProof/>
              </w:rPr>
              <w:drawing>
                <wp:inline distT="0" distB="0" distL="0" distR="0" wp14:anchorId="641A5E74" wp14:editId="62A66919">
                  <wp:extent cx="114300" cy="114300"/>
                  <wp:effectExtent l="0" t="0" r="0" b="0"/>
                  <wp:docPr id="1034" name="Рисунок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md5sum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7" w:name="BKM_0172C70C_EFE7_4A5A_ACFA_F61502689651"/>
            <w:bookmarkEnd w:id="177"/>
            <w:r w:rsidRPr="005818A7">
              <w:rPr>
                <w:noProof/>
              </w:rPr>
              <w:drawing>
                <wp:inline distT="0" distB="0" distL="0" distR="0" wp14:anchorId="251ABF92" wp14:editId="0E341590">
                  <wp:extent cx="114300" cy="114300"/>
                  <wp:effectExtent l="0" t="0" r="0" b="0"/>
                  <wp:docPr id="1035" name="Рисунок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description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8" w:name="BKM_BD3A6695_D6F2_4D09_9DDD_D457D891136C"/>
            <w:bookmarkEnd w:id="178"/>
            <w:r w:rsidRPr="005818A7">
              <w:rPr>
                <w:noProof/>
              </w:rPr>
              <w:drawing>
                <wp:inline distT="0" distB="0" distL="0" distR="0" wp14:anchorId="7F2C00C3" wp14:editId="562635AB">
                  <wp:extent cx="114300" cy="114300"/>
                  <wp:effectExtent l="0" t="0" r="0" b="0"/>
                  <wp:docPr id="1036" name="Рисунок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Комментарий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79" w:name="BKM_DE8BE5FE_4EC7_4C4E_8468_B42C5DBE57AE"/>
            <w:bookmarkEnd w:id="179"/>
            <w:r w:rsidRPr="005818A7">
              <w:rPr>
                <w:noProof/>
              </w:rPr>
              <w:drawing>
                <wp:inline distT="0" distB="0" distL="0" distR="0" wp14:anchorId="12E5D2A4" wp14:editId="15CE982D">
                  <wp:extent cx="114300" cy="114300"/>
                  <wp:effectExtent l="0" t="0" r="0" b="0"/>
                  <wp:docPr id="1037" name="Рисунок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tag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0" w:name="BKM_3A64BADC_232B_4FC4_8F18_8D97BE911959"/>
            <w:bookmarkEnd w:id="180"/>
            <w:r w:rsidRPr="005818A7">
              <w:rPr>
                <w:noProof/>
              </w:rPr>
              <w:drawing>
                <wp:inline distT="0" distB="0" distL="0" distR="0" wp14:anchorId="31B0AB79" wp14:editId="61AF127A">
                  <wp:extent cx="114300" cy="114300"/>
                  <wp:effectExtent l="0" t="0" r="0" b="0"/>
                  <wp:docPr id="1038" name="Рисунок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liquibase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1" w:name="BKM_39BC9D8C_0983_4DAC_B3ED_2BAA70A9A0E3"/>
            <w:bookmarkEnd w:id="181"/>
            <w:r w:rsidRPr="005818A7">
              <w:rPr>
                <w:noProof/>
              </w:rPr>
              <w:drawing>
                <wp:inline distT="0" distB="0" distL="0" distR="0" wp14:anchorId="1464C424" wp14:editId="78C5492E">
                  <wp:extent cx="114300" cy="114300"/>
                  <wp:effectExtent l="0" t="0" r="0" b="0"/>
                  <wp:docPr id="1039" name="Рисунок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contexts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2" w:name="BKM_468D8484_9B34_48A4_B1EC_3D9937F46E05"/>
            <w:bookmarkEnd w:id="182"/>
            <w:r w:rsidRPr="005818A7">
              <w:rPr>
                <w:noProof/>
              </w:rPr>
              <w:drawing>
                <wp:inline distT="0" distB="0" distL="0" distR="0" wp14:anchorId="43955B14" wp14:editId="53D3E15C">
                  <wp:extent cx="114300" cy="114300"/>
                  <wp:effectExtent l="0" t="0" r="0" b="0"/>
                  <wp:docPr id="1040" name="Рисунок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labels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3" w:name="BKM_B7F705A9_5B01_44C5_9140_43553140D371"/>
            <w:bookmarkEnd w:id="183"/>
            <w:r w:rsidRPr="005818A7">
              <w:rPr>
                <w:noProof/>
              </w:rPr>
              <w:drawing>
                <wp:inline distT="0" distB="0" distL="0" distR="0" wp14:anchorId="02797120" wp14:editId="07F57EEB">
                  <wp:extent cx="114300" cy="114300"/>
                  <wp:effectExtent l="0" t="0" r="0" b="0"/>
                  <wp:docPr id="1041" name="Рисунок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deployment_id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</w:tbl>
    <w:p w:rsidR="005818A7" w:rsidRPr="005818A7" w:rsidRDefault="009F55FA" w:rsidP="009F55FA">
      <w:pPr>
        <w:pStyle w:val="B7"/>
      </w:pPr>
      <w:bookmarkStart w:id="184" w:name="_Toc491450223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14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Databasechangeloglock – системная таблица технологии hibernate</w:t>
      </w:r>
      <w:bookmarkEnd w:id="1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012A9E1" wp14:editId="170C0987">
                  <wp:extent cx="114300" cy="114300"/>
                  <wp:effectExtent l="0" t="0" r="0" b="0"/>
                  <wp:docPr id="1042" name="Рисунок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5" w:name="BKM_308EBEC7_1A92_47A0_86A3_26CC56449A7E"/>
            <w:bookmarkEnd w:id="185"/>
            <w:r w:rsidRPr="005818A7">
              <w:rPr>
                <w:noProof/>
              </w:rPr>
              <w:drawing>
                <wp:inline distT="0" distB="0" distL="0" distR="0" wp14:anchorId="43D640DB" wp14:editId="0D82EFF9">
                  <wp:extent cx="114300" cy="114300"/>
                  <wp:effectExtent l="0" t="0" r="0" b="0"/>
                  <wp:docPr id="1043" name="Рисунок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locked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6" w:name="BKM_E83C4B35_F22F_4B62_8DA7_579AA74CFDC1"/>
            <w:bookmarkEnd w:id="186"/>
            <w:r w:rsidRPr="005818A7">
              <w:rPr>
                <w:noProof/>
              </w:rPr>
              <w:drawing>
                <wp:inline distT="0" distB="0" distL="0" distR="0" wp14:anchorId="733CD1D6" wp14:editId="7F4AE949">
                  <wp:extent cx="114300" cy="114300"/>
                  <wp:effectExtent l="0" t="0" r="0" b="0"/>
                  <wp:docPr id="1044" name="Рисунок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lockgranted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87" w:name="BKM_39BE3CEA_062D_49EB_AF94_0C105546D2E0"/>
            <w:bookmarkEnd w:id="187"/>
            <w:r w:rsidRPr="005818A7">
              <w:rPr>
                <w:noProof/>
              </w:rPr>
              <w:drawing>
                <wp:inline distT="0" distB="0" distL="0" distR="0" wp14:anchorId="77E4A11C" wp14:editId="1905984D">
                  <wp:extent cx="114300" cy="114300"/>
                  <wp:effectExtent l="0" t="0" r="0" b="0"/>
                  <wp:docPr id="1045" name="Рисунок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lockedby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</w:tbl>
    <w:p w:rsidR="005818A7" w:rsidRPr="005818A7" w:rsidRDefault="009F55FA" w:rsidP="009F55FA">
      <w:pPr>
        <w:pStyle w:val="B7"/>
      </w:pPr>
      <w:bookmarkStart w:id="188" w:name="BKM_B49CD2BE_B5D7_4A6A_A3B1_526D424943D5"/>
      <w:bookmarkStart w:id="189" w:name="BKM_7DA00105_61C3_4CFF_8A0B_B07823DC6400"/>
      <w:bookmarkStart w:id="190" w:name="_Toc491450224"/>
      <w:bookmarkEnd w:id="188"/>
      <w:bookmarkEnd w:id="18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15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dictionary_structure</w:t>
      </w:r>
      <w:bookmarkStart w:id="191" w:name="BKM_A9C8BE51_7F2E_4168_9038_1944436103B3"/>
      <w:bookmarkEnd w:id="191"/>
      <w:r w:rsidR="005818A7" w:rsidRPr="005818A7">
        <w:t xml:space="preserve"> - классификатор</w:t>
      </w:r>
      <w:bookmarkEnd w:id="19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6B06F75" wp14:editId="39B098CC">
                  <wp:extent cx="114300" cy="114300"/>
                  <wp:effectExtent l="0" t="0" r="0" b="0"/>
                  <wp:docPr id="1047" name="Рисунок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2" w:name="BKM_4A54952A_B988_4B86_8B4E_9D660468DDC2"/>
            <w:bookmarkEnd w:id="192"/>
            <w:r w:rsidRPr="005818A7">
              <w:rPr>
                <w:noProof/>
              </w:rPr>
              <w:drawing>
                <wp:inline distT="0" distB="0" distL="0" distR="0" wp14:anchorId="46E293EA" wp14:editId="7D514E9F">
                  <wp:extent cx="114300" cy="114300"/>
                  <wp:effectExtent l="0" t="0" r="0" b="0"/>
                  <wp:docPr id="1048" name="Рисунок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classname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Способ предоставления финансовой гарантии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3" w:name="BKM_F347DE2D_DA30_41E6_9F57_6AB8BD937A2F"/>
            <w:bookmarkEnd w:id="193"/>
            <w:r w:rsidRPr="005818A7">
              <w:rPr>
                <w:noProof/>
              </w:rPr>
              <w:drawing>
                <wp:inline distT="0" distB="0" distL="0" distR="0" wp14:anchorId="33422911" wp14:editId="0C2E3C08">
                  <wp:extent cx="114300" cy="114300"/>
                  <wp:effectExtent l="0" t="0" r="0" b="0"/>
                  <wp:docPr id="1049" name="Рисунок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справочника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4" w:name="BKM_A8B56590_8419_45E6_A3A1_6DAD2A6758FF"/>
            <w:bookmarkEnd w:id="194"/>
            <w:r w:rsidRPr="005818A7">
              <w:rPr>
                <w:noProof/>
              </w:rPr>
              <w:drawing>
                <wp:inline distT="0" distB="0" distL="0" distR="0" wp14:anchorId="64C1C3FD" wp14:editId="7888ACE1">
                  <wp:extent cx="114300" cy="114300"/>
                  <wp:effectExtent l="0" t="0" r="0" b="0"/>
                  <wp:docPr id="1050" name="Рисунок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structurejson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Структура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5" w:name="BKM_8307BF23_3ABA_4245_B223_456A6AABB956"/>
            <w:bookmarkEnd w:id="195"/>
            <w:r w:rsidRPr="005818A7">
              <w:rPr>
                <w:noProof/>
              </w:rPr>
              <w:drawing>
                <wp:inline distT="0" distB="0" distL="0" distR="0" wp14:anchorId="2E5D2A20" wp14:editId="4725E72A">
                  <wp:extent cx="114300" cy="114300"/>
                  <wp:effectExtent l="0" t="0" r="0" b="0"/>
                  <wp:docPr id="1051" name="Рисунок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changed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 структуры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6" w:name="BKM_BCFACA10_5CCE_495E_BAB7_7F330D7F0071"/>
            <w:bookmarkEnd w:id="196"/>
            <w:r w:rsidRPr="005818A7">
              <w:rPr>
                <w:noProof/>
              </w:rPr>
              <w:drawing>
                <wp:inline distT="0" distB="0" distL="0" distR="0" wp14:anchorId="1422126C" wp14:editId="7A297CBE">
                  <wp:extent cx="114300" cy="114300"/>
                  <wp:effectExtent l="0" t="0" r="0" b="0"/>
                  <wp:docPr id="1052" name="Рисунок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hash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Хэш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7" w:name="BKM_F1BFD5A8_8A31_4E9C_B3FA_5823F8708785"/>
            <w:bookmarkEnd w:id="197"/>
            <w:r w:rsidRPr="005818A7">
              <w:rPr>
                <w:noProof/>
              </w:rPr>
              <w:drawing>
                <wp:inline distT="0" distB="0" distL="0" distR="0" wp14:anchorId="24A3781E" wp14:editId="2E43CA60">
                  <wp:extent cx="114300" cy="114300"/>
                  <wp:effectExtent l="0" t="0" r="0" b="0"/>
                  <wp:docPr id="1053" name="Рисунок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class_simple_name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 класса</w:t>
            </w:r>
          </w:p>
        </w:tc>
      </w:tr>
    </w:tbl>
    <w:p w:rsidR="005818A7" w:rsidRPr="005818A7" w:rsidRDefault="009F55FA" w:rsidP="009F55FA">
      <w:pPr>
        <w:pStyle w:val="B7"/>
      </w:pPr>
      <w:bookmarkStart w:id="198" w:name="_Toc491450225"/>
      <w:r>
        <w:lastRenderedPageBreak/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16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entity_audit_event – таблица версионирования сущностей</w:t>
      </w:r>
      <w:bookmarkEnd w:id="19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9B7968B" wp14:editId="13175240">
                  <wp:extent cx="114300" cy="114300"/>
                  <wp:effectExtent l="0" t="0" r="0" b="0"/>
                  <wp:docPr id="1054" name="Рисунок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199" w:name="BKM_79120D7F_6B70_4368_A0D1_A943D0FF171B"/>
            <w:bookmarkEnd w:id="199"/>
            <w:r w:rsidRPr="005818A7">
              <w:rPr>
                <w:noProof/>
              </w:rPr>
              <w:drawing>
                <wp:inline distT="0" distB="0" distL="0" distR="0" wp14:anchorId="00BB2F8E" wp14:editId="281C06F2">
                  <wp:extent cx="114300" cy="114300"/>
                  <wp:effectExtent l="0" t="0" r="0" b="0"/>
                  <wp:docPr id="1055" name="Рисунок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entity_id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сущности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0" w:name="BKM_E0E31BD3_C3DD_413D_8E6F_DBF948A493D1"/>
            <w:bookmarkEnd w:id="200"/>
            <w:r w:rsidRPr="005818A7">
              <w:rPr>
                <w:noProof/>
              </w:rPr>
              <w:drawing>
                <wp:inline distT="0" distB="0" distL="0" distR="0" wp14:anchorId="564339C5" wp14:editId="6C0C2753">
                  <wp:extent cx="114300" cy="114300"/>
                  <wp:effectExtent l="0" t="0" r="0" b="0"/>
                  <wp:docPr id="1056" name="Рисунок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entity_type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сущности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1" w:name="BKM_8F19EE00_A936_47BF_A0D7_B0EC983BF9F1"/>
            <w:bookmarkEnd w:id="201"/>
            <w:r w:rsidRPr="005818A7">
              <w:rPr>
                <w:noProof/>
              </w:rPr>
              <w:drawing>
                <wp:inline distT="0" distB="0" distL="0" distR="0" wp14:anchorId="294D7AC3" wp14:editId="1C6B5BFD">
                  <wp:extent cx="114300" cy="114300"/>
                  <wp:effectExtent l="0" t="0" r="0" b="0"/>
                  <wp:docPr id="1057" name="Рисунок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action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Действие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2" w:name="BKM_D2EEB54F_E76A_463D_8800_64FC81F2E8D2"/>
            <w:bookmarkEnd w:id="202"/>
            <w:r w:rsidRPr="005818A7">
              <w:rPr>
                <w:noProof/>
              </w:rPr>
              <w:drawing>
                <wp:inline distT="0" distB="0" distL="0" distR="0" wp14:anchorId="5DB4C7E2" wp14:editId="7B65142C">
                  <wp:extent cx="114300" cy="114300"/>
                  <wp:effectExtent l="0" t="0" r="0" b="0"/>
                  <wp:docPr id="1058" name="Рисунок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entity_value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Значение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3" w:name="BKM_D40A51B1_0079_4B67_B4CA_5DC72FB9CE64"/>
            <w:bookmarkEnd w:id="203"/>
            <w:r w:rsidRPr="005818A7">
              <w:rPr>
                <w:noProof/>
              </w:rPr>
              <w:drawing>
                <wp:inline distT="0" distB="0" distL="0" distR="0" wp14:anchorId="6FC3CB7A" wp14:editId="4561EBF3">
                  <wp:extent cx="114300" cy="114300"/>
                  <wp:effectExtent l="0" t="0" r="0" b="0"/>
                  <wp:docPr id="1059" name="Рисунок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commit_version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Версия комита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4" w:name="BKM_D886F6F0_9DF6_4855_B2A0_56C4F0737C99"/>
            <w:bookmarkEnd w:id="204"/>
            <w:r w:rsidRPr="005818A7">
              <w:rPr>
                <w:noProof/>
              </w:rPr>
              <w:drawing>
                <wp:inline distT="0" distB="0" distL="0" distR="0" wp14:anchorId="58A5A104" wp14:editId="651F0B31">
                  <wp:extent cx="114300" cy="114300"/>
                  <wp:effectExtent l="0" t="0" r="0" b="0"/>
                  <wp:docPr id="1060" name="Рисунок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5" w:name="BKM_8816DE63_7E48_461C_92DD_626A408FC5BE"/>
            <w:bookmarkEnd w:id="205"/>
            <w:r w:rsidRPr="005818A7">
              <w:rPr>
                <w:noProof/>
              </w:rPr>
              <w:drawing>
                <wp:inline distT="0" distB="0" distL="0" distR="0" wp14:anchorId="72FD307D" wp14:editId="763A1581">
                  <wp:extent cx="114300" cy="114300"/>
                  <wp:effectExtent l="0" t="0" r="0" b="0"/>
                  <wp:docPr id="1061" name="Рисунок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286009" w:rsidRPr="00CF1678" w:rsidRDefault="00286009" w:rsidP="00286009">
      <w:pPr>
        <w:pStyle w:val="B7"/>
        <w:rPr>
          <w:lang w:val="en-US"/>
        </w:rPr>
      </w:pPr>
      <w:bookmarkStart w:id="206" w:name="BKM_3B5882FF_47E6_4282_9659_E8D1D02FA131"/>
      <w:bookmarkStart w:id="207" w:name="_Toc491450226"/>
      <w:bookmarkEnd w:id="20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</w:t>
      </w:r>
      <w:r>
        <w:rPr>
          <w:lang w:val="en-US"/>
        </w:rPr>
        <w:t>filesynchhistory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6009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D57FDDC" wp14:editId="23B2AE7A">
                  <wp:extent cx="114300" cy="1143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8DC31B9" wp14:editId="526C50E9">
                  <wp:extent cx="114300" cy="1143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operateddate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>
              <w:t>Дата операции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2068D828" wp14:editId="71394461">
                  <wp:extent cx="114300" cy="1143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filename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286009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50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>
              <w:t>Имя файла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pageBreakBefore/>
              <w:tabs>
                <w:tab w:val="left" w:pos="0"/>
              </w:tabs>
              <w:spacing w:before="120"/>
              <w:ind w:firstLine="0"/>
              <w:rPr>
                <w:lang w:val="en-US"/>
              </w:rPr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3D0132E0" wp14:editId="72099C1B">
                  <wp:extent cx="114300" cy="1143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hash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286009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100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>
              <w:t>Хэш</w:t>
            </w:r>
          </w:p>
        </w:tc>
      </w:tr>
    </w:tbl>
    <w:p w:rsidR="00286009" w:rsidRDefault="00286009" w:rsidP="009F55FA">
      <w:pPr>
        <w:pStyle w:val="B7"/>
      </w:pPr>
    </w:p>
    <w:p w:rsidR="005818A7" w:rsidRPr="005818A7" w:rsidRDefault="009F55FA" w:rsidP="009F55FA">
      <w:pPr>
        <w:pStyle w:val="B7"/>
      </w:pPr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17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financial_security_info – финансовые гарантии из ЕФРТ</w:t>
      </w:r>
      <w:bookmarkEnd w:id="20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5B6A4C0" wp14:editId="7ADB5E25">
                  <wp:extent cx="114300" cy="114300"/>
                  <wp:effectExtent l="0" t="0" r="0" b="0"/>
                  <wp:docPr id="1063" name="Рисунок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8" w:name="BKM_07D3642B_26E9_46FD_8B20_60082AB5E08B"/>
            <w:bookmarkEnd w:id="208"/>
            <w:r w:rsidRPr="005818A7">
              <w:rPr>
                <w:noProof/>
              </w:rPr>
              <w:drawing>
                <wp:inline distT="0" distB="0" distL="0" distR="0" wp14:anchorId="4CB7B025" wp14:editId="3DED5B46">
                  <wp:extent cx="114300" cy="114300"/>
                  <wp:effectExtent l="0" t="0" r="0" b="0"/>
                  <wp:docPr id="1064" name="Рисунок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amount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количество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09" w:name="BKM_E098581F_0298_4915_AA8D_D591CA5BE190"/>
            <w:bookmarkEnd w:id="209"/>
            <w:r w:rsidRPr="005818A7">
              <w:rPr>
                <w:noProof/>
              </w:rPr>
              <w:drawing>
                <wp:inline distT="0" distB="0" distL="0" distR="0" wp14:anchorId="55D3727B" wp14:editId="2BDBC1A9">
                  <wp:extent cx="114300" cy="114300"/>
                  <wp:effectExtent l="0" t="0" r="0" b="0"/>
                  <wp:docPr id="1065" name="Рисунок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underlying_document_type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0" w:name="BKM_FBD327EE_1111_4E1D_B466_FF543339BBE7"/>
            <w:bookmarkEnd w:id="210"/>
            <w:r w:rsidRPr="005818A7">
              <w:rPr>
                <w:noProof/>
              </w:rPr>
              <w:drawing>
                <wp:inline distT="0" distB="0" distL="0" distR="0" wp14:anchorId="28A1363B" wp14:editId="4BAA3400">
                  <wp:extent cx="114300" cy="114300"/>
                  <wp:effectExtent l="0" t="0" r="0" b="0"/>
                  <wp:docPr id="1066" name="Рисунок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underlying_document_number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1" w:name="BKM_A7AFE7BB_5AB6_4EEF_BB33_924BCA74346C"/>
            <w:bookmarkEnd w:id="211"/>
            <w:r w:rsidRPr="005818A7">
              <w:rPr>
                <w:noProof/>
              </w:rPr>
              <w:drawing>
                <wp:inline distT="0" distB="0" distL="0" distR="0" wp14:anchorId="5B99B12D" wp14:editId="322EE8A2">
                  <wp:extent cx="114300" cy="114300"/>
                  <wp:effectExtent l="0" t="0" r="0" b="0"/>
                  <wp:docPr id="1067" name="Рисунок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underlying_document_date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2" w:name="BKM_D976ECBB_A357_402D_AEF3_072B6ADAD645"/>
            <w:bookmarkEnd w:id="212"/>
            <w:r w:rsidRPr="005818A7">
              <w:rPr>
                <w:noProof/>
              </w:rPr>
              <w:drawing>
                <wp:inline distT="0" distB="0" distL="0" distR="0" wp14:anchorId="4C9F6E29" wp14:editId="1B51F689">
                  <wp:extent cx="114300" cy="114300"/>
                  <wp:effectExtent l="0" t="0" r="0" b="0"/>
                  <wp:docPr id="1068" name="Рисунок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valid_from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734DDA" w:rsidP="005818A7">
            <w:pPr>
              <w:tabs>
                <w:tab w:val="left" w:pos="0"/>
              </w:tabs>
              <w:ind w:firstLine="0"/>
            </w:pPr>
            <w:r>
              <w:t>Дата начала действия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3" w:name="BKM_F63FD997_9357_4B6F_90D3_83218053A8EB"/>
            <w:bookmarkEnd w:id="213"/>
            <w:r w:rsidRPr="005818A7">
              <w:rPr>
                <w:noProof/>
              </w:rPr>
              <w:drawing>
                <wp:inline distT="0" distB="0" distL="0" distR="0" wp14:anchorId="326B9EDE" wp14:editId="65BA6DDB">
                  <wp:extent cx="114300" cy="114300"/>
                  <wp:effectExtent l="0" t="0" r="0" b="0"/>
                  <wp:docPr id="1069" name="Рисунок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valid_to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734DDA" w:rsidP="005818A7">
            <w:pPr>
              <w:tabs>
                <w:tab w:val="left" w:pos="0"/>
              </w:tabs>
              <w:ind w:firstLine="0"/>
            </w:pPr>
            <w:r>
              <w:t>Дата окончания действия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4" w:name="BKM_D44D1138_A429_41BE_AE65_D4BFFF6A531A"/>
            <w:bookmarkEnd w:id="214"/>
            <w:r w:rsidRPr="005818A7">
              <w:rPr>
                <w:noProof/>
              </w:rPr>
              <w:drawing>
                <wp:inline distT="0" distB="0" distL="0" distR="0" wp14:anchorId="3C156824" wp14:editId="1C48F10A">
                  <wp:extent cx="114300" cy="114300"/>
                  <wp:effectExtent l="0" t="0" r="0" b="0"/>
                  <wp:docPr id="1070" name="Рисунок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issuer_name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Имя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5" w:name="BKM_A6E8E9D9_065A_4285_ABC4_D0D5A93A0B92"/>
            <w:bookmarkEnd w:id="215"/>
            <w:r w:rsidRPr="005818A7">
              <w:rPr>
                <w:noProof/>
              </w:rPr>
              <w:drawing>
                <wp:inline distT="0" distB="0" distL="0" distR="0" wp14:anchorId="3553DCCF" wp14:editId="6D4AB24F">
                  <wp:extent cx="114300" cy="114300"/>
                  <wp:effectExtent l="0" t="0" r="0" b="0"/>
                  <wp:docPr id="1071" name="Рисунок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issuer_address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адрес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6" w:name="BKM_0ADE7D0E_9A1F_4AF5_BE1F_166E7FF47C9F"/>
            <w:bookmarkEnd w:id="216"/>
            <w:r w:rsidRPr="005818A7">
              <w:rPr>
                <w:noProof/>
              </w:rPr>
              <w:drawing>
                <wp:inline distT="0" distB="0" distL="0" distR="0" wp14:anchorId="65A77AFB" wp14:editId="6525D9CE">
                  <wp:extent cx="114300" cy="114300"/>
                  <wp:effectExtent l="0" t="0" r="0" b="0"/>
                  <wp:docPr id="1072" name="Рисунок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issuer_postal_address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Почтовый адрес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7" w:name="BKM_551A890B_AB31_40A4_A4AF_388154452565"/>
            <w:bookmarkEnd w:id="217"/>
            <w:r w:rsidRPr="005818A7">
              <w:rPr>
                <w:noProof/>
              </w:rPr>
              <w:drawing>
                <wp:inline distT="0" distB="0" distL="0" distR="0" wp14:anchorId="78219FE1" wp14:editId="3CFF7818">
                  <wp:extent cx="114300" cy="114300"/>
                  <wp:effectExtent l="0" t="0" r="0" b="0"/>
                  <wp:docPr id="1073" name="Рисунок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18" w:name="BKM_A91D72EC_512A_4115_9796_1A73B7DB243A"/>
            <w:bookmarkEnd w:id="218"/>
            <w:r w:rsidRPr="005818A7">
              <w:rPr>
                <w:noProof/>
              </w:rPr>
              <w:drawing>
                <wp:inline distT="0" distB="0" distL="0" distR="0" wp14:anchorId="2FAF0637" wp14:editId="688E291F">
                  <wp:extent cx="114300" cy="114300"/>
                  <wp:effectExtent l="0" t="0" r="0" b="0"/>
                  <wp:docPr id="1074" name="Рисунок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sequence_number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</w:t>
            </w:r>
          </w:p>
        </w:tc>
      </w:tr>
    </w:tbl>
    <w:p w:rsidR="005818A7" w:rsidRPr="005818A7" w:rsidRDefault="009F55FA" w:rsidP="009F55FA">
      <w:pPr>
        <w:pStyle w:val="B7"/>
      </w:pPr>
      <w:bookmarkStart w:id="219" w:name="BKM_D6FFD5EF_EEAE_4178_8B59_F028C3C72DCD"/>
      <w:bookmarkStart w:id="220" w:name="_Toc491450227"/>
      <w:bookmarkEnd w:id="21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18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identity_document_type – тип документа удостоверяющего личность</w:t>
      </w:r>
      <w:bookmarkEnd w:id="2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221" w:name="BKM_79AA4ADA_AFF5_4EE4_AFF6_164ABDF1116B"/>
            <w:bookmarkEnd w:id="221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0CC6C7E" wp14:editId="2D6AFCA2">
                  <wp:extent cx="114300" cy="114300"/>
                  <wp:effectExtent l="0" t="0" r="0" b="0"/>
                  <wp:docPr id="1077" name="Рисунок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2" w:name="BKM_80B7D85F_D367_40B2_B2DF_723FDC468FDC"/>
            <w:bookmarkEnd w:id="222"/>
            <w:r w:rsidRPr="005818A7">
              <w:rPr>
                <w:noProof/>
              </w:rPr>
              <w:lastRenderedPageBreak/>
              <w:drawing>
                <wp:inline distT="0" distB="0" distL="0" distR="0" wp14:anchorId="7C6AAB0A" wp14:editId="233096D2">
                  <wp:extent cx="114300" cy="114300"/>
                  <wp:effectExtent l="0" t="0" r="0" b="0"/>
                  <wp:docPr id="1078" name="Рисунок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3" w:name="BKM_69000113_629F_4FC0_A506_471B57629388"/>
            <w:bookmarkEnd w:id="223"/>
            <w:r w:rsidRPr="005818A7">
              <w:rPr>
                <w:noProof/>
              </w:rPr>
              <w:drawing>
                <wp:inline distT="0" distB="0" distL="0" distR="0" wp14:anchorId="1A16B741" wp14:editId="7480FE98">
                  <wp:extent cx="114300" cy="114300"/>
                  <wp:effectExtent l="0" t="0" r="0" b="0"/>
                  <wp:docPr id="1079" name="Рисунок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4" w:name="BKM_C39F94A4_DB43_41E9_8091_B6133E537A97"/>
            <w:bookmarkEnd w:id="224"/>
            <w:r w:rsidRPr="005818A7">
              <w:rPr>
                <w:noProof/>
              </w:rPr>
              <w:drawing>
                <wp:inline distT="0" distB="0" distL="0" distR="0" wp14:anchorId="13B40016" wp14:editId="7B7410FF">
                  <wp:extent cx="114300" cy="114300"/>
                  <wp:effectExtent l="0" t="0" r="0" b="0"/>
                  <wp:docPr id="1080" name="Рисунок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5" w:name="BKM_E03D041C_E030_42CD_8A1D_4AF5ACDB17B0"/>
            <w:bookmarkEnd w:id="225"/>
            <w:r w:rsidRPr="005818A7">
              <w:rPr>
                <w:noProof/>
              </w:rPr>
              <w:drawing>
                <wp:inline distT="0" distB="0" distL="0" distR="0" wp14:anchorId="2EBD1201" wp14:editId="26688482">
                  <wp:extent cx="114300" cy="114300"/>
                  <wp:effectExtent l="0" t="0" r="0" b="0"/>
                  <wp:docPr id="1081" name="Рисунок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note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Запись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6" w:name="BKM_59563A98_B94D_4B4C_BFCC_0983781F053A"/>
            <w:bookmarkEnd w:id="226"/>
            <w:r w:rsidRPr="005818A7">
              <w:rPr>
                <w:noProof/>
              </w:rPr>
              <w:drawing>
                <wp:inline distT="0" distB="0" distL="0" distR="0" wp14:anchorId="12B04865" wp14:editId="0FD60404">
                  <wp:extent cx="114300" cy="114300"/>
                  <wp:effectExtent l="0" t="0" r="0" b="0"/>
                  <wp:docPr id="1082" name="Рисунок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7" w:name="BKM_A6B70979_E27B_4CC7_9781_F9C11F393F75"/>
            <w:bookmarkEnd w:id="227"/>
            <w:r w:rsidRPr="005818A7">
              <w:rPr>
                <w:noProof/>
              </w:rPr>
              <w:drawing>
                <wp:inline distT="0" distB="0" distL="0" distR="0" wp14:anchorId="2064BF35" wp14:editId="54081F1B">
                  <wp:extent cx="114300" cy="114300"/>
                  <wp:effectExtent l="0" t="0" r="0" b="0"/>
                  <wp:docPr id="1083" name="Рисунок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8" w:name="BKM_78A3FD31_4D0E_4B48_B9F5_13DF348593F6"/>
            <w:bookmarkEnd w:id="228"/>
            <w:r w:rsidRPr="005818A7">
              <w:rPr>
                <w:noProof/>
              </w:rPr>
              <w:drawing>
                <wp:inline distT="0" distB="0" distL="0" distR="0" wp14:anchorId="569E3A41" wp14:editId="0F2DBB97">
                  <wp:extent cx="114300" cy="114300"/>
                  <wp:effectExtent l="0" t="0" r="0" b="0"/>
                  <wp:docPr id="1084" name="Рисунок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29" w:name="BKM_233853A8_06A7_4F82_89C6_0C66E6CF6F31"/>
            <w:bookmarkEnd w:id="229"/>
            <w:r w:rsidRPr="005818A7">
              <w:rPr>
                <w:noProof/>
              </w:rPr>
              <w:drawing>
                <wp:inline distT="0" distB="0" distL="0" distR="0" wp14:anchorId="68823983" wp14:editId="66E5567E">
                  <wp:extent cx="114300" cy="114300"/>
                  <wp:effectExtent l="0" t="0" r="0" b="0"/>
                  <wp:docPr id="1085" name="Рисунок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0" w:name="BKM_6211BA33_0FE9_4501_86AA_2EDC55E2482D"/>
            <w:bookmarkEnd w:id="230"/>
            <w:r w:rsidRPr="005818A7">
              <w:rPr>
                <w:noProof/>
              </w:rPr>
              <w:drawing>
                <wp:inline distT="0" distB="0" distL="0" distR="0" wp14:anchorId="0733FBF0" wp14:editId="7054E9B2">
                  <wp:extent cx="114300" cy="114300"/>
                  <wp:effectExtent l="0" t="0" r="0" b="0"/>
                  <wp:docPr id="1086" name="Рисунок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5818A7" w:rsidRPr="005818A7" w:rsidRDefault="009F55FA" w:rsidP="009F55FA">
      <w:pPr>
        <w:pStyle w:val="B7"/>
      </w:pPr>
      <w:bookmarkStart w:id="231" w:name="BKM_FE610E39_58F8_44AA_9143_72433AA634F5"/>
      <w:bookmarkStart w:id="232" w:name="_Toc491450228"/>
      <w:bookmarkEnd w:id="23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19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information_resource_category – категории информационных ресурсов</w:t>
      </w:r>
      <w:bookmarkEnd w:id="2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49644C2" wp14:editId="13D879F5">
                  <wp:extent cx="114300" cy="114300"/>
                  <wp:effectExtent l="0" t="0" r="0" b="0"/>
                  <wp:docPr id="1088" name="Рисунок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3" w:name="BKM_5DE5318E_5528_4C22_8C45_F3CBE231A6E8"/>
            <w:bookmarkEnd w:id="233"/>
            <w:r w:rsidRPr="005818A7">
              <w:rPr>
                <w:noProof/>
              </w:rPr>
              <w:drawing>
                <wp:inline distT="0" distB="0" distL="0" distR="0" wp14:anchorId="72CB574F" wp14:editId="7DE17173">
                  <wp:extent cx="114300" cy="114300"/>
                  <wp:effectExtent l="0" t="0" r="0" b="0"/>
                  <wp:docPr id="1089" name="Рисунок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4" w:name="BKM_F3BCA4A5_AA38_44BF_AE30_DDFA5CF556B0"/>
            <w:bookmarkEnd w:id="234"/>
            <w:r w:rsidRPr="005818A7">
              <w:rPr>
                <w:noProof/>
              </w:rPr>
              <w:drawing>
                <wp:inline distT="0" distB="0" distL="0" distR="0" wp14:anchorId="4CCA3D71" wp14:editId="05A3EADA">
                  <wp:extent cx="114300" cy="114300"/>
                  <wp:effectExtent l="0" t="0" r="0" b="0"/>
                  <wp:docPr id="1090" name="Рисунок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parent_category_id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родительской категории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5" w:name="BKM_CC228952_F649_4147_902D_531820489B5A"/>
            <w:bookmarkEnd w:id="235"/>
            <w:r w:rsidRPr="005818A7">
              <w:rPr>
                <w:noProof/>
              </w:rPr>
              <w:drawing>
                <wp:inline distT="0" distB="0" distL="0" distR="0" wp14:anchorId="7C7555A7" wp14:editId="3C63EB2B">
                  <wp:extent cx="114300" cy="114300"/>
                  <wp:effectExtent l="0" t="0" r="0" b="0"/>
                  <wp:docPr id="1091" name="Рисунок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Публичность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236" w:name="BKM_B426D15E_F6FA_4AE5_919E_713E1491064A"/>
      <w:bookmarkStart w:id="237" w:name="_Toc491450229"/>
      <w:bookmarkEnd w:id="23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20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information_resource_document –документ информационного ресурса</w:t>
      </w:r>
      <w:bookmarkEnd w:id="2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041A211" wp14:editId="50F35106">
                  <wp:extent cx="114300" cy="114300"/>
                  <wp:effectExtent l="0" t="0" r="0" b="0"/>
                  <wp:docPr id="1094" name="Рисунок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8" w:name="BKM_CCAD4D96_3475_4F67_927E_D64E851D326A"/>
            <w:bookmarkEnd w:id="238"/>
            <w:r w:rsidRPr="005818A7">
              <w:rPr>
                <w:noProof/>
              </w:rPr>
              <w:drawing>
                <wp:inline distT="0" distB="0" distL="0" distR="0" wp14:anchorId="21782DC5" wp14:editId="1A80A933">
                  <wp:extent cx="114300" cy="114300"/>
                  <wp:effectExtent l="0" t="0" r="0" b="0"/>
                  <wp:docPr id="1095" name="Рисунок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39" w:name="BKM_E5681D94_8806_402B_8662_491DDC3174BA"/>
            <w:bookmarkEnd w:id="239"/>
            <w:r w:rsidRPr="005818A7">
              <w:rPr>
                <w:noProof/>
              </w:rPr>
              <w:drawing>
                <wp:inline distT="0" distB="0" distL="0" distR="0" wp14:anchorId="54E7B9B5" wp14:editId="58CC26B9">
                  <wp:extent cx="114300" cy="114300"/>
                  <wp:effectExtent l="0" t="0" r="0" b="0"/>
                  <wp:docPr id="1096" name="Рисунок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document_data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oid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0" w:name="BKM_79906438_6239_426A_99A7_86AA27E27057"/>
            <w:bookmarkEnd w:id="240"/>
            <w:r w:rsidRPr="005818A7">
              <w:rPr>
                <w:noProof/>
              </w:rPr>
              <w:drawing>
                <wp:inline distT="0" distB="0" distL="0" distR="0" wp14:anchorId="2AF67C79" wp14:editId="4D11EBB3">
                  <wp:extent cx="114300" cy="114300"/>
                  <wp:effectExtent l="0" t="0" r="0" b="0"/>
                  <wp:docPr id="1097" name="Рисунок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сущности</w:t>
            </w:r>
          </w:p>
        </w:tc>
      </w:tr>
    </w:tbl>
    <w:p w:rsidR="005818A7" w:rsidRPr="005818A7" w:rsidRDefault="009F55FA" w:rsidP="009F55FA">
      <w:pPr>
        <w:pStyle w:val="B7"/>
      </w:pPr>
      <w:bookmarkStart w:id="241" w:name="BKM_698CE62C_2738_4262_A134_61798849F665"/>
      <w:bookmarkStart w:id="242" w:name="_Toc491450230"/>
      <w:bookmarkEnd w:id="24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21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information_resource_entry – сущность информационного ресурса</w:t>
      </w:r>
      <w:bookmarkEnd w:id="24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438BFF47" wp14:editId="6CCD2B0B">
                  <wp:extent cx="114300" cy="114300"/>
                  <wp:effectExtent l="0" t="0" r="0" b="0"/>
                  <wp:docPr id="1100" name="Рисунок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3" w:name="BKM_CD4C86D7_C71B_4B3B_B489_876BDAD21DA0"/>
            <w:bookmarkEnd w:id="243"/>
            <w:r w:rsidRPr="005818A7">
              <w:rPr>
                <w:noProof/>
              </w:rPr>
              <w:drawing>
                <wp:inline distT="0" distB="0" distL="0" distR="0" wp14:anchorId="15F9468D" wp14:editId="171444F3">
                  <wp:extent cx="114300" cy="114300"/>
                  <wp:effectExtent l="0" t="0" r="0" b="0"/>
                  <wp:docPr id="1101" name="Рисунок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title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4" w:name="BKM_D3FD41AE_25F7_4FFE_9E95_1BA770B7A7E4"/>
            <w:bookmarkEnd w:id="244"/>
            <w:r w:rsidRPr="005818A7">
              <w:rPr>
                <w:noProof/>
              </w:rPr>
              <w:drawing>
                <wp:inline distT="0" distB="0" distL="0" distR="0" wp14:anchorId="7FA5DAD1" wp14:editId="18C87B24">
                  <wp:extent cx="114300" cy="114300"/>
                  <wp:effectExtent l="0" t="0" r="0" b="0"/>
                  <wp:docPr id="1102" name="Рисунок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Контент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5" w:name="BKM_C070100A_2DBB_4034_BCA9_641A4982C86E"/>
            <w:bookmarkEnd w:id="245"/>
            <w:r w:rsidRPr="005818A7">
              <w:rPr>
                <w:noProof/>
              </w:rPr>
              <w:drawing>
                <wp:inline distT="0" distB="0" distL="0" distR="0" wp14:anchorId="5E28C741" wp14:editId="5D70E4C6">
                  <wp:extent cx="114300" cy="114300"/>
                  <wp:effectExtent l="0" t="0" r="0" b="0"/>
                  <wp:docPr id="1103" name="Рисунок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category_id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катеории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6" w:name="BKM_D2921B9E_579F_4C2A_9A48_632FD69AF671"/>
            <w:bookmarkEnd w:id="246"/>
            <w:r w:rsidRPr="005818A7">
              <w:rPr>
                <w:noProof/>
              </w:rPr>
              <w:drawing>
                <wp:inline distT="0" distB="0" distL="0" distR="0" wp14:anchorId="4F0569CE" wp14:editId="1DB8D091">
                  <wp:extent cx="114300" cy="114300"/>
                  <wp:effectExtent l="0" t="0" r="0" b="0"/>
                  <wp:docPr id="1104" name="Рисунок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7" w:name="BKM_0DD83A37_1284_46BA_A78F_D5150AD7408E"/>
            <w:bookmarkEnd w:id="247"/>
            <w:r w:rsidRPr="005818A7">
              <w:rPr>
                <w:noProof/>
              </w:rPr>
              <w:drawing>
                <wp:inline distT="0" distB="0" distL="0" distR="0" wp14:anchorId="5625FE27" wp14:editId="0A93EFD8">
                  <wp:extent cx="114300" cy="114300"/>
                  <wp:effectExtent l="0" t="0" r="0" b="0"/>
                  <wp:docPr id="1105" name="Рисунок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Когда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8" w:name="BKM_2B9781AA_9963_459A_A1A5_F94836487EA4"/>
            <w:bookmarkEnd w:id="248"/>
            <w:r w:rsidRPr="005818A7">
              <w:rPr>
                <w:noProof/>
              </w:rPr>
              <w:drawing>
                <wp:inline distT="0" distB="0" distL="0" distR="0" wp14:anchorId="6864E47E" wp14:editId="019EAA5E">
                  <wp:extent cx="114300" cy="114300"/>
                  <wp:effectExtent l="0" t="0" r="0" b="0"/>
                  <wp:docPr id="1106" name="Рисунок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49" w:name="BKM_9FA47C88_5E44_4EBF_BEF8_E2D34B94AEF5"/>
            <w:bookmarkEnd w:id="249"/>
            <w:r w:rsidRPr="005818A7">
              <w:rPr>
                <w:noProof/>
              </w:rPr>
              <w:drawing>
                <wp:inline distT="0" distB="0" distL="0" distR="0" wp14:anchorId="3EFA7D8A" wp14:editId="2AAEE31D">
                  <wp:extent cx="114300" cy="114300"/>
                  <wp:effectExtent l="0" t="0" r="0" b="0"/>
                  <wp:docPr id="1107" name="Рисунок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286009" w:rsidRPr="005818A7" w:rsidRDefault="00286009" w:rsidP="00286009">
      <w:pPr>
        <w:pStyle w:val="B7"/>
      </w:pPr>
      <w:bookmarkStart w:id="250" w:name="BKM_8F7AEDCC_C8FB_4C46_BC69_6AEE74618DCB"/>
      <w:bookmarkStart w:id="251" w:name="_Toc491450231"/>
      <w:bookmarkEnd w:id="25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lockers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6009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24B9585" wp14:editId="78B3DBD1">
                  <wp:extent cx="114300" cy="11430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2704CC3A" wp14:editId="7E1B84BD">
                  <wp:extent cx="114300" cy="11430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started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>
              <w:t>Дата начала</w:t>
            </w:r>
          </w:p>
        </w:tc>
      </w:tr>
    </w:tbl>
    <w:p w:rsidR="00286009" w:rsidRPr="005818A7" w:rsidRDefault="00286009" w:rsidP="00286009">
      <w:pPr>
        <w:pStyle w:val="B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</w:t>
      </w:r>
      <w:r w:rsidRPr="005818A7">
        <w:t>information_resource_entry – сущность информационного ресурса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6009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0C0454B" wp14:editId="6B2F00D2">
                  <wp:extent cx="114300" cy="114300"/>
                  <wp:effectExtent l="0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53F6970" wp14:editId="6CBC90FA">
                  <wp:extent cx="114300" cy="1143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title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Название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912B5DE" wp14:editId="7DD7C09D">
                  <wp:extent cx="114300" cy="114300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Контент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5905455D" wp14:editId="3A42E437">
                  <wp:extent cx="114300" cy="1143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processed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Id катеории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339ED3F" wp14:editId="504F4681">
                  <wp:extent cx="114300" cy="1143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C509AAF" wp14:editId="0B4ADA8F">
                  <wp:extent cx="114300" cy="114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Когда создано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1AF4F27" wp14:editId="4D7C75A4">
                  <wp:extent cx="114300" cy="1143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AB9F2B0" wp14:editId="0AA0292D">
                  <wp:extent cx="114300" cy="1143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3D5851A7" wp14:editId="00415740">
                  <wp:extent cx="114300" cy="1143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E782E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E782E" w:rsidP="00BE4F1D">
            <w:pPr>
              <w:tabs>
                <w:tab w:val="left" w:pos="0"/>
              </w:tabs>
              <w:ind w:firstLine="0"/>
            </w:pPr>
            <w:r>
              <w:t>статус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65BCF516" wp14:editId="1D1327BC">
                  <wp:extent cx="114300" cy="114300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E782E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86009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5818A7" w:rsidRDefault="002E782E" w:rsidP="00BE4F1D">
            <w:pPr>
              <w:tabs>
                <w:tab w:val="left" w:pos="0"/>
              </w:tabs>
              <w:ind w:firstLine="0"/>
            </w:pPr>
            <w:r>
              <w:t>действия</w:t>
            </w:r>
          </w:p>
        </w:tc>
      </w:tr>
      <w:tr w:rsidR="00286009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86009" w:rsidP="00286009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02E817E4" wp14:editId="1CE928F9">
                  <wp:extent cx="114300" cy="114300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CF1678" w:rsidRDefault="002E782E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2E782E" w:rsidRDefault="002E782E" w:rsidP="00BE4F1D">
            <w:pPr>
              <w:tabs>
                <w:tab w:val="left" w:pos="0"/>
              </w:tabs>
              <w:ind w:firstLine="0"/>
            </w:pPr>
            <w:r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6009" w:rsidRPr="002E782E" w:rsidRDefault="002E782E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 xml:space="preserve">Id </w:t>
            </w:r>
            <w:r>
              <w:t>туроператора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286009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37D59334" wp14:editId="177D0BF5">
                  <wp:extent cx="114300" cy="1143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E12472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2E782E" w:rsidRDefault="002E782E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 xml:space="preserve">Id </w:t>
            </w:r>
            <w:r>
              <w:t>путевки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286009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33407638" wp14:editId="4B040F5F">
                  <wp:extent cx="114300" cy="11430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underlying_document_number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100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E12472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>
              <w:t>Номер договора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86009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75CE7EDC" wp14:editId="0DE5A57A">
                  <wp:extent cx="114300" cy="1143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issuer_name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00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E12472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>
              <w:t>Название договора</w:t>
            </w:r>
          </w:p>
        </w:tc>
      </w:tr>
    </w:tbl>
    <w:p w:rsidR="00286009" w:rsidRDefault="00286009" w:rsidP="009F55FA">
      <w:pPr>
        <w:pStyle w:val="B7"/>
      </w:pPr>
    </w:p>
    <w:p w:rsidR="005818A7" w:rsidRPr="005818A7" w:rsidRDefault="009F55FA" w:rsidP="009F55FA">
      <w:pPr>
        <w:pStyle w:val="B7"/>
      </w:pPr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22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operator_agent – туроператор агент</w:t>
      </w:r>
      <w:bookmarkEnd w:id="25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E09EDFF" wp14:editId="1DFC1DB7">
                  <wp:extent cx="114300" cy="114300"/>
                  <wp:effectExtent l="0" t="0" r="0" b="0"/>
                  <wp:docPr id="1110" name="Рисунок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2" w:name="BKM_F114332B_C43A_4CCC_9EB5_265F3681533A"/>
            <w:bookmarkEnd w:id="252"/>
            <w:r w:rsidRPr="005818A7">
              <w:rPr>
                <w:noProof/>
              </w:rPr>
              <w:drawing>
                <wp:inline distT="0" distB="0" distL="0" distR="0" wp14:anchorId="6C0CB34B" wp14:editId="3E473ED4">
                  <wp:extent cx="114300" cy="114300"/>
                  <wp:effectExtent l="0" t="0" r="0" b="0"/>
                  <wp:docPr id="1111" name="Рисунок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3" w:name="BKM_299493AD_3C2F_40C4_B707_1A05603856B4"/>
            <w:bookmarkEnd w:id="253"/>
            <w:r w:rsidRPr="005818A7">
              <w:rPr>
                <w:noProof/>
              </w:rPr>
              <w:drawing>
                <wp:inline distT="0" distB="0" distL="0" distR="0" wp14:anchorId="4E422B26" wp14:editId="5B7E2C5E">
                  <wp:extent cx="114300" cy="114300"/>
                  <wp:effectExtent l="0" t="0" r="0" b="0"/>
                  <wp:docPr id="1112" name="Рисунок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agent_id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турагента</w:t>
            </w:r>
          </w:p>
        </w:tc>
      </w:tr>
    </w:tbl>
    <w:p w:rsidR="005818A7" w:rsidRPr="005818A7" w:rsidRDefault="009F55FA" w:rsidP="009F55FA">
      <w:pPr>
        <w:pStyle w:val="B7"/>
      </w:pPr>
      <w:bookmarkStart w:id="254" w:name="BKM_DCB572D0_183B_41EA_B33E_A8CA59D3C80F"/>
      <w:bookmarkStart w:id="255" w:name="_Toc491450232"/>
      <w:bookmarkEnd w:id="254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23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Orders - договоры</w:t>
      </w:r>
      <w:bookmarkEnd w:id="25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278EAA4" wp14:editId="43CE5CE9">
                  <wp:extent cx="114300" cy="114300"/>
                  <wp:effectExtent l="0" t="0" r="0" b="0"/>
                  <wp:docPr id="1116" name="Рисунок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6" w:name="BKM_47651B52_D796_4488_B4BB_8F1B022D4F1E"/>
            <w:bookmarkEnd w:id="256"/>
            <w:r w:rsidRPr="005818A7">
              <w:rPr>
                <w:noProof/>
              </w:rPr>
              <w:drawing>
                <wp:inline distT="0" distB="0" distL="0" distR="0" wp14:anchorId="5ECF2D7C" wp14:editId="4D10DBE4">
                  <wp:extent cx="114300" cy="114300"/>
                  <wp:effectExtent l="0" t="0" r="0" b="0"/>
                  <wp:docPr id="1117" name="Рисунок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organization_id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организации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7" w:name="BKM_AD542360_C34C_4D85_9BDB_CC5B73D7F3FB"/>
            <w:bookmarkEnd w:id="257"/>
            <w:r w:rsidRPr="005818A7">
              <w:rPr>
                <w:noProof/>
              </w:rPr>
              <w:drawing>
                <wp:inline distT="0" distB="0" distL="0" distR="0" wp14:anchorId="1AD09E9C" wp14:editId="506185E9">
                  <wp:extent cx="114300" cy="114300"/>
                  <wp:effectExtent l="0" t="0" r="0" b="0"/>
                  <wp:docPr id="1118" name="Рисунок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person_id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заказчика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8" w:name="BKM_8E50DEE6_6EDB_4892_A1EA_9A647EDF9DC7"/>
            <w:bookmarkEnd w:id="258"/>
            <w:r w:rsidRPr="005818A7">
              <w:rPr>
                <w:noProof/>
              </w:rPr>
              <w:drawing>
                <wp:inline distT="0" distB="0" distL="0" distR="0" wp14:anchorId="485B212C" wp14:editId="6B14738B">
                  <wp:extent cx="114300" cy="114300"/>
                  <wp:effectExtent l="0" t="0" r="0" b="0"/>
                  <wp:docPr id="1119" name="Рисунок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59" w:name="BKM_189AF191_463B_4378_8592_4F8DAE1FFBE1"/>
            <w:bookmarkEnd w:id="259"/>
            <w:r w:rsidRPr="005818A7">
              <w:rPr>
                <w:noProof/>
              </w:rPr>
              <w:drawing>
                <wp:inline distT="0" distB="0" distL="0" distR="0" wp14:anchorId="0AA17E2E" wp14:editId="707266BA">
                  <wp:extent cx="114300" cy="114300"/>
                  <wp:effectExtent l="0" t="0" r="0" b="0"/>
                  <wp:docPr id="1120" name="Рисунок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0" w:name="BKM_8AC8CDE3_6FFC_4412_9246_DFEE8B6068AC"/>
            <w:bookmarkEnd w:id="260"/>
            <w:r w:rsidRPr="005818A7">
              <w:rPr>
                <w:noProof/>
              </w:rPr>
              <w:drawing>
                <wp:inline distT="0" distB="0" distL="0" distR="0" wp14:anchorId="6FDBDA5D" wp14:editId="60551818">
                  <wp:extent cx="114300" cy="114300"/>
                  <wp:effectExtent l="0" t="0" r="0" b="0"/>
                  <wp:docPr id="1121" name="Рисунок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1" w:name="BKM_B07FACE1_45C0_48BE_AE55_ED45D1F3F521"/>
            <w:bookmarkEnd w:id="261"/>
            <w:r w:rsidRPr="005818A7">
              <w:rPr>
                <w:noProof/>
              </w:rPr>
              <w:drawing>
                <wp:inline distT="0" distB="0" distL="0" distR="0" wp14:anchorId="3B8A49BB" wp14:editId="433B4BD2">
                  <wp:extent cx="114300" cy="114300"/>
                  <wp:effectExtent l="0" t="0" r="0" b="0"/>
                  <wp:docPr id="1122" name="Рисунок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2" w:name="BKM_8BCA6A5A_B51C_426A_B98B_CDF1EE784C9F"/>
            <w:bookmarkEnd w:id="262"/>
            <w:r w:rsidRPr="005818A7">
              <w:rPr>
                <w:noProof/>
              </w:rPr>
              <w:drawing>
                <wp:inline distT="0" distB="0" distL="0" distR="0" wp14:anchorId="54D89CAB" wp14:editId="14FF1CBF">
                  <wp:extent cx="114300" cy="114300"/>
                  <wp:effectExtent l="0" t="0" r="0" b="0"/>
                  <wp:docPr id="1123" name="Рисунок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документа заказа (договора)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3" w:name="BKM_A489CE18_D60F_49E0_9200_CC0B13DDBF09"/>
            <w:bookmarkEnd w:id="263"/>
            <w:r w:rsidRPr="005818A7">
              <w:rPr>
                <w:noProof/>
              </w:rPr>
              <w:drawing>
                <wp:inline distT="0" distB="0" distL="0" distR="0" wp14:anchorId="19FE8FF3" wp14:editId="55E51878">
                  <wp:extent cx="114300" cy="114300"/>
                  <wp:effectExtent l="0" t="0" r="0" b="0"/>
                  <wp:docPr id="1124" name="Рисунок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документа заказа (договора)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4" w:name="BKM_E8DD2F67_EABB_44A6_90E6_AF6CC8353A78"/>
            <w:bookmarkEnd w:id="264"/>
            <w:r w:rsidRPr="005818A7">
              <w:rPr>
                <w:noProof/>
              </w:rPr>
              <w:drawing>
                <wp:inline distT="0" distB="0" distL="0" distR="0" wp14:anchorId="50E8A077" wp14:editId="0760CC27">
                  <wp:extent cx="114300" cy="114300"/>
                  <wp:effectExtent l="0" t="0" r="0" b="0"/>
                  <wp:docPr id="1125" name="Рисунок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pay_status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Статус оплаты туроператору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5" w:name="BKM_803EDD07_0FDB_4CC2_A66F_5A292AF25D39"/>
            <w:bookmarkEnd w:id="265"/>
            <w:r w:rsidRPr="005818A7">
              <w:rPr>
                <w:noProof/>
              </w:rPr>
              <w:lastRenderedPageBreak/>
              <w:drawing>
                <wp:inline distT="0" distB="0" distL="0" distR="0" wp14:anchorId="27849C42" wp14:editId="256B4A46">
                  <wp:extent cx="114300" cy="114300"/>
                  <wp:effectExtent l="0" t="0" r="0" b="0"/>
                  <wp:docPr id="1126" name="Рисунок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show_cost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Видимость стоимости тура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6" w:name="BKM_CB627AF9_28E6_40A4_B5A7_ED1801D361E9"/>
            <w:bookmarkEnd w:id="266"/>
            <w:r w:rsidRPr="005818A7">
              <w:rPr>
                <w:noProof/>
              </w:rPr>
              <w:drawing>
                <wp:inline distT="0" distB="0" distL="0" distR="0" wp14:anchorId="200D1F0C" wp14:editId="326CCB01">
                  <wp:extent cx="114300" cy="114300"/>
                  <wp:effectExtent l="0" t="0" r="0" b="0"/>
                  <wp:docPr id="1127" name="Рисунок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numeric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Стоимость тура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7" w:name="BKM_4FBD4FCD_AD09_4294_B7C3_2C36A5173BC1"/>
            <w:bookmarkEnd w:id="267"/>
            <w:r w:rsidRPr="005818A7">
              <w:rPr>
                <w:noProof/>
              </w:rPr>
              <w:drawing>
                <wp:inline distT="0" distB="0" distL="0" distR="0" wp14:anchorId="12B4AF52" wp14:editId="38B69AFB">
                  <wp:extent cx="114300" cy="114300"/>
                  <wp:effectExtent l="0" t="0" r="0" b="0"/>
                  <wp:docPr id="1128" name="Рисунок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paid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numeric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Оплата туроператору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68" w:name="BKM_4DEDD436_9B4A_4B43_82A0_A2B830CFEC02"/>
            <w:bookmarkEnd w:id="268"/>
            <w:r w:rsidRPr="005818A7">
              <w:rPr>
                <w:noProof/>
              </w:rPr>
              <w:drawing>
                <wp:inline distT="0" distB="0" distL="0" distR="0" wp14:anchorId="50645FE1" wp14:editId="35BF2CA1">
                  <wp:extent cx="114300" cy="114300"/>
                  <wp:effectExtent l="0" t="0" r="0" b="0"/>
                  <wp:docPr id="1129" name="Рисунок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additional_cost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numeric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Дополнительная оплата/агентские</w:t>
            </w:r>
          </w:p>
        </w:tc>
      </w:tr>
    </w:tbl>
    <w:p w:rsidR="005818A7" w:rsidRPr="005818A7" w:rsidRDefault="009F55FA" w:rsidP="009F55FA">
      <w:pPr>
        <w:pStyle w:val="B7"/>
      </w:pPr>
      <w:bookmarkStart w:id="269" w:name="BKM_B71C18E5_E5B0_4EAB_AF7F_71C30A2E7F2D"/>
      <w:bookmarkStart w:id="270" w:name="_Toc491450233"/>
      <w:bookmarkEnd w:id="26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24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Organization - организация</w:t>
      </w:r>
      <w:bookmarkEnd w:id="27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21FF9EE" wp14:editId="1FC3BFFB">
                  <wp:extent cx="114300" cy="114300"/>
                  <wp:effectExtent l="0" t="0" r="0" b="0"/>
                  <wp:docPr id="1133" name="Рисунок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1" w:name="BKM_8EC797CA_CC65_4254_83EC_8CA373CBE470"/>
            <w:bookmarkEnd w:id="271"/>
            <w:r w:rsidRPr="005818A7">
              <w:rPr>
                <w:noProof/>
              </w:rPr>
              <w:drawing>
                <wp:inline distT="0" distB="0" distL="0" distR="0" wp14:anchorId="33A8D395" wp14:editId="6EC9CBF9">
                  <wp:extent cx="114300" cy="114300"/>
                  <wp:effectExtent l="0" t="0" r="0" b="0"/>
                  <wp:docPr id="1134" name="Рисунок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title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2" w:name="BKM_96C3AC9C_8995_46D9_B388_B05830A1A647"/>
            <w:bookmarkEnd w:id="272"/>
            <w:r w:rsidRPr="005818A7">
              <w:rPr>
                <w:noProof/>
              </w:rPr>
              <w:drawing>
                <wp:inline distT="0" distB="0" distL="0" distR="0" wp14:anchorId="4EA30F49" wp14:editId="608E38DC">
                  <wp:extent cx="114300" cy="114300"/>
                  <wp:effectExtent l="0" t="0" r="0" b="0"/>
                  <wp:docPr id="1135" name="Рисунок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inn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ИНН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3" w:name="BKM_226A81B6_4E08_4EE9_A018_17121D0055BA"/>
            <w:bookmarkEnd w:id="273"/>
            <w:r w:rsidRPr="005818A7">
              <w:rPr>
                <w:noProof/>
              </w:rPr>
              <w:drawing>
                <wp:inline distT="0" distB="0" distL="0" distR="0" wp14:anchorId="4B284BDA" wp14:editId="63F2D4AB">
                  <wp:extent cx="114300" cy="114300"/>
                  <wp:effectExtent l="0" t="0" r="0" b="0"/>
                  <wp:docPr id="1136" name="Рисунок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description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Доп. ннф-ция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4" w:name="BKM_351C81F8_8C08_47C7_B618_04858D985E60"/>
            <w:bookmarkEnd w:id="274"/>
            <w:r w:rsidRPr="005818A7">
              <w:rPr>
                <w:noProof/>
              </w:rPr>
              <w:drawing>
                <wp:inline distT="0" distB="0" distL="0" distR="0" wp14:anchorId="75D5823A" wp14:editId="1AF1F0AC">
                  <wp:extent cx="114300" cy="114300"/>
                  <wp:effectExtent l="0" t="0" r="0" b="0"/>
                  <wp:docPr id="1137" name="Рисунок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country_id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Id страны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5" w:name="BKM_2C1A3AF6_B1D0_4390_B5AA_BD2824BBBA0C"/>
            <w:bookmarkEnd w:id="275"/>
            <w:r w:rsidRPr="005818A7">
              <w:rPr>
                <w:noProof/>
              </w:rPr>
              <w:drawing>
                <wp:inline distT="0" distB="0" distL="0" distR="0" wp14:anchorId="4EAAA4DD" wp14:editId="03839CD6">
                  <wp:extent cx="114300" cy="114300"/>
                  <wp:effectExtent l="0" t="0" r="0" b="0"/>
                  <wp:docPr id="1138" name="Рисунок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6" w:name="BKM_3654A70D_CE62_4609_BE91_2ACD301F4895"/>
            <w:bookmarkEnd w:id="276"/>
            <w:r w:rsidRPr="005818A7">
              <w:rPr>
                <w:noProof/>
              </w:rPr>
              <w:drawing>
                <wp:inline distT="0" distB="0" distL="0" distR="0" wp14:anchorId="6B247C74" wp14:editId="71C76F9D">
                  <wp:extent cx="114300" cy="114300"/>
                  <wp:effectExtent l="0" t="0" r="0" b="0"/>
                  <wp:docPr id="1139" name="Рисунок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Дата создания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7" w:name="BKM_DBCF4987_90DE_4C69_9039_C1551AA0D98E"/>
            <w:bookmarkEnd w:id="277"/>
            <w:r w:rsidRPr="005818A7">
              <w:rPr>
                <w:noProof/>
              </w:rPr>
              <w:drawing>
                <wp:inline distT="0" distB="0" distL="0" distR="0" wp14:anchorId="0B11D572" wp14:editId="4636302F">
                  <wp:extent cx="114300" cy="114300"/>
                  <wp:effectExtent l="0" t="0" r="0" b="0"/>
                  <wp:docPr id="1140" name="Рисунок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78" w:name="BKM_B32C6EF2_F586_41C4_A009_5E6F9C28AAE6"/>
            <w:bookmarkEnd w:id="278"/>
            <w:r w:rsidRPr="005818A7">
              <w:rPr>
                <w:noProof/>
              </w:rPr>
              <w:drawing>
                <wp:inline distT="0" distB="0" distL="0" distR="0" wp14:anchorId="27E356A3" wp14:editId="577F83B4">
                  <wp:extent cx="114300" cy="114300"/>
                  <wp:effectExtent l="0" t="0" r="0" b="0"/>
                  <wp:docPr id="1141" name="Рисунок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Дата изменения </w:t>
            </w:r>
          </w:p>
        </w:tc>
      </w:tr>
    </w:tbl>
    <w:p w:rsidR="005818A7" w:rsidRPr="005818A7" w:rsidRDefault="009F55FA" w:rsidP="009F55FA">
      <w:pPr>
        <w:pStyle w:val="B7"/>
      </w:pPr>
      <w:bookmarkStart w:id="279" w:name="BKM_EBE92F03_FF2E_4C12_AC21_D4B142315628"/>
      <w:bookmarkStart w:id="280" w:name="_Toc491450234"/>
      <w:bookmarkEnd w:id="27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25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Persons – турист/заказчик</w:t>
      </w:r>
      <w:bookmarkEnd w:id="2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1EC7E16" wp14:editId="78ADE8D5">
                  <wp:extent cx="114300" cy="114300"/>
                  <wp:effectExtent l="0" t="0" r="0" b="0"/>
                  <wp:docPr id="1144" name="Рисунок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Id записи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1" w:name="BKM_27A33955_5105_479A_BAE7_6079D5EB31BB"/>
            <w:bookmarkEnd w:id="281"/>
            <w:r w:rsidRPr="005818A7">
              <w:rPr>
                <w:noProof/>
              </w:rPr>
              <w:drawing>
                <wp:inline distT="0" distB="0" distL="0" distR="0" wp14:anchorId="42CA2139" wp14:editId="5F696CA2">
                  <wp:extent cx="114300" cy="114300"/>
                  <wp:effectExtent l="0" t="0" r="0" b="0"/>
                  <wp:docPr id="1145" name="Рисунок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document_id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2" w:name="BKM_5EC03B1D_8F5D_4E33_A4C3_7E6A1B42DACB"/>
            <w:bookmarkEnd w:id="282"/>
            <w:r w:rsidRPr="005818A7">
              <w:rPr>
                <w:noProof/>
              </w:rPr>
              <w:drawing>
                <wp:inline distT="0" distB="0" distL="0" distR="0" wp14:anchorId="6A797664" wp14:editId="50BFB79D">
                  <wp:extent cx="114300" cy="114300"/>
                  <wp:effectExtent l="0" t="0" r="0" b="0"/>
                  <wp:docPr id="1146" name="Рисунок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3" w:name="BKM_A641CC1E_00EA_41B5_8D8E_143550DD13A9"/>
            <w:bookmarkEnd w:id="283"/>
            <w:r w:rsidRPr="005818A7">
              <w:rPr>
                <w:noProof/>
              </w:rPr>
              <w:drawing>
                <wp:inline distT="0" distB="0" distL="0" distR="0" wp14:anchorId="65F3E158" wp14:editId="5818C89B">
                  <wp:extent cx="114300" cy="114300"/>
                  <wp:effectExtent l="0" t="0" r="0" b="0"/>
                  <wp:docPr id="1147" name="Рисунок 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4" w:name="BKM_51CFAA06_FD2A_4D12_BB4D_3D3D61B13FEA"/>
            <w:bookmarkEnd w:id="284"/>
            <w:r w:rsidRPr="005818A7">
              <w:rPr>
                <w:noProof/>
              </w:rPr>
              <w:drawing>
                <wp:inline distT="0" distB="0" distL="0" distR="0" wp14:anchorId="49D4C1C4" wp14:editId="021A65C8">
                  <wp:extent cx="114300" cy="114300"/>
                  <wp:effectExtent l="0" t="0" r="0" b="0"/>
                  <wp:docPr id="1148" name="Рисунок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5" w:name="BKM_7786AE69_1150_4732_8BD7_119F83118070"/>
            <w:bookmarkEnd w:id="285"/>
            <w:r w:rsidRPr="005818A7">
              <w:rPr>
                <w:noProof/>
              </w:rPr>
              <w:drawing>
                <wp:inline distT="0" distB="0" distL="0" distR="0" wp14:anchorId="49BF5A82" wp14:editId="4D00178D">
                  <wp:extent cx="114300" cy="114300"/>
                  <wp:effectExtent l="0" t="0" r="0" b="0"/>
                  <wp:docPr id="1149" name="Рисунок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6" w:name="BKM_189A1594_E56D_48FB_9D0E_938D99493B56"/>
            <w:bookmarkEnd w:id="286"/>
            <w:r w:rsidRPr="005818A7">
              <w:rPr>
                <w:noProof/>
              </w:rPr>
              <w:lastRenderedPageBreak/>
              <w:drawing>
                <wp:inline distT="0" distB="0" distL="0" distR="0" wp14:anchorId="17946367" wp14:editId="32B61E77">
                  <wp:extent cx="114300" cy="114300"/>
                  <wp:effectExtent l="0" t="0" r="0" b="0"/>
                  <wp:docPr id="1150" name="Рисунок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first_name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7" w:name="BKM_F0D8F4B0_7AAB_4341_BB6A_4AAA4245854F"/>
            <w:bookmarkEnd w:id="287"/>
            <w:r w:rsidRPr="005818A7">
              <w:rPr>
                <w:noProof/>
              </w:rPr>
              <w:drawing>
                <wp:inline distT="0" distB="0" distL="0" distR="0" wp14:anchorId="0FBB8FFA" wp14:editId="298F2E02">
                  <wp:extent cx="114300" cy="114300"/>
                  <wp:effectExtent l="0" t="0" r="0" b="0"/>
                  <wp:docPr id="1151" name="Рисунок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middle_name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Отчество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8" w:name="BKM_6CD79576_CFC6_4F97_9927_D34C16D8BD7A"/>
            <w:bookmarkEnd w:id="288"/>
            <w:r w:rsidRPr="005818A7">
              <w:rPr>
                <w:noProof/>
              </w:rPr>
              <w:drawing>
                <wp:inline distT="0" distB="0" distL="0" distR="0" wp14:anchorId="74E4C170" wp14:editId="06DDE72B">
                  <wp:extent cx="114300" cy="114300"/>
                  <wp:effectExtent l="0" t="0" r="0" b="0"/>
                  <wp:docPr id="1152" name="Рисунок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Фамилия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89" w:name="BKM_B97D7C8B_58F4_4662_8215_450247551554"/>
            <w:bookmarkEnd w:id="289"/>
            <w:r w:rsidRPr="005818A7">
              <w:rPr>
                <w:noProof/>
              </w:rPr>
              <w:drawing>
                <wp:inline distT="0" distB="0" distL="0" distR="0" wp14:anchorId="09FA0B4E" wp14:editId="58906908">
                  <wp:extent cx="114300" cy="114300"/>
                  <wp:effectExtent l="0" t="0" r="0" b="0"/>
                  <wp:docPr id="1153" name="Рисунок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birthdate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рождения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0" w:name="BKM_A9F267CC_E005_45C2_8424_0A4397782AC3"/>
            <w:bookmarkEnd w:id="290"/>
            <w:r w:rsidRPr="005818A7">
              <w:rPr>
                <w:noProof/>
              </w:rPr>
              <w:drawing>
                <wp:inline distT="0" distB="0" distL="0" distR="0" wp14:anchorId="371A2C80" wp14:editId="022A071E">
                  <wp:extent cx="114300" cy="114300"/>
                  <wp:effectExtent l="0" t="0" r="0" b="0"/>
                  <wp:docPr id="1154" name="Рисунок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1" w:name="BKM_4178F840_8DE4_4E7A_9D4A_F75894A800EC"/>
            <w:bookmarkEnd w:id="291"/>
            <w:r w:rsidRPr="005818A7">
              <w:rPr>
                <w:noProof/>
              </w:rPr>
              <w:drawing>
                <wp:inline distT="0" distB="0" distL="0" distR="0" wp14:anchorId="215FAA7F" wp14:editId="6E1C7E23">
                  <wp:extent cx="114300" cy="114300"/>
                  <wp:effectExtent l="0" t="0" r="0" b="0"/>
                  <wp:docPr id="1155" name="Рисунок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docstartdate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выдачи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2" w:name="BKM_75893D65_AE05_4538_8CD5_F812A480756B"/>
            <w:bookmarkEnd w:id="292"/>
            <w:r w:rsidRPr="005818A7">
              <w:rPr>
                <w:noProof/>
              </w:rPr>
              <w:drawing>
                <wp:inline distT="0" distB="0" distL="0" distR="0" wp14:anchorId="561FF7CE" wp14:editId="237273AD">
                  <wp:extent cx="114300" cy="114300"/>
                  <wp:effectExtent l="0" t="0" r="0" b="0"/>
                  <wp:docPr id="1156" name="Рисунок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docenddate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окончания действия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3" w:name="BKM_28FD8DB0_FC62_46E4_A3AF_0D91C4E52927"/>
            <w:bookmarkEnd w:id="293"/>
            <w:r w:rsidRPr="005818A7">
              <w:rPr>
                <w:noProof/>
              </w:rPr>
              <w:drawing>
                <wp:inline distT="0" distB="0" distL="0" distR="0" wp14:anchorId="78CC8584" wp14:editId="592B18B4">
                  <wp:extent cx="114300" cy="114300"/>
                  <wp:effectExtent l="0" t="0" r="0" b="0"/>
                  <wp:docPr id="1157" name="Рисунок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identity_document_type_id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документа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4" w:name="BKM_7A26B3E3_CA48_41F8_B31F_AEA639C6DC49"/>
            <w:bookmarkEnd w:id="294"/>
            <w:r w:rsidRPr="005818A7">
              <w:rPr>
                <w:noProof/>
              </w:rPr>
              <w:drawing>
                <wp:inline distT="0" distB="0" distL="0" distR="0" wp14:anchorId="655FA60D" wp14:editId="217239CF">
                  <wp:extent cx="114300" cy="114300"/>
                  <wp:effectExtent l="0" t="0" r="0" b="0"/>
                  <wp:docPr id="1158" name="Рисунок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country_id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страны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5" w:name="BKM_C8DF577F_4E88_4E50_A49B_36D4F7AF27C3"/>
            <w:bookmarkEnd w:id="295"/>
            <w:r w:rsidRPr="005818A7">
              <w:rPr>
                <w:noProof/>
              </w:rPr>
              <w:drawing>
                <wp:inline distT="0" distB="0" distL="0" distR="0" wp14:anchorId="3620820E" wp14:editId="182A3458">
                  <wp:extent cx="114300" cy="114300"/>
                  <wp:effectExtent l="0" t="0" r="0" b="0"/>
                  <wp:docPr id="1159" name="Рисунок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sex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Пол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6" w:name="BKM_DA06B0D3_E2C8_431B_A5DE_1753DF72D66D"/>
            <w:bookmarkEnd w:id="296"/>
            <w:r w:rsidRPr="005818A7">
              <w:rPr>
                <w:noProof/>
              </w:rPr>
              <w:drawing>
                <wp:inline distT="0" distB="0" distL="0" distR="0" wp14:anchorId="2626E4F8" wp14:editId="3D2ABF22">
                  <wp:extent cx="114300" cy="114300"/>
                  <wp:effectExtent l="0" t="0" r="0" b="0"/>
                  <wp:docPr id="1160" name="Рисунок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doc_source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Субъект выдачи дкоумента удостоверения личности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7" w:name="BKM_6D7A5781_3A4F_4F84_940B_EFB784BD1E34"/>
            <w:bookmarkEnd w:id="297"/>
            <w:r w:rsidRPr="005818A7">
              <w:rPr>
                <w:noProof/>
              </w:rPr>
              <w:drawing>
                <wp:inline distT="0" distB="0" distL="0" distR="0" wp14:anchorId="2BF3484E" wp14:editId="2F29A0B8">
                  <wp:extent cx="114300" cy="114300"/>
                  <wp:effectExtent l="0" t="0" r="0" b="0"/>
                  <wp:docPr id="1161" name="Рисунок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phone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Основной контактный телефон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298" w:name="BKM_D3079DBA_5680_4FED_80B2_E9993E9BC7DA"/>
            <w:bookmarkEnd w:id="298"/>
            <w:r w:rsidRPr="005818A7">
              <w:rPr>
                <w:noProof/>
              </w:rPr>
              <w:drawing>
                <wp:inline distT="0" distB="0" distL="0" distR="0" wp14:anchorId="6B077826" wp14:editId="18994AAF">
                  <wp:extent cx="114300" cy="114300"/>
                  <wp:effectExtent l="0" t="0" r="0" b="0"/>
                  <wp:docPr id="1162" name="Рисунок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Основной контактный e-mail</w:t>
            </w:r>
          </w:p>
        </w:tc>
      </w:tr>
    </w:tbl>
    <w:p w:rsidR="005818A7" w:rsidRPr="009F55FA" w:rsidRDefault="009F55FA" w:rsidP="009F55FA">
      <w:pPr>
        <w:pStyle w:val="B7"/>
        <w:rPr>
          <w:lang w:val="en-US"/>
        </w:rPr>
      </w:pPr>
      <w:bookmarkStart w:id="299" w:name="BKM_DF7719D3_8E64_400F_8A40_1E7F6509E6E1"/>
      <w:bookmarkStart w:id="300" w:name="_Toc491450235"/>
      <w:bookmarkEnd w:id="299"/>
      <w:r>
        <w:t>Таблица</w:t>
      </w:r>
      <w:r w:rsidRPr="009F55FA">
        <w:rPr>
          <w:lang w:val="en-US"/>
        </w:rPr>
        <w:t xml:space="preserve"> </w:t>
      </w:r>
      <w:r w:rsidR="00FB3AC4">
        <w:fldChar w:fldCharType="begin"/>
      </w:r>
      <w:r w:rsidRPr="009F55FA">
        <w:rPr>
          <w:lang w:val="en-US"/>
        </w:rPr>
        <w:instrText xml:space="preserve"> SEQ </w:instrText>
      </w:r>
      <w:r>
        <w:instrText>Таблица</w:instrText>
      </w:r>
      <w:r w:rsidRPr="009F55FA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26</w:t>
      </w:r>
      <w:r w:rsidR="00FB3AC4">
        <w:fldChar w:fldCharType="end"/>
      </w:r>
      <w:r w:rsidRPr="009F55FA">
        <w:rPr>
          <w:lang w:val="en-US"/>
        </w:rPr>
        <w:t xml:space="preserve"> - </w:t>
      </w:r>
      <w:r w:rsidR="005818A7" w:rsidRPr="009F55FA">
        <w:rPr>
          <w:lang w:val="en-US"/>
        </w:rPr>
        <w:t xml:space="preserve">rails_service – </w:t>
      </w:r>
      <w:r w:rsidR="005818A7" w:rsidRPr="005818A7">
        <w:t>ж</w:t>
      </w:r>
      <w:r w:rsidR="005818A7" w:rsidRPr="009F55FA">
        <w:rPr>
          <w:lang w:val="en-US"/>
        </w:rPr>
        <w:t>/</w:t>
      </w:r>
      <w:r w:rsidR="005818A7" w:rsidRPr="005818A7">
        <w:t>д</w:t>
      </w:r>
      <w:r w:rsidR="005818A7" w:rsidRPr="009F55FA">
        <w:rPr>
          <w:lang w:val="en-US"/>
        </w:rPr>
        <w:t xml:space="preserve"> </w:t>
      </w:r>
      <w:r w:rsidR="005818A7" w:rsidRPr="005818A7">
        <w:t>услуги</w:t>
      </w:r>
      <w:bookmarkEnd w:id="300"/>
      <w:r w:rsidR="005818A7" w:rsidRPr="009F55FA">
        <w:rPr>
          <w:lang w:val="en-US"/>
        </w:rPr>
        <w:t xml:space="preserve"> 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4BD2DF3C" wp14:editId="73CADB75">
                  <wp:extent cx="114300" cy="114300"/>
                  <wp:effectExtent l="0" t="0" r="0" b="0"/>
                  <wp:docPr id="1165" name="Рисунок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1" w:name="BKM_7D50189A_77E8_4B53_A660_21C8895A0612"/>
            <w:bookmarkEnd w:id="301"/>
            <w:r w:rsidRPr="005818A7">
              <w:rPr>
                <w:noProof/>
              </w:rPr>
              <w:drawing>
                <wp:inline distT="0" distB="0" distL="0" distR="0" wp14:anchorId="48520F77" wp14:editId="0F281ABB">
                  <wp:extent cx="114300" cy="114300"/>
                  <wp:effectExtent l="0" t="0" r="0" b="0"/>
                  <wp:docPr id="1166" name="Рисунок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railscarrier_id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перевозчика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2" w:name="BKM_DD7BE76F_41DE_44BA_B69E_17D4CCC87E03"/>
            <w:bookmarkEnd w:id="302"/>
            <w:r w:rsidRPr="005818A7">
              <w:rPr>
                <w:noProof/>
              </w:rPr>
              <w:drawing>
                <wp:inline distT="0" distB="0" distL="0" distR="0" wp14:anchorId="10962AE3" wp14:editId="6BF80DB8">
                  <wp:extent cx="114300" cy="114300"/>
                  <wp:effectExtent l="0" t="0" r="0" b="0"/>
                  <wp:docPr id="1167" name="Рисунок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city_src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Город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3" w:name="BKM_62EB3707_073F_4B02_92F8_08B154538B58"/>
            <w:bookmarkEnd w:id="303"/>
            <w:r w:rsidRPr="005818A7">
              <w:rPr>
                <w:noProof/>
              </w:rPr>
              <w:drawing>
                <wp:inline distT="0" distB="0" distL="0" distR="0" wp14:anchorId="26334215" wp14:editId="177AEB62">
                  <wp:extent cx="114300" cy="114300"/>
                  <wp:effectExtent l="0" t="0" r="0" b="0"/>
                  <wp:docPr id="1168" name="Рисунок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station_src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Станция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4" w:name="BKM_1093F204_025F_4D06_B1F9_081FBE9CFF45"/>
            <w:bookmarkEnd w:id="304"/>
            <w:r w:rsidRPr="005818A7">
              <w:rPr>
                <w:noProof/>
              </w:rPr>
              <w:drawing>
                <wp:inline distT="0" distB="0" distL="0" distR="0" wp14:anchorId="61A4DA94" wp14:editId="0C6240A7">
                  <wp:extent cx="114300" cy="114300"/>
                  <wp:effectExtent l="0" t="0" r="0" b="0"/>
                  <wp:docPr id="1169" name="Рисунок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city_dst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Город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5" w:name="BKM_01377B8F_2D8C_4852_95A9_C55D6FA719CF"/>
            <w:bookmarkEnd w:id="305"/>
            <w:r w:rsidRPr="005818A7">
              <w:rPr>
                <w:noProof/>
              </w:rPr>
              <w:drawing>
                <wp:inline distT="0" distB="0" distL="0" distR="0" wp14:anchorId="3056F4D3" wp14:editId="12FB184C">
                  <wp:extent cx="114300" cy="114300"/>
                  <wp:effectExtent l="0" t="0" r="0" b="0"/>
                  <wp:docPr id="1170" name="Рисунок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station_dst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Станция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6" w:name="BKM_6A241E6E_ACC0_447E_99CA_F398AD8ED435"/>
            <w:bookmarkEnd w:id="306"/>
            <w:r w:rsidRPr="005818A7">
              <w:rPr>
                <w:noProof/>
              </w:rPr>
              <w:drawing>
                <wp:inline distT="0" distB="0" distL="0" distR="0" wp14:anchorId="45DFE6B0" wp14:editId="39A1C7ED">
                  <wp:extent cx="114300" cy="114300"/>
                  <wp:effectExtent l="0" t="0" r="0" b="0"/>
                  <wp:docPr id="1171" name="Рисунок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отправление с временем. Время - московское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7" w:name="BKM_DD715911_112C_4E8E_9291_B06873F4396A"/>
            <w:bookmarkEnd w:id="307"/>
            <w:r w:rsidRPr="005818A7">
              <w:rPr>
                <w:noProof/>
              </w:rPr>
              <w:drawing>
                <wp:inline distT="0" distB="0" distL="0" distR="0" wp14:anchorId="0E7FAEB6" wp14:editId="535E26E7">
                  <wp:extent cx="114300" cy="114300"/>
                  <wp:effectExtent l="0" t="0" r="0" b="0"/>
                  <wp:docPr id="1172" name="Рисунок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отправления с временем. Время - московское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8" w:name="BKM_6AF3EFEB_2BE0_4C2F_BA0E_B447E4AF8B96"/>
            <w:bookmarkEnd w:id="308"/>
            <w:r w:rsidRPr="005818A7">
              <w:rPr>
                <w:noProof/>
              </w:rPr>
              <w:drawing>
                <wp:inline distT="0" distB="0" distL="0" distR="0" wp14:anchorId="5E073AE4" wp14:editId="566B27E6">
                  <wp:extent cx="114300" cy="114300"/>
                  <wp:effectExtent l="0" t="0" r="0" b="0"/>
                  <wp:docPr id="1173" name="Рисунок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route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маршрута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09" w:name="BKM_6B136017_6C39_4BF4_A259_E8F82351B616"/>
            <w:bookmarkEnd w:id="309"/>
            <w:r w:rsidRPr="005818A7">
              <w:rPr>
                <w:noProof/>
              </w:rPr>
              <w:drawing>
                <wp:inline distT="0" distB="0" distL="0" distR="0" wp14:anchorId="67E6920C" wp14:editId="137DBAFE">
                  <wp:extent cx="114300" cy="114300"/>
                  <wp:effectExtent l="0" t="0" r="0" b="0"/>
                  <wp:docPr id="1174" name="Рисунок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etknbr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билета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0" w:name="BKM_467F9A7D_86C8_414F_9209_DD6B3B3B175C"/>
            <w:bookmarkEnd w:id="310"/>
            <w:r w:rsidRPr="005818A7">
              <w:rPr>
                <w:noProof/>
              </w:rPr>
              <w:lastRenderedPageBreak/>
              <w:drawing>
                <wp:inline distT="0" distB="0" distL="0" distR="0" wp14:anchorId="597B5393" wp14:editId="6B421C2C">
                  <wp:extent cx="114300" cy="114300"/>
                  <wp:effectExtent l="0" t="0" r="0" b="0"/>
                  <wp:docPr id="1175" name="Рисунок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Путевка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1" w:name="BKM_AF7F3BAB_E476_4469_AC78_D34864CF3060"/>
            <w:bookmarkEnd w:id="311"/>
            <w:r w:rsidRPr="005818A7">
              <w:rPr>
                <w:noProof/>
              </w:rPr>
              <w:drawing>
                <wp:inline distT="0" distB="0" distL="0" distR="0" wp14:anchorId="623FA1CB" wp14:editId="3E2ED278">
                  <wp:extent cx="114300" cy="114300"/>
                  <wp:effectExtent l="0" t="0" r="0" b="0"/>
                  <wp:docPr id="1176" name="Рисунок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2" w:name="BKM_916EBFC2_8D22_4F02_96CB_F94F6696A674"/>
            <w:bookmarkEnd w:id="312"/>
            <w:r w:rsidRPr="005818A7">
              <w:rPr>
                <w:noProof/>
              </w:rPr>
              <w:drawing>
                <wp:inline distT="0" distB="0" distL="0" distR="0" wp14:anchorId="254D2AC0" wp14:editId="1C6DC378">
                  <wp:extent cx="114300" cy="114300"/>
                  <wp:effectExtent l="0" t="0" r="0" b="0"/>
                  <wp:docPr id="1177" name="Рисунок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3" w:name="BKM_D6CEE216_6357_4F0E_93CC_E41987E98C55"/>
            <w:bookmarkEnd w:id="313"/>
            <w:r w:rsidRPr="005818A7">
              <w:rPr>
                <w:noProof/>
              </w:rPr>
              <w:drawing>
                <wp:inline distT="0" distB="0" distL="0" distR="0" wp14:anchorId="39F0A384" wp14:editId="5FBDDF62">
                  <wp:extent cx="114300" cy="114300"/>
                  <wp:effectExtent l="0" t="0" r="0" b="0"/>
                  <wp:docPr id="1178" name="Рисунок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4" w:name="BKM_2E19A6AF_9D8C_4B00_8F20_A895EDD03685"/>
            <w:bookmarkEnd w:id="314"/>
            <w:r w:rsidRPr="005818A7">
              <w:rPr>
                <w:noProof/>
              </w:rPr>
              <w:drawing>
                <wp:inline distT="0" distB="0" distL="0" distR="0" wp14:anchorId="122FAA0A" wp14:editId="499B09A3">
                  <wp:extent cx="114300" cy="114300"/>
                  <wp:effectExtent l="0" t="0" r="0" b="0"/>
                  <wp:docPr id="1179" name="Рисунок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5" w:name="BKM_AD18D923_62C5_49A8_AB3D_DB8D344350EC"/>
            <w:bookmarkEnd w:id="315"/>
            <w:r w:rsidRPr="005818A7">
              <w:rPr>
                <w:noProof/>
              </w:rPr>
              <w:drawing>
                <wp:inline distT="0" distB="0" distL="0" distR="0" wp14:anchorId="5BCDA168" wp14:editId="7AB601E6">
                  <wp:extent cx="114300" cy="114300"/>
                  <wp:effectExtent l="0" t="0" r="0" b="0"/>
                  <wp:docPr id="1180" name="Рисунок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departure_time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Время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6" w:name="BKM_3F144D44_B013_42C8_BA4B_55D4E49880F5"/>
            <w:bookmarkEnd w:id="316"/>
            <w:r w:rsidRPr="005818A7">
              <w:rPr>
                <w:noProof/>
              </w:rPr>
              <w:drawing>
                <wp:inline distT="0" distB="0" distL="0" distR="0" wp14:anchorId="3373BCB5" wp14:editId="7A1B31CF">
                  <wp:extent cx="114300" cy="114300"/>
                  <wp:effectExtent l="0" t="0" r="0" b="0"/>
                  <wp:docPr id="1181" name="Рисунок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arrival_time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Время прибытия</w:t>
            </w:r>
          </w:p>
        </w:tc>
      </w:tr>
    </w:tbl>
    <w:p w:rsidR="005818A7" w:rsidRPr="005818A7" w:rsidRDefault="009F55FA" w:rsidP="009F55FA">
      <w:pPr>
        <w:pStyle w:val="B7"/>
      </w:pPr>
      <w:bookmarkStart w:id="317" w:name="BKM_8B75BA0B_2B2E_4A15_80AF_21F20DF3516A"/>
      <w:bookmarkStart w:id="318" w:name="_Toc491450236"/>
      <w:bookmarkEnd w:id="317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27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Railscarriers – ж/д перевозчики</w:t>
      </w:r>
      <w:bookmarkEnd w:id="31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052CC09" wp14:editId="036A363D">
                  <wp:extent cx="114300" cy="114300"/>
                  <wp:effectExtent l="0" t="0" r="0" b="0"/>
                  <wp:docPr id="1185" name="Рисунок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19" w:name="BKM_C4D10357_E703_416B_A42F_714FCD33EF9E"/>
            <w:bookmarkEnd w:id="319"/>
            <w:r w:rsidRPr="005818A7">
              <w:rPr>
                <w:noProof/>
              </w:rPr>
              <w:drawing>
                <wp:inline distT="0" distB="0" distL="0" distR="0" wp14:anchorId="1CAF61C9" wp14:editId="0F471089">
                  <wp:extent cx="114300" cy="114300"/>
                  <wp:effectExtent l="0" t="0" r="0" b="0"/>
                  <wp:docPr id="1186" name="Рисунок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ж/д перевозчика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0" w:name="BKM_FEFC961A_15EF_43C9_8D3E_AAFE9628094D"/>
            <w:bookmarkEnd w:id="320"/>
            <w:r w:rsidRPr="005818A7">
              <w:rPr>
                <w:noProof/>
              </w:rPr>
              <w:drawing>
                <wp:inline distT="0" distB="0" distL="0" distR="0" wp14:anchorId="34520105" wp14:editId="48FDE336">
                  <wp:extent cx="114300" cy="114300"/>
                  <wp:effectExtent l="0" t="0" r="0" b="0"/>
                  <wp:docPr id="1187" name="Рисунок 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перевозчика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1" w:name="BKM_DB271EC5_CD55_46DA_BD9D_3BA5A38D3FE3"/>
            <w:bookmarkEnd w:id="321"/>
            <w:r w:rsidRPr="005818A7">
              <w:rPr>
                <w:noProof/>
              </w:rPr>
              <w:drawing>
                <wp:inline distT="0" distB="0" distL="0" distR="0" wp14:anchorId="4F026E43" wp14:editId="2B4CE831">
                  <wp:extent cx="114300" cy="114300"/>
                  <wp:effectExtent l="0" t="0" r="0" b="0"/>
                  <wp:docPr id="1188" name="Рисунок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2" w:name="BKM_79AE8E57_E02A_4C49_B664_76950B5473E8"/>
            <w:bookmarkEnd w:id="322"/>
            <w:r w:rsidRPr="005818A7">
              <w:rPr>
                <w:noProof/>
              </w:rPr>
              <w:drawing>
                <wp:inline distT="0" distB="0" distL="0" distR="0" wp14:anchorId="40747033" wp14:editId="4E012A8B">
                  <wp:extent cx="114300" cy="114300"/>
                  <wp:effectExtent l="0" t="0" r="0" b="0"/>
                  <wp:docPr id="1189" name="Рисунок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3" w:name="BKM_DB88FE73_7FD5_449B_8139_0E7DE01CD16C"/>
            <w:bookmarkEnd w:id="323"/>
            <w:r w:rsidRPr="005818A7">
              <w:rPr>
                <w:noProof/>
              </w:rPr>
              <w:drawing>
                <wp:inline distT="0" distB="0" distL="0" distR="0" wp14:anchorId="1DCA046B" wp14:editId="6A184241">
                  <wp:extent cx="114300" cy="114300"/>
                  <wp:effectExtent l="0" t="0" r="0" b="0"/>
                  <wp:docPr id="1190" name="Рисунок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4" w:name="BKM_D7B263F8_959D_47DE_8EAB_D0C796077131"/>
            <w:bookmarkEnd w:id="324"/>
            <w:r w:rsidRPr="005818A7">
              <w:rPr>
                <w:noProof/>
              </w:rPr>
              <w:drawing>
                <wp:inline distT="0" distB="0" distL="0" distR="0" wp14:anchorId="3FB29918" wp14:editId="41A8139F">
                  <wp:extent cx="114300" cy="114300"/>
                  <wp:effectExtent l="0" t="0" r="0" b="0"/>
                  <wp:docPr id="1191" name="Рисунок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5" w:name="BKM_5DA37820_0298_452D_83BD_3C0E4A9D3E7C"/>
            <w:bookmarkEnd w:id="325"/>
            <w:r w:rsidRPr="005818A7">
              <w:rPr>
                <w:noProof/>
              </w:rPr>
              <w:drawing>
                <wp:inline distT="0" distB="0" distL="0" distR="0" wp14:anchorId="680595CC" wp14:editId="3950A78C">
                  <wp:extent cx="114300" cy="114300"/>
                  <wp:effectExtent l="0" t="0" r="0" b="0"/>
                  <wp:docPr id="1192" name="Рисунок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Актуальность </w:t>
            </w:r>
          </w:p>
        </w:tc>
      </w:tr>
    </w:tbl>
    <w:p w:rsidR="002E782E" w:rsidRPr="00CF1678" w:rsidRDefault="002E782E" w:rsidP="002E782E">
      <w:pPr>
        <w:pStyle w:val="B7"/>
        <w:rPr>
          <w:lang w:val="en-US"/>
        </w:rPr>
      </w:pPr>
      <w:bookmarkStart w:id="326" w:name="BKM_0A911FB0_9D1A_4581_AF7F_9CAEA04D8E27"/>
      <w:bookmarkStart w:id="327" w:name="_Toc491450237"/>
      <w:bookmarkEnd w:id="326"/>
      <w:r>
        <w:t>Таблица</w:t>
      </w:r>
      <w:r w:rsidRPr="00CF1678">
        <w:rPr>
          <w:lang w:val="en-US"/>
        </w:rPr>
        <w:t xml:space="preserve"> </w:t>
      </w:r>
      <w:r>
        <w:fldChar w:fldCharType="begin"/>
      </w:r>
      <w:r w:rsidRPr="00CF1678">
        <w:rPr>
          <w:lang w:val="en-US"/>
        </w:rPr>
        <w:instrText xml:space="preserve"> SEQ </w:instrText>
      </w:r>
      <w:r>
        <w:instrText>Таблица</w:instrText>
      </w:r>
      <w:r w:rsidRPr="00CF1678">
        <w:rPr>
          <w:lang w:val="en-US"/>
        </w:rPr>
        <w:instrText xml:space="preserve"> \* ARABIC </w:instrText>
      </w:r>
      <w:r>
        <w:fldChar w:fldCharType="separate"/>
      </w:r>
      <w:r w:rsidRPr="00CF1678">
        <w:rPr>
          <w:noProof/>
          <w:lang w:val="en-US"/>
        </w:rPr>
        <w:t>27</w:t>
      </w:r>
      <w:r>
        <w:rPr>
          <w:noProof/>
        </w:rPr>
        <w:fldChar w:fldCharType="end"/>
      </w:r>
      <w:r w:rsidRPr="00CF1678">
        <w:rPr>
          <w:lang w:val="en-US"/>
        </w:rPr>
        <w:t xml:space="preserve"> – Rail</w:t>
      </w:r>
      <w:r>
        <w:rPr>
          <w:lang w:val="en-US"/>
        </w:rPr>
        <w:t>way_stations</w:t>
      </w:r>
      <w:r w:rsidRPr="00CF1678">
        <w:rPr>
          <w:lang w:val="en-US"/>
        </w:rPr>
        <w:t xml:space="preserve"> – </w:t>
      </w:r>
      <w:r w:rsidRPr="005818A7">
        <w:t>ж</w:t>
      </w:r>
      <w:r w:rsidRPr="00CF1678">
        <w:rPr>
          <w:lang w:val="en-US"/>
        </w:rPr>
        <w:t>/</w:t>
      </w:r>
      <w:r w:rsidRPr="005818A7">
        <w:t>д</w:t>
      </w:r>
      <w:r w:rsidRPr="00CF1678">
        <w:rPr>
          <w:lang w:val="en-US"/>
        </w:rPr>
        <w:t xml:space="preserve"> </w:t>
      </w:r>
      <w:r>
        <w:t>станции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E782E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6388A09" wp14:editId="221475DB">
                  <wp:extent cx="114300" cy="1143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05FA0C55" wp14:editId="64B7CE13">
                  <wp:extent cx="114300" cy="1143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7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Код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2E782E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7A69ADC1" wp14:editId="433BB2CF">
                  <wp:extent cx="114300" cy="1143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express_code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7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Експресс код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2E782E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6447860A" wp14:editId="26EE1B7B">
                  <wp:extent cx="114300" cy="1143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esr_code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6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Еср код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2E782E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7A0FC1A" wp14:editId="15F430B0">
                  <wp:extent cx="114300" cy="114300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road_number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3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Номер дороги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53FC8F1A" wp14:editId="1B0AB702">
                  <wp:extent cx="114300" cy="11430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full_name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255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Полное название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051B840C" wp14:editId="0BA57C4E">
                  <wp:extent cx="114300" cy="11430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short_name_eng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255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Короткое название Английский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669E7BCC" wp14:editId="69003B8A">
                  <wp:extent cx="114300" cy="11430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short_name_rus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255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Короткое название русский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48F915B1" wp14:editId="16C20B1C">
                  <wp:extent cx="114300" cy="1143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station_timezone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</w:pPr>
            <w:r w:rsidRPr="005818A7">
              <w:t>varchar(</w:t>
            </w:r>
            <w:r>
              <w:rPr>
                <w:lang w:val="en-US"/>
              </w:rPr>
              <w:t>9</w:t>
            </w:r>
            <w:r w:rsidRPr="005818A7"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Часовой пояс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2E782E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2D30E28D" wp14:editId="47700999">
                  <wp:extent cx="114300" cy="11430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CF1678" w:rsidRDefault="002E782E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1E12A9" w:rsidP="00BE4F1D">
            <w:pPr>
              <w:tabs>
                <w:tab w:val="left" w:pos="0"/>
              </w:tabs>
              <w:ind w:firstLine="0"/>
            </w:pPr>
            <w:r>
              <w:t>Активность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02D0C46" wp14:editId="4B3C9D2A">
                  <wp:extent cx="114300" cy="1143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F6635E3" wp14:editId="3F2E394E">
                  <wp:extent cx="114300" cy="1143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B593847" wp14:editId="58D0FEEB">
                  <wp:extent cx="114300" cy="1143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2E782E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4D0526A" wp14:editId="26F68C91">
                  <wp:extent cx="114300" cy="1143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E782E" w:rsidRPr="005818A7" w:rsidRDefault="002E782E" w:rsidP="00BE4F1D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2E782E" w:rsidRDefault="002E782E" w:rsidP="009F55FA">
      <w:pPr>
        <w:pStyle w:val="B7"/>
      </w:pPr>
    </w:p>
    <w:p w:rsidR="005818A7" w:rsidRPr="005818A7" w:rsidRDefault="009F55FA" w:rsidP="009F55FA">
      <w:pPr>
        <w:pStyle w:val="B7"/>
      </w:pPr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28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region_world – регионы мира</w:t>
      </w:r>
      <w:bookmarkEnd w:id="3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B7B6B45" wp14:editId="28CF12AE">
                  <wp:extent cx="114300" cy="114300"/>
                  <wp:effectExtent l="0" t="0" r="0" b="0"/>
                  <wp:docPr id="1194" name="Рисунок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8" w:name="BKM_0808B7AB_09FE_4949_9C02_E8D28000494B"/>
            <w:bookmarkEnd w:id="328"/>
            <w:r w:rsidRPr="005818A7">
              <w:rPr>
                <w:noProof/>
              </w:rPr>
              <w:drawing>
                <wp:inline distT="0" distB="0" distL="0" distR="0" wp14:anchorId="2B0C642B" wp14:editId="156B9FFD">
                  <wp:extent cx="114300" cy="114300"/>
                  <wp:effectExtent l="0" t="0" r="0" b="0"/>
                  <wp:docPr id="1195" name="Рисунок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code_un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классификатора UN M.49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29" w:name="BKM_22692715_A5CF_40AA_9583_96321B5A484E"/>
            <w:bookmarkEnd w:id="329"/>
            <w:r w:rsidRPr="005818A7">
              <w:rPr>
                <w:noProof/>
              </w:rPr>
              <w:drawing>
                <wp:inline distT="0" distB="0" distL="0" distR="0" wp14:anchorId="5CE562A2" wp14:editId="6705C3C1">
                  <wp:extent cx="114300" cy="114300"/>
                  <wp:effectExtent l="0" t="0" r="0" b="0"/>
                  <wp:docPr id="1196" name="Рисунок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0" w:name="BKM_78EB1E53_23B3_4F3D_9355_DCD1E63BBBA6"/>
            <w:bookmarkEnd w:id="330"/>
            <w:r w:rsidRPr="005818A7">
              <w:rPr>
                <w:noProof/>
              </w:rPr>
              <w:drawing>
                <wp:inline distT="0" distB="0" distL="0" distR="0" wp14:anchorId="6333BA53" wp14:editId="527FDB9E">
                  <wp:extent cx="114300" cy="114300"/>
                  <wp:effectExtent l="0" t="0" r="0" b="0"/>
                  <wp:docPr id="1197" name="Рисунок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1" w:name="BKM_4908204C_3E14_415B_8363_4FDE280486BF"/>
            <w:bookmarkEnd w:id="331"/>
            <w:r w:rsidRPr="005818A7">
              <w:rPr>
                <w:noProof/>
              </w:rPr>
              <w:drawing>
                <wp:inline distT="0" distB="0" distL="0" distR="0" wp14:anchorId="0E191198" wp14:editId="72C4BBD9">
                  <wp:extent cx="114300" cy="114300"/>
                  <wp:effectExtent l="0" t="0" r="0" b="0"/>
                  <wp:docPr id="1198" name="Рисунок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2" w:name="BKM_022D8425_1B1F_4313_A6B0_32EE684C3292"/>
            <w:bookmarkEnd w:id="332"/>
            <w:r w:rsidRPr="005818A7">
              <w:rPr>
                <w:noProof/>
              </w:rPr>
              <w:drawing>
                <wp:inline distT="0" distB="0" distL="0" distR="0" wp14:anchorId="0067668D" wp14:editId="19D5E64C">
                  <wp:extent cx="114300" cy="114300"/>
                  <wp:effectExtent l="0" t="0" r="0" b="0"/>
                  <wp:docPr id="1199" name="Рисунок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3" w:name="BKM_448DFFFD_6642_48D6_B02F_C57E68A67BBF"/>
            <w:bookmarkEnd w:id="333"/>
            <w:r w:rsidRPr="005818A7">
              <w:rPr>
                <w:noProof/>
              </w:rPr>
              <w:drawing>
                <wp:inline distT="0" distB="0" distL="0" distR="0" wp14:anchorId="3DF0B87E" wp14:editId="56E29B89">
                  <wp:extent cx="114300" cy="114300"/>
                  <wp:effectExtent l="0" t="0" r="0" b="0"/>
                  <wp:docPr id="1200" name="Рисунок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4" w:name="BKM_4EE10CA7_E69D_4C41_82BE_058124B18B04"/>
            <w:bookmarkEnd w:id="334"/>
            <w:r w:rsidRPr="005818A7">
              <w:rPr>
                <w:noProof/>
              </w:rPr>
              <w:drawing>
                <wp:inline distT="0" distB="0" distL="0" distR="0" wp14:anchorId="4E75BA0D" wp14:editId="156F520D">
                  <wp:extent cx="114300" cy="114300"/>
                  <wp:effectExtent l="0" t="0" r="0" b="0"/>
                  <wp:docPr id="1201" name="Рисунок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5" w:name="BKM_4428C380_600B_4971_AF3A_D29FE33254B9"/>
            <w:bookmarkEnd w:id="335"/>
            <w:r w:rsidRPr="005818A7">
              <w:rPr>
                <w:noProof/>
              </w:rPr>
              <w:drawing>
                <wp:inline distT="0" distB="0" distL="0" distR="0" wp14:anchorId="6AAB8194" wp14:editId="50970832">
                  <wp:extent cx="114300" cy="114300"/>
                  <wp:effectExtent l="0" t="0" r="0" b="0"/>
                  <wp:docPr id="1202" name="Рисунок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BE4F1D" w:rsidRPr="0076028D" w:rsidRDefault="00BE4F1D" w:rsidP="00BE4F1D">
      <w:pPr>
        <w:pStyle w:val="B7"/>
        <w:rPr>
          <w:lang w:val="en-US"/>
        </w:rPr>
      </w:pPr>
      <w:bookmarkStart w:id="336" w:name="BKM_B8D79C43_4697_43FF_9BE9_2C4A4F2310ED"/>
      <w:bookmarkStart w:id="337" w:name="_Toc491450238"/>
      <w:bookmarkEnd w:id="336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report_requests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E4F1D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4D22428D" wp14:editId="365FF3A4">
                  <wp:extent cx="114300" cy="1143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BE4F1D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1A129AF2" wp14:editId="56CEEA83">
                  <wp:extent cx="114300" cy="114300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report_structure_id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 xml:space="preserve">Id </w:t>
            </w:r>
            <w:r>
              <w:t>отчета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BE4F1D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5B07910F" wp14:editId="4C54D4C0">
                  <wp:extent cx="114300" cy="114300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BE4F1D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Varchar(1024)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BE4F1D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6D729D98" wp14:editId="6114B3DF">
                  <wp:extent cx="114300" cy="1143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author_id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 xml:space="preserve">Id </w:t>
            </w:r>
            <w:r>
              <w:t>автора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72456254" wp14:editId="6ADA1511">
                  <wp:extent cx="114300" cy="11430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period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Varchar(5)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>
              <w:t>период</w:t>
            </w:r>
          </w:p>
        </w:tc>
      </w:tr>
    </w:tbl>
    <w:p w:rsidR="00BE4F1D" w:rsidRPr="0076028D" w:rsidRDefault="00BE4F1D" w:rsidP="00BE4F1D">
      <w:pPr>
        <w:pStyle w:val="B7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report_structure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E4F1D" w:rsidRPr="005818A7" w:rsidTr="00BE4F1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4B672463" wp14:editId="4EEBC381">
                  <wp:extent cx="114300" cy="11430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DF56FF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76028D" w:rsidRDefault="00DF56FF" w:rsidP="00DF56FF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45B80806" wp14:editId="4018B80E">
                  <wp:extent cx="114300" cy="1143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report_url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DF56FF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DF56FF" w:rsidRDefault="00DF56FF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 xml:space="preserve">url </w:t>
            </w:r>
            <w:r>
              <w:t>отчета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BE4F1D" w:rsidP="00DF56FF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0F59BDD1" wp14:editId="00D3AE68">
                  <wp:extent cx="114300" cy="114300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 w:rsidR="00DF56FF">
              <w:rPr>
                <w:lang w:val="en-US"/>
              </w:rPr>
              <w:t>is_public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76028D" w:rsidRDefault="00DF56FF" w:rsidP="00BE4F1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CF1678" w:rsidRDefault="00DF56FF" w:rsidP="00BE4F1D">
            <w:pPr>
              <w:tabs>
                <w:tab w:val="left" w:pos="0"/>
              </w:tabs>
              <w:ind w:firstLine="0"/>
            </w:pPr>
            <w:r>
              <w:t>Признак публичности</w:t>
            </w:r>
          </w:p>
        </w:tc>
      </w:tr>
      <w:tr w:rsidR="00BE4F1D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53D67717" wp14:editId="65A386BE">
                  <wp:extent cx="114300" cy="114300"/>
                  <wp:effectExtent l="0" t="0" r="0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author_id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E4F1D" w:rsidRPr="005818A7" w:rsidRDefault="00BE4F1D" w:rsidP="00BE4F1D">
            <w:pPr>
              <w:tabs>
                <w:tab w:val="left" w:pos="0"/>
              </w:tabs>
              <w:ind w:firstLine="0"/>
            </w:pPr>
            <w:r w:rsidRPr="005818A7">
              <w:t xml:space="preserve">Id </w:t>
            </w:r>
            <w:r>
              <w:t>автора</w:t>
            </w:r>
          </w:p>
        </w:tc>
      </w:tr>
      <w:tr w:rsidR="00DF56FF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DF56FF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4D752713" wp14:editId="2268EE01">
                  <wp:extent cx="114300" cy="114300"/>
                  <wp:effectExtent l="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structure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BE4F1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Varchar(1024)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BE4F1D">
            <w:pPr>
              <w:tabs>
                <w:tab w:val="left" w:pos="0"/>
              </w:tabs>
              <w:ind w:firstLine="0"/>
            </w:pPr>
            <w:r>
              <w:t>структура</w:t>
            </w:r>
          </w:p>
        </w:tc>
      </w:tr>
      <w:tr w:rsidR="00DF56FF" w:rsidRPr="005818A7" w:rsidTr="00BE4F1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DF56FF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2E7F57A2" wp14:editId="6651AF53">
                  <wp:extent cx="114300" cy="1143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display_name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Default="00DF56FF" w:rsidP="00DF56FF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E86161" w:rsidRDefault="00DF56FF" w:rsidP="00BE4F1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Default="00DF56FF" w:rsidP="00BE4F1D">
            <w:pPr>
              <w:tabs>
                <w:tab w:val="left" w:pos="0"/>
              </w:tabs>
              <w:ind w:firstLine="0"/>
            </w:pPr>
            <w:r>
              <w:t>имя</w:t>
            </w:r>
          </w:p>
        </w:tc>
      </w:tr>
    </w:tbl>
    <w:p w:rsidR="00DF56FF" w:rsidRPr="0076028D" w:rsidRDefault="00DF56FF" w:rsidP="00DF56FF">
      <w:pPr>
        <w:pStyle w:val="B7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request_history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DF56FF" w:rsidRPr="005818A7" w:rsidTr="0076028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F56FF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6BFFC4F" wp14:editId="6E3F57E2">
                  <wp:extent cx="114300" cy="114300"/>
                  <wp:effectExtent l="0" t="0" r="0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DF56FF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76028D" w:rsidRDefault="00DF56FF" w:rsidP="00DF56FF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0F1B7C9B" wp14:editId="2C87F165">
                  <wp:extent cx="114300" cy="11430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request_id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5907E7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Varchar(</w:t>
            </w:r>
            <w:r w:rsidR="005907E7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907E7" w:rsidRDefault="005907E7" w:rsidP="0076028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 xml:space="preserve">Id </w:t>
            </w:r>
            <w:r>
              <w:t xml:space="preserve"> запроса</w:t>
            </w:r>
          </w:p>
        </w:tc>
      </w:tr>
      <w:tr w:rsidR="00DF56FF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CF1678" w:rsidRDefault="00DF56FF" w:rsidP="00DF56FF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644742C" wp14:editId="3B29BCF0">
                  <wp:extent cx="114300" cy="114300"/>
                  <wp:effectExtent l="0" t="0" r="0" b="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76028D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907E7" w:rsidRDefault="005907E7" w:rsidP="0076028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 xml:space="preserve">Id </w:t>
            </w:r>
            <w:r>
              <w:t xml:space="preserve">туроператора </w:t>
            </w:r>
          </w:p>
        </w:tc>
      </w:tr>
      <w:tr w:rsidR="00DF56FF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CF1678" w:rsidRDefault="00DF56FF" w:rsidP="005907E7">
            <w:pPr>
              <w:tabs>
                <w:tab w:val="left" w:pos="0"/>
              </w:tabs>
              <w:ind w:firstLine="0"/>
              <w:rPr>
                <w:noProof/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4B420DE4" wp14:editId="401BC157">
                  <wp:extent cx="114300" cy="114300"/>
                  <wp:effectExtent l="0" t="0" r="0" b="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 w:rsidR="005907E7">
              <w:rPr>
                <w:lang w:val="en-US"/>
              </w:rPr>
              <w:t>request_date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CF1678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DF56FF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56FF" w:rsidRPr="005818A7" w:rsidRDefault="005907E7" w:rsidP="0076028D">
            <w:pPr>
              <w:tabs>
                <w:tab w:val="left" w:pos="0"/>
              </w:tabs>
              <w:ind w:firstLine="0"/>
            </w:pPr>
            <w:r>
              <w:t>Дата запроса</w:t>
            </w:r>
          </w:p>
        </w:tc>
      </w:tr>
      <w:tr w:rsidR="005907E7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03D4F476" wp14:editId="1BB2FBC8">
                  <wp:extent cx="114300" cy="11430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request_status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76028D">
            <w:pPr>
              <w:tabs>
                <w:tab w:val="left" w:pos="0"/>
              </w:tabs>
              <w:ind w:firstLine="0"/>
            </w:pPr>
            <w:r>
              <w:t>Статус запроса</w:t>
            </w:r>
          </w:p>
        </w:tc>
      </w:tr>
      <w:tr w:rsidR="005907E7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907E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3C71E1E0" wp14:editId="77F32D62">
                  <wp:extent cx="114300" cy="11430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E86161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907E7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4720EEBB" wp14:editId="55734596">
                  <wp:extent cx="114300" cy="114300"/>
                  <wp:effectExtent l="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E86161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907E7" w:rsidRPr="005818A7" w:rsidTr="00CF1678">
        <w:trPr>
          <w:trHeight w:val="811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42417A89" wp14:editId="6506BAF3">
                  <wp:extent cx="114300" cy="11430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E86161" w:rsidRDefault="005907E7" w:rsidP="0076028D">
            <w:pPr>
              <w:tabs>
                <w:tab w:val="left" w:pos="0"/>
              </w:tabs>
              <w:ind w:firstLine="0"/>
            </w:pPr>
            <w:r w:rsidRPr="00194E93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907E7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4E3EECAB" wp14:editId="5F0A47A4">
                  <wp:extent cx="114300" cy="114300"/>
                  <wp:effectExtent l="0" t="0" r="0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 xml:space="preserve">timestamp without </w:t>
            </w:r>
            <w:r w:rsidRPr="005818A7">
              <w:lastRenderedPageBreak/>
              <w:t>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E86161" w:rsidRDefault="005907E7" w:rsidP="0076028D">
            <w:pPr>
              <w:tabs>
                <w:tab w:val="left" w:pos="0"/>
              </w:tabs>
              <w:ind w:firstLine="0"/>
            </w:pPr>
            <w:r w:rsidRPr="00194E93">
              <w:lastRenderedPageBreak/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907E7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5818A7" w:rsidRDefault="005907E7" w:rsidP="005907E7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286B5185" wp14:editId="38232738">
                  <wp:extent cx="114300" cy="114300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error_detail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Pr="00E86161" w:rsidRDefault="005907E7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907E7" w:rsidRDefault="005907E7" w:rsidP="0076028D">
            <w:pPr>
              <w:tabs>
                <w:tab w:val="left" w:pos="0"/>
              </w:tabs>
              <w:ind w:firstLine="0"/>
            </w:pPr>
            <w:r>
              <w:t xml:space="preserve">Детали ошибки </w:t>
            </w:r>
          </w:p>
        </w:tc>
      </w:tr>
    </w:tbl>
    <w:p w:rsidR="00BE4F1D" w:rsidRPr="005818A7" w:rsidRDefault="009F55FA" w:rsidP="009F55FA">
      <w:pPr>
        <w:pStyle w:val="B7"/>
      </w:pPr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29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revision_info – техническая таблица liquibase</w:t>
      </w:r>
      <w:bookmarkEnd w:id="3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7A46942" wp14:editId="3966E19E">
                  <wp:extent cx="114300" cy="114300"/>
                  <wp:effectExtent l="0" t="0" r="0" b="0"/>
                  <wp:docPr id="1218" name="Рисунок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38" w:name="BKM_62B784E7_EA28_4E3C_8AF8_2214631D2E95"/>
            <w:bookmarkEnd w:id="338"/>
            <w:r w:rsidRPr="005818A7">
              <w:rPr>
                <w:noProof/>
              </w:rPr>
              <w:drawing>
                <wp:inline distT="0" distB="0" distL="0" distR="0" wp14:anchorId="3AEA3FAB" wp14:editId="479951B9">
                  <wp:extent cx="114300" cy="114300"/>
                  <wp:effectExtent l="0" t="0" r="0" b="0"/>
                  <wp:docPr id="1219" name="Рисунок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timestamp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</w:p>
        </w:tc>
      </w:tr>
    </w:tbl>
    <w:p w:rsidR="005818A7" w:rsidRPr="005818A7" w:rsidRDefault="009F55FA" w:rsidP="009F55FA">
      <w:pPr>
        <w:pStyle w:val="B7"/>
      </w:pPr>
      <w:bookmarkStart w:id="339" w:name="BKM_D9FA1E5E_C5B3_4D1F_B6EA_160F0EFC0775"/>
      <w:bookmarkStart w:id="340" w:name="_Toc491450239"/>
      <w:bookmarkEnd w:id="339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30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roles_rights – права роли</w:t>
      </w:r>
      <w:bookmarkEnd w:id="3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341" w:name="BKM_F8350B96_CFED_48CE_9BD9_91C521205BD2"/>
            <w:bookmarkEnd w:id="341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FE0EE70" wp14:editId="53281C6C">
                  <wp:extent cx="114300" cy="114300"/>
                  <wp:effectExtent l="0" t="0" r="0" b="0"/>
                  <wp:docPr id="1221" name="Рисунок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2" w:name="BKM_DB5753DF_4BED_4FE4_A319_D6DEDA2D27C6"/>
            <w:bookmarkEnd w:id="342"/>
            <w:r w:rsidRPr="005818A7">
              <w:rPr>
                <w:noProof/>
              </w:rPr>
              <w:drawing>
                <wp:inline distT="0" distB="0" distL="0" distR="0" wp14:anchorId="44D73DFD" wp14:editId="1071FC30">
                  <wp:extent cx="114300" cy="114300"/>
                  <wp:effectExtent l="0" t="0" r="0" b="0"/>
                  <wp:docPr id="1222" name="Рисунок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role_id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роли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3" w:name="BKM_F0DE9984_1D7B_4F5D_BAD7_5FED76B4317B"/>
            <w:bookmarkEnd w:id="343"/>
            <w:r w:rsidRPr="005818A7">
              <w:rPr>
                <w:noProof/>
              </w:rPr>
              <w:drawing>
                <wp:inline distT="0" distB="0" distL="0" distR="0" wp14:anchorId="7FE478C7" wp14:editId="7AFA6519">
                  <wp:extent cx="114300" cy="114300"/>
                  <wp:effectExtent l="0" t="0" r="0" b="0"/>
                  <wp:docPr id="1223" name="Рисунок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right_id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права</w:t>
            </w:r>
          </w:p>
        </w:tc>
      </w:tr>
    </w:tbl>
    <w:p w:rsidR="00036E05" w:rsidRPr="00CF1678" w:rsidRDefault="00036E05" w:rsidP="00036E05">
      <w:pPr>
        <w:pStyle w:val="B7"/>
      </w:pPr>
      <w:bookmarkStart w:id="344" w:name="BKM_6ED24E5F_491F_4BBE_8031_EA9C8CD45154"/>
      <w:bookmarkStart w:id="345" w:name="_Toc491450240"/>
      <w:bookmarkEnd w:id="34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sis_rostourism_statistics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36E05" w:rsidRPr="005818A7" w:rsidTr="0076028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3056531" wp14:editId="31080568">
                  <wp:extent cx="114300" cy="114300"/>
                  <wp:effectExtent l="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CF1678" w:rsidRDefault="00036E05" w:rsidP="00036E05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BC44352" wp14:editId="535760C7">
                  <wp:extent cx="114300" cy="114300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date_from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734DDA" w:rsidRDefault="00734DDA" w:rsidP="0076028D">
            <w:pPr>
              <w:tabs>
                <w:tab w:val="left" w:pos="0"/>
              </w:tabs>
              <w:ind w:firstLine="0"/>
            </w:pPr>
            <w:r>
              <w:t>Дата начала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76028D" w:rsidRDefault="00036E05" w:rsidP="00036E05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rPr>
                <w:noProof/>
              </w:rPr>
              <w:drawing>
                <wp:inline distT="0" distB="0" distL="0" distR="0" wp14:anchorId="5A2890C7" wp14:editId="6146FE01">
                  <wp:extent cx="114300" cy="114300"/>
                  <wp:effectExtent l="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date_to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76028D" w:rsidRDefault="00036E05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76028D" w:rsidRDefault="00734DDA" w:rsidP="0076028D">
            <w:pPr>
              <w:tabs>
                <w:tab w:val="left" w:pos="0"/>
              </w:tabs>
              <w:ind w:firstLine="0"/>
            </w:pPr>
            <w:r>
              <w:t>Дата окончания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036E05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7B8B52C9" wp14:editId="2AF3F4D6">
                  <wp:extent cx="114300" cy="11430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members_count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CF1678" w:rsidRDefault="00036E05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734DDA" w:rsidP="0076028D">
            <w:pPr>
              <w:tabs>
                <w:tab w:val="left" w:pos="0"/>
              </w:tabs>
              <w:ind w:firstLine="0"/>
            </w:pPr>
            <w:r>
              <w:t>Количество туристов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036E05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6C048D7B" wp14:editId="05B49C6D">
                  <wp:extent cx="114300" cy="11430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groups_count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734DDA" w:rsidP="0076028D">
            <w:pPr>
              <w:tabs>
                <w:tab w:val="left" w:pos="0"/>
              </w:tabs>
              <w:ind w:firstLine="0"/>
            </w:pPr>
            <w:r>
              <w:t>Количество групп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036E05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7CE1B512" wp14:editId="79EC6B92">
                  <wp:extent cx="114300" cy="114300"/>
                  <wp:effectExtent l="0" t="0" r="0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region_name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Default="00036E05" w:rsidP="00036E05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E86161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Default="00734DDA" w:rsidP="0076028D">
            <w:pPr>
              <w:tabs>
                <w:tab w:val="left" w:pos="0"/>
              </w:tabs>
              <w:ind w:firstLine="0"/>
            </w:pPr>
            <w:r>
              <w:t>Название региона</w:t>
            </w:r>
          </w:p>
        </w:tc>
      </w:tr>
      <w:tr w:rsidR="00036E05" w:rsidRPr="005818A7" w:rsidTr="0076028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5818A7" w:rsidRDefault="00036E05" w:rsidP="00036E05">
            <w:pPr>
              <w:tabs>
                <w:tab w:val="left" w:pos="0"/>
              </w:tabs>
              <w:ind w:firstLine="0"/>
              <w:rPr>
                <w:noProof/>
              </w:rPr>
            </w:pPr>
            <w:r w:rsidRPr="005818A7">
              <w:rPr>
                <w:noProof/>
              </w:rPr>
              <w:drawing>
                <wp:inline distT="0" distB="0" distL="0" distR="0" wp14:anchorId="7DE7BFF0" wp14:editId="3EBB5CCA">
                  <wp:extent cx="114300" cy="114300"/>
                  <wp:effectExtent l="0" t="0" r="0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</w:t>
            </w:r>
            <w:r>
              <w:rPr>
                <w:lang w:val="en-US"/>
              </w:rPr>
              <w:t>group_type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Default="00036E05" w:rsidP="0076028D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Pr="00E86161" w:rsidRDefault="00036E05" w:rsidP="0076028D">
            <w:pPr>
              <w:tabs>
                <w:tab w:val="left" w:pos="0"/>
              </w:tabs>
              <w:ind w:firstLine="0"/>
            </w:pPr>
            <w:r w:rsidRPr="00E86161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36E05" w:rsidRDefault="00734DDA" w:rsidP="0076028D">
            <w:pPr>
              <w:tabs>
                <w:tab w:val="left" w:pos="0"/>
              </w:tabs>
              <w:ind w:firstLine="0"/>
            </w:pPr>
            <w:r>
              <w:t>Тип группы</w:t>
            </w:r>
          </w:p>
        </w:tc>
      </w:tr>
    </w:tbl>
    <w:p w:rsidR="005818A7" w:rsidRPr="00036E05" w:rsidRDefault="009F55FA" w:rsidP="009F55FA">
      <w:pPr>
        <w:pStyle w:val="B7"/>
      </w:pPr>
      <w:r>
        <w:lastRenderedPageBreak/>
        <w:t>Таблица</w:t>
      </w:r>
      <w:r w:rsidRPr="00036E05">
        <w:t xml:space="preserve"> </w:t>
      </w:r>
      <w:r w:rsidR="0061451F">
        <w:fldChar w:fldCharType="begin"/>
      </w:r>
      <w:r w:rsidR="0061451F" w:rsidRPr="00036E05">
        <w:instrText xml:space="preserve"> </w:instrText>
      </w:r>
      <w:r w:rsidR="0061451F" w:rsidRPr="00CF1678">
        <w:rPr>
          <w:lang w:val="en-US"/>
        </w:rPr>
        <w:instrText>SEQ</w:instrText>
      </w:r>
      <w:r w:rsidR="0061451F" w:rsidRPr="00036E05">
        <w:instrText xml:space="preserve"> </w:instrText>
      </w:r>
      <w:r w:rsidR="0061451F">
        <w:instrText>Таблица</w:instrText>
      </w:r>
      <w:r w:rsidR="0061451F" w:rsidRPr="00036E05">
        <w:instrText xml:space="preserve"> \* </w:instrText>
      </w:r>
      <w:r w:rsidR="0061451F" w:rsidRPr="00CF1678">
        <w:rPr>
          <w:lang w:val="en-US"/>
        </w:rPr>
        <w:instrText>ARABIC</w:instrText>
      </w:r>
      <w:r w:rsidR="0061451F" w:rsidRPr="00036E05">
        <w:instrText xml:space="preserve"> </w:instrText>
      </w:r>
      <w:r w:rsidR="0061451F">
        <w:fldChar w:fldCharType="separate"/>
      </w:r>
      <w:r w:rsidR="00584D81" w:rsidRPr="00036E05">
        <w:rPr>
          <w:noProof/>
        </w:rPr>
        <w:t>31</w:t>
      </w:r>
      <w:r w:rsidR="0061451F">
        <w:rPr>
          <w:noProof/>
        </w:rPr>
        <w:fldChar w:fldCharType="end"/>
      </w:r>
      <w:r w:rsidRPr="00036E05">
        <w:t xml:space="preserve"> - </w:t>
      </w:r>
      <w:r w:rsidR="005818A7" w:rsidRPr="00CF1678">
        <w:rPr>
          <w:lang w:val="en-US"/>
        </w:rPr>
        <w:t>sub</w:t>
      </w:r>
      <w:r w:rsidR="005818A7" w:rsidRPr="00036E05">
        <w:t>_</w:t>
      </w:r>
      <w:r w:rsidR="005818A7" w:rsidRPr="00CF1678">
        <w:rPr>
          <w:lang w:val="en-US"/>
        </w:rPr>
        <w:t>region</w:t>
      </w:r>
      <w:r w:rsidR="005818A7" w:rsidRPr="00036E05">
        <w:t>_</w:t>
      </w:r>
      <w:r w:rsidR="005818A7" w:rsidRPr="00CF1678">
        <w:rPr>
          <w:lang w:val="en-US"/>
        </w:rPr>
        <w:t>world</w:t>
      </w:r>
      <w:r w:rsidR="005818A7" w:rsidRPr="00036E05">
        <w:t xml:space="preserve"> – </w:t>
      </w:r>
      <w:r w:rsidR="005818A7" w:rsidRPr="005818A7">
        <w:t>подрегионы</w:t>
      </w:r>
      <w:r w:rsidR="005818A7" w:rsidRPr="00036E05">
        <w:t xml:space="preserve"> </w:t>
      </w:r>
      <w:r w:rsidR="005818A7" w:rsidRPr="005818A7">
        <w:t>мира</w:t>
      </w:r>
      <w:bookmarkEnd w:id="3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4E37BF0" wp14:editId="161675C4">
                  <wp:extent cx="114300" cy="114300"/>
                  <wp:effectExtent l="0" t="0" r="0" b="0"/>
                  <wp:docPr id="1225" name="Рисунок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6" w:name="BKM_878FDBAF_226F_40C7_96DD_E977E90D3ADF"/>
            <w:bookmarkEnd w:id="346"/>
            <w:r w:rsidRPr="005818A7">
              <w:rPr>
                <w:noProof/>
              </w:rPr>
              <w:drawing>
                <wp:inline distT="0" distB="0" distL="0" distR="0" wp14:anchorId="76B08FEE" wp14:editId="6E8E9259">
                  <wp:extent cx="114300" cy="114300"/>
                  <wp:effectExtent l="0" t="0" r="0" b="0"/>
                  <wp:docPr id="1226" name="Рисунок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7" w:name="BKM_4396F6D4_8186_4DE6_9466_80F4216E987F"/>
            <w:bookmarkEnd w:id="347"/>
            <w:r w:rsidRPr="005818A7">
              <w:rPr>
                <w:noProof/>
              </w:rPr>
              <w:drawing>
                <wp:inline distT="0" distB="0" distL="0" distR="0" wp14:anchorId="6E9147F5" wp14:editId="568263EF">
                  <wp:extent cx="114300" cy="114300"/>
                  <wp:effectExtent l="0" t="0" r="0" b="0"/>
                  <wp:docPr id="1227" name="Рисунок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id_region_world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региона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8" w:name="BKM_1F55552C_6468_4C38_BC58_CC8513F568E5"/>
            <w:bookmarkEnd w:id="348"/>
            <w:r w:rsidRPr="005818A7">
              <w:rPr>
                <w:noProof/>
              </w:rPr>
              <w:drawing>
                <wp:inline distT="0" distB="0" distL="0" distR="0" wp14:anchorId="6340B13F" wp14:editId="43DCAD88">
                  <wp:extent cx="114300" cy="114300"/>
                  <wp:effectExtent l="0" t="0" r="0" b="0"/>
                  <wp:docPr id="1228" name="Рисунок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code_un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классификатора UN M.49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49" w:name="BKM_E6CA6E54_A0E8_47E3_9926_156C974C1FB3"/>
            <w:bookmarkEnd w:id="349"/>
            <w:r w:rsidRPr="005818A7">
              <w:rPr>
                <w:noProof/>
              </w:rPr>
              <w:drawing>
                <wp:inline distT="0" distB="0" distL="0" distR="0" wp14:anchorId="03FA069D" wp14:editId="29DC5E19">
                  <wp:extent cx="114300" cy="114300"/>
                  <wp:effectExtent l="0" t="0" r="0" b="0"/>
                  <wp:docPr id="1229" name="Рисунок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0" w:name="BKM_C5F2528E_F654_408B_9F92_8029ACEE78FB"/>
            <w:bookmarkEnd w:id="350"/>
            <w:r w:rsidRPr="005818A7">
              <w:rPr>
                <w:noProof/>
              </w:rPr>
              <w:drawing>
                <wp:inline distT="0" distB="0" distL="0" distR="0" wp14:anchorId="0612AD3E" wp14:editId="158CD3EE">
                  <wp:extent cx="114300" cy="114300"/>
                  <wp:effectExtent l="0" t="0" r="0" b="0"/>
                  <wp:docPr id="1230" name="Рисунок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1" w:name="BKM_436D24BD_69A0_42FC_AD39_ECBD953A67EF"/>
            <w:bookmarkEnd w:id="351"/>
            <w:r w:rsidRPr="005818A7">
              <w:rPr>
                <w:noProof/>
              </w:rPr>
              <w:drawing>
                <wp:inline distT="0" distB="0" distL="0" distR="0" wp14:anchorId="56AB11F9" wp14:editId="7BDD665A">
                  <wp:extent cx="114300" cy="114300"/>
                  <wp:effectExtent l="0" t="0" r="0" b="0"/>
                  <wp:docPr id="1231" name="Рисунок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2" w:name="BKM_68A0C723_9FD7_4420_A3DE_E4EB58B5A601"/>
            <w:bookmarkEnd w:id="352"/>
            <w:r w:rsidRPr="005818A7">
              <w:rPr>
                <w:noProof/>
              </w:rPr>
              <w:drawing>
                <wp:inline distT="0" distB="0" distL="0" distR="0" wp14:anchorId="77AC9649" wp14:editId="330E57A5">
                  <wp:extent cx="114300" cy="114300"/>
                  <wp:effectExtent l="0" t="0" r="0" b="0"/>
                  <wp:docPr id="1232" name="Рисунок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3" w:name="BKM_3CE006E2_A416_4CC5_810E_A29665CE2E6F"/>
            <w:bookmarkEnd w:id="353"/>
            <w:r w:rsidRPr="005818A7">
              <w:rPr>
                <w:noProof/>
              </w:rPr>
              <w:drawing>
                <wp:inline distT="0" distB="0" distL="0" distR="0" wp14:anchorId="484528C9" wp14:editId="203A8AAD">
                  <wp:extent cx="114300" cy="114300"/>
                  <wp:effectExtent l="0" t="0" r="0" b="0"/>
                  <wp:docPr id="1233" name="Рисунок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4" w:name="BKM_18B22935_5128_4221_AD21_F1E9F091291A"/>
            <w:bookmarkEnd w:id="354"/>
            <w:r w:rsidRPr="005818A7">
              <w:rPr>
                <w:noProof/>
              </w:rPr>
              <w:drawing>
                <wp:inline distT="0" distB="0" distL="0" distR="0" wp14:anchorId="00E6D8A8" wp14:editId="33125549">
                  <wp:extent cx="114300" cy="114300"/>
                  <wp:effectExtent l="0" t="0" r="0" b="0"/>
                  <wp:docPr id="1234" name="Рисунок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5" w:name="BKM_068C1D01_ABEF_4261_82DA_768FC0810723"/>
            <w:bookmarkEnd w:id="355"/>
            <w:r w:rsidRPr="005818A7">
              <w:rPr>
                <w:noProof/>
              </w:rPr>
              <w:drawing>
                <wp:inline distT="0" distB="0" distL="0" distR="0" wp14:anchorId="615EAA75" wp14:editId="07BE4727">
                  <wp:extent cx="114300" cy="114300"/>
                  <wp:effectExtent l="0" t="0" r="0" b="0"/>
                  <wp:docPr id="1235" name="Рисунок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5818A7" w:rsidRPr="005818A7" w:rsidRDefault="009F55FA" w:rsidP="009F55FA">
      <w:pPr>
        <w:pStyle w:val="B7"/>
      </w:pPr>
      <w:bookmarkStart w:id="356" w:name="BKM_2DF372F2_57D6_4C32_A149_00550ACE1F79"/>
      <w:bookmarkStart w:id="357" w:name="_Toc491450241"/>
      <w:bookmarkEnd w:id="35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32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tour_agents - турагенты</w:t>
      </w:r>
      <w:bookmarkEnd w:id="3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9BC4988" wp14:editId="375DC03F">
                  <wp:extent cx="114300" cy="114300"/>
                  <wp:effectExtent l="0" t="0" r="0" b="0"/>
                  <wp:docPr id="1254" name="Рисунок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CF1678" w:rsidRDefault="00734DDA" w:rsidP="005818A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8" w:name="BKM_3EC24BDE_C25E_40DE_8AF9_8CF65734E847"/>
            <w:bookmarkEnd w:id="358"/>
            <w:r w:rsidRPr="005818A7">
              <w:rPr>
                <w:noProof/>
              </w:rPr>
              <w:drawing>
                <wp:inline distT="0" distB="0" distL="0" distR="0" wp14:anchorId="22A50290" wp14:editId="2F600157">
                  <wp:extent cx="114300" cy="114300"/>
                  <wp:effectExtent l="0" t="0" r="0" b="0"/>
                  <wp:docPr id="1255" name="Рисунок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734DDA" w:rsidP="005818A7">
            <w:pPr>
              <w:tabs>
                <w:tab w:val="left" w:pos="0"/>
              </w:tabs>
              <w:ind w:firstLine="0"/>
            </w:pPr>
            <w:r>
              <w:t>Название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59" w:name="BKM_34253A62_568A_4495_8C1B_672A2A32EACE"/>
            <w:bookmarkEnd w:id="359"/>
            <w:r w:rsidRPr="005818A7">
              <w:rPr>
                <w:noProof/>
              </w:rPr>
              <w:drawing>
                <wp:inline distT="0" distB="0" distL="0" distR="0" wp14:anchorId="112034D5" wp14:editId="1B979B22">
                  <wp:extent cx="114300" cy="114300"/>
                  <wp:effectExtent l="0" t="0" r="0" b="0"/>
                  <wp:docPr id="1256" name="Рисунок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Initial value: Нет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0" w:name="BKM_90C2B637_327A_427D_B307_48EE32B2EBA9"/>
            <w:bookmarkEnd w:id="360"/>
            <w:r w:rsidRPr="005818A7">
              <w:rPr>
                <w:noProof/>
              </w:rPr>
              <w:drawing>
                <wp:inline distT="0" distB="0" distL="0" distR="0" wp14:anchorId="22273355" wp14:editId="54E8FE66">
                  <wp:extent cx="114300" cy="114300"/>
                  <wp:effectExtent l="0" t="0" r="0" b="0"/>
                  <wp:docPr id="1257" name="Рисунок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inn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varchar(11)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734DDA" w:rsidP="005818A7">
            <w:pPr>
              <w:tabs>
                <w:tab w:val="left" w:pos="0"/>
              </w:tabs>
              <w:ind w:firstLine="0"/>
            </w:pPr>
            <w:r>
              <w:t>ИНН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1" w:name="BKM_BE689713_D825_4511_9C22_AF591456F360"/>
            <w:bookmarkEnd w:id="361"/>
            <w:r w:rsidRPr="005818A7">
              <w:rPr>
                <w:noProof/>
              </w:rPr>
              <w:drawing>
                <wp:inline distT="0" distB="0" distL="0" distR="0" wp14:anchorId="09746394" wp14:editId="511CD40B">
                  <wp:extent cx="114300" cy="114300"/>
                  <wp:effectExtent l="0" t="0" r="0" b="0"/>
                  <wp:docPr id="1258" name="Рисунок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kpp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varchar(9)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734DDA" w:rsidP="005818A7">
            <w:pPr>
              <w:tabs>
                <w:tab w:val="left" w:pos="0"/>
              </w:tabs>
              <w:ind w:firstLine="0"/>
            </w:pPr>
            <w:r>
              <w:t>КПП</w:t>
            </w:r>
          </w:p>
        </w:tc>
      </w:tr>
    </w:tbl>
    <w:p w:rsidR="005818A7" w:rsidRPr="005818A7" w:rsidRDefault="009F55FA" w:rsidP="009F55FA">
      <w:pPr>
        <w:pStyle w:val="B7"/>
      </w:pPr>
      <w:bookmarkStart w:id="362" w:name="BKM_DEC95533_A1A1_42CF_BA22_2C586DE0F3C8"/>
      <w:bookmarkStart w:id="363" w:name="_Toc491450242"/>
      <w:bookmarkEnd w:id="362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33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tour_operator - туроператоры</w:t>
      </w:r>
      <w:bookmarkStart w:id="364" w:name="BKM_9E5E68EA_4770_44DB_B062_4CD091D87A08"/>
      <w:bookmarkEnd w:id="363"/>
      <w:bookmarkEnd w:id="3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9FF9B70" wp14:editId="3DFAF1AD">
                  <wp:extent cx="114300" cy="114300"/>
                  <wp:effectExtent l="0" t="0" r="0" b="0"/>
                  <wp:docPr id="1260" name="Рисунок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CF1678" w:rsidRDefault="00A47C43" w:rsidP="005818A7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5" w:name="BKM_A2EAC64D_C098_41A1_97B8_1884BC27A111"/>
            <w:bookmarkEnd w:id="365"/>
            <w:r w:rsidRPr="005818A7">
              <w:rPr>
                <w:noProof/>
              </w:rPr>
              <w:drawing>
                <wp:inline distT="0" distB="0" distL="0" distR="0" wp14:anchorId="5F165974" wp14:editId="7772AEA6">
                  <wp:extent cx="114300" cy="114300"/>
                  <wp:effectExtent l="0" t="0" r="0" b="0"/>
                  <wp:docPr id="1261" name="Рисунок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registry_id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Реестровый номер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6" w:name="BKM_F52B639D_3C7E_46EA_819E_C7E5142EC64F"/>
            <w:bookmarkEnd w:id="366"/>
            <w:r w:rsidRPr="005818A7">
              <w:rPr>
                <w:noProof/>
              </w:rPr>
              <w:drawing>
                <wp:inline distT="0" distB="0" distL="0" distR="0" wp14:anchorId="05A30BA5" wp14:editId="5B027DCD">
                  <wp:extent cx="114300" cy="114300"/>
                  <wp:effectExtent l="0" t="0" r="0" b="0"/>
                  <wp:docPr id="1262" name="Рисунок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full_name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 xml:space="preserve">Полное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7" w:name="BKM_92DB4F3C_DAB2_48BC_9C63_EF3C820A9643"/>
            <w:bookmarkEnd w:id="367"/>
            <w:r w:rsidRPr="005818A7">
              <w:rPr>
                <w:noProof/>
              </w:rPr>
              <w:drawing>
                <wp:inline distT="0" distB="0" distL="0" distR="0" wp14:anchorId="09A0F88B" wp14:editId="7F6BA284">
                  <wp:extent cx="114300" cy="114300"/>
                  <wp:effectExtent l="0" t="0" r="0" b="0"/>
                  <wp:docPr id="1263" name="Рисунок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abbreviated_name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Короткое название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8" w:name="BKM_DA25798B_48C8_4847_82C3_EAA855D32048"/>
            <w:bookmarkEnd w:id="368"/>
            <w:r w:rsidRPr="005818A7">
              <w:rPr>
                <w:noProof/>
              </w:rPr>
              <w:lastRenderedPageBreak/>
              <w:drawing>
                <wp:inline distT="0" distB="0" distL="0" distR="0" wp14:anchorId="5F46A0BB" wp14:editId="33910CA9">
                  <wp:extent cx="114300" cy="114300"/>
                  <wp:effectExtent l="0" t="0" r="0" b="0"/>
                  <wp:docPr id="1264" name="Рисунок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address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Адрес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69" w:name="BKM_167866DF_1631_4254_9D4A_2045FD3D238B"/>
            <w:bookmarkEnd w:id="369"/>
            <w:r w:rsidRPr="005818A7">
              <w:rPr>
                <w:noProof/>
              </w:rPr>
              <w:drawing>
                <wp:inline distT="0" distB="0" distL="0" distR="0" wp14:anchorId="5E9F8A5B" wp14:editId="298BB288">
                  <wp:extent cx="114300" cy="114300"/>
                  <wp:effectExtent l="0" t="0" r="0" b="0"/>
                  <wp:docPr id="1265" name="Рисунок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postal_address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Почтовый адрес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0" w:name="BKM_7077A1C8_1525_4C3A_A3FB_9EDB9CAE471E"/>
            <w:bookmarkEnd w:id="370"/>
            <w:r w:rsidRPr="005818A7">
              <w:rPr>
                <w:noProof/>
              </w:rPr>
              <w:drawing>
                <wp:inline distT="0" distB="0" distL="0" distR="0" wp14:anchorId="6F4CCD57" wp14:editId="706E7CD0">
                  <wp:extent cx="114300" cy="114300"/>
                  <wp:effectExtent l="0" t="0" r="0" b="0"/>
                  <wp:docPr id="1266" name="Рисунок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official_web_resource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varchar(201)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Сайт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1" w:name="BKM_112DA2E8_752B_4731_A4EA_8D269569940C"/>
            <w:bookmarkEnd w:id="371"/>
            <w:r w:rsidRPr="005818A7">
              <w:rPr>
                <w:noProof/>
              </w:rPr>
              <w:drawing>
                <wp:inline distT="0" distB="0" distL="0" distR="0" wp14:anchorId="59B71B4A" wp14:editId="609EDD18">
                  <wp:extent cx="114300" cy="114300"/>
                  <wp:effectExtent l="0" t="0" r="0" b="0"/>
                  <wp:docPr id="1267" name="Рисунок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inn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Инн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2" w:name="BKM_1E78600D_9608_49C0_AEF4_C222E570D513"/>
            <w:bookmarkEnd w:id="372"/>
            <w:r w:rsidRPr="005818A7">
              <w:rPr>
                <w:noProof/>
              </w:rPr>
              <w:drawing>
                <wp:inline distT="0" distB="0" distL="0" distR="0" wp14:anchorId="4994BB2F" wp14:editId="69DDCF44">
                  <wp:extent cx="114300" cy="114300"/>
                  <wp:effectExtent l="0" t="0" r="0" b="0"/>
                  <wp:docPr id="1268" name="Рисунок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ogrn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Огрн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3" w:name="BKM_9227092A_3B65_486C_AE0B_F9C338F5B465"/>
            <w:bookmarkEnd w:id="373"/>
            <w:r w:rsidRPr="005818A7">
              <w:rPr>
                <w:noProof/>
              </w:rPr>
              <w:drawing>
                <wp:inline distT="0" distB="0" distL="0" distR="0" wp14:anchorId="7D6551B2" wp14:editId="32FC0C61">
                  <wp:extent cx="114300" cy="114300"/>
                  <wp:effectExtent l="0" t="0" r="0" b="0"/>
                  <wp:docPr id="1269" name="Рисунок 1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tour_assist_association_member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Членство в турпомощи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4" w:name="BKM_D10EDBF1_4DC4_475B_AF20_8CAFBA9FF5EA"/>
            <w:bookmarkEnd w:id="374"/>
            <w:r w:rsidRPr="005818A7">
              <w:rPr>
                <w:noProof/>
              </w:rPr>
              <w:drawing>
                <wp:inline distT="0" distB="0" distL="0" distR="0" wp14:anchorId="0A73C2AD" wp14:editId="16002DBC">
                  <wp:extent cx="114300" cy="114300"/>
                  <wp:effectExtent l="0" t="0" r="0" b="0"/>
                  <wp:docPr id="1270" name="Рисунок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structural_unit_addresses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Адрес структурного подразделения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5" w:name="BKM_3EB6764F_304B_4240_B775_F4AB1A5BCAB4"/>
            <w:bookmarkEnd w:id="375"/>
            <w:r w:rsidRPr="005818A7">
              <w:rPr>
                <w:noProof/>
              </w:rPr>
              <w:drawing>
                <wp:inline distT="0" distB="0" distL="0" distR="0" wp14:anchorId="1FE73255" wp14:editId="0382A0BA">
                  <wp:extent cx="114300" cy="114300"/>
                  <wp:effectExtent l="0" t="0" r="0" b="0"/>
                  <wp:docPr id="1271" name="Рисунок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previous_year_income_amount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Год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6" w:name="BKM_BC62CB18_D7C9_42A8_BEDC_81D35C11B985"/>
            <w:bookmarkEnd w:id="376"/>
            <w:r w:rsidRPr="005818A7">
              <w:rPr>
                <w:noProof/>
              </w:rPr>
              <w:drawing>
                <wp:inline distT="0" distB="0" distL="0" distR="0" wp14:anchorId="455CBBBD" wp14:editId="119B1608">
                  <wp:extent cx="114300" cy="114300"/>
                  <wp:effectExtent l="0" t="0" r="0" b="0"/>
                  <wp:docPr id="1272" name="Рисунок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underlying_order_number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Номер договора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7" w:name="BKM_5244A6DB_61A1_4D33_930E_B73EE14E41B4"/>
            <w:bookmarkEnd w:id="377"/>
            <w:r w:rsidRPr="005818A7">
              <w:rPr>
                <w:noProof/>
              </w:rPr>
              <w:drawing>
                <wp:inline distT="0" distB="0" distL="0" distR="0" wp14:anchorId="05A8F89E" wp14:editId="3E56725B">
                  <wp:extent cx="114300" cy="114300"/>
                  <wp:effectExtent l="0" t="0" r="0" b="0"/>
                  <wp:docPr id="1273" name="Рисунок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underlying_order_date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 xml:space="preserve">Дата договора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8" w:name="BKM_12F26453_F323_4E4C_B1A4_278A2901F0D9"/>
            <w:bookmarkEnd w:id="378"/>
            <w:r w:rsidRPr="005818A7">
              <w:rPr>
                <w:noProof/>
              </w:rPr>
              <w:drawing>
                <wp:inline distT="0" distB="0" distL="0" distR="0" wp14:anchorId="156DE64D" wp14:editId="3428D843">
                  <wp:extent cx="114300" cy="114300"/>
                  <wp:effectExtent l="0" t="0" r="0" b="0"/>
                  <wp:docPr id="1274" name="Рисунок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issued_certificate_number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varchar(8)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A47C43" w:rsidP="005818A7">
            <w:pPr>
              <w:tabs>
                <w:tab w:val="left" w:pos="0"/>
              </w:tabs>
              <w:ind w:firstLine="0"/>
            </w:pPr>
            <w:r>
              <w:t>Номер сертификата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79" w:name="BKM_DABD57DC_67A1_49FA_9D71_795CED44E773"/>
            <w:bookmarkEnd w:id="379"/>
            <w:r w:rsidRPr="005818A7">
              <w:rPr>
                <w:noProof/>
              </w:rPr>
              <w:drawing>
                <wp:inline distT="0" distB="0" distL="0" distR="0" wp14:anchorId="1DFD5656" wp14:editId="1AE5EC79">
                  <wp:extent cx="114300" cy="114300"/>
                  <wp:effectExtent l="0" t="0" r="0" b="0"/>
                  <wp:docPr id="1275" name="Рисунок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Initial value: Нет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0" w:name="BKM_2028C7B2_C933_4DD5_A28D_B6D5CB8A4BD6"/>
            <w:bookmarkEnd w:id="380"/>
            <w:r w:rsidRPr="005818A7">
              <w:rPr>
                <w:noProof/>
              </w:rPr>
              <w:drawing>
                <wp:inline distT="0" distB="0" distL="0" distR="0" wp14:anchorId="01AD9F86" wp14:editId="7CCD88AE">
                  <wp:extent cx="114300" cy="114300"/>
                  <wp:effectExtent l="0" t="0" r="0" b="0"/>
                  <wp:docPr id="1276" name="Рисунок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Initial value: Нет</w:t>
            </w:r>
          </w:p>
        </w:tc>
      </w:tr>
    </w:tbl>
    <w:p w:rsidR="005818A7" w:rsidRPr="009F55FA" w:rsidRDefault="009F55FA" w:rsidP="009F55FA">
      <w:pPr>
        <w:pStyle w:val="B7"/>
      </w:pPr>
      <w:bookmarkStart w:id="381" w:name="BKM_20D362FC_D797_4552_A5D5_CBD57676E5CE"/>
      <w:bookmarkStart w:id="382" w:name="_Toc491450243"/>
      <w:bookmarkEnd w:id="38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34</w:t>
      </w:r>
      <w:r w:rsidR="001760F1">
        <w:rPr>
          <w:noProof/>
        </w:rPr>
        <w:fldChar w:fldCharType="end"/>
      </w:r>
      <w:r>
        <w:t xml:space="preserve"> - </w:t>
      </w:r>
      <w:r w:rsidR="005818A7" w:rsidRPr="009F55FA">
        <w:t xml:space="preserve">tour_operator_data_loader – </w:t>
      </w:r>
      <w:r w:rsidR="005818A7" w:rsidRPr="005818A7">
        <w:t>данные</w:t>
      </w:r>
      <w:r w:rsidR="005818A7" w:rsidRPr="009F55FA">
        <w:t xml:space="preserve"> </w:t>
      </w:r>
      <w:r w:rsidR="005818A7" w:rsidRPr="005818A7">
        <w:t>туроператора</w:t>
      </w:r>
      <w:bookmarkEnd w:id="38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4017378" wp14:editId="76B7C7E3">
                  <wp:extent cx="114300" cy="114300"/>
                  <wp:effectExtent l="0" t="0" r="0" b="0"/>
                  <wp:docPr id="1278" name="Рисунок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3" w:name="BKM_BE07F3BE_07E4_4B2D_9445_2346DBBB946E"/>
            <w:bookmarkEnd w:id="383"/>
            <w:r w:rsidRPr="005818A7">
              <w:rPr>
                <w:noProof/>
              </w:rPr>
              <w:drawing>
                <wp:inline distT="0" distB="0" distL="0" distR="0" wp14:anchorId="037C5511" wp14:editId="53D81B8E">
                  <wp:extent cx="114300" cy="114300"/>
                  <wp:effectExtent l="0" t="0" r="0" b="0"/>
                  <wp:docPr id="1279" name="Рисунок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region_name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Регионы мира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4" w:name="BKM_BA021041_68BD_4E21_9801_FD3AED64B20B"/>
            <w:bookmarkEnd w:id="384"/>
            <w:r w:rsidRPr="005818A7">
              <w:rPr>
                <w:noProof/>
              </w:rPr>
              <w:drawing>
                <wp:inline distT="0" distB="0" distL="0" distR="0" wp14:anchorId="24A60123" wp14:editId="0F865A6F">
                  <wp:extent cx="114300" cy="114300"/>
                  <wp:effectExtent l="0" t="0" r="0" b="0"/>
                  <wp:docPr id="1280" name="Рисунок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data_url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URL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5" w:name="BKM_D069E72D_F6E6_4886_8BAD_FE198128036E"/>
            <w:bookmarkEnd w:id="385"/>
            <w:r w:rsidRPr="005818A7">
              <w:rPr>
                <w:noProof/>
              </w:rPr>
              <w:lastRenderedPageBreak/>
              <w:drawing>
                <wp:inline distT="0" distB="0" distL="0" distR="0" wp14:anchorId="30480913" wp14:editId="5690F2F2">
                  <wp:extent cx="114300" cy="114300"/>
                  <wp:effectExtent l="0" t="0" r="0" b="0"/>
                  <wp:docPr id="1281" name="Рисунок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last_startup_date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старта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6" w:name="BKM_3CB170D9_E32A_4286_90C1_A6A2E62D2CCB"/>
            <w:bookmarkEnd w:id="386"/>
            <w:r w:rsidRPr="005818A7">
              <w:rPr>
                <w:noProof/>
              </w:rPr>
              <w:drawing>
                <wp:inline distT="0" distB="0" distL="0" distR="0" wp14:anchorId="11C50DFA" wp14:editId="4FB5DE0D">
                  <wp:extent cx="114300" cy="114300"/>
                  <wp:effectExtent l="0" t="0" r="0" b="0"/>
                  <wp:docPr id="1282" name="Рисунок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last_complete_date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окончания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87" w:name="BKM_408C40D9_4F66_460D_B8E9_046968319C37"/>
            <w:bookmarkEnd w:id="387"/>
            <w:r w:rsidRPr="005818A7">
              <w:rPr>
                <w:noProof/>
              </w:rPr>
              <w:drawing>
                <wp:inline distT="0" distB="0" distL="0" distR="0" wp14:anchorId="0F147556" wp14:editId="1EE62B34">
                  <wp:extent cx="114300" cy="114300"/>
                  <wp:effectExtent l="0" t="0" r="0" b="0"/>
                  <wp:docPr id="1283" name="Рисунок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last_complete_state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Дата завершения </w:t>
            </w:r>
          </w:p>
        </w:tc>
      </w:tr>
    </w:tbl>
    <w:p w:rsidR="005818A7" w:rsidRPr="005630AB" w:rsidRDefault="009F55FA" w:rsidP="009F55FA">
      <w:pPr>
        <w:pStyle w:val="B7"/>
        <w:rPr>
          <w:lang w:val="en-US"/>
        </w:rPr>
      </w:pPr>
      <w:bookmarkStart w:id="388" w:name="BKM_E2A39703_1742_4F68_9CE6_400FEAD8C241"/>
      <w:bookmarkStart w:id="389" w:name="_Toc491450244"/>
      <w:bookmarkEnd w:id="388"/>
      <w:r>
        <w:t>Таблица</w:t>
      </w:r>
      <w:r w:rsidRPr="005630AB">
        <w:rPr>
          <w:lang w:val="en-US"/>
        </w:rPr>
        <w:t xml:space="preserve"> </w:t>
      </w:r>
      <w:r w:rsidR="00FB3AC4">
        <w:fldChar w:fldCharType="begin"/>
      </w:r>
      <w:r w:rsidRPr="005630AB">
        <w:rPr>
          <w:lang w:val="en-US"/>
        </w:rPr>
        <w:instrText xml:space="preserve"> SEQ </w:instrText>
      </w:r>
      <w:r>
        <w:instrText>Таблица</w:instrText>
      </w:r>
      <w:r w:rsidRPr="005630AB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35</w:t>
      </w:r>
      <w:r w:rsidR="00FB3AC4">
        <w:fldChar w:fldCharType="end"/>
      </w:r>
      <w:r w:rsidRPr="005630AB">
        <w:rPr>
          <w:lang w:val="en-US"/>
        </w:rPr>
        <w:t xml:space="preserve"> - </w:t>
      </w:r>
      <w:r w:rsidR="005818A7" w:rsidRPr="005630AB">
        <w:rPr>
          <w:lang w:val="en-US"/>
        </w:rPr>
        <w:t xml:space="preserve">tour_operator_tourism_type – </w:t>
      </w:r>
      <w:r w:rsidR="005818A7" w:rsidRPr="005818A7">
        <w:t>тип</w:t>
      </w:r>
      <w:r w:rsidR="005818A7" w:rsidRPr="005630AB">
        <w:rPr>
          <w:lang w:val="en-US"/>
        </w:rPr>
        <w:t xml:space="preserve"> </w:t>
      </w:r>
      <w:r w:rsidR="005818A7" w:rsidRPr="005818A7">
        <w:t>туризма</w:t>
      </w:r>
      <w:r w:rsidR="005818A7" w:rsidRPr="005630AB">
        <w:rPr>
          <w:lang w:val="en-US"/>
        </w:rPr>
        <w:t xml:space="preserve">, </w:t>
      </w:r>
      <w:r w:rsidR="005818A7" w:rsidRPr="005818A7">
        <w:t>туроператор</w:t>
      </w:r>
      <w:bookmarkEnd w:id="3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F141DE3" wp14:editId="41CB8FEA">
                  <wp:extent cx="114300" cy="114300"/>
                  <wp:effectExtent l="0" t="0" r="0" b="0"/>
                  <wp:docPr id="1285" name="Рисунок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0" w:name="BKM_32893410_614E_48EC_A5D7_EBCC4AF800C2"/>
            <w:bookmarkEnd w:id="390"/>
            <w:r w:rsidRPr="005818A7">
              <w:rPr>
                <w:noProof/>
              </w:rPr>
              <w:drawing>
                <wp:inline distT="0" distB="0" distL="0" distR="0" wp14:anchorId="395CE6FD" wp14:editId="3C164FBA">
                  <wp:extent cx="114300" cy="114300"/>
                  <wp:effectExtent l="0" t="0" r="0" b="0"/>
                  <wp:docPr id="1286" name="Рисунок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Типа туризма</w:t>
            </w:r>
          </w:p>
        </w:tc>
      </w:tr>
    </w:tbl>
    <w:p w:rsidR="005818A7" w:rsidRPr="005818A7" w:rsidRDefault="009F55FA" w:rsidP="009F55FA">
      <w:pPr>
        <w:pStyle w:val="B7"/>
      </w:pPr>
      <w:bookmarkStart w:id="391" w:name="BKM_C327224B_EE5D_4533_96AE_A002C781B900"/>
      <w:bookmarkStart w:id="392" w:name="_Toc491450245"/>
      <w:bookmarkEnd w:id="39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36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Tourfilial - турфилиал</w:t>
      </w:r>
      <w:bookmarkEnd w:id="3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393" w:name="BKM_E31F7CF4_46A2_40EC_B572_7D86C547D632"/>
            <w:bookmarkEnd w:id="393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EFD67EA" wp14:editId="1A885194">
                  <wp:extent cx="114300" cy="114300"/>
                  <wp:effectExtent l="0" t="0" r="0" b="0"/>
                  <wp:docPr id="1290" name="Рисунок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Id турфилиала 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4" w:name="BKM_9E80B404_5941_4C74_ADB5_CDF74A962F20"/>
            <w:bookmarkEnd w:id="394"/>
            <w:r w:rsidRPr="005818A7">
              <w:rPr>
                <w:noProof/>
              </w:rPr>
              <w:drawing>
                <wp:inline distT="0" distB="0" distL="0" distR="0" wp14:anchorId="7AAE5EDF" wp14:editId="0E7A957D">
                  <wp:extent cx="114300" cy="114300"/>
                  <wp:effectExtent l="0" t="0" r="0" b="0"/>
                  <wp:docPr id="1291" name="Рисунок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5" w:name="BKM_6882CF24_1658_4239_B738_82F5199A2655"/>
            <w:bookmarkEnd w:id="395"/>
            <w:r w:rsidRPr="005818A7">
              <w:rPr>
                <w:noProof/>
              </w:rPr>
              <w:drawing>
                <wp:inline distT="0" distB="0" distL="0" distR="0" wp14:anchorId="0FC59549" wp14:editId="29FCBFD4">
                  <wp:extent cx="114300" cy="114300"/>
                  <wp:effectExtent l="0" t="0" r="0" b="0"/>
                  <wp:docPr id="1292" name="Рисунок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Краткое наименование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6" w:name="BKM_44F977BB_E9F4_4799_9D93_598A0A477287"/>
            <w:bookmarkEnd w:id="396"/>
            <w:r w:rsidRPr="005818A7">
              <w:rPr>
                <w:noProof/>
              </w:rPr>
              <w:drawing>
                <wp:inline distT="0" distB="0" distL="0" distR="0" wp14:anchorId="6057E53B" wp14:editId="2701F1A2">
                  <wp:extent cx="114300" cy="114300"/>
                  <wp:effectExtent l="0" t="0" r="0" b="0"/>
                  <wp:docPr id="1293" name="Рисунок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fullname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Полное наименование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7" w:name="BKM_E9AA820A_A572_4ABC_B1E6_B3156655D4B3"/>
            <w:bookmarkEnd w:id="397"/>
            <w:r w:rsidRPr="005818A7">
              <w:rPr>
                <w:noProof/>
              </w:rPr>
              <w:drawing>
                <wp:inline distT="0" distB="0" distL="0" distR="0" wp14:anchorId="109FAE98" wp14:editId="58F9AF6B">
                  <wp:extent cx="114300" cy="114300"/>
                  <wp:effectExtent l="0" t="0" r="0" b="0"/>
                  <wp:docPr id="1294" name="Рисунок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address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Юридический адрес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8" w:name="BKM_7C5611D7_EC9C_4011_A486_79F7ACAFC234"/>
            <w:bookmarkEnd w:id="398"/>
            <w:r w:rsidRPr="005818A7">
              <w:rPr>
                <w:noProof/>
              </w:rPr>
              <w:drawing>
                <wp:inline distT="0" distB="0" distL="0" distR="0" wp14:anchorId="7DCB9088" wp14:editId="0574AA7F">
                  <wp:extent cx="114300" cy="114300"/>
                  <wp:effectExtent l="0" t="0" r="0" b="0"/>
                  <wp:docPr id="1295" name="Рисунок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399" w:name="BKM_310700D0_D312_4136_B4C2_A0FCEE042525"/>
            <w:bookmarkEnd w:id="399"/>
            <w:r w:rsidRPr="005818A7">
              <w:rPr>
                <w:noProof/>
              </w:rPr>
              <w:drawing>
                <wp:inline distT="0" distB="0" distL="0" distR="0" wp14:anchorId="67BD6BA1" wp14:editId="68D6E0BE">
                  <wp:extent cx="114300" cy="114300"/>
                  <wp:effectExtent l="0" t="0" r="0" b="0"/>
                  <wp:docPr id="1296" name="Рисунок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enabled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Акутальность </w:t>
            </w:r>
          </w:p>
        </w:tc>
      </w:tr>
    </w:tbl>
    <w:p w:rsidR="005818A7" w:rsidRPr="005630AB" w:rsidRDefault="009F55FA" w:rsidP="009F55FA">
      <w:pPr>
        <w:pStyle w:val="B7"/>
        <w:rPr>
          <w:lang w:val="en-US"/>
        </w:rPr>
      </w:pPr>
      <w:bookmarkStart w:id="400" w:name="BKM_1D0C787B_EBF6_4D66_A160_CA8D25389949"/>
      <w:bookmarkStart w:id="401" w:name="_Toc491450246"/>
      <w:bookmarkEnd w:id="400"/>
      <w:r>
        <w:t>Таблица</w:t>
      </w:r>
      <w:r w:rsidRPr="005630AB">
        <w:rPr>
          <w:lang w:val="en-US"/>
        </w:rPr>
        <w:t xml:space="preserve"> </w:t>
      </w:r>
      <w:r w:rsidR="00FB3AC4">
        <w:fldChar w:fldCharType="begin"/>
      </w:r>
      <w:r w:rsidRPr="005630AB">
        <w:rPr>
          <w:lang w:val="en-US"/>
        </w:rPr>
        <w:instrText xml:space="preserve"> SEQ </w:instrText>
      </w:r>
      <w:r>
        <w:instrText>Таблица</w:instrText>
      </w:r>
      <w:r w:rsidRPr="005630AB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37</w:t>
      </w:r>
      <w:r w:rsidR="00FB3AC4">
        <w:fldChar w:fldCharType="end"/>
      </w:r>
      <w:r w:rsidRPr="005630AB">
        <w:rPr>
          <w:lang w:val="en-US"/>
        </w:rPr>
        <w:t xml:space="preserve"> - </w:t>
      </w:r>
      <w:r w:rsidR="005818A7" w:rsidRPr="005630AB">
        <w:rPr>
          <w:lang w:val="en-US"/>
        </w:rPr>
        <w:t xml:space="preserve">tourism_service_attribute_values – </w:t>
      </w:r>
      <w:r w:rsidR="005818A7" w:rsidRPr="005818A7">
        <w:t>значения</w:t>
      </w:r>
      <w:r w:rsidR="005818A7" w:rsidRPr="005630AB">
        <w:rPr>
          <w:lang w:val="en-US"/>
        </w:rPr>
        <w:t xml:space="preserve"> </w:t>
      </w:r>
      <w:r w:rsidR="005818A7" w:rsidRPr="005818A7">
        <w:t>атрибутов</w:t>
      </w:r>
      <w:r w:rsidR="005818A7" w:rsidRPr="005630AB">
        <w:rPr>
          <w:lang w:val="en-US"/>
        </w:rPr>
        <w:t xml:space="preserve"> </w:t>
      </w:r>
      <w:r w:rsidR="005818A7" w:rsidRPr="005818A7">
        <w:t>услуг</w:t>
      </w:r>
      <w:bookmarkEnd w:id="40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1678D063" wp14:editId="33DF2701">
                  <wp:extent cx="114300" cy="114300"/>
                  <wp:effectExtent l="0" t="0" r="0" b="0"/>
                  <wp:docPr id="1299" name="Рисунок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2" w:name="BKM_F544C41A_8ED8_4E09_BA72_B82B1FA5317A"/>
            <w:bookmarkEnd w:id="402"/>
            <w:r w:rsidRPr="005818A7">
              <w:rPr>
                <w:noProof/>
              </w:rPr>
              <w:drawing>
                <wp:inline distT="0" distB="0" distL="0" distR="0" wp14:anchorId="12E81E51" wp14:editId="6DDFD1CE">
                  <wp:extent cx="114300" cy="114300"/>
                  <wp:effectExtent l="0" t="0" r="0" b="0"/>
                  <wp:docPr id="1300" name="Рисунок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tourism_service_id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услуги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3" w:name="BKM_ABC517CC_CA04_48BE_BD8E_565E4CA70CE7"/>
            <w:bookmarkEnd w:id="403"/>
            <w:r w:rsidRPr="005818A7">
              <w:rPr>
                <w:noProof/>
              </w:rPr>
              <w:drawing>
                <wp:inline distT="0" distB="0" distL="0" distR="0" wp14:anchorId="3E80B782" wp14:editId="6B0CD0D0">
                  <wp:extent cx="114300" cy="114300"/>
                  <wp:effectExtent l="0" t="0" r="0" b="0"/>
                  <wp:docPr id="1301" name="Рисунок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tourism_service_attribute_id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атрибута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4" w:name="BKM_BEF89D3F_F716_493D_B5C7_B6F706D422C5"/>
            <w:bookmarkEnd w:id="404"/>
            <w:r w:rsidRPr="005818A7">
              <w:rPr>
                <w:noProof/>
              </w:rPr>
              <w:lastRenderedPageBreak/>
              <w:drawing>
                <wp:inline distT="0" distB="0" distL="0" distR="0" wp14:anchorId="65B3AC8D" wp14:editId="38EF9A21">
                  <wp:extent cx="114300" cy="114300"/>
                  <wp:effectExtent l="0" t="0" r="0" b="0"/>
                  <wp:docPr id="1302" name="Рисунок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attribute_value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varchar(255)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Значение атрибута</w:t>
            </w:r>
          </w:p>
        </w:tc>
      </w:tr>
    </w:tbl>
    <w:p w:rsidR="005818A7" w:rsidRPr="005630AB" w:rsidRDefault="009F55FA" w:rsidP="009F55FA">
      <w:pPr>
        <w:pStyle w:val="B7"/>
        <w:rPr>
          <w:lang w:val="en-US"/>
        </w:rPr>
      </w:pPr>
      <w:bookmarkStart w:id="405" w:name="BKM_F09B9D98_199B_4DF0_BE91_1030A07BF9F7"/>
      <w:bookmarkStart w:id="406" w:name="_Toc491450247"/>
      <w:bookmarkEnd w:id="405"/>
      <w:r>
        <w:t>Таблица</w:t>
      </w:r>
      <w:r w:rsidRPr="005630AB">
        <w:rPr>
          <w:lang w:val="en-US"/>
        </w:rPr>
        <w:t xml:space="preserve"> </w:t>
      </w:r>
      <w:r w:rsidR="00FB3AC4">
        <w:fldChar w:fldCharType="begin"/>
      </w:r>
      <w:r w:rsidRPr="005630AB">
        <w:rPr>
          <w:lang w:val="en-US"/>
        </w:rPr>
        <w:instrText xml:space="preserve"> SEQ </w:instrText>
      </w:r>
      <w:r>
        <w:instrText>Таблица</w:instrText>
      </w:r>
      <w:r w:rsidRPr="005630AB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38</w:t>
      </w:r>
      <w:r w:rsidR="00FB3AC4">
        <w:fldChar w:fldCharType="end"/>
      </w:r>
      <w:r w:rsidRPr="005630AB">
        <w:rPr>
          <w:lang w:val="en-US"/>
        </w:rPr>
        <w:t xml:space="preserve"> - </w:t>
      </w:r>
      <w:r w:rsidR="005818A7" w:rsidRPr="005630AB">
        <w:rPr>
          <w:lang w:val="en-US"/>
        </w:rPr>
        <w:t xml:space="preserve">tourism_service_attributes – </w:t>
      </w:r>
      <w:r w:rsidR="005818A7" w:rsidRPr="005818A7">
        <w:t>атрибуты</w:t>
      </w:r>
      <w:r w:rsidR="005818A7" w:rsidRPr="005630AB">
        <w:rPr>
          <w:lang w:val="en-US"/>
        </w:rPr>
        <w:t xml:space="preserve"> </w:t>
      </w:r>
      <w:r w:rsidR="005818A7" w:rsidRPr="005818A7">
        <w:t>услуг</w:t>
      </w:r>
      <w:bookmarkEnd w:id="40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AF8B5F5" wp14:editId="12696D45">
                  <wp:extent cx="114300" cy="114300"/>
                  <wp:effectExtent l="0" t="0" r="0" b="0"/>
                  <wp:docPr id="1306" name="Рисунок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7" w:name="BKM_AF624346_65C9_424D_8538_B353FFBA0EEE"/>
            <w:bookmarkEnd w:id="407"/>
            <w:r w:rsidRPr="005818A7">
              <w:rPr>
                <w:noProof/>
              </w:rPr>
              <w:drawing>
                <wp:inline distT="0" distB="0" distL="0" distR="0" wp14:anchorId="7191ADCE" wp14:editId="7CC5AB72">
                  <wp:extent cx="114300" cy="114300"/>
                  <wp:effectExtent l="0" t="0" r="0" b="0"/>
                  <wp:docPr id="1307" name="Рисунок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8" w:name="BKM_64299C02_DF44_4102_8739_148D2E0B431D"/>
            <w:bookmarkEnd w:id="408"/>
            <w:r w:rsidRPr="005818A7">
              <w:rPr>
                <w:noProof/>
              </w:rPr>
              <w:drawing>
                <wp:inline distT="0" distB="0" distL="0" distR="0" wp14:anchorId="464F3F1B" wp14:editId="6934D10A">
                  <wp:extent cx="114300" cy="114300"/>
                  <wp:effectExtent l="0" t="0" r="0" b="0"/>
                  <wp:docPr id="1308" name="Рисунок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value_type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значения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09" w:name="BKM_DE90A4DB_4FA6_43C2_B5E9_9E1809D3ACD3"/>
            <w:bookmarkEnd w:id="409"/>
            <w:r w:rsidRPr="005818A7">
              <w:rPr>
                <w:noProof/>
              </w:rPr>
              <w:drawing>
                <wp:inline distT="0" distB="0" distL="0" distR="0" wp14:anchorId="2A444B7E" wp14:editId="1910F8F7">
                  <wp:extent cx="114300" cy="114300"/>
                  <wp:effectExtent l="0" t="0" r="0" b="0"/>
                  <wp:docPr id="1309" name="Рисунок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mask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Маска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0" w:name="BKM_D985D1E6_6EA8_4979_A1C5_64D78A7B676E"/>
            <w:bookmarkEnd w:id="410"/>
            <w:r w:rsidRPr="005818A7">
              <w:rPr>
                <w:noProof/>
              </w:rPr>
              <w:drawing>
                <wp:inline distT="0" distB="0" distL="0" distR="0" wp14:anchorId="3B2BED8E" wp14:editId="1F45218D">
                  <wp:extent cx="114300" cy="114300"/>
                  <wp:effectExtent l="0" t="0" r="0" b="0"/>
                  <wp:docPr id="1310" name="Рисунок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tourism_service_type_id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типа услуги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1" w:name="BKM_B631A0D7_DA95_4402_AE3E_A22A31A35384"/>
            <w:bookmarkEnd w:id="411"/>
            <w:r w:rsidRPr="005818A7">
              <w:rPr>
                <w:noProof/>
              </w:rPr>
              <w:drawing>
                <wp:inline distT="0" distB="0" distL="0" distR="0" wp14:anchorId="3A24E435" wp14:editId="345391C2">
                  <wp:extent cx="114300" cy="114300"/>
                  <wp:effectExtent l="0" t="0" r="0" b="0"/>
                  <wp:docPr id="1311" name="Рисунок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2" w:name="BKM_0C2D22B1_44A9_41BB_BD73_7DA0D393FA83"/>
            <w:bookmarkEnd w:id="412"/>
            <w:r w:rsidRPr="005818A7">
              <w:rPr>
                <w:noProof/>
              </w:rPr>
              <w:drawing>
                <wp:inline distT="0" distB="0" distL="0" distR="0" wp14:anchorId="050B846A" wp14:editId="25E38E2E">
                  <wp:extent cx="114300" cy="114300"/>
                  <wp:effectExtent l="0" t="0" r="0" b="0"/>
                  <wp:docPr id="1312" name="Рисунок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mandatory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Обязательность</w:t>
            </w:r>
          </w:p>
        </w:tc>
      </w:tr>
    </w:tbl>
    <w:p w:rsidR="005818A7" w:rsidRPr="005630AB" w:rsidRDefault="009F55FA" w:rsidP="009F55FA">
      <w:pPr>
        <w:pStyle w:val="B7"/>
        <w:rPr>
          <w:lang w:val="en-US"/>
        </w:rPr>
      </w:pPr>
      <w:bookmarkStart w:id="413" w:name="BKM_E39733EB_8CA3_4000_9E34_83F3D8C3C52A"/>
      <w:bookmarkStart w:id="414" w:name="_Toc491450248"/>
      <w:bookmarkEnd w:id="413"/>
      <w:r>
        <w:t>Таблица</w:t>
      </w:r>
      <w:r w:rsidRPr="005630AB">
        <w:rPr>
          <w:lang w:val="en-US"/>
        </w:rPr>
        <w:t xml:space="preserve"> </w:t>
      </w:r>
      <w:r w:rsidR="00FB3AC4">
        <w:fldChar w:fldCharType="begin"/>
      </w:r>
      <w:r w:rsidRPr="005630AB">
        <w:rPr>
          <w:lang w:val="en-US"/>
        </w:rPr>
        <w:instrText xml:space="preserve"> SEQ </w:instrText>
      </w:r>
      <w:r>
        <w:instrText>Таблица</w:instrText>
      </w:r>
      <w:r w:rsidRPr="005630AB">
        <w:rPr>
          <w:lang w:val="en-US"/>
        </w:rPr>
        <w:instrText xml:space="preserve"> \* ARABIC </w:instrText>
      </w:r>
      <w:r w:rsidR="00FB3AC4">
        <w:fldChar w:fldCharType="separate"/>
      </w:r>
      <w:r w:rsidR="00584D81">
        <w:rPr>
          <w:noProof/>
          <w:lang w:val="en-US"/>
        </w:rPr>
        <w:t>39</w:t>
      </w:r>
      <w:r w:rsidR="00FB3AC4">
        <w:fldChar w:fldCharType="end"/>
      </w:r>
      <w:r w:rsidRPr="005630AB">
        <w:rPr>
          <w:lang w:val="en-US"/>
        </w:rPr>
        <w:t xml:space="preserve"> - </w:t>
      </w:r>
      <w:r w:rsidR="005818A7" w:rsidRPr="005630AB">
        <w:rPr>
          <w:lang w:val="en-US"/>
        </w:rPr>
        <w:t xml:space="preserve">tourism_service_types – </w:t>
      </w:r>
      <w:r w:rsidR="005818A7" w:rsidRPr="005818A7">
        <w:t>типы</w:t>
      </w:r>
      <w:r w:rsidR="005818A7" w:rsidRPr="005630AB">
        <w:rPr>
          <w:lang w:val="en-US"/>
        </w:rPr>
        <w:t xml:space="preserve"> </w:t>
      </w:r>
      <w:r w:rsidR="005818A7" w:rsidRPr="005818A7">
        <w:t>услуг</w:t>
      </w:r>
      <w:bookmarkEnd w:id="41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5D252FA" wp14:editId="10C6199D">
                  <wp:extent cx="114300" cy="114300"/>
                  <wp:effectExtent l="0" t="0" r="0" b="0"/>
                  <wp:docPr id="1332" name="Рисунок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5" w:name="BKM_BD432B48_0155_4688_82CD_0B3EEE5AA2AB"/>
            <w:bookmarkEnd w:id="415"/>
            <w:r w:rsidRPr="005818A7">
              <w:rPr>
                <w:noProof/>
              </w:rPr>
              <w:drawing>
                <wp:inline distT="0" distB="0" distL="0" distR="0" wp14:anchorId="1AD158E1" wp14:editId="6C4B7618">
                  <wp:extent cx="114300" cy="114300"/>
                  <wp:effectExtent l="0" t="0" r="0" b="0"/>
                  <wp:docPr id="1333" name="Рисунок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6" w:name="BKM_81D9F4BF_50AA_4EF5_B1F3_39CDCCFF6FF8"/>
            <w:bookmarkEnd w:id="416"/>
            <w:r w:rsidRPr="005818A7">
              <w:rPr>
                <w:noProof/>
              </w:rPr>
              <w:drawing>
                <wp:inline distT="0" distB="0" distL="0" distR="0" wp14:anchorId="25FE6610" wp14:editId="2B9E4AA8">
                  <wp:extent cx="114300" cy="114300"/>
                  <wp:effectExtent l="0" t="0" r="0" b="0"/>
                  <wp:docPr id="1334" name="Рисунок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coderf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рф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7" w:name="BKM_62E5CB09_27C9_44DE_9225_649AA2FEBCC0"/>
            <w:bookmarkEnd w:id="417"/>
            <w:r w:rsidRPr="005818A7">
              <w:rPr>
                <w:noProof/>
              </w:rPr>
              <w:drawing>
                <wp:inline distT="0" distB="0" distL="0" distR="0" wp14:anchorId="72A2D683" wp14:editId="6C0C445E">
                  <wp:extent cx="114300" cy="114300"/>
                  <wp:effectExtent l="0" t="0" r="0" b="0"/>
                  <wp:docPr id="1335" name="Рисунок 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ИАТА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8" w:name="BKM_3819220C_FCAE_4A56_BAEC_9AED4B622833"/>
            <w:bookmarkEnd w:id="418"/>
            <w:r w:rsidRPr="005818A7">
              <w:rPr>
                <w:noProof/>
              </w:rPr>
              <w:drawing>
                <wp:inline distT="0" distB="0" distL="0" distR="0" wp14:anchorId="2DA7AFD4" wp14:editId="15111E3A">
                  <wp:extent cx="114300" cy="114300"/>
                  <wp:effectExtent l="0" t="0" r="0" b="0"/>
                  <wp:docPr id="1336" name="Рисунок 1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codeota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integer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19" w:name="BKM_4FDC64F6_B45A_4B5E_AF82_AB67028E369C"/>
            <w:bookmarkEnd w:id="419"/>
            <w:r w:rsidRPr="005818A7">
              <w:rPr>
                <w:noProof/>
              </w:rPr>
              <w:drawing>
                <wp:inline distT="0" distB="0" distL="0" distR="0" wp14:anchorId="4CC1521D" wp14:editId="2F780178">
                  <wp:extent cx="114300" cy="114300"/>
                  <wp:effectExtent l="0" t="0" r="0" b="0"/>
                  <wp:docPr id="1337" name="Рисунок 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 на русском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0" w:name="BKM_EF90351D_0A9F_49FB_9648_AADE05DD9601"/>
            <w:bookmarkEnd w:id="420"/>
            <w:r w:rsidRPr="005818A7">
              <w:rPr>
                <w:noProof/>
              </w:rPr>
              <w:drawing>
                <wp:inline distT="0" distB="0" distL="0" distR="0" wp14:anchorId="29DD37C1" wp14:editId="26B0B4D1">
                  <wp:extent cx="114300" cy="114300"/>
                  <wp:effectExtent l="0" t="0" r="0" b="0"/>
                  <wp:docPr id="1338" name="Рисунок 1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Имя на английском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1" w:name="BKM_1F6C9F46_AF3D_4DFF_9A57_756CFD017108"/>
            <w:bookmarkEnd w:id="421"/>
            <w:r w:rsidRPr="005818A7">
              <w:rPr>
                <w:noProof/>
              </w:rPr>
              <w:drawing>
                <wp:inline distT="0" distB="0" distL="0" distR="0" wp14:anchorId="64157743" wp14:editId="268D2E2B">
                  <wp:extent cx="114300" cy="114300"/>
                  <wp:effectExtent l="0" t="0" r="0" b="0"/>
                  <wp:docPr id="1339" name="Рисунок 1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note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Запись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2" w:name="BKM_64C3AC4E_3C21_414B_9F39_A465B94479FB"/>
            <w:bookmarkEnd w:id="422"/>
            <w:r w:rsidRPr="005818A7">
              <w:rPr>
                <w:noProof/>
              </w:rPr>
              <w:drawing>
                <wp:inline distT="0" distB="0" distL="0" distR="0" wp14:anchorId="1130DF85" wp14:editId="1AFBB820">
                  <wp:extent cx="114300" cy="114300"/>
                  <wp:effectExtent l="0" t="0" r="0" b="0"/>
                  <wp:docPr id="1340" name="Рисунок 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3" w:name="BKM_FBDA5233_6087_4938_B45E_89927E53E80B"/>
            <w:bookmarkEnd w:id="423"/>
            <w:r w:rsidRPr="005818A7">
              <w:rPr>
                <w:noProof/>
              </w:rPr>
              <w:drawing>
                <wp:inline distT="0" distB="0" distL="0" distR="0" wp14:anchorId="45D3700D" wp14:editId="5B7E870D">
                  <wp:extent cx="114300" cy="114300"/>
                  <wp:effectExtent l="0" t="0" r="0" b="0"/>
                  <wp:docPr id="1341" name="Рисунок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4" w:name="BKM_31E660DE_DADC_4D17_908E_45F2DD41FF26"/>
            <w:bookmarkEnd w:id="424"/>
            <w:r w:rsidRPr="005818A7">
              <w:rPr>
                <w:noProof/>
              </w:rPr>
              <w:drawing>
                <wp:inline distT="0" distB="0" distL="0" distR="0" wp14:anchorId="200FDFE2" wp14:editId="1C0C92A2">
                  <wp:extent cx="114300" cy="114300"/>
                  <wp:effectExtent l="0" t="0" r="0" b="0"/>
                  <wp:docPr id="1342" name="Рисунок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5" w:name="BKM_2832C70A_2680_4134_A80A_AB4230B911AF"/>
            <w:bookmarkEnd w:id="425"/>
            <w:r w:rsidRPr="005818A7">
              <w:rPr>
                <w:noProof/>
              </w:rPr>
              <w:drawing>
                <wp:inline distT="0" distB="0" distL="0" distR="0" wp14:anchorId="296206CD" wp14:editId="30ABB7EC">
                  <wp:extent cx="114300" cy="114300"/>
                  <wp:effectExtent l="0" t="0" r="0" b="0"/>
                  <wp:docPr id="1343" name="Рисунок 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timestamp without </w:t>
            </w:r>
            <w:r w:rsidRPr="005818A7">
              <w:lastRenderedPageBreak/>
              <w:t>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lastRenderedPageBreak/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6" w:name="BKM_4A7B681D_734D_4E82_9315_F2FBD50AC12F"/>
            <w:bookmarkEnd w:id="426"/>
            <w:r w:rsidRPr="005818A7">
              <w:rPr>
                <w:noProof/>
              </w:rPr>
              <w:lastRenderedPageBreak/>
              <w:drawing>
                <wp:inline distT="0" distB="0" distL="0" distR="0" wp14:anchorId="46BB9D38" wp14:editId="268B47EF">
                  <wp:extent cx="114300" cy="114300"/>
                  <wp:effectExtent l="0" t="0" r="0" b="0"/>
                  <wp:docPr id="1344" name="Рисунок 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Акутальность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427" w:name="BKM_A70D9865_D024_4C42_A954_D1F69C2B14BF"/>
      <w:bookmarkStart w:id="428" w:name="_Toc491450249"/>
      <w:bookmarkEnd w:id="427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40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tourism_services – туристические услуги</w:t>
      </w:r>
      <w:bookmarkEnd w:id="4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48536674" wp14:editId="428E46AF">
                  <wp:extent cx="114300" cy="114300"/>
                  <wp:effectExtent l="0" t="0" r="0" b="0"/>
                  <wp:docPr id="1346" name="Рисунок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29" w:name="BKM_6A954EDB_6176_489D_9580_2BEB959C7F45"/>
            <w:bookmarkEnd w:id="429"/>
            <w:r w:rsidRPr="005818A7">
              <w:rPr>
                <w:noProof/>
              </w:rPr>
              <w:drawing>
                <wp:inline distT="0" distB="0" distL="0" distR="0" wp14:anchorId="673A798B" wp14:editId="4955BEC2">
                  <wp:extent cx="114300" cy="114300"/>
                  <wp:effectExtent l="0" t="0" r="0" b="0"/>
                  <wp:docPr id="1347" name="Рисунок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description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Описание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0" w:name="BKM_0A033A52_4423_4494_9D2A_2DBAFBBB8222"/>
            <w:bookmarkEnd w:id="430"/>
            <w:r w:rsidRPr="005818A7">
              <w:rPr>
                <w:noProof/>
              </w:rPr>
              <w:drawing>
                <wp:inline distT="0" distB="0" distL="0" distR="0" wp14:anchorId="7983FC94" wp14:editId="577DAD61">
                  <wp:extent cx="114300" cy="114300"/>
                  <wp:effectExtent l="0" t="0" r="0" b="0"/>
                  <wp:docPr id="1348" name="Рисунок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1" w:name="BKM_8E464BA6_6666_4F6C_84D2_A04A4BCAB051"/>
            <w:bookmarkEnd w:id="431"/>
            <w:r w:rsidRPr="005818A7">
              <w:rPr>
                <w:noProof/>
              </w:rPr>
              <w:drawing>
                <wp:inline distT="0" distB="0" distL="0" distR="0" wp14:anchorId="0B714692" wp14:editId="13AD0AD6">
                  <wp:extent cx="114300" cy="114300"/>
                  <wp:effectExtent l="0" t="0" r="0" b="0"/>
                  <wp:docPr id="1349" name="Рисунок 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tourism_service_type_id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типа услуги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2" w:name="BKM_84078B2A_9996_485A_BF4F_80C6B345A8BE"/>
            <w:bookmarkEnd w:id="432"/>
            <w:r w:rsidRPr="005818A7">
              <w:rPr>
                <w:noProof/>
              </w:rPr>
              <w:drawing>
                <wp:inline distT="0" distB="0" distL="0" distR="0" wp14:anchorId="70856544" wp14:editId="488AE461">
                  <wp:extent cx="114300" cy="114300"/>
                  <wp:effectExtent l="0" t="0" r="0" b="0"/>
                  <wp:docPr id="1350" name="Рисунок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3" w:name="BKM_9D5C87CA_EE01_4FED_BD2B_D0A2AF7DEA2C"/>
            <w:bookmarkEnd w:id="433"/>
            <w:r w:rsidRPr="005818A7">
              <w:rPr>
                <w:noProof/>
              </w:rPr>
              <w:drawing>
                <wp:inline distT="0" distB="0" distL="0" distR="0" wp14:anchorId="13682EB0" wp14:editId="1ED3DA6D">
                  <wp:extent cx="114300" cy="114300"/>
                  <wp:effectExtent l="0" t="0" r="0" b="0"/>
                  <wp:docPr id="1351" name="Рисунок 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Когда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4" w:name="BKM_4CC30069_A616_40B5_964A_78CEEB5A8332"/>
            <w:bookmarkEnd w:id="434"/>
            <w:r w:rsidRPr="005818A7">
              <w:rPr>
                <w:noProof/>
              </w:rPr>
              <w:drawing>
                <wp:inline distT="0" distB="0" distL="0" distR="0" wp14:anchorId="406F3BD3" wp14:editId="0656D849">
                  <wp:extent cx="114300" cy="114300"/>
                  <wp:effectExtent l="0" t="0" r="0" b="0"/>
                  <wp:docPr id="1352" name="Рисунок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5" w:name="BKM_945BDB16_7681_4938_9F2D_A85554702C79"/>
            <w:bookmarkEnd w:id="435"/>
            <w:r w:rsidRPr="005818A7">
              <w:rPr>
                <w:noProof/>
              </w:rPr>
              <w:drawing>
                <wp:inline distT="0" distB="0" distL="0" distR="0" wp14:anchorId="4CB418B3" wp14:editId="34245D00">
                  <wp:extent cx="114300" cy="114300"/>
                  <wp:effectExtent l="0" t="0" r="0" b="0"/>
                  <wp:docPr id="1353" name="Рисунок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Когда изменено</w:t>
            </w:r>
          </w:p>
        </w:tc>
      </w:tr>
    </w:tbl>
    <w:p w:rsidR="005818A7" w:rsidRPr="005818A7" w:rsidRDefault="009F55FA" w:rsidP="009F55FA">
      <w:pPr>
        <w:pStyle w:val="B7"/>
      </w:pPr>
      <w:bookmarkStart w:id="436" w:name="BKM_8F011049_98BD_42A5_9A24_8EC6775C51B1"/>
      <w:bookmarkStart w:id="437" w:name="_Toc491450250"/>
      <w:bookmarkEnd w:id="43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41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tourism_type – тип туризма</w:t>
      </w:r>
      <w:bookmarkEnd w:id="4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721097E6" wp14:editId="01A036AA">
                  <wp:extent cx="114300" cy="114300"/>
                  <wp:effectExtent l="0" t="0" r="0" b="0"/>
                  <wp:docPr id="1357" name="Рисунок 1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8" w:name="BKM_EE0FFD14_24DA_49F7_84E4_0899C99BCF83"/>
            <w:bookmarkEnd w:id="438"/>
            <w:r w:rsidRPr="005818A7">
              <w:rPr>
                <w:noProof/>
              </w:rPr>
              <w:drawing>
                <wp:inline distT="0" distB="0" distL="0" distR="0" wp14:anchorId="7A5DBEA4" wp14:editId="7967A432">
                  <wp:extent cx="114300" cy="114300"/>
                  <wp:effectExtent l="0" t="0" r="0" b="0"/>
                  <wp:docPr id="1358" name="Рисунок 1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39" w:name="BKM_44D54BC6_2314_4CD2_B0C2_EABF409D3523"/>
            <w:bookmarkEnd w:id="439"/>
            <w:r w:rsidRPr="005818A7">
              <w:rPr>
                <w:noProof/>
              </w:rPr>
              <w:drawing>
                <wp:inline distT="0" distB="0" distL="0" distR="0" wp14:anchorId="1812F8E5" wp14:editId="2AE31DDE">
                  <wp:extent cx="114300" cy="114300"/>
                  <wp:effectExtent l="0" t="0" r="0" b="0"/>
                  <wp:docPr id="1359" name="Рисунок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0" w:name="BKM_0E86895B_1FFD_4047_A3DE_BBF961A9E34D"/>
            <w:bookmarkEnd w:id="440"/>
            <w:r w:rsidRPr="005818A7">
              <w:rPr>
                <w:noProof/>
              </w:rPr>
              <w:drawing>
                <wp:inline distT="0" distB="0" distL="0" distR="0" wp14:anchorId="65FD9BB9" wp14:editId="4D4BEC63">
                  <wp:extent cx="114300" cy="114300"/>
                  <wp:effectExtent l="0" t="0" r="0" b="0"/>
                  <wp:docPr id="1360" name="Рисунок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1" w:name="BKM_1F5AC034_6C9C_4693_B464_E09632A81725"/>
            <w:bookmarkEnd w:id="441"/>
            <w:r w:rsidRPr="005818A7">
              <w:rPr>
                <w:noProof/>
              </w:rPr>
              <w:drawing>
                <wp:inline distT="0" distB="0" distL="0" distR="0" wp14:anchorId="74B8662E" wp14:editId="6134F935">
                  <wp:extent cx="114300" cy="114300"/>
                  <wp:effectExtent l="0" t="0" r="0" b="0"/>
                  <wp:docPr id="1361" name="Рисунок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2" w:name="BKM_17A92474_5BEA_4383_B489_3DE798968026"/>
            <w:bookmarkEnd w:id="442"/>
            <w:r w:rsidRPr="005818A7">
              <w:rPr>
                <w:noProof/>
              </w:rPr>
              <w:drawing>
                <wp:inline distT="0" distB="0" distL="0" distR="0" wp14:anchorId="484941E4" wp14:editId="3D71A74A">
                  <wp:extent cx="114300" cy="114300"/>
                  <wp:effectExtent l="0" t="0" r="0" b="0"/>
                  <wp:docPr id="1362" name="Рисунок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3" w:name="BKM_9AEEB7D8_DD1E_45B0_B360_D5DC70366BC5"/>
            <w:bookmarkEnd w:id="443"/>
            <w:r w:rsidRPr="005818A7">
              <w:rPr>
                <w:noProof/>
              </w:rPr>
              <w:drawing>
                <wp:inline distT="0" distB="0" distL="0" distR="0" wp14:anchorId="4C2B8518" wp14:editId="3C9DC0F0">
                  <wp:extent cx="114300" cy="114300"/>
                  <wp:effectExtent l="0" t="0" r="0" b="0"/>
                  <wp:docPr id="1363" name="Рисунок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4" w:name="BKM_F08B6062_7C0D_4F56_AA02_11FC00EC1036"/>
            <w:bookmarkEnd w:id="444"/>
            <w:r w:rsidRPr="005818A7">
              <w:rPr>
                <w:noProof/>
              </w:rPr>
              <w:drawing>
                <wp:inline distT="0" distB="0" distL="0" distR="0" wp14:anchorId="0AFF7B27" wp14:editId="062430FB">
                  <wp:extent cx="114300" cy="114300"/>
                  <wp:effectExtent l="0" t="0" r="0" b="0"/>
                  <wp:docPr id="1364" name="Рисунок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 xml:space="preserve">timestamp without </w:t>
            </w:r>
            <w:r w:rsidRPr="005818A7">
              <w:lastRenderedPageBreak/>
              <w:t>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lastRenderedPageBreak/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5818A7" w:rsidRPr="005818A7" w:rsidRDefault="009F55FA" w:rsidP="009F55FA">
      <w:pPr>
        <w:pStyle w:val="B7"/>
      </w:pPr>
      <w:bookmarkStart w:id="445" w:name="BKM_0722CB3A_8E2B_4E01_BBE4_4F69A7FD1B10"/>
      <w:bookmarkStart w:id="446" w:name="_Toc491450251"/>
      <w:bookmarkEnd w:id="445"/>
      <w:r>
        <w:lastRenderedPageBreak/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42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type_carrier – тип перевозчика</w:t>
      </w:r>
      <w:bookmarkEnd w:id="4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577CE4C" wp14:editId="50320D87">
                  <wp:extent cx="114300" cy="114300"/>
                  <wp:effectExtent l="0" t="0" r="0" b="0"/>
                  <wp:docPr id="1379" name="Рисунок 1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7" w:name="BKM_578CE65A_D278_4B39_8235_C4B2664C5726"/>
            <w:bookmarkEnd w:id="447"/>
            <w:r w:rsidRPr="005818A7">
              <w:rPr>
                <w:noProof/>
              </w:rPr>
              <w:drawing>
                <wp:inline distT="0" distB="0" distL="0" distR="0" wp14:anchorId="2B3DDEAB" wp14:editId="7F940BCD">
                  <wp:extent cx="114300" cy="114300"/>
                  <wp:effectExtent l="0" t="0" r="0" b="0"/>
                  <wp:docPr id="1380" name="Рисунок 1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8" w:name="BKM_060F0F34_DC4A_47F5_B217_6B8A763CA916"/>
            <w:bookmarkEnd w:id="448"/>
            <w:r w:rsidRPr="005818A7">
              <w:rPr>
                <w:noProof/>
              </w:rPr>
              <w:drawing>
                <wp:inline distT="0" distB="0" distL="0" distR="0" wp14:anchorId="6D95B4D3" wp14:editId="2346FE83">
                  <wp:extent cx="114300" cy="114300"/>
                  <wp:effectExtent l="0" t="0" r="0" b="0"/>
                  <wp:docPr id="1381" name="Рисунок 1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49" w:name="BKM_D11DA77E_9CFF_4E7A_BA45_ACDE9B1B456E"/>
            <w:bookmarkEnd w:id="449"/>
            <w:r w:rsidRPr="005818A7">
              <w:rPr>
                <w:noProof/>
              </w:rPr>
              <w:drawing>
                <wp:inline distT="0" distB="0" distL="0" distR="0" wp14:anchorId="759EA4CE" wp14:editId="62255C09">
                  <wp:extent cx="114300" cy="114300"/>
                  <wp:effectExtent l="0" t="0" r="0" b="0"/>
                  <wp:docPr id="1382" name="Рисунок 1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Наименование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0" w:name="BKM_9623D798_1423_4B05_8BCC_EEBB59714DE3"/>
            <w:bookmarkEnd w:id="450"/>
            <w:r w:rsidRPr="005818A7">
              <w:rPr>
                <w:noProof/>
              </w:rPr>
              <w:drawing>
                <wp:inline distT="0" distB="0" distL="0" distR="0" wp14:anchorId="4E48A002" wp14:editId="532F454A">
                  <wp:extent cx="114300" cy="114300"/>
                  <wp:effectExtent l="0" t="0" r="0" b="0"/>
                  <wp:docPr id="1383" name="Рисунок 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remark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1" w:name="BKM_72234D26_0660_4A58_82CE_E2403A9651FE"/>
            <w:bookmarkEnd w:id="451"/>
            <w:r w:rsidRPr="005818A7">
              <w:rPr>
                <w:noProof/>
              </w:rPr>
              <w:drawing>
                <wp:inline distT="0" distB="0" distL="0" distR="0" wp14:anchorId="57821C8C" wp14:editId="358DF995">
                  <wp:extent cx="114300" cy="114300"/>
                  <wp:effectExtent l="0" t="0" r="0" b="0"/>
                  <wp:docPr id="1384" name="Рисунок 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2" w:name="BKM_B86403AF_F99D_44B0_B3DA_80F31E50BEF6"/>
            <w:bookmarkEnd w:id="452"/>
            <w:r w:rsidRPr="005818A7">
              <w:rPr>
                <w:noProof/>
              </w:rPr>
              <w:drawing>
                <wp:inline distT="0" distB="0" distL="0" distR="0" wp14:anchorId="22AC90FD" wp14:editId="5142F4CE">
                  <wp:extent cx="114300" cy="114300"/>
                  <wp:effectExtent l="0" t="0" r="0" b="0"/>
                  <wp:docPr id="1385" name="Рисунок 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3" w:name="BKM_BFAD1B26_605A_48FA_BE3E_05E29818A7A5"/>
            <w:bookmarkEnd w:id="453"/>
            <w:r w:rsidRPr="005818A7">
              <w:rPr>
                <w:noProof/>
              </w:rPr>
              <w:drawing>
                <wp:inline distT="0" distB="0" distL="0" distR="0" wp14:anchorId="10B653D6" wp14:editId="3DBAF9C8">
                  <wp:extent cx="114300" cy="114300"/>
                  <wp:effectExtent l="0" t="0" r="0" b="0"/>
                  <wp:docPr id="1386" name="Рисунок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4" w:name="BKM_E4607922_374D_471B_AB7E_497128E9359C"/>
            <w:bookmarkEnd w:id="454"/>
            <w:r w:rsidRPr="005818A7">
              <w:rPr>
                <w:noProof/>
              </w:rPr>
              <w:drawing>
                <wp:inline distT="0" distB="0" distL="0" distR="0" wp14:anchorId="490D3A9B" wp14:editId="1B8E3B0E">
                  <wp:extent cx="114300" cy="114300"/>
                  <wp:effectExtent l="0" t="0" r="0" b="0"/>
                  <wp:docPr id="1387" name="Рисунок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5" w:name="BKM_7289E0A6_0839_47F1_A2F9_A830907B1965"/>
            <w:bookmarkEnd w:id="455"/>
            <w:r w:rsidRPr="005818A7">
              <w:rPr>
                <w:noProof/>
              </w:rPr>
              <w:drawing>
                <wp:inline distT="0" distB="0" distL="0" distR="0" wp14:anchorId="3A7C4D65" wp14:editId="4DB1F634">
                  <wp:extent cx="114300" cy="114300"/>
                  <wp:effectExtent l="0" t="0" r="0" b="0"/>
                  <wp:docPr id="1388" name="Рисунок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Акутальность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456" w:name="BKM_3A658002_4774_44E4_AD2F_C9F74C67C774"/>
      <w:bookmarkStart w:id="457" w:name="_Toc491450252"/>
      <w:bookmarkEnd w:id="45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43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users_roles – пользователи роли</w:t>
      </w:r>
      <w:bookmarkStart w:id="458" w:name="BKM_C247BA12_3901_4CC7_A1B9_75DF20AD12A2"/>
      <w:bookmarkEnd w:id="457"/>
      <w:bookmarkEnd w:id="4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3F3F12EA" wp14:editId="71C575AB">
                  <wp:extent cx="114300" cy="114300"/>
                  <wp:effectExtent l="0" t="0" r="0" b="0"/>
                  <wp:docPr id="1404" name="Рисунок 1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59" w:name="BKM_65B791C0_0DC9_4CFE_8105_80B32BAE0E61"/>
            <w:bookmarkEnd w:id="459"/>
            <w:r w:rsidRPr="005818A7">
              <w:rPr>
                <w:noProof/>
              </w:rPr>
              <w:drawing>
                <wp:inline distT="0" distB="0" distL="0" distR="0" wp14:anchorId="3F401915" wp14:editId="190F0D21">
                  <wp:extent cx="114300" cy="114300"/>
                  <wp:effectExtent l="0" t="0" r="0" b="0"/>
                  <wp:docPr id="1405" name="Рисунок 1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user_id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пользователя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0" w:name="BKM_38426BF8_1299_40FE_BFDD_19BE24A7E9DE"/>
            <w:bookmarkEnd w:id="460"/>
            <w:r w:rsidRPr="005818A7">
              <w:rPr>
                <w:noProof/>
              </w:rPr>
              <w:drawing>
                <wp:inline distT="0" distB="0" distL="0" distR="0" wp14:anchorId="71775DF0" wp14:editId="0B5BADD0">
                  <wp:extent cx="114300" cy="114300"/>
                  <wp:effectExtent l="0" t="0" r="0" b="0"/>
                  <wp:docPr id="1406" name="Рисунок 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role_id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роли</w:t>
            </w:r>
          </w:p>
        </w:tc>
      </w:tr>
    </w:tbl>
    <w:p w:rsidR="005818A7" w:rsidRPr="005818A7" w:rsidRDefault="009F55FA" w:rsidP="009F55FA">
      <w:pPr>
        <w:pStyle w:val="B7"/>
      </w:pPr>
      <w:bookmarkStart w:id="461" w:name="BKM_6DC5D4FA_A3EF_462C_A709_82268627FCEE"/>
      <w:bookmarkStart w:id="462" w:name="_Toc491450253"/>
      <w:bookmarkEnd w:id="461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44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voucher_history – история создания путевок</w:t>
      </w:r>
      <w:bookmarkEnd w:id="46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5727AE26" wp14:editId="2850BA61">
                  <wp:extent cx="114300" cy="114300"/>
                  <wp:effectExtent l="0" t="0" r="0" b="0"/>
                  <wp:docPr id="1410" name="Рисунок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3" w:name="BKM_788274E8_69E2_4AEF_A69A_0E80EFF8371A"/>
            <w:bookmarkEnd w:id="463"/>
            <w:r w:rsidRPr="005818A7">
              <w:rPr>
                <w:noProof/>
              </w:rPr>
              <w:drawing>
                <wp:inline distT="0" distB="0" distL="0" distR="0" wp14:anchorId="3C0AD529" wp14:editId="06A04909">
                  <wp:extent cx="114300" cy="114300"/>
                  <wp:effectExtent l="0" t="0" r="0" b="0"/>
                  <wp:docPr id="1411" name="Рисунок 1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data_time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 время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4" w:name="BKM_84EFF1D8_4C3E_4B10_8BAF_B67508B8D779"/>
            <w:bookmarkEnd w:id="464"/>
            <w:r w:rsidRPr="005818A7">
              <w:rPr>
                <w:noProof/>
              </w:rPr>
              <w:drawing>
                <wp:inline distT="0" distB="0" distL="0" distR="0" wp14:anchorId="4E1E8827" wp14:editId="045A2E9E">
                  <wp:extent cx="114300" cy="114300"/>
                  <wp:effectExtent l="0" t="0" r="0" b="0"/>
                  <wp:docPr id="1412" name="Рисунок 1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description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Описание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5" w:name="BKM_0B8C8F29_A474_47A8_8CEE_00F1F5AA8079"/>
            <w:bookmarkEnd w:id="465"/>
            <w:r w:rsidRPr="005818A7">
              <w:rPr>
                <w:noProof/>
              </w:rPr>
              <w:lastRenderedPageBreak/>
              <w:drawing>
                <wp:inline distT="0" distB="0" distL="0" distR="0" wp14:anchorId="12BB0CD6" wp14:editId="2CE83261">
                  <wp:extent cx="114300" cy="114300"/>
                  <wp:effectExtent l="0" t="0" r="0" b="0"/>
                  <wp:docPr id="1413" name="Рисунок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6" w:name="BKM_E703A1D1_15BF_4D28_9E5F_2E42CC2CAE0B"/>
            <w:bookmarkEnd w:id="466"/>
            <w:r w:rsidRPr="005818A7">
              <w:rPr>
                <w:noProof/>
              </w:rPr>
              <w:drawing>
                <wp:inline distT="0" distB="0" distL="0" distR="0" wp14:anchorId="62E17566" wp14:editId="7E61B2CD">
                  <wp:extent cx="114300" cy="114300"/>
                  <wp:effectExtent l="0" t="0" r="0" b="0"/>
                  <wp:docPr id="1414" name="Рисунок 1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voucher_status_id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статуса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7" w:name="BKM_C3978D7D_DEB7_49E3_A9A3_0F9B33228F9D"/>
            <w:bookmarkEnd w:id="467"/>
            <w:r w:rsidRPr="005818A7">
              <w:rPr>
                <w:noProof/>
              </w:rPr>
              <w:drawing>
                <wp:inline distT="0" distB="0" distL="0" distR="0" wp14:anchorId="05156022" wp14:editId="20159CFE">
                  <wp:extent cx="114300" cy="114300"/>
                  <wp:effectExtent l="0" t="0" r="0" b="0"/>
                  <wp:docPr id="1415" name="Рисунок 1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users_id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пользователя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8" w:name="BKM_1A60F95E_FAA5_4D66_AFD5_3B2CCA9DFDDF"/>
            <w:bookmarkEnd w:id="468"/>
            <w:r w:rsidRPr="005818A7">
              <w:rPr>
                <w:noProof/>
              </w:rPr>
              <w:drawing>
                <wp:inline distT="0" distB="0" distL="0" distR="0" wp14:anchorId="78348F4A" wp14:editId="136A13FB">
                  <wp:extent cx="114300" cy="114300"/>
                  <wp:effectExtent l="0" t="0" r="0" b="0"/>
                  <wp:docPr id="1416" name="Рисунок 1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69" w:name="BKM_E633D53D_41F6_46DF_A93B_52AF82033B9A"/>
            <w:bookmarkEnd w:id="469"/>
            <w:r w:rsidRPr="005818A7">
              <w:rPr>
                <w:noProof/>
              </w:rPr>
              <w:drawing>
                <wp:inline distT="0" distB="0" distL="0" distR="0" wp14:anchorId="678D2EAA" wp14:editId="2E442F96">
                  <wp:extent cx="114300" cy="114300"/>
                  <wp:effectExtent l="0" t="0" r="0" b="0"/>
                  <wp:docPr id="1417" name="Рисунок 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0" w:name="BKM_E7C4C266_E496_4823_B495_FC825F3DE95E"/>
            <w:bookmarkEnd w:id="470"/>
            <w:r w:rsidRPr="005818A7">
              <w:rPr>
                <w:noProof/>
              </w:rPr>
              <w:drawing>
                <wp:inline distT="0" distB="0" distL="0" distR="0" wp14:anchorId="08E262B0" wp14:editId="6FF0C191">
                  <wp:extent cx="114300" cy="114300"/>
                  <wp:effectExtent l="0" t="0" r="0" b="0"/>
                  <wp:docPr id="1418" name="Рисунок 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1" w:name="BKM_47F076AD_FAB5_41E0_B508_1FC61DCA9BFA"/>
            <w:bookmarkEnd w:id="471"/>
            <w:r w:rsidRPr="005818A7">
              <w:rPr>
                <w:noProof/>
              </w:rPr>
              <w:drawing>
                <wp:inline distT="0" distB="0" distL="0" distR="0" wp14:anchorId="023ECA65" wp14:editId="3DE73BC4">
                  <wp:extent cx="114300" cy="114300"/>
                  <wp:effectExtent l="0" t="0" r="0" b="0"/>
                  <wp:docPr id="1419" name="Рисунок 1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</w:tbl>
    <w:p w:rsidR="005818A7" w:rsidRPr="005818A7" w:rsidRDefault="009F55FA" w:rsidP="009F55FA">
      <w:pPr>
        <w:pStyle w:val="B7"/>
      </w:pPr>
      <w:bookmarkStart w:id="472" w:name="BKM_BA5DDCA4_AD48_4F7A_BD64_08669E5DEC2F"/>
      <w:bookmarkStart w:id="473" w:name="_Toc491450254"/>
      <w:bookmarkEnd w:id="472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45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voucher_person – путевка путешественник</w:t>
      </w:r>
      <w:bookmarkEnd w:id="47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AEC9516" wp14:editId="11205765">
                  <wp:extent cx="114300" cy="114300"/>
                  <wp:effectExtent l="0" t="0" r="0" b="0"/>
                  <wp:docPr id="1424" name="Рисунок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4" w:name="BKM_F381D0DA_A5F4_4DD1_A1A6_4F2158625FBE"/>
            <w:bookmarkEnd w:id="474"/>
            <w:r w:rsidRPr="005818A7">
              <w:rPr>
                <w:noProof/>
              </w:rPr>
              <w:drawing>
                <wp:inline distT="0" distB="0" distL="0" distR="0" wp14:anchorId="20C56E79" wp14:editId="512BD4F3">
                  <wp:extent cx="114300" cy="114300"/>
                  <wp:effectExtent l="0" t="0" r="0" b="0"/>
                  <wp:docPr id="1425" name="Рисунок 1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5" w:name="BKM_9E6FBB92_55FA_4A4A_BB06_E19635604D2B"/>
            <w:bookmarkEnd w:id="475"/>
            <w:r w:rsidRPr="005818A7">
              <w:rPr>
                <w:noProof/>
              </w:rPr>
              <w:drawing>
                <wp:inline distT="0" distB="0" distL="0" distR="0" wp14:anchorId="19954293" wp14:editId="0E27C225">
                  <wp:extent cx="114300" cy="114300"/>
                  <wp:effectExtent l="0" t="0" r="0" b="0"/>
                  <wp:docPr id="1426" name="Рисунок 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person_id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путешественника</w:t>
            </w:r>
          </w:p>
        </w:tc>
      </w:tr>
    </w:tbl>
    <w:p w:rsidR="005818A7" w:rsidRPr="005818A7" w:rsidRDefault="009F55FA" w:rsidP="009F55FA">
      <w:pPr>
        <w:pStyle w:val="B7"/>
      </w:pPr>
      <w:bookmarkStart w:id="476" w:name="BKM_F415B3D6_8CA1_41BA_BD7A_5FFC7F57267B"/>
      <w:bookmarkStart w:id="477" w:name="_Toc491450255"/>
      <w:bookmarkEnd w:id="476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46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voucher_status – статусы путевки</w:t>
      </w:r>
      <w:bookmarkEnd w:id="47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264FB685" wp14:editId="5B19E52E">
                  <wp:extent cx="114300" cy="114300"/>
                  <wp:effectExtent l="0" t="0" r="0" b="0"/>
                  <wp:docPr id="1430" name="Рисунок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8" w:name="BKM_ACD78EDB_9972_4C61_8D54_45322ED5DC8B"/>
            <w:bookmarkEnd w:id="478"/>
            <w:r w:rsidRPr="005818A7">
              <w:rPr>
                <w:noProof/>
              </w:rPr>
              <w:drawing>
                <wp:inline distT="0" distB="0" distL="0" distR="0" wp14:anchorId="0B79FFE3" wp14:editId="625A69B3">
                  <wp:extent cx="114300" cy="114300"/>
                  <wp:effectExtent l="0" t="0" r="0" b="0"/>
                  <wp:docPr id="1431" name="Рисунок 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79" w:name="BKM_6DCC7866_C01C_42A2_B2A5_DFAD37368BC5"/>
            <w:bookmarkEnd w:id="479"/>
            <w:r w:rsidRPr="005818A7">
              <w:rPr>
                <w:noProof/>
              </w:rPr>
              <w:drawing>
                <wp:inline distT="0" distB="0" distL="0" distR="0" wp14:anchorId="4195E7BF" wp14:editId="2EE85D8F">
                  <wp:extent cx="114300" cy="114300"/>
                  <wp:effectExtent l="0" t="0" r="0" b="0"/>
                  <wp:docPr id="1432" name="Рисунок 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ИАТА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0" w:name="BKM_9E0958EC_F3FA_4B97_A1B9_70DD35D3284E"/>
            <w:bookmarkEnd w:id="480"/>
            <w:r w:rsidRPr="005818A7">
              <w:rPr>
                <w:noProof/>
              </w:rPr>
              <w:drawing>
                <wp:inline distT="0" distB="0" distL="0" distR="0" wp14:anchorId="235A0241" wp14:editId="4F154025">
                  <wp:extent cx="114300" cy="114300"/>
                  <wp:effectExtent l="0" t="0" r="0" b="0"/>
                  <wp:docPr id="1433" name="Рисунок 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1" w:name="BKM_75B48106_5282_4CC4_AF86_51A1615E59D8"/>
            <w:bookmarkEnd w:id="481"/>
            <w:r w:rsidRPr="005818A7">
              <w:rPr>
                <w:noProof/>
              </w:rPr>
              <w:drawing>
                <wp:inline distT="0" distB="0" distL="0" distR="0" wp14:anchorId="7D4A9EAF" wp14:editId="32B69836">
                  <wp:extent cx="114300" cy="114300"/>
                  <wp:effectExtent l="0" t="0" r="0" b="0"/>
                  <wp:docPr id="1434" name="Рисунок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2" w:name="BKM_70143453_C071_4774_AB9C_0B6144E4D2DB"/>
            <w:bookmarkEnd w:id="482"/>
            <w:r w:rsidRPr="005818A7">
              <w:rPr>
                <w:noProof/>
              </w:rPr>
              <w:drawing>
                <wp:inline distT="0" distB="0" distL="0" distR="0" wp14:anchorId="21FA142E" wp14:editId="11E4E3E8">
                  <wp:extent cx="114300" cy="114300"/>
                  <wp:effectExtent l="0" t="0" r="0" b="0"/>
                  <wp:docPr id="1435" name="Рисунок 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note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Описание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3" w:name="BKM_61360F05_EDC1_4E8A_B507_80C7B65F8E2A"/>
            <w:bookmarkEnd w:id="483"/>
            <w:r w:rsidRPr="005818A7">
              <w:rPr>
                <w:noProof/>
              </w:rPr>
              <w:drawing>
                <wp:inline distT="0" distB="0" distL="0" distR="0" wp14:anchorId="150801CB" wp14:editId="6F39794C">
                  <wp:extent cx="114300" cy="114300"/>
                  <wp:effectExtent l="0" t="0" r="0" b="0"/>
                  <wp:docPr id="1436" name="Рисунок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484" w:name="BKM_01E5DD8F_2E5F_4254_A3EA_AE3FC52B6020"/>
      <w:bookmarkStart w:id="485" w:name="_Toc491450256"/>
      <w:bookmarkEnd w:id="484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47</w:t>
      </w:r>
      <w:r w:rsidR="001760F1">
        <w:rPr>
          <w:noProof/>
        </w:rPr>
        <w:fldChar w:fldCharType="end"/>
      </w:r>
      <w:r>
        <w:t xml:space="preserve"> - </w:t>
      </w:r>
      <w:r w:rsidR="005818A7" w:rsidRPr="005818A7">
        <w:t>voucher_type – тип путевки</w:t>
      </w:r>
      <w:bookmarkEnd w:id="48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lastRenderedPageBreak/>
              <w:drawing>
                <wp:inline distT="0" distB="0" distL="0" distR="0" wp14:anchorId="0AEF4D6D" wp14:editId="197A08F8">
                  <wp:extent cx="114300" cy="114300"/>
                  <wp:effectExtent l="0" t="0" r="0" b="0"/>
                  <wp:docPr id="1438" name="Рисунок 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bigserial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6" w:name="BKM_38D20714_F325_4135_BD0D_B7425572DEC2"/>
            <w:bookmarkEnd w:id="486"/>
            <w:r w:rsidRPr="005818A7">
              <w:rPr>
                <w:noProof/>
              </w:rPr>
              <w:drawing>
                <wp:inline distT="0" distB="0" distL="0" distR="0" wp14:anchorId="79B6D8AC" wp14:editId="76A342BB">
                  <wp:extent cx="114300" cy="114300"/>
                  <wp:effectExtent l="0" t="0" r="0" b="0"/>
                  <wp:docPr id="1439" name="Рисунок 1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7" w:name="BKM_B5CA6625_4E08_40C4_87B1_E70826996FFC"/>
            <w:bookmarkEnd w:id="487"/>
            <w:r w:rsidRPr="005818A7">
              <w:rPr>
                <w:noProof/>
              </w:rPr>
              <w:drawing>
                <wp:inline distT="0" distB="0" distL="0" distR="0" wp14:anchorId="7043F0B3" wp14:editId="7975EB19">
                  <wp:extent cx="114300" cy="114300"/>
                  <wp:effectExtent l="0" t="0" r="0" b="0"/>
                  <wp:docPr id="1440" name="Рисунок 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coderf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РФ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8" w:name="BKM_B3C6FAC5_1FDF_48D9_965F_88512D72126F"/>
            <w:bookmarkEnd w:id="488"/>
            <w:r w:rsidRPr="005818A7">
              <w:rPr>
                <w:noProof/>
              </w:rPr>
              <w:drawing>
                <wp:inline distT="0" distB="0" distL="0" distR="0" wp14:anchorId="3BC929D3" wp14:editId="2F56545A">
                  <wp:extent cx="114300" cy="114300"/>
                  <wp:effectExtent l="0" t="0" r="0" b="0"/>
                  <wp:docPr id="1441" name="Рисунок 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codeiata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IATA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89" w:name="BKM_4A2310CF_F22A_461E_805F_2A1F363B9D54"/>
            <w:bookmarkEnd w:id="489"/>
            <w:r w:rsidRPr="005818A7">
              <w:rPr>
                <w:noProof/>
              </w:rPr>
              <w:drawing>
                <wp:inline distT="0" distB="0" distL="0" distR="0" wp14:anchorId="1DEECC3A" wp14:editId="6D1D8424">
                  <wp:extent cx="114300" cy="114300"/>
                  <wp:effectExtent l="0" t="0" r="0" b="0"/>
                  <wp:docPr id="1442" name="Рисунок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codeota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ОТА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0" w:name="BKM_6BCF282C_7B71_4F98_835F_BFA8161BE8DF"/>
            <w:bookmarkEnd w:id="490"/>
            <w:r w:rsidRPr="005818A7">
              <w:rPr>
                <w:noProof/>
              </w:rPr>
              <w:drawing>
                <wp:inline distT="0" distB="0" distL="0" distR="0" wp14:anchorId="20634653" wp14:editId="1B8DB1B3">
                  <wp:extent cx="114300" cy="114300"/>
                  <wp:effectExtent l="0" t="0" r="0" b="0"/>
                  <wp:docPr id="1443" name="Рисунок 1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name_rus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1" w:name="BKM_731E4A34_6215_4B16_BFDB_33BBD0BF7924"/>
            <w:bookmarkEnd w:id="491"/>
            <w:r w:rsidRPr="005818A7">
              <w:rPr>
                <w:noProof/>
              </w:rPr>
              <w:drawing>
                <wp:inline distT="0" distB="0" distL="0" distR="0" wp14:anchorId="25E6E7D0" wp14:editId="2657CA7D">
                  <wp:extent cx="114300" cy="114300"/>
                  <wp:effectExtent l="0" t="0" r="0" b="0"/>
                  <wp:docPr id="1444" name="Рисунок 1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name_eng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название на английском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2" w:name="BKM_F81AC58C_A73E_45EF_8B9A_A1305AE062D1"/>
            <w:bookmarkEnd w:id="492"/>
            <w:r w:rsidRPr="005818A7">
              <w:rPr>
                <w:noProof/>
              </w:rPr>
              <w:drawing>
                <wp:inline distT="0" distB="0" distL="0" distR="0" wp14:anchorId="10FFF288" wp14:editId="46080C12">
                  <wp:extent cx="114300" cy="114300"/>
                  <wp:effectExtent l="0" t="0" r="0" b="0"/>
                  <wp:docPr id="1445" name="Рисунок 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note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Текст дополнительной информации на русском языке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3" w:name="BKM_6BC319B3_87BF_48BA_86AF_188CD4C9FE95"/>
            <w:bookmarkEnd w:id="493"/>
            <w:r w:rsidRPr="005818A7">
              <w:rPr>
                <w:noProof/>
              </w:rPr>
              <w:drawing>
                <wp:inline distT="0" distB="0" distL="0" distR="0" wp14:anchorId="3DC3DF03" wp14:editId="1E4F5314">
                  <wp:extent cx="114300" cy="114300"/>
                  <wp:effectExtent l="0" t="0" r="0" b="0"/>
                  <wp:docPr id="1446" name="Рисунок 1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is_active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Актуальность</w:t>
            </w:r>
          </w:p>
        </w:tc>
      </w:tr>
    </w:tbl>
    <w:p w:rsidR="005818A7" w:rsidRPr="005818A7" w:rsidRDefault="009F55FA" w:rsidP="009F55FA">
      <w:pPr>
        <w:pStyle w:val="B7"/>
      </w:pPr>
      <w:bookmarkStart w:id="494" w:name="BKM_24E5D527_5FC4_4730_A108_1D13C77B5F27"/>
      <w:bookmarkStart w:id="495" w:name="_Toc491450257"/>
      <w:bookmarkEnd w:id="494"/>
      <w:r>
        <w:t xml:space="preserve">Таблица </w:t>
      </w:r>
      <w:r w:rsidR="001760F1">
        <w:fldChar w:fldCharType="begin"/>
      </w:r>
      <w:r w:rsidR="001760F1">
        <w:instrText xml:space="preserve"> SEQ Таблица \* ARABIC </w:instrText>
      </w:r>
      <w:r w:rsidR="001760F1">
        <w:fldChar w:fldCharType="separate"/>
      </w:r>
      <w:r w:rsidR="00584D81">
        <w:rPr>
          <w:noProof/>
        </w:rPr>
        <w:t>48</w:t>
      </w:r>
      <w:r w:rsidR="001760F1">
        <w:rPr>
          <w:noProof/>
        </w:rPr>
        <w:fldChar w:fldCharType="end"/>
      </w:r>
      <w:r>
        <w:t xml:space="preserve"> - </w:t>
      </w:r>
      <w:r w:rsidR="005818A7" w:rsidRPr="009F55FA">
        <w:t xml:space="preserve">Vouchers – </w:t>
      </w:r>
      <w:r w:rsidR="005818A7">
        <w:t>электронные путевки</w:t>
      </w:r>
      <w:bookmarkEnd w:id="49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9F55FA" w:rsidRPr="005818A7" w:rsidTr="005818A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bookmarkStart w:id="496" w:name="BKM_0493B311_514E_4353_A1E9_C15681B17A2A"/>
            <w:bookmarkEnd w:id="496"/>
            <w:r>
              <w:rPr>
                <w:b/>
              </w:rPr>
              <w:t>Колонка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М.б. пустым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F55FA" w:rsidRPr="005818A7" w:rsidRDefault="009F55FA" w:rsidP="009F55FA">
            <w:pPr>
              <w:tabs>
                <w:tab w:val="left" w:pos="0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rPr>
                <w:noProof/>
              </w:rPr>
              <w:drawing>
                <wp:inline distT="0" distB="0" distL="0" distR="0" wp14:anchorId="6432E9B3" wp14:editId="103C6427">
                  <wp:extent cx="114300" cy="114300"/>
                  <wp:effectExtent l="0" t="0" r="0" b="0"/>
                  <wp:docPr id="1448" name="Рисунок 1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Нет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7" w:name="Pkg_Element_Att_FeatTagVal_TITLE_Begin"/>
            <w:bookmarkEnd w:id="497"/>
            <w:r w:rsidRPr="005818A7">
              <w:t>Id записи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8" w:name="BKM_53B5F310_6429_4AFC_84B8_16F64D621910"/>
            <w:bookmarkEnd w:id="498"/>
            <w:r w:rsidRPr="005818A7">
              <w:rPr>
                <w:noProof/>
              </w:rPr>
              <w:drawing>
                <wp:inline distT="0" distB="0" distL="0" distR="0" wp14:anchorId="77DAE3C3" wp14:editId="2360A781">
                  <wp:extent cx="114300" cy="114300"/>
                  <wp:effectExtent l="0" t="0" r="0" b="0"/>
                  <wp:docPr id="1449" name="Рисунок 1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number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varchar(30)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Номер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499" w:name="BKM_3642E73D_3FD0_461C_B54E_FE32C81B5EB9"/>
            <w:bookmarkEnd w:id="499"/>
            <w:r w:rsidRPr="005818A7">
              <w:rPr>
                <w:noProof/>
              </w:rPr>
              <w:drawing>
                <wp:inline distT="0" distB="0" distL="0" distR="0" wp14:anchorId="4E06B67C" wp14:editId="72939CD8">
                  <wp:extent cx="114300" cy="114300"/>
                  <wp:effectExtent l="0" t="0" r="0" b="0"/>
                  <wp:docPr id="1450" name="Рисунок 1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trip_start_date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начала путешествия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0" w:name="BKM_1EAB6DAE_646F_4C41_BE92_0EDA67111220"/>
            <w:bookmarkEnd w:id="500"/>
            <w:r w:rsidRPr="005818A7">
              <w:rPr>
                <w:noProof/>
              </w:rPr>
              <w:drawing>
                <wp:inline distT="0" distB="0" distL="0" distR="0" wp14:anchorId="23F4F698" wp14:editId="07A4DCE5">
                  <wp:extent cx="114300" cy="114300"/>
                  <wp:effectExtent l="0" t="0" r="0" b="0"/>
                  <wp:docPr id="1451" name="Рисунок 1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trip_end_date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окончания путешествия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1" w:name="BKM_A3BE2D8A_66D3_4EB7_BA44_58A197905445"/>
            <w:bookmarkEnd w:id="501"/>
            <w:r w:rsidRPr="005818A7">
              <w:rPr>
                <w:noProof/>
              </w:rPr>
              <w:drawing>
                <wp:inline distT="0" distB="0" distL="0" distR="0" wp14:anchorId="5ABAEF18" wp14:editId="50734482">
                  <wp:extent cx="114300" cy="114300"/>
                  <wp:effectExtent l="0" t="0" r="0" b="0"/>
                  <wp:docPr id="1452" name="Рисунок 1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description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Описание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2" w:name="BKM_9F37C071_5C30_4776_B7E3_52EA664DF4AC"/>
            <w:bookmarkEnd w:id="502"/>
            <w:r w:rsidRPr="005818A7">
              <w:rPr>
                <w:noProof/>
              </w:rPr>
              <w:drawing>
                <wp:inline distT="0" distB="0" distL="0" distR="0" wp14:anchorId="7118126E" wp14:editId="4387F2AF">
                  <wp:extent cx="114300" cy="114300"/>
                  <wp:effectExtent l="0" t="0" r="0" b="0"/>
                  <wp:docPr id="1453" name="Рисунок 1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tourism_type_id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типа туризма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3" w:name="BKM_31E487F7_98CA_4B80_B7E0_2D4D41D1728D"/>
            <w:bookmarkEnd w:id="503"/>
            <w:r w:rsidRPr="005818A7">
              <w:rPr>
                <w:noProof/>
              </w:rPr>
              <w:drawing>
                <wp:inline distT="0" distB="0" distL="0" distR="0" wp14:anchorId="5175ECA1" wp14:editId="3403BA26">
                  <wp:extent cx="114300" cy="114300"/>
                  <wp:effectExtent l="0" t="0" r="0" b="0"/>
                  <wp:docPr id="1454" name="Рисунок 1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order_id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заказа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4" w:name="BKM_3216687B_BA12_4147_8A42_9B43429E8F92"/>
            <w:bookmarkEnd w:id="504"/>
            <w:r w:rsidRPr="005818A7">
              <w:rPr>
                <w:noProof/>
              </w:rPr>
              <w:drawing>
                <wp:inline distT="0" distB="0" distL="0" distR="0" wp14:anchorId="0E091F98" wp14:editId="0F0DD141">
                  <wp:extent cx="114300" cy="114300"/>
                  <wp:effectExtent l="0" t="0" r="0" b="0"/>
                  <wp:docPr id="1455" name="Рисунок 1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tour_operator_id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туроператора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5" w:name="BKM_98772892_9CC8_4E51_B88D_7B10198D66B3"/>
            <w:bookmarkEnd w:id="505"/>
            <w:r w:rsidRPr="005818A7">
              <w:rPr>
                <w:noProof/>
              </w:rPr>
              <w:drawing>
                <wp:inline distT="0" distB="0" distL="0" distR="0" wp14:anchorId="20216596" wp14:editId="3C42DD18">
                  <wp:extent cx="114300" cy="114300"/>
                  <wp:effectExtent l="0" t="0" r="0" b="0"/>
                  <wp:docPr id="1456" name="Рисунок 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voucher_status_id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статуса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6" w:name="BKM_7833F8B5_EF64_4F4E_8874_9D0B30B69FBE"/>
            <w:bookmarkEnd w:id="506"/>
            <w:r w:rsidRPr="005818A7">
              <w:rPr>
                <w:noProof/>
              </w:rPr>
              <w:drawing>
                <wp:inline distT="0" distB="0" distL="0" distR="0" wp14:anchorId="6C28C4FF" wp14:editId="731A5E53">
                  <wp:extent cx="114300" cy="114300"/>
                  <wp:effectExtent l="0" t="0" r="0" b="0"/>
                  <wp:docPr id="1457" name="Рисунок 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destination_country_id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страны путешествия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7" w:name="BKM_294197F2_E0A5_4A14_8CDB_5DFA8F8044D4"/>
            <w:bookmarkEnd w:id="507"/>
            <w:r w:rsidRPr="005818A7">
              <w:rPr>
                <w:noProof/>
              </w:rPr>
              <w:drawing>
                <wp:inline distT="0" distB="0" distL="0" distR="0" wp14:anchorId="55A18160" wp14:editId="2FED1705">
                  <wp:extent cx="114300" cy="114300"/>
                  <wp:effectExtent l="0" t="0" r="0" b="0"/>
                  <wp:docPr id="1458" name="Рисунок 1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meeting_place_time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varchar(200)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Место и время встречи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8" w:name="BKM_81B24813_7015_40A7_8C24_154099C4F1C2"/>
            <w:bookmarkEnd w:id="508"/>
            <w:r w:rsidRPr="005818A7">
              <w:rPr>
                <w:noProof/>
              </w:rPr>
              <w:drawing>
                <wp:inline distT="0" distB="0" distL="0" distR="0" wp14:anchorId="3598D7CF" wp14:editId="439BF47E">
                  <wp:extent cx="114300" cy="114300"/>
                  <wp:effectExtent l="0" t="0" r="0" b="0"/>
                  <wp:docPr id="1459" name="Рисунок 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tour_guide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Туристический гид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09" w:name="BKM_747A78C6_2CCC_4F77_9514_DA12115D72EF"/>
            <w:bookmarkEnd w:id="509"/>
            <w:r w:rsidRPr="005818A7">
              <w:rPr>
                <w:noProof/>
              </w:rPr>
              <w:drawing>
                <wp:inline distT="0" distB="0" distL="0" distR="0" wp14:anchorId="50FF6CE0" wp14:editId="7200A4D0">
                  <wp:extent cx="114300" cy="114300"/>
                  <wp:effectExtent l="0" t="0" r="0" b="0"/>
                  <wp:docPr id="1460" name="Рисунок 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leaving_city_id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города отправления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0" w:name="BKM_B4D1448D_3C81_48CE_B8DB_BCB53B758947"/>
            <w:bookmarkEnd w:id="510"/>
            <w:r w:rsidRPr="005818A7">
              <w:rPr>
                <w:noProof/>
              </w:rPr>
              <w:drawing>
                <wp:inline distT="0" distB="0" distL="0" distR="0" wp14:anchorId="1DBFBECB" wp14:editId="600735B4">
                  <wp:extent cx="114300" cy="114300"/>
                  <wp:effectExtent l="0" t="0" r="0" b="0"/>
                  <wp:docPr id="1461" name="Рисунок 1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destination_city_id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города прибытия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1" w:name="BKM_95BF2D2D_079F_4806_AE86_B980F192DDB4"/>
            <w:bookmarkEnd w:id="511"/>
            <w:r w:rsidRPr="005818A7">
              <w:rPr>
                <w:noProof/>
              </w:rPr>
              <w:drawing>
                <wp:inline distT="0" distB="0" distL="0" distR="0" wp14:anchorId="0FA430EE" wp14:editId="28F5DB93">
                  <wp:extent cx="114300" cy="114300"/>
                  <wp:effectExtent l="0" t="0" r="0" b="0"/>
                  <wp:docPr id="1462" name="Рисунок 1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destination_region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Регион путешествия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2" w:name="BKM_411D9FD6_4CD4_4257_B3F1_50449D649EF0"/>
            <w:bookmarkEnd w:id="512"/>
            <w:r w:rsidRPr="005818A7">
              <w:rPr>
                <w:noProof/>
              </w:rPr>
              <w:drawing>
                <wp:inline distT="0" distB="0" distL="0" distR="0" wp14:anchorId="7AF56A52" wp14:editId="33FCB66A">
                  <wp:extent cx="114300" cy="114300"/>
                  <wp:effectExtent l="0" t="0" r="0" b="0"/>
                  <wp:docPr id="1463" name="Рисунок 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создано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3" w:name="BKM_8E5311A7_12DB_4F00_8F73_3D3A8427231E"/>
            <w:bookmarkEnd w:id="513"/>
            <w:r w:rsidRPr="005818A7">
              <w:rPr>
                <w:noProof/>
              </w:rPr>
              <w:lastRenderedPageBreak/>
              <w:drawing>
                <wp:inline distT="0" distB="0" distL="0" distR="0" wp14:anchorId="00EEC645" wp14:editId="6338FCA9">
                  <wp:extent cx="114300" cy="114300"/>
                  <wp:effectExtent l="0" t="0" r="0" b="0"/>
                  <wp:docPr id="1464" name="Рисунок 1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created_date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создания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4" w:name="BKM_4E6C6CF8_4CAA_4FAE_8BDE_E22294F56F77"/>
            <w:bookmarkEnd w:id="514"/>
            <w:r w:rsidRPr="005818A7">
              <w:rPr>
                <w:noProof/>
              </w:rPr>
              <w:drawing>
                <wp:inline distT="0" distB="0" distL="0" distR="0" wp14:anchorId="1C41D70F" wp14:editId="24E41C77">
                  <wp:extent cx="114300" cy="114300"/>
                  <wp:effectExtent l="0" t="0" r="0" b="0"/>
                  <wp:docPr id="1465" name="Рисунок 1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last_modified_by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varchar(50)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Кем изменено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5" w:name="BKM_0C5FD0E4_3083_40E0_99D2_A9EC3F01AE92"/>
            <w:bookmarkEnd w:id="515"/>
            <w:r w:rsidRPr="005818A7">
              <w:rPr>
                <w:noProof/>
              </w:rPr>
              <w:drawing>
                <wp:inline distT="0" distB="0" distL="0" distR="0" wp14:anchorId="5E24B5AE" wp14:editId="415AB3BF">
                  <wp:extent cx="114300" cy="114300"/>
                  <wp:effectExtent l="0" t="0" r="0" b="0"/>
                  <wp:docPr id="1466" name="Рисунок 1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last_modified_date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timestamp without time zone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Дата изменения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6" w:name="BKM_D4F841B7_BF0C_4C50_B7ED_AD93DED8BC5E"/>
            <w:bookmarkEnd w:id="516"/>
            <w:r w:rsidRPr="005818A7">
              <w:rPr>
                <w:noProof/>
              </w:rPr>
              <w:drawing>
                <wp:inline distT="0" distB="0" distL="0" distR="0" wp14:anchorId="4FAE7091" wp14:editId="72213DC5">
                  <wp:extent cx="114300" cy="114300"/>
                  <wp:effectExtent l="0" t="0" r="0" b="0"/>
                  <wp:docPr id="1467" name="Рисунок 1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draft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Черновик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7" w:name="BKM_291F941F_A09D_4AD1_8119_FA13D1D3F664"/>
            <w:bookmarkEnd w:id="517"/>
            <w:r w:rsidRPr="005818A7">
              <w:rPr>
                <w:noProof/>
              </w:rPr>
              <w:drawing>
                <wp:inline distT="0" distB="0" distL="0" distR="0" wp14:anchorId="004B9945" wp14:editId="6F43925A">
                  <wp:extent cx="114300" cy="114300"/>
                  <wp:effectExtent l="0" t="0" r="0" b="0"/>
                  <wp:docPr id="1468" name="Рисунок 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auth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Код авторизации электронной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8" w:name="BKM_D826D95D_4F44_43B3_9AE5_D96B8BCBC9A0"/>
            <w:bookmarkEnd w:id="518"/>
            <w:r w:rsidRPr="005818A7">
              <w:rPr>
                <w:noProof/>
              </w:rPr>
              <w:drawing>
                <wp:inline distT="0" distB="0" distL="0" distR="0" wp14:anchorId="0E527FEF" wp14:editId="0E02B1A5">
                  <wp:extent cx="114300" cy="114300"/>
                  <wp:effectExtent l="0" t="0" r="0" b="0"/>
                  <wp:docPr id="1469" name="Рисунок 1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agent_id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турагента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19" w:name="BKM_EE5086E2_773F_458D_827C_2ABFB06E4468"/>
            <w:bookmarkEnd w:id="519"/>
            <w:r w:rsidRPr="005818A7">
              <w:rPr>
                <w:noProof/>
              </w:rPr>
              <w:drawing>
                <wp:inline distT="0" distB="0" distL="0" distR="0" wp14:anchorId="1865B4CD" wp14:editId="10D5D63F">
                  <wp:extent cx="114300" cy="114300"/>
                  <wp:effectExtent l="0" t="0" r="0" b="0"/>
                  <wp:docPr id="1470" name="Рисунок 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vouchertype_id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Тип тур. путевки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20" w:name="BKM_590ACA26_3845_4400_8347_0290710723B4"/>
            <w:bookmarkEnd w:id="520"/>
            <w:r w:rsidRPr="005818A7">
              <w:rPr>
                <w:noProof/>
              </w:rPr>
              <w:drawing>
                <wp:inline distT="0" distB="0" distL="0" distR="0" wp14:anchorId="7688E415" wp14:editId="7CA2F87B">
                  <wp:extent cx="114300" cy="114300"/>
                  <wp:effectExtent l="0" t="0" r="0" b="0"/>
                  <wp:docPr id="1471" name="Рисунок 1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tour_guide_contact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varchar(100)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Контакт принимающей стороны</w:t>
            </w:r>
          </w:p>
        </w:tc>
      </w:tr>
      <w:tr w:rsidR="005818A7" w:rsidRPr="005818A7" w:rsidTr="005818A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bookmarkStart w:id="521" w:name="BKM_D4AB0028_48E8_4170_AC64_06109F8C02CD"/>
            <w:bookmarkEnd w:id="521"/>
            <w:r w:rsidRPr="005818A7">
              <w:rPr>
                <w:noProof/>
              </w:rPr>
              <w:drawing>
                <wp:inline distT="0" distB="0" distL="0" distR="0" wp14:anchorId="13237475" wp14:editId="52376406">
                  <wp:extent cx="114300" cy="114300"/>
                  <wp:effectExtent l="0" t="0" r="0" b="0"/>
                  <wp:docPr id="1472" name="Рисунок 1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" name="Pictur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8A7">
              <w:t xml:space="preserve">  leavin</w:t>
            </w:r>
            <w:bookmarkStart w:id="522" w:name="_GoBack"/>
            <w:bookmarkEnd w:id="522"/>
            <w:r w:rsidRPr="005818A7">
              <w:t>g_country_id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bigint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Да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818A7" w:rsidRPr="005818A7" w:rsidRDefault="005818A7" w:rsidP="005818A7">
            <w:pPr>
              <w:tabs>
                <w:tab w:val="left" w:pos="0"/>
              </w:tabs>
              <w:ind w:firstLine="0"/>
            </w:pPr>
            <w:r w:rsidRPr="005818A7">
              <w:t>Id страны отправления</w:t>
            </w:r>
          </w:p>
        </w:tc>
      </w:tr>
    </w:tbl>
    <w:p w:rsidR="00503886" w:rsidRPr="00584D81" w:rsidRDefault="00503886" w:rsidP="009451DF">
      <w:pPr>
        <w:pStyle w:val="1"/>
        <w:rPr>
          <w:rFonts w:ascii="Times New Roman Полужирный" w:hAnsi="Times New Roman Полужирный"/>
          <w:caps/>
        </w:rPr>
      </w:pPr>
      <w:bookmarkStart w:id="523" w:name="_Toc491450192"/>
      <w:r w:rsidRPr="00584D81">
        <w:rPr>
          <w:rFonts w:ascii="Times New Roman Полужирный" w:hAnsi="Times New Roman Полужирный"/>
          <w:caps/>
        </w:rPr>
        <w:lastRenderedPageBreak/>
        <w:t>Перечень таблиц</w:t>
      </w:r>
      <w:bookmarkEnd w:id="523"/>
    </w:p>
    <w:p w:rsidR="00630289" w:rsidRDefault="00FB3AC4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 w:rsidR="00503886">
        <w:rPr>
          <w:noProof/>
        </w:rPr>
        <w:instrText xml:space="preserve"> TOC \h \z \t "Таблица B7" \c </w:instrText>
      </w:r>
      <w:r>
        <w:rPr>
          <w:noProof/>
        </w:rPr>
        <w:fldChar w:fldCharType="separate"/>
      </w:r>
      <w:hyperlink w:anchor="_Toc491450210" w:history="1">
        <w:r w:rsidR="00630289" w:rsidRPr="00022954">
          <w:rPr>
            <w:rStyle w:val="af3"/>
            <w:noProof/>
          </w:rPr>
          <w:t>Таблица 1 - Rights – права пользователей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_Toc491450210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1" w:history="1">
        <w:r w:rsidR="00630289" w:rsidRPr="00022954">
          <w:rPr>
            <w:rStyle w:val="af3"/>
            <w:noProof/>
          </w:rPr>
          <w:t>Таблица 2 - Role – роли пользователей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_Toc491450211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2" w:history="1">
        <w:r w:rsidR="00630289" w:rsidRPr="00022954">
          <w:rPr>
            <w:rStyle w:val="af3"/>
            <w:noProof/>
          </w:rPr>
          <w:t>Таблица 3 - User - пользователи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_Toc491450212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3" w:history="1">
        <w:r w:rsidR="00630289" w:rsidRPr="00022954">
          <w:rPr>
            <w:rStyle w:val="af3"/>
            <w:noProof/>
          </w:rPr>
          <w:t>Таблица 4 - accomodation_services – услуги проживания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_Toc491450213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4" w:history="1">
        <w:r w:rsidR="00630289" w:rsidRPr="00022954">
          <w:rPr>
            <w:rStyle w:val="af3"/>
            <w:noProof/>
          </w:rPr>
          <w:t>Таблица 5 - aero_services – авиауслуги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_Toc491450214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5" w:history="1">
        <w:r w:rsidR="00630289" w:rsidRPr="00022954">
          <w:rPr>
            <w:rStyle w:val="af3"/>
            <w:noProof/>
          </w:rPr>
          <w:t>Таблица 6 - Airport - аэропорты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_Toc491450215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5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6" w:history="1">
        <w:r w:rsidR="00630289" w:rsidRPr="00022954">
          <w:rPr>
            <w:rStyle w:val="af3"/>
            <w:noProof/>
          </w:rPr>
          <w:t>Таблица 7 - Carrier - перевозчики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_Toc491450216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6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7" w:history="1">
        <w:r w:rsidR="00630289" w:rsidRPr="00022954">
          <w:rPr>
            <w:rStyle w:val="af3"/>
            <w:noProof/>
          </w:rPr>
          <w:t>Таблица 8 - categories_roles – роли-категории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_Toc491450217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7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8" w:history="1">
        <w:r w:rsidR="00630289" w:rsidRPr="00022954">
          <w:rPr>
            <w:rStyle w:val="af3"/>
            <w:noProof/>
          </w:rPr>
          <w:t>Таблица 9 - City - города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_Toc491450218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7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19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10 - communication_type – </w:t>
        </w:r>
        <w:r w:rsidR="00630289" w:rsidRPr="00022954">
          <w:rPr>
            <w:rStyle w:val="af3"/>
            <w:noProof/>
          </w:rPr>
          <w:t>тип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связи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_Toc491450219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8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0" w:history="1">
        <w:r w:rsidR="00630289" w:rsidRPr="00022954">
          <w:rPr>
            <w:rStyle w:val="af3"/>
            <w:noProof/>
          </w:rPr>
          <w:t>Таблица 11 - consumer_information_systems – информационные системы пользователей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_Toc491450220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8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1" w:history="1">
        <w:r w:rsidR="00630289" w:rsidRPr="00022954">
          <w:rPr>
            <w:rStyle w:val="af3"/>
            <w:noProof/>
          </w:rPr>
          <w:t>Таблица 12 - Country – страны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_Toc491450221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9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2" w:history="1">
        <w:r w:rsidR="00630289" w:rsidRPr="00022954">
          <w:rPr>
            <w:rStyle w:val="af3"/>
            <w:noProof/>
          </w:rPr>
          <w:t>Таблица 13 - Databasechangelog – системная таблица технологии hibernate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_Toc491450222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3" w:history="1">
        <w:r w:rsidR="00630289" w:rsidRPr="00022954">
          <w:rPr>
            <w:rStyle w:val="af3"/>
            <w:noProof/>
          </w:rPr>
          <w:t>Таблица 14 - Databasechangeloglock – системная таблица технологии hibernate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_Toc491450223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4" w:history="1">
        <w:r w:rsidR="00630289" w:rsidRPr="00022954">
          <w:rPr>
            <w:rStyle w:val="af3"/>
            <w:noProof/>
          </w:rPr>
          <w:t>Таблица 15 - dictionary_structure - классификатор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_Toc491450224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5" w:history="1">
        <w:r w:rsidR="00630289" w:rsidRPr="00022954">
          <w:rPr>
            <w:rStyle w:val="af3"/>
            <w:noProof/>
          </w:rPr>
          <w:t>Таблица 16 - entity_audit_event – таблица версионирования сущностей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_Toc491450225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11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6" w:history="1">
        <w:r w:rsidR="00630289" w:rsidRPr="00022954">
          <w:rPr>
            <w:rStyle w:val="af3"/>
            <w:noProof/>
          </w:rPr>
          <w:t>Таблица 17 - financial_security_info – финансовые гарантии из ЕФРТ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_Toc491450226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11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7" w:history="1">
        <w:r w:rsidR="00630289" w:rsidRPr="00022954">
          <w:rPr>
            <w:rStyle w:val="af3"/>
            <w:noProof/>
          </w:rPr>
          <w:t>Таблица 18 - identity_document_type – тип документа удостоверяющего личность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_Toc491450227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12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8" w:history="1">
        <w:r w:rsidR="00630289" w:rsidRPr="00022954">
          <w:rPr>
            <w:rStyle w:val="af3"/>
            <w:noProof/>
          </w:rPr>
          <w:t>Таблица 19 - information_resource_category – категории информационных ресурсов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_Toc491450228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12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29" w:history="1">
        <w:r w:rsidR="00630289" w:rsidRPr="00022954">
          <w:rPr>
            <w:rStyle w:val="af3"/>
            <w:noProof/>
          </w:rPr>
          <w:t>Таблица 20 - information_resource_document –документ информационного ресурса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_Toc491450229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0" w:history="1">
        <w:r w:rsidR="00630289" w:rsidRPr="00022954">
          <w:rPr>
            <w:rStyle w:val="af3"/>
            <w:noProof/>
          </w:rPr>
          <w:t>Таблица 21 - information_resource_entry – сущность информационного ресурса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_Toc491450230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1" w:history="1">
        <w:r w:rsidR="00630289" w:rsidRPr="00022954">
          <w:rPr>
            <w:rStyle w:val="af3"/>
            <w:noProof/>
          </w:rPr>
          <w:t>Таблица 22 - operator_agent – туроператор агент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_Toc491450231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2" w:history="1">
        <w:r w:rsidR="00630289" w:rsidRPr="00022954">
          <w:rPr>
            <w:rStyle w:val="af3"/>
            <w:noProof/>
          </w:rPr>
          <w:t>Таблица 23 - Orders - договоры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_Toc491450232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3" w:history="1">
        <w:r w:rsidR="00630289" w:rsidRPr="00022954">
          <w:rPr>
            <w:rStyle w:val="af3"/>
            <w:noProof/>
          </w:rPr>
          <w:t>Таблица 24 - Organization - организация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_Toc491450233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4" w:history="1">
        <w:r w:rsidR="00630289" w:rsidRPr="00022954">
          <w:rPr>
            <w:rStyle w:val="af3"/>
            <w:noProof/>
          </w:rPr>
          <w:t>Таблица 25 - Persons – турист/заказчик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_Toc491450234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15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5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26 - public.rails_service – </w:t>
        </w:r>
        <w:r w:rsidR="00630289" w:rsidRPr="00022954">
          <w:rPr>
            <w:rStyle w:val="af3"/>
            <w:noProof/>
          </w:rPr>
          <w:t>ж</w:t>
        </w:r>
        <w:r w:rsidR="00630289" w:rsidRPr="00022954">
          <w:rPr>
            <w:rStyle w:val="af3"/>
            <w:noProof/>
            <w:lang w:val="en-US"/>
          </w:rPr>
          <w:t>/</w:t>
        </w:r>
        <w:r w:rsidR="00630289" w:rsidRPr="00022954">
          <w:rPr>
            <w:rStyle w:val="af3"/>
            <w:noProof/>
          </w:rPr>
          <w:t>д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услуги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_Toc491450235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15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6" w:history="1">
        <w:r w:rsidR="00630289" w:rsidRPr="00022954">
          <w:rPr>
            <w:rStyle w:val="af3"/>
            <w:noProof/>
          </w:rPr>
          <w:t>Таблица 27 - Railscarriers – ж/д перевозчики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_Toc491450236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16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7" w:history="1">
        <w:r w:rsidR="00630289" w:rsidRPr="00022954">
          <w:rPr>
            <w:rStyle w:val="af3"/>
            <w:noProof/>
          </w:rPr>
          <w:t>Таблица 28 - region_world – регионы мира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_Toc491450237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17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8" w:history="1">
        <w:r w:rsidR="00630289" w:rsidRPr="00022954">
          <w:rPr>
            <w:rStyle w:val="af3"/>
            <w:noProof/>
          </w:rPr>
          <w:t>Таблица 29 - revision_info – техническая таблица liquibase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_Toc491450238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17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39" w:history="1">
        <w:r w:rsidR="00630289" w:rsidRPr="00022954">
          <w:rPr>
            <w:rStyle w:val="af3"/>
            <w:noProof/>
          </w:rPr>
          <w:t>Таблица 30 - roles_rights – права роли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_Toc491450239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17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0" w:history="1">
        <w:r w:rsidR="00630289" w:rsidRPr="00022954">
          <w:rPr>
            <w:rStyle w:val="af3"/>
            <w:noProof/>
          </w:rPr>
          <w:t>Таблица 31 - sub_region_world – подрегионы мира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_Toc491450240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18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1" w:history="1">
        <w:r w:rsidR="00630289" w:rsidRPr="00022954">
          <w:rPr>
            <w:rStyle w:val="af3"/>
            <w:noProof/>
          </w:rPr>
          <w:t>Таблица 32 - tour_agents - турагенты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_Toc491450241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18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2" w:history="1">
        <w:r w:rsidR="00630289" w:rsidRPr="00022954">
          <w:rPr>
            <w:rStyle w:val="af3"/>
            <w:noProof/>
          </w:rPr>
          <w:t>Таблица 33 - tour_operator - туроператоры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_Toc491450242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18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3" w:history="1">
        <w:r w:rsidR="00630289" w:rsidRPr="00022954">
          <w:rPr>
            <w:rStyle w:val="af3"/>
            <w:noProof/>
          </w:rPr>
          <w:t>Таблица 34 - tour_operator_data_loader – данные туроператора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_Toc491450243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19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4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35 - tour_operator_tourism_type – </w:t>
        </w:r>
        <w:r w:rsidR="00630289" w:rsidRPr="00022954">
          <w:rPr>
            <w:rStyle w:val="af3"/>
            <w:noProof/>
          </w:rPr>
          <w:t>тип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туризма</w:t>
        </w:r>
        <w:r w:rsidR="00630289" w:rsidRPr="00022954">
          <w:rPr>
            <w:rStyle w:val="af3"/>
            <w:noProof/>
            <w:lang w:val="en-US"/>
          </w:rPr>
          <w:t xml:space="preserve">, </w:t>
        </w:r>
        <w:r w:rsidR="00630289" w:rsidRPr="00022954">
          <w:rPr>
            <w:rStyle w:val="af3"/>
            <w:noProof/>
          </w:rPr>
          <w:t>туроператор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_Toc491450244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5" w:history="1">
        <w:r w:rsidR="00630289" w:rsidRPr="00022954">
          <w:rPr>
            <w:rStyle w:val="af3"/>
            <w:noProof/>
          </w:rPr>
          <w:t>Таблица 36 - Tourfilial - турфилиал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_Toc491450245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6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37 - tourism_service_attribute_values – </w:t>
        </w:r>
        <w:r w:rsidR="00630289" w:rsidRPr="00022954">
          <w:rPr>
            <w:rStyle w:val="af3"/>
            <w:noProof/>
          </w:rPr>
          <w:t>значения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атрибутов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услуг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_Toc491450246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20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7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38 - tourism_service_attributes – </w:t>
        </w:r>
        <w:r w:rsidR="00630289" w:rsidRPr="00022954">
          <w:rPr>
            <w:rStyle w:val="af3"/>
            <w:noProof/>
          </w:rPr>
          <w:t>атрибуты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услуг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_Toc491450247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21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8" w:history="1">
        <w:r w:rsidR="00630289" w:rsidRPr="00022954">
          <w:rPr>
            <w:rStyle w:val="af3"/>
            <w:noProof/>
          </w:rPr>
          <w:t>Таблица</w:t>
        </w:r>
        <w:r w:rsidR="00630289" w:rsidRPr="00022954">
          <w:rPr>
            <w:rStyle w:val="af3"/>
            <w:noProof/>
            <w:lang w:val="en-US"/>
          </w:rPr>
          <w:t xml:space="preserve"> 39 - tourism_service_types – </w:t>
        </w:r>
        <w:r w:rsidR="00630289" w:rsidRPr="00022954">
          <w:rPr>
            <w:rStyle w:val="af3"/>
            <w:noProof/>
          </w:rPr>
          <w:t>типы</w:t>
        </w:r>
        <w:r w:rsidR="00630289" w:rsidRPr="00022954">
          <w:rPr>
            <w:rStyle w:val="af3"/>
            <w:noProof/>
            <w:lang w:val="en-US"/>
          </w:rPr>
          <w:t xml:space="preserve"> </w:t>
        </w:r>
        <w:r w:rsidR="00630289" w:rsidRPr="00022954">
          <w:rPr>
            <w:rStyle w:val="af3"/>
            <w:noProof/>
          </w:rPr>
          <w:t>услуг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_Toc491450248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21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49" w:history="1">
        <w:r w:rsidR="00630289" w:rsidRPr="00022954">
          <w:rPr>
            <w:rStyle w:val="af3"/>
            <w:noProof/>
          </w:rPr>
          <w:t>Таблица 40 - tourism_services – туристические услуги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_Toc491450249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22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0" w:history="1">
        <w:r w:rsidR="00630289" w:rsidRPr="00022954">
          <w:rPr>
            <w:rStyle w:val="af3"/>
            <w:noProof/>
          </w:rPr>
          <w:t>Таблица 41 - tourism_type – тип туризма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_Toc491450250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22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1" w:history="1">
        <w:r w:rsidR="00630289" w:rsidRPr="00022954">
          <w:rPr>
            <w:rStyle w:val="af3"/>
            <w:noProof/>
          </w:rPr>
          <w:t>Таблица 42 - type_carrier – тип перевозчика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_Toc491450251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22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2" w:history="1">
        <w:r w:rsidR="00630289" w:rsidRPr="00022954">
          <w:rPr>
            <w:rStyle w:val="af3"/>
            <w:noProof/>
          </w:rPr>
          <w:t>Таблица 43 - users_roles – пользователи роли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_Toc491450252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3" w:history="1">
        <w:r w:rsidR="00630289" w:rsidRPr="00022954">
          <w:rPr>
            <w:rStyle w:val="af3"/>
            <w:noProof/>
          </w:rPr>
          <w:t>Таблица 44 - voucher_history – история создания путевок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_Toc491450253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23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4" w:history="1">
        <w:r w:rsidR="00630289" w:rsidRPr="00022954">
          <w:rPr>
            <w:rStyle w:val="af3"/>
            <w:noProof/>
          </w:rPr>
          <w:t>Таблица 45 - voucher_person – путевка путешественник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_Toc491450254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5" w:history="1">
        <w:r w:rsidR="00630289" w:rsidRPr="00022954">
          <w:rPr>
            <w:rStyle w:val="af3"/>
            <w:noProof/>
          </w:rPr>
          <w:t>Таблица 46 - voucher_status – статусы путевки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_Toc491450255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6" w:history="1">
        <w:r w:rsidR="00630289" w:rsidRPr="00022954">
          <w:rPr>
            <w:rStyle w:val="af3"/>
            <w:noProof/>
          </w:rPr>
          <w:t>Таблица 47 - voucher_type – тип путевки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_Toc491450256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24</w:t>
        </w:r>
        <w:r w:rsidR="00630289">
          <w:rPr>
            <w:noProof/>
            <w:webHidden/>
          </w:rPr>
          <w:fldChar w:fldCharType="end"/>
        </w:r>
      </w:hyperlink>
    </w:p>
    <w:p w:rsidR="00630289" w:rsidRDefault="001760F1">
      <w:pPr>
        <w:pStyle w:val="af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450257" w:history="1">
        <w:r w:rsidR="00630289" w:rsidRPr="00022954">
          <w:rPr>
            <w:rStyle w:val="af3"/>
            <w:noProof/>
          </w:rPr>
          <w:t>Таблица 48 - Vouchers – электронные путевки</w:t>
        </w:r>
        <w:r w:rsidR="00630289">
          <w:rPr>
            <w:noProof/>
            <w:webHidden/>
          </w:rPr>
          <w:tab/>
        </w:r>
        <w:r w:rsidR="00630289">
          <w:rPr>
            <w:noProof/>
            <w:webHidden/>
          </w:rPr>
          <w:fldChar w:fldCharType="begin"/>
        </w:r>
        <w:r w:rsidR="00630289">
          <w:rPr>
            <w:noProof/>
            <w:webHidden/>
          </w:rPr>
          <w:instrText xml:space="preserve"> PAGEREF _Toc491450257 \h </w:instrText>
        </w:r>
        <w:r w:rsidR="00630289">
          <w:rPr>
            <w:noProof/>
            <w:webHidden/>
          </w:rPr>
        </w:r>
        <w:r w:rsidR="00630289">
          <w:rPr>
            <w:noProof/>
            <w:webHidden/>
          </w:rPr>
          <w:fldChar w:fldCharType="separate"/>
        </w:r>
        <w:r w:rsidR="00647A2F">
          <w:rPr>
            <w:noProof/>
            <w:webHidden/>
          </w:rPr>
          <w:t>25</w:t>
        </w:r>
        <w:r w:rsidR="00630289">
          <w:rPr>
            <w:noProof/>
            <w:webHidden/>
          </w:rPr>
          <w:fldChar w:fldCharType="end"/>
        </w:r>
      </w:hyperlink>
    </w:p>
    <w:p w:rsidR="008B142D" w:rsidRPr="003C61D4" w:rsidRDefault="00FB3AC4" w:rsidP="005818A7">
      <w:pPr>
        <w:tabs>
          <w:tab w:val="left" w:pos="0"/>
        </w:tabs>
        <w:spacing w:after="200"/>
        <w:ind w:firstLine="0"/>
        <w:jc w:val="left"/>
        <w:rPr>
          <w:noProof/>
        </w:rPr>
      </w:pPr>
      <w:r>
        <w:rPr>
          <w:noProof/>
        </w:rPr>
        <w:fldChar w:fldCharType="end"/>
      </w:r>
    </w:p>
    <w:p w:rsidR="00FB1FC0" w:rsidRPr="008734B5" w:rsidRDefault="00FB1FC0" w:rsidP="006C55E2">
      <w:pPr>
        <w:ind w:firstLine="0"/>
        <w:jc w:val="center"/>
        <w:rPr>
          <w:noProof/>
          <w:lang w:val="en-US"/>
        </w:rPr>
      </w:pPr>
      <w:bookmarkStart w:id="524" w:name="D5_PN"/>
      <w:bookmarkEnd w:id="1"/>
      <w:bookmarkEnd w:id="524"/>
    </w:p>
    <w:sectPr w:rsidR="00FB1FC0" w:rsidRPr="008734B5" w:rsidSect="00087418">
      <w:headerReference w:type="default" r:id="rId19"/>
      <w:footerReference w:type="default" r:id="rId20"/>
      <w:footnotePr>
        <w:pos w:val="beneathText"/>
        <w:numRestart w:val="eachSect"/>
      </w:footnotePr>
      <w:pgSz w:w="11906" w:h="16838" w:code="9"/>
      <w:pgMar w:top="709" w:right="709" w:bottom="1702" w:left="1531" w:header="0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0F1" w:rsidRDefault="001760F1" w:rsidP="0062019A">
      <w:pPr>
        <w:spacing w:line="240" w:lineRule="auto"/>
      </w:pPr>
      <w:r>
        <w:separator/>
      </w:r>
    </w:p>
  </w:endnote>
  <w:endnote w:type="continuationSeparator" w:id="0">
    <w:p w:rsidR="001760F1" w:rsidRDefault="001760F1" w:rsidP="00620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Time New Roma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5E19CD" wp14:editId="0C10A598">
              <wp:simplePos x="0" y="0"/>
              <wp:positionH relativeFrom="column">
                <wp:posOffset>5223510</wp:posOffset>
              </wp:positionH>
              <wp:positionV relativeFrom="page">
                <wp:posOffset>10409555</wp:posOffset>
              </wp:positionV>
              <wp:extent cx="763905" cy="177800"/>
              <wp:effectExtent l="0" t="0" r="17145" b="12700"/>
              <wp:wrapNone/>
              <wp:docPr id="169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8866A4" w:rsidRDefault="00BE4F1D" w:rsidP="00F024AA">
                          <w:pPr>
                            <w:ind w:firstLine="0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margin-left:411.3pt;margin-top:819.65pt;width:60.1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" filled="f" stroked="f">
              <v:textbox inset="0,0,0,0">
                <w:txbxContent>
                  <w:p w:rsidR="00BE4F1D" w:rsidRPr="008866A4" w:rsidRDefault="00BE4F1D" w:rsidP="00F024AA">
                    <w:pPr>
                      <w:ind w:firstLine="0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8866A4">
                      <w:rPr>
                        <w:rFonts w:ascii="GOST type A" w:hAnsi="GOST type A"/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AD73B5" wp14:editId="1A3CEF80">
              <wp:simplePos x="0" y="0"/>
              <wp:positionH relativeFrom="column">
                <wp:posOffset>-117475</wp:posOffset>
              </wp:positionH>
              <wp:positionV relativeFrom="paragraph">
                <wp:posOffset>248285</wp:posOffset>
              </wp:positionV>
              <wp:extent cx="1485265" cy="180340"/>
              <wp:effectExtent l="0" t="0" r="635" b="10160"/>
              <wp:wrapNone/>
              <wp:docPr id="180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8C4868" w:rsidRDefault="00BE4F1D" w:rsidP="00F024AA">
                          <w:pPr>
                            <w:ind w:firstLine="0"/>
                          </w:pPr>
                          <w:r w:rsidRPr="008C4868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 9а ГОСТ 2.106-96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5" type="#_x0000_t202" style="position:absolute;margin-left:-9.25pt;margin-top:19.55pt;width:116.95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" filled="f" stroked="f">
              <v:textbox inset="0,0,0,0">
                <w:txbxContent>
                  <w:p w:rsidR="00BE4F1D" w:rsidRPr="008C4868" w:rsidRDefault="00BE4F1D" w:rsidP="00F024AA">
                    <w:pPr>
                      <w:ind w:firstLine="0"/>
                    </w:pPr>
                    <w:r w:rsidRPr="008C4868">
                      <w:rPr>
                        <w:rFonts w:ascii="GOST type A" w:hAnsi="GOST type A"/>
                        <w:sz w:val="18"/>
                        <w:szCs w:val="18"/>
                      </w:rPr>
                      <w:t>Форма 9а ГОСТ 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CC802" wp14:editId="1B51CBA5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15240" b="14605"/>
              <wp:wrapNone/>
              <wp:docPr id="181" name="Поле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Default="00BE4F1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margin-left:410.9pt;margin-top:820.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fz9wIAAHU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" filled="f" stroked="f">
              <v:textbox inset="0,0,0,0">
                <w:txbxContent>
                  <w:p w:rsidR="00BE4F1D" w:rsidRDefault="00BE4F1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E4765" wp14:editId="5505A7FC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0" r="5080" b="1905"/>
              <wp:wrapNone/>
              <wp:docPr id="182" name="Прямоугольник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E4F1D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Default="00BE4F1D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E4F1D" w:rsidRDefault="00BE4F1D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7" style="position:absolute;margin-left:-50.5pt;margin-top:-408.55pt;width:31.1pt;height:4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E4F1D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E4F1D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E4F1D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E4F1D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E4F1D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Default="00BE4F1D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E4F1D" w:rsidRDefault="00BE4F1D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A5486" wp14:editId="08597AB1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0" t="0" r="18415" b="11430"/>
              <wp:wrapNone/>
              <wp:docPr id="183" name="Прямоугольник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DE69C02" id="Прямоугольник 50" o:spid="_x0000_s1026" style="position:absolute;margin-left:-21.4pt;margin-top:20.5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" filled="f" strokeweight="1.5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C47BE4" wp14:editId="6BD1BE61">
              <wp:simplePos x="0" y="0"/>
              <wp:positionH relativeFrom="column">
                <wp:posOffset>5224145</wp:posOffset>
              </wp:positionH>
              <wp:positionV relativeFrom="page">
                <wp:posOffset>10372090</wp:posOffset>
              </wp:positionV>
              <wp:extent cx="737235" cy="156845"/>
              <wp:effectExtent l="0" t="0" r="5715" b="14605"/>
              <wp:wrapNone/>
              <wp:docPr id="184" name="Поле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23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8866A4" w:rsidRDefault="00BE4F1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margin-left:411.35pt;margin-top:816.7pt;width:58.0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" filled="f" stroked="f">
              <v:textbox inset="0,0,0,0">
                <w:txbxContent>
                  <w:p w:rsidR="00BE4F1D" w:rsidRPr="008866A4" w:rsidRDefault="00BE4F1D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18672" wp14:editId="4C0FC351">
              <wp:simplePos x="0" y="0"/>
              <wp:positionH relativeFrom="column">
                <wp:posOffset>-361315</wp:posOffset>
              </wp:positionH>
              <wp:positionV relativeFrom="page">
                <wp:posOffset>9771380</wp:posOffset>
              </wp:positionV>
              <wp:extent cx="6694170" cy="621665"/>
              <wp:effectExtent l="0" t="0" r="0" b="6985"/>
              <wp:wrapNone/>
              <wp:docPr id="185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BE4F1D" w:rsidRPr="00FD0825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D4EC1" w:rsidRDefault="00BE4F1D" w:rsidP="004F0F8F">
                                <w:pPr>
                                  <w:pStyle w:val="a8"/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ЮИВЭ</w:t>
                                </w:r>
                                <w:r w:rsidRPr="008A0312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 w:rsidRPr="00076ABD">
                                  <w:rPr>
                                    <w:b/>
                                    <w:i/>
                                  </w:rPr>
                                  <w:t>300214.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001.ТП-ИСЭП-1.ОПЗ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Pr="00FD0825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FD0825" w:rsidRDefault="00BE4F1D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</w:rPr>
                                </w:pP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begin"/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instrText xml:space="preserve"> PAGE </w:instrText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a"/>
                                    <w:rFonts w:ascii="GOST type A" w:hAnsi="GOST type A"/>
                                    <w:noProof/>
                                  </w:rPr>
                                  <w:t>3</w:t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E4F1D" w:rsidRPr="00EA473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A4737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A4737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4F0F8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Pr="00EA4737" w:rsidRDefault="00BE4F1D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Pr="00EA4737" w:rsidRDefault="00BE4F1D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E4F1D" w:rsidRPr="00EA4737" w:rsidRDefault="00BE4F1D" w:rsidP="004F0F8F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9" style="position:absolute;margin-left:-28.45pt;margin-top:769.4pt;width:527.1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BE4F1D" w:rsidRPr="00FD0825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D4EC1" w:rsidRDefault="00BE4F1D" w:rsidP="004F0F8F">
                          <w:pPr>
                            <w:pStyle w:val="a8"/>
                            <w:spacing w:line="24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ЮИВЭ</w:t>
                          </w:r>
                          <w:r w:rsidRPr="008A0312">
                            <w:rPr>
                              <w:b/>
                              <w:i/>
                            </w:rPr>
                            <w:t>.</w:t>
                          </w:r>
                          <w:r w:rsidRPr="00076ABD">
                            <w:rPr>
                              <w:b/>
                              <w:i/>
                            </w:rPr>
                            <w:t>300214.</w:t>
                          </w:r>
                          <w:r>
                            <w:rPr>
                              <w:b/>
                              <w:i/>
                            </w:rPr>
                            <w:t>001.ТП-ИСЭП-1.ОПЗ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Pr="00FD0825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BE4F1D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Default="00BE4F1D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FD0825" w:rsidRDefault="00BE4F1D">
                          <w:pPr>
                            <w:jc w:val="center"/>
                            <w:rPr>
                              <w:rFonts w:ascii="GOST type A" w:hAnsi="GOST type A" w:cs="Arial CYR"/>
                            </w:rPr>
                          </w:pP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begin"/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instrText xml:space="preserve"> PAGE </w:instrText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  <w:rFonts w:ascii="GOST type A" w:hAnsi="GOST type A"/>
                              <w:noProof/>
                            </w:rPr>
                            <w:t>3</w:t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end"/>
                          </w:r>
                        </w:p>
                      </w:tc>
                    </w:tr>
                    <w:tr w:rsidR="00BE4F1D" w:rsidRPr="00EA473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A4737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A4737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4F0F8F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Pr="00EA4737" w:rsidRDefault="00BE4F1D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Pr="00EA4737" w:rsidRDefault="00BE4F1D">
                          <w:pPr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E4F1D" w:rsidRPr="00EA4737" w:rsidRDefault="00BE4F1D" w:rsidP="004F0F8F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C4D697" wp14:editId="0169225F">
              <wp:simplePos x="0" y="0"/>
              <wp:positionH relativeFrom="column">
                <wp:posOffset>-269875</wp:posOffset>
              </wp:positionH>
              <wp:positionV relativeFrom="paragraph">
                <wp:posOffset>2362835</wp:posOffset>
              </wp:positionV>
              <wp:extent cx="1485265" cy="180340"/>
              <wp:effectExtent l="0" t="0" r="635" b="10160"/>
              <wp:wrapNone/>
              <wp:docPr id="186" name="Поле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8866A4" w:rsidRDefault="00BE4F1D" w:rsidP="004F0F8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9а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6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0" type="#_x0000_t202" style="position:absolute;margin-left:-21.25pt;margin-top:186.05pt;width:116.9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" filled="f" stroked="f">
              <v:textbox inset="0,0,0,0">
                <w:txbxContent>
                  <w:p w:rsidR="00BE4F1D" w:rsidRPr="008866A4" w:rsidRDefault="00BE4F1D" w:rsidP="004F0F8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9а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6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583CE0" wp14:editId="09243738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15240" b="14605"/>
              <wp:wrapNone/>
              <wp:docPr id="187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Default="00BE4F1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margin-left:410.9pt;margin-top:820.5pt;width:51.3pt;height:1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+K9wIAAHU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" filled="f" stroked="f">
              <v:textbox inset="0,0,0,0">
                <w:txbxContent>
                  <w:p w:rsidR="00BE4F1D" w:rsidRDefault="00BE4F1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ge">
                <wp:posOffset>9692640</wp:posOffset>
              </wp:positionV>
              <wp:extent cx="6694170" cy="621665"/>
              <wp:effectExtent l="0" t="0" r="0" b="6985"/>
              <wp:wrapNone/>
              <wp:docPr id="25" name="Прямоугольник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BE4F1D" w:rsidRPr="00FD0825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D4EC1" w:rsidRDefault="00BE4F1D">
                                <w:pPr>
                                  <w:pStyle w:val="a8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ЮИВЭ.300214.001.РД</w:t>
                                </w:r>
                                <w:r w:rsidRPr="003C61D4">
                                  <w:rPr>
                                    <w:b/>
                                    <w:i/>
                                  </w:rPr>
                                  <w:t>-ИС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ЭП-3</w:t>
                                </w:r>
                                <w:r w:rsidRPr="003C61D4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ПОСХД.ПГ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Pr="00FD0825" w:rsidRDefault="00BE4F1D" w:rsidP="00F024A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BE4F1D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Default="00BE4F1D" w:rsidP="00F024AA">
                                <w:pPr>
                                  <w:ind w:firstLine="0"/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FD0825" w:rsidRDefault="00BE4F1D" w:rsidP="00F024A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</w:rPr>
                                </w:pP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begin"/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instrText xml:space="preserve"> PAGE </w:instrText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separate"/>
                                </w:r>
                                <w:r w:rsidR="00CF1678">
                                  <w:rPr>
                                    <w:rStyle w:val="aa"/>
                                    <w:rFonts w:ascii="GOST type A" w:hAnsi="GOST type A"/>
                                    <w:noProof/>
                                  </w:rPr>
                                  <w:t>31</w:t>
                                </w:r>
                                <w:r w:rsidRPr="00FD0825">
                                  <w:rPr>
                                    <w:rStyle w:val="aa"/>
                                    <w:rFonts w:ascii="GOST type A" w:hAnsi="GOST type A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E4F1D" w:rsidRPr="00EA473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A4737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BE4F1D" w:rsidRPr="00EA4737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BE4F1D" w:rsidRPr="00EA4737" w:rsidRDefault="00BE4F1D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BE4F1D" w:rsidRPr="00EA4737" w:rsidRDefault="00BE4F1D" w:rsidP="00F024AA">
                                <w:pPr>
                                  <w:ind w:firstLine="0"/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E4F1D" w:rsidRPr="00EA4737" w:rsidRDefault="00BE4F1D" w:rsidP="00F024AA">
                                <w:pPr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E4F1D" w:rsidRPr="00EA4737" w:rsidRDefault="00BE4F1D" w:rsidP="00532DC6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5" o:spid="_x0000_s1036" style="position:absolute;margin-left:-28.85pt;margin-top:763.2pt;width:527.1pt;height:48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BE4F1D" w:rsidRPr="00FD0825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D4EC1" w:rsidRDefault="00BE4F1D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ЮИВЭ.300214.001.РД</w:t>
                          </w:r>
                          <w:r w:rsidRPr="003C61D4">
                            <w:rPr>
                              <w:b/>
                              <w:i/>
                            </w:rPr>
                            <w:t>-ИС</w:t>
                          </w:r>
                          <w:r>
                            <w:rPr>
                              <w:b/>
                              <w:i/>
                            </w:rPr>
                            <w:t>ЭП-3</w:t>
                          </w:r>
                          <w:r w:rsidRPr="003C61D4">
                            <w:rPr>
                              <w:b/>
                              <w:i/>
                            </w:rPr>
                            <w:t>.</w:t>
                          </w:r>
                          <w:r>
                            <w:rPr>
                              <w:b/>
                              <w:i/>
                            </w:rPr>
                            <w:t>ПОСХД.ПГ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Pr="00FD0825" w:rsidRDefault="00BE4F1D" w:rsidP="00F024AA">
                          <w:pPr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BE4F1D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Default="00BE4F1D" w:rsidP="00F024AA">
                          <w:pPr>
                            <w:ind w:firstLine="0"/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FD0825" w:rsidRDefault="00BE4F1D" w:rsidP="00F024AA">
                          <w:pPr>
                            <w:ind w:firstLine="0"/>
                            <w:jc w:val="center"/>
                            <w:rPr>
                              <w:rFonts w:ascii="GOST type A" w:hAnsi="GOST type A" w:cs="Arial CYR"/>
                            </w:rPr>
                          </w:pP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begin"/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instrText xml:space="preserve"> PAGE </w:instrText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separate"/>
                          </w:r>
                          <w:r w:rsidR="00CF1678">
                            <w:rPr>
                              <w:rStyle w:val="aa"/>
                              <w:rFonts w:ascii="GOST type A" w:hAnsi="GOST type A"/>
                              <w:noProof/>
                            </w:rPr>
                            <w:t>31</w:t>
                          </w:r>
                          <w:r w:rsidRPr="00FD0825">
                            <w:rPr>
                              <w:rStyle w:val="aa"/>
                              <w:rFonts w:ascii="GOST type A" w:hAnsi="GOST type A"/>
                            </w:rPr>
                            <w:fldChar w:fldCharType="end"/>
                          </w:r>
                        </w:p>
                      </w:tc>
                    </w:tr>
                    <w:tr w:rsidR="00BE4F1D" w:rsidRPr="00EA473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A4737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BE4F1D" w:rsidRPr="00EA4737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BE4F1D" w:rsidRPr="00EA4737" w:rsidRDefault="00BE4F1D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BE4F1D" w:rsidRPr="00EA4737" w:rsidRDefault="00BE4F1D" w:rsidP="00F024AA">
                          <w:pPr>
                            <w:ind w:firstLine="0"/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BE4F1D" w:rsidRPr="00EA4737" w:rsidRDefault="00BE4F1D" w:rsidP="00F024AA">
                          <w:pPr>
                            <w:ind w:firstLine="0"/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E4F1D" w:rsidRPr="00EA4737" w:rsidRDefault="00BE4F1D" w:rsidP="00532DC6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5374005</wp:posOffset>
              </wp:positionH>
              <wp:positionV relativeFrom="page">
                <wp:posOffset>10330180</wp:posOffset>
              </wp:positionV>
              <wp:extent cx="723265" cy="135255"/>
              <wp:effectExtent l="0" t="0" r="635" b="17145"/>
              <wp:wrapNone/>
              <wp:docPr id="64" name="Поле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6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FD0825" w:rsidRDefault="00BE4F1D" w:rsidP="006D2AD6">
                          <w:pPr>
                            <w:ind w:firstLine="0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FD0825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4" o:spid="_x0000_s1161" type="#_x0000_t202" style="position:absolute;margin-left:423.15pt;margin-top:813.4pt;width:56.95pt;height:1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" filled="f" stroked="f">
              <v:textbox inset="0,0,0,0">
                <w:txbxContent>
                  <w:p w:rsidR="00BE4F1D" w:rsidRPr="00FD0825" w:rsidRDefault="00BE4F1D" w:rsidP="006D2AD6">
                    <w:pPr>
                      <w:ind w:firstLine="0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FD0825">
                      <w:rPr>
                        <w:rFonts w:ascii="GOST type A" w:hAnsi="GOST type A"/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50800</wp:posOffset>
              </wp:positionV>
              <wp:extent cx="1485265" cy="180340"/>
              <wp:effectExtent l="0" t="0" r="635" b="1016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E4F1D" w:rsidRPr="008C4868" w:rsidRDefault="00BE4F1D" w:rsidP="006D2AD6">
                          <w:pPr>
                            <w:ind w:firstLine="0"/>
                          </w:pPr>
                          <w:r w:rsidRPr="008C4868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 9а ГОСТ 2.106-96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2" type="#_x0000_t202" style="position:absolute;margin-left:-.25pt;margin-top:4pt;width:116.95pt;height:14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" filled="f" stroked="f">
              <v:textbox inset="0,0,0,0">
                <w:txbxContent>
                  <w:p w:rsidR="00BE4F1D" w:rsidRPr="008C4868" w:rsidRDefault="00BE4F1D" w:rsidP="006D2AD6">
                    <w:pPr>
                      <w:ind w:firstLine="0"/>
                    </w:pPr>
                    <w:r w:rsidRPr="008C4868">
                      <w:rPr>
                        <w:rFonts w:ascii="GOST type A" w:hAnsi="GOST type A"/>
                        <w:sz w:val="18"/>
                        <w:szCs w:val="18"/>
                      </w:rPr>
                      <w:t>Форма 9а ГОСТ 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0F1" w:rsidRDefault="001760F1" w:rsidP="0062019A">
      <w:pPr>
        <w:spacing w:line="240" w:lineRule="auto"/>
      </w:pPr>
      <w:r>
        <w:separator/>
      </w:r>
    </w:p>
  </w:footnote>
  <w:footnote w:type="continuationSeparator" w:id="0">
    <w:p w:rsidR="001760F1" w:rsidRDefault="001760F1" w:rsidP="00620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C326AA" wp14:editId="43AF2CC3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0" t="0" r="18415" b="11430"/>
              <wp:wrapNone/>
              <wp:docPr id="167" name="Прямоугольник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C3466F4" id="Прямоугольник 55" o:spid="_x0000_s1026" style="position:absolute;margin-left:55.3pt;margin-top:18.15pt;width:520.55pt;height:797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" filled="f" strokeweight="1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508FC" wp14:editId="034684B7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0" t="0" r="5080" b="1905"/>
              <wp:wrapNone/>
              <wp:docPr id="168" name="Прямоугольник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E4F1D" w:rsidRPr="008866A4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866A4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8866A4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866A4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8866A4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866A4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8866A4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866A4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8866A4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866A4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</w:tbl>
                        <w:p w:rsidR="00BE4F1D" w:rsidRPr="008866A4" w:rsidRDefault="00BE4F1D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4" o:spid="_x0000_s1026" style="position:absolute;margin-left:-50.7pt;margin-top:388.55pt;width:31.1pt;height:4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E4F1D" w:rsidRPr="008866A4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866A4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8866A4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866A4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8866A4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866A4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8866A4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866A4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8866A4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866A4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</w:tbl>
                  <w:p w:rsidR="00BE4F1D" w:rsidRPr="008866A4" w:rsidRDefault="00BE4F1D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Pr="0098192E" w:rsidRDefault="00BE4F1D" w:rsidP="00F024AA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1D" w:rsidRDefault="00BE4F1D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>
              <wp:simplePos x="0" y="0"/>
              <wp:positionH relativeFrom="column">
                <wp:posOffset>-645795</wp:posOffset>
              </wp:positionH>
              <wp:positionV relativeFrom="paragraph">
                <wp:posOffset>4850130</wp:posOffset>
              </wp:positionV>
              <wp:extent cx="394970" cy="5465445"/>
              <wp:effectExtent l="0" t="0" r="5080" b="1905"/>
              <wp:wrapNone/>
              <wp:docPr id="10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E4F1D" w:rsidRPr="00FD0825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851B86"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left="113" w:right="113"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FD0825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851B86"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left="113" w:right="113"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FD0825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851B86"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left="113" w:right="113"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FD0825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851B86"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left="113" w:right="113"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E4F1D" w:rsidRPr="00FD0825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851B86"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E4F1D" w:rsidRPr="00851B86" w:rsidRDefault="00BE4F1D" w:rsidP="00F024AA">
                                <w:pPr>
                                  <w:spacing w:after="200" w:line="276" w:lineRule="auto"/>
                                  <w:ind w:left="113" w:right="113" w:firstLine="0"/>
                                  <w:jc w:val="center"/>
                                  <w:rPr>
                                    <w:rFonts w:ascii="GOST type A" w:eastAsiaTheme="minorHAnsi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</w:tbl>
                        <w:p w:rsidR="00BE4F1D" w:rsidRPr="00FD0825" w:rsidRDefault="00BE4F1D" w:rsidP="000250B4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35" style="position:absolute;margin-left:-50.85pt;margin-top:381.9pt;width:31.1pt;height:430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E4F1D" w:rsidRPr="00FD0825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  <w:r w:rsidRPr="00851B86"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left="113" w:right="113"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FD0825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  <w:r w:rsidRPr="00851B86"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left="113" w:right="113"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FD0825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  <w:r w:rsidRPr="00851B86"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left="113" w:right="113"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FD0825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  <w:r w:rsidRPr="00851B86"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left="113" w:right="113"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  <w:tr w:rsidR="00BE4F1D" w:rsidRPr="00FD0825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  <w:r w:rsidRPr="00851B86"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E4F1D" w:rsidRPr="00851B86" w:rsidRDefault="00BE4F1D" w:rsidP="00F024AA">
                          <w:pPr>
                            <w:spacing w:after="200" w:line="276" w:lineRule="auto"/>
                            <w:ind w:left="113" w:right="113" w:firstLine="0"/>
                            <w:jc w:val="center"/>
                            <w:rPr>
                              <w:rFonts w:ascii="GOST type A" w:eastAsiaTheme="minorHAnsi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c>
                    </w:tr>
                  </w:tbl>
                  <w:p w:rsidR="00BE4F1D" w:rsidRPr="00FD0825" w:rsidRDefault="00BE4F1D" w:rsidP="000250B4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63" name="Прямоугольник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A4C93B0" id="Прямоугольник 63" o:spid="_x0000_s1026" style="position:absolute;margin-left:55.3pt;margin-top:20.4pt;width:520.55pt;height:789.0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utGgMAAEo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FF6"/>
    <w:multiLevelType w:val="singleLevel"/>
    <w:tmpl w:val="BC50B7E6"/>
    <w:styleLink w:val="zlTableListNumRusSmall3"/>
    <w:lvl w:ilvl="0">
      <w:start w:val="1"/>
      <w:numFmt w:val="russianLower"/>
      <w:lvlRestart w:val="0"/>
      <w:pStyle w:val="TableListNumRusSmall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1">
    <w:nsid w:val="01AE2122"/>
    <w:multiLevelType w:val="singleLevel"/>
    <w:tmpl w:val="59801FA0"/>
    <w:styleLink w:val="zlTableListAltBul3"/>
    <w:lvl w:ilvl="0">
      <w:start w:val="1"/>
      <w:numFmt w:val="decimal"/>
      <w:lvlRestart w:val="0"/>
      <w:pStyle w:val="TableListAltBul3"/>
      <w:suff w:val="space"/>
      <w:lvlText w:val="·"/>
      <w:lvlJc w:val="left"/>
      <w:pPr>
        <w:ind w:left="454" w:firstLine="0"/>
      </w:pPr>
      <w:rPr>
        <w:rFonts w:ascii="Symbol" w:hAnsi="Symbol" w:hint="default"/>
        <w:sz w:val="16"/>
      </w:rPr>
    </w:lvl>
  </w:abstractNum>
  <w:abstractNum w:abstractNumId="2">
    <w:nsid w:val="029A092C"/>
    <w:multiLevelType w:val="singleLevel"/>
    <w:tmpl w:val="967232DA"/>
    <w:styleLink w:val="zlTableListNumEngCap5"/>
    <w:lvl w:ilvl="0">
      <w:start w:val="1"/>
      <w:numFmt w:val="upperLetter"/>
      <w:lvlRestart w:val="0"/>
      <w:pStyle w:val="TableListNumEngCap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3">
    <w:nsid w:val="031859C2"/>
    <w:multiLevelType w:val="hybridMultilevel"/>
    <w:tmpl w:val="57780574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DAE2C9C4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  <w:b w:val="0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">
    <w:nsid w:val="035175E5"/>
    <w:multiLevelType w:val="singleLevel"/>
    <w:tmpl w:val="BF7C80C6"/>
    <w:styleLink w:val="zlTableListNumRusSmall4"/>
    <w:lvl w:ilvl="0">
      <w:start w:val="1"/>
      <w:numFmt w:val="russianLower"/>
      <w:lvlRestart w:val="0"/>
      <w:pStyle w:val="TableListNumRusSmall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5">
    <w:nsid w:val="046A00C6"/>
    <w:multiLevelType w:val="singleLevel"/>
    <w:tmpl w:val="F19C7564"/>
    <w:styleLink w:val="zlTableListNumEngCap4"/>
    <w:lvl w:ilvl="0">
      <w:start w:val="1"/>
      <w:numFmt w:val="upperLetter"/>
      <w:lvlRestart w:val="0"/>
      <w:pStyle w:val="TableListNumEngCap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6">
    <w:nsid w:val="0690007C"/>
    <w:multiLevelType w:val="singleLevel"/>
    <w:tmpl w:val="D25817F8"/>
    <w:styleLink w:val="zlListBullet6"/>
    <w:lvl w:ilvl="0">
      <w:start w:val="1"/>
      <w:numFmt w:val="decimal"/>
      <w:lvlRestart w:val="0"/>
      <w:pStyle w:val="ListBullet6"/>
      <w:suff w:val="space"/>
      <w:lvlText w:val="-"/>
      <w:lvlJc w:val="left"/>
      <w:pPr>
        <w:ind w:left="2268" w:firstLine="0"/>
      </w:pPr>
      <w:rPr>
        <w:rFonts w:ascii="Symbol" w:hAnsi="Symbol" w:hint="default"/>
        <w:sz w:val="24"/>
      </w:rPr>
    </w:lvl>
  </w:abstractNum>
  <w:abstractNum w:abstractNumId="7">
    <w:nsid w:val="075506C2"/>
    <w:multiLevelType w:val="singleLevel"/>
    <w:tmpl w:val="E16C9966"/>
    <w:styleLink w:val="zlList5"/>
    <w:lvl w:ilvl="0">
      <w:start w:val="1"/>
      <w:numFmt w:val="decimal"/>
      <w:lvlRestart w:val="0"/>
      <w:pStyle w:val="5"/>
      <w:suff w:val="space"/>
      <w:lvlText w:val="%1."/>
      <w:lvlJc w:val="left"/>
      <w:pPr>
        <w:tabs>
          <w:tab w:val="num" w:pos="2551"/>
        </w:tabs>
        <w:ind w:left="2551" w:hanging="283"/>
      </w:pPr>
      <w:rPr>
        <w:sz w:val="24"/>
      </w:rPr>
    </w:lvl>
  </w:abstractNum>
  <w:abstractNum w:abstractNumId="8">
    <w:nsid w:val="07697A45"/>
    <w:multiLevelType w:val="singleLevel"/>
    <w:tmpl w:val="0FE05EAC"/>
    <w:styleLink w:val="zlListNumRusSmall6"/>
    <w:lvl w:ilvl="0">
      <w:start w:val="1"/>
      <w:numFmt w:val="russianLower"/>
      <w:lvlRestart w:val="0"/>
      <w:pStyle w:val="ListNumRusSmall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9">
    <w:nsid w:val="07865561"/>
    <w:multiLevelType w:val="singleLevel"/>
    <w:tmpl w:val="2BD4A8E8"/>
    <w:styleLink w:val="zlTableListNumRusCap4"/>
    <w:lvl w:ilvl="0">
      <w:start w:val="1"/>
      <w:numFmt w:val="upperLetter"/>
      <w:lvlRestart w:val="0"/>
      <w:pStyle w:val="TableListNumRusCap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10">
    <w:nsid w:val="08997EAB"/>
    <w:multiLevelType w:val="singleLevel"/>
    <w:tmpl w:val="9216C046"/>
    <w:styleLink w:val="zlTableListBul6"/>
    <w:lvl w:ilvl="0">
      <w:start w:val="1"/>
      <w:numFmt w:val="decimal"/>
      <w:lvlRestart w:val="0"/>
      <w:pStyle w:val="TableListBul6"/>
      <w:suff w:val="space"/>
      <w:lvlText w:val="-"/>
      <w:lvlJc w:val="left"/>
      <w:pPr>
        <w:ind w:left="1134" w:firstLine="0"/>
      </w:pPr>
      <w:rPr>
        <w:sz w:val="24"/>
      </w:rPr>
    </w:lvl>
  </w:abstractNum>
  <w:abstractNum w:abstractNumId="11">
    <w:nsid w:val="0B363577"/>
    <w:multiLevelType w:val="singleLevel"/>
    <w:tmpl w:val="CD64196A"/>
    <w:styleLink w:val="zlListBullet2"/>
    <w:lvl w:ilvl="0">
      <w:start w:val="1"/>
      <w:numFmt w:val="decimal"/>
      <w:lvlRestart w:val="0"/>
      <w:pStyle w:val="2"/>
      <w:suff w:val="space"/>
      <w:lvlText w:val="-"/>
      <w:lvlJc w:val="left"/>
      <w:pPr>
        <w:ind w:left="1134" w:firstLine="0"/>
      </w:pPr>
      <w:rPr>
        <w:rFonts w:ascii="Symbol" w:hAnsi="Symbol" w:hint="default"/>
        <w:sz w:val="24"/>
      </w:rPr>
    </w:lvl>
  </w:abstractNum>
  <w:abstractNum w:abstractNumId="12">
    <w:nsid w:val="0CDE4E4E"/>
    <w:multiLevelType w:val="singleLevel"/>
    <w:tmpl w:val="8C529BC8"/>
    <w:styleLink w:val="zlListNumEngCap5"/>
    <w:lvl w:ilvl="0">
      <w:start w:val="1"/>
      <w:numFmt w:val="upperLetter"/>
      <w:lvlRestart w:val="0"/>
      <w:pStyle w:val="ListNumEngCap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13">
    <w:nsid w:val="0D313B3F"/>
    <w:multiLevelType w:val="singleLevel"/>
    <w:tmpl w:val="2DAEBC32"/>
    <w:styleLink w:val="zlTableListNum5"/>
    <w:lvl w:ilvl="0">
      <w:start w:val="1"/>
      <w:numFmt w:val="decimal"/>
      <w:lvlRestart w:val="0"/>
      <w:pStyle w:val="TableListNum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14">
    <w:nsid w:val="0DDD0E15"/>
    <w:multiLevelType w:val="multilevel"/>
    <w:tmpl w:val="82161EDC"/>
    <w:name w:val="Heading"/>
    <w:styleLink w:val="zlHeading"/>
    <w:lvl w:ilvl="0">
      <w:start w:val="1"/>
      <w:numFmt w:val="decimal"/>
      <w:lvlRestart w:val="0"/>
      <w:pStyle w:val="1"/>
      <w:suff w:val="space"/>
      <w:lvlText w:val="%1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4">
      <w:start w:val="1"/>
      <w:numFmt w:val="decimal"/>
      <w:pStyle w:val="50"/>
      <w:suff w:val="space"/>
      <w:lvlText w:val="%1.%2.%3.%4.%5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</w:abstractNum>
  <w:abstractNum w:abstractNumId="15">
    <w:nsid w:val="0F887CF0"/>
    <w:multiLevelType w:val="singleLevel"/>
    <w:tmpl w:val="B59C92BE"/>
    <w:styleLink w:val="zlList4"/>
    <w:lvl w:ilvl="0">
      <w:start w:val="1"/>
      <w:numFmt w:val="decimal"/>
      <w:lvlRestart w:val="0"/>
      <w:pStyle w:val="40"/>
      <w:suff w:val="space"/>
      <w:lvlText w:val="%1."/>
      <w:lvlJc w:val="left"/>
      <w:pPr>
        <w:tabs>
          <w:tab w:val="num" w:pos="2268"/>
        </w:tabs>
        <w:ind w:left="2268" w:hanging="284"/>
      </w:pPr>
      <w:rPr>
        <w:sz w:val="24"/>
      </w:rPr>
    </w:lvl>
  </w:abstractNum>
  <w:abstractNum w:abstractNumId="16">
    <w:nsid w:val="123E16F2"/>
    <w:multiLevelType w:val="singleLevel"/>
    <w:tmpl w:val="18BE76E2"/>
    <w:styleLink w:val="zlListNumber"/>
    <w:lvl w:ilvl="0">
      <w:start w:val="1"/>
      <w:numFmt w:val="decimal"/>
      <w:lvlRestart w:val="0"/>
      <w:pStyle w:val="a"/>
      <w:suff w:val="space"/>
      <w:lvlText w:val="%1)"/>
      <w:lvlJc w:val="left"/>
      <w:pPr>
        <w:tabs>
          <w:tab w:val="num" w:pos="1134"/>
        </w:tabs>
        <w:ind w:left="0" w:firstLine="850"/>
      </w:pPr>
      <w:rPr>
        <w:sz w:val="24"/>
      </w:rPr>
    </w:lvl>
  </w:abstractNum>
  <w:abstractNum w:abstractNumId="17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93B2104"/>
    <w:multiLevelType w:val="singleLevel"/>
    <w:tmpl w:val="EB72F8E8"/>
    <w:styleLink w:val="zlList"/>
    <w:lvl w:ilvl="0">
      <w:start w:val="1"/>
      <w:numFmt w:val="decimal"/>
      <w:lvlRestart w:val="0"/>
      <w:pStyle w:val="a1"/>
      <w:suff w:val="space"/>
      <w:lvlText w:val="%1."/>
      <w:lvlJc w:val="left"/>
      <w:pPr>
        <w:tabs>
          <w:tab w:val="num" w:pos="1417"/>
        </w:tabs>
        <w:ind w:left="1417" w:hanging="283"/>
      </w:pPr>
      <w:rPr>
        <w:sz w:val="24"/>
      </w:rPr>
    </w:lvl>
  </w:abstractNum>
  <w:abstractNum w:abstractNumId="19">
    <w:nsid w:val="19655BFA"/>
    <w:multiLevelType w:val="singleLevel"/>
    <w:tmpl w:val="D826CE9A"/>
    <w:styleLink w:val="zlTableListAltBul6"/>
    <w:lvl w:ilvl="0">
      <w:start w:val="1"/>
      <w:numFmt w:val="decimal"/>
      <w:lvlRestart w:val="0"/>
      <w:pStyle w:val="TableListAltBul6"/>
      <w:suff w:val="space"/>
      <w:lvlText w:val="·"/>
      <w:lvlJc w:val="left"/>
      <w:pPr>
        <w:ind w:left="1134" w:firstLine="0"/>
      </w:pPr>
      <w:rPr>
        <w:rFonts w:ascii="Symbol" w:hAnsi="Symbol" w:hint="default"/>
        <w:sz w:val="16"/>
      </w:rPr>
    </w:lvl>
  </w:abstractNum>
  <w:abstractNum w:abstractNumId="20">
    <w:nsid w:val="19685F15"/>
    <w:multiLevelType w:val="singleLevel"/>
    <w:tmpl w:val="7774371C"/>
    <w:styleLink w:val="zlTableListAltBul"/>
    <w:lvl w:ilvl="0">
      <w:start w:val="1"/>
      <w:numFmt w:val="decimal"/>
      <w:lvlRestart w:val="0"/>
      <w:pStyle w:val="TableListAltBul"/>
      <w:suff w:val="space"/>
      <w:lvlText w:val="·"/>
      <w:lvlJc w:val="left"/>
      <w:pPr>
        <w:ind w:left="0" w:firstLine="0"/>
      </w:pPr>
      <w:rPr>
        <w:rFonts w:ascii="Symbol" w:hAnsi="Symbol" w:hint="default"/>
        <w:sz w:val="20"/>
      </w:rPr>
    </w:lvl>
  </w:abstractNum>
  <w:abstractNum w:abstractNumId="21">
    <w:nsid w:val="1AAC7458"/>
    <w:multiLevelType w:val="singleLevel"/>
    <w:tmpl w:val="914232BA"/>
    <w:styleLink w:val="zlTableListNumEngCap"/>
    <w:lvl w:ilvl="0">
      <w:start w:val="1"/>
      <w:numFmt w:val="upperLetter"/>
      <w:lvlRestart w:val="0"/>
      <w:pStyle w:val="TableListNumEngCap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22">
    <w:nsid w:val="1BE66C21"/>
    <w:multiLevelType w:val="singleLevel"/>
    <w:tmpl w:val="91BEB792"/>
    <w:styleLink w:val="zlTableListNumRusCap2"/>
    <w:lvl w:ilvl="0">
      <w:start w:val="1"/>
      <w:numFmt w:val="upperLetter"/>
      <w:lvlRestart w:val="0"/>
      <w:pStyle w:val="TableListNumRusCap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23">
    <w:nsid w:val="1CA756D7"/>
    <w:multiLevelType w:val="singleLevel"/>
    <w:tmpl w:val="78D4F70A"/>
    <w:styleLink w:val="zlListBullet5"/>
    <w:lvl w:ilvl="0">
      <w:start w:val="1"/>
      <w:numFmt w:val="decimal"/>
      <w:lvlRestart w:val="0"/>
      <w:pStyle w:val="51"/>
      <w:suff w:val="space"/>
      <w:lvlText w:val="-"/>
      <w:lvlJc w:val="left"/>
      <w:pPr>
        <w:ind w:left="1984" w:firstLine="0"/>
      </w:pPr>
      <w:rPr>
        <w:rFonts w:ascii="Symbol" w:hAnsi="Symbol" w:hint="default"/>
        <w:sz w:val="24"/>
      </w:rPr>
    </w:lvl>
  </w:abstractNum>
  <w:abstractNum w:abstractNumId="24">
    <w:nsid w:val="1EAD7931"/>
    <w:multiLevelType w:val="singleLevel"/>
    <w:tmpl w:val="3DC647B0"/>
    <w:styleLink w:val="zlListBullet4"/>
    <w:lvl w:ilvl="0">
      <w:start w:val="1"/>
      <w:numFmt w:val="decimal"/>
      <w:lvlRestart w:val="0"/>
      <w:pStyle w:val="41"/>
      <w:suff w:val="space"/>
      <w:lvlText w:val="-"/>
      <w:lvlJc w:val="left"/>
      <w:pPr>
        <w:ind w:left="1701" w:firstLine="0"/>
      </w:pPr>
      <w:rPr>
        <w:rFonts w:ascii="Symbol" w:hAnsi="Symbol" w:hint="default"/>
        <w:sz w:val="24"/>
      </w:rPr>
    </w:lvl>
  </w:abstractNum>
  <w:abstractNum w:abstractNumId="25">
    <w:nsid w:val="1F485034"/>
    <w:multiLevelType w:val="singleLevel"/>
    <w:tmpl w:val="ADD43752"/>
    <w:styleLink w:val="zlListNumRusCap3"/>
    <w:lvl w:ilvl="0">
      <w:start w:val="1"/>
      <w:numFmt w:val="russianUpper"/>
      <w:lvlRestart w:val="0"/>
      <w:pStyle w:val="ListNumRusCap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26">
    <w:nsid w:val="1F8A1A33"/>
    <w:multiLevelType w:val="singleLevel"/>
    <w:tmpl w:val="27F07B6C"/>
    <w:styleLink w:val="zlListNumRusSmall2"/>
    <w:lvl w:ilvl="0">
      <w:start w:val="1"/>
      <w:numFmt w:val="russianLower"/>
      <w:lvlRestart w:val="0"/>
      <w:pStyle w:val="ListNumRusSmall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27">
    <w:nsid w:val="1FD55A7E"/>
    <w:multiLevelType w:val="singleLevel"/>
    <w:tmpl w:val="CE0636EA"/>
    <w:styleLink w:val="zlListNumber6"/>
    <w:lvl w:ilvl="0">
      <w:start w:val="1"/>
      <w:numFmt w:val="decimal"/>
      <w:lvlRestart w:val="0"/>
      <w:pStyle w:val="ListNumber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28">
    <w:nsid w:val="1FDE2C97"/>
    <w:multiLevelType w:val="singleLevel"/>
    <w:tmpl w:val="8C6A20EA"/>
    <w:styleLink w:val="zlListNumRusSmall3"/>
    <w:lvl w:ilvl="0">
      <w:start w:val="1"/>
      <w:numFmt w:val="russianLower"/>
      <w:lvlRestart w:val="0"/>
      <w:pStyle w:val="ListNumRusSmall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29">
    <w:nsid w:val="20D6621A"/>
    <w:multiLevelType w:val="singleLevel"/>
    <w:tmpl w:val="37B0E622"/>
    <w:styleLink w:val="zlListNumEngSmall"/>
    <w:lvl w:ilvl="0">
      <w:start w:val="1"/>
      <w:numFmt w:val="lowerLetter"/>
      <w:lvlRestart w:val="0"/>
      <w:pStyle w:val="ListNumEngSmall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30">
    <w:nsid w:val="24032D8F"/>
    <w:multiLevelType w:val="singleLevel"/>
    <w:tmpl w:val="6C849B26"/>
    <w:styleLink w:val="zlListAltBullet5"/>
    <w:lvl w:ilvl="0">
      <w:start w:val="1"/>
      <w:numFmt w:val="decimal"/>
      <w:lvlRestart w:val="0"/>
      <w:pStyle w:val="ListAltBullet5"/>
      <w:suff w:val="space"/>
      <w:lvlText w:val="·"/>
      <w:lvlJc w:val="left"/>
      <w:pPr>
        <w:ind w:left="1984" w:firstLine="0"/>
      </w:pPr>
      <w:rPr>
        <w:rFonts w:ascii="Symbol" w:hAnsi="Symbol" w:hint="default"/>
        <w:sz w:val="20"/>
      </w:rPr>
    </w:lvl>
  </w:abstractNum>
  <w:abstractNum w:abstractNumId="31">
    <w:nsid w:val="24FA53C8"/>
    <w:multiLevelType w:val="singleLevel"/>
    <w:tmpl w:val="3E800ABC"/>
    <w:styleLink w:val="zlListNumEngCap"/>
    <w:lvl w:ilvl="0">
      <w:start w:val="1"/>
      <w:numFmt w:val="upperLetter"/>
      <w:lvlRestart w:val="0"/>
      <w:pStyle w:val="ListNumEngCap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32">
    <w:nsid w:val="26194508"/>
    <w:multiLevelType w:val="singleLevel"/>
    <w:tmpl w:val="5EC297A4"/>
    <w:styleLink w:val="zlListNumEngSmall3"/>
    <w:lvl w:ilvl="0">
      <w:start w:val="1"/>
      <w:numFmt w:val="lowerLetter"/>
      <w:lvlRestart w:val="0"/>
      <w:pStyle w:val="ListNumEngSmall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33">
    <w:nsid w:val="267C1C76"/>
    <w:multiLevelType w:val="hybridMultilevel"/>
    <w:tmpl w:val="4D96029A"/>
    <w:lvl w:ilvl="0" w:tplc="6906AABC">
      <w:start w:val="1"/>
      <w:numFmt w:val="bullet"/>
      <w:pStyle w:val="10"/>
      <w:lvlText w:val="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84879CF"/>
    <w:multiLevelType w:val="singleLevel"/>
    <w:tmpl w:val="38081E12"/>
    <w:styleLink w:val="zlListNumEngSmall6"/>
    <w:lvl w:ilvl="0">
      <w:start w:val="1"/>
      <w:numFmt w:val="lowerLetter"/>
      <w:lvlRestart w:val="0"/>
      <w:pStyle w:val="ListNumEngSmall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35">
    <w:nsid w:val="28B027B6"/>
    <w:multiLevelType w:val="singleLevel"/>
    <w:tmpl w:val="7CB2351A"/>
    <w:styleLink w:val="zlTableListNumRusSmall6"/>
    <w:lvl w:ilvl="0">
      <w:start w:val="1"/>
      <w:numFmt w:val="russianLower"/>
      <w:lvlRestart w:val="0"/>
      <w:pStyle w:val="TableListNumRusSmall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36">
    <w:nsid w:val="2A4C59B6"/>
    <w:multiLevelType w:val="singleLevel"/>
    <w:tmpl w:val="D5441E38"/>
    <w:styleLink w:val="zlListAltBullet2"/>
    <w:lvl w:ilvl="0">
      <w:start w:val="1"/>
      <w:numFmt w:val="decimal"/>
      <w:lvlRestart w:val="0"/>
      <w:pStyle w:val="ListAltBullet2"/>
      <w:suff w:val="space"/>
      <w:lvlText w:val="·"/>
      <w:lvlJc w:val="left"/>
      <w:pPr>
        <w:ind w:left="1134" w:firstLine="0"/>
      </w:pPr>
      <w:rPr>
        <w:rFonts w:ascii="Symbol" w:hAnsi="Symbol" w:hint="default"/>
        <w:sz w:val="24"/>
      </w:rPr>
    </w:lvl>
  </w:abstractNum>
  <w:abstractNum w:abstractNumId="37">
    <w:nsid w:val="2AFD6446"/>
    <w:multiLevelType w:val="hybridMultilevel"/>
    <w:tmpl w:val="61BCC8FC"/>
    <w:lvl w:ilvl="0" w:tplc="CB588C54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8">
    <w:nsid w:val="2B8A1947"/>
    <w:multiLevelType w:val="hybridMultilevel"/>
    <w:tmpl w:val="E25ED810"/>
    <w:lvl w:ilvl="0" w:tplc="A54247C8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9">
    <w:nsid w:val="2BB274D5"/>
    <w:multiLevelType w:val="singleLevel"/>
    <w:tmpl w:val="56545B70"/>
    <w:styleLink w:val="zlListNumEngCap2"/>
    <w:lvl w:ilvl="0">
      <w:start w:val="1"/>
      <w:numFmt w:val="upperLetter"/>
      <w:lvlRestart w:val="0"/>
      <w:pStyle w:val="ListNumEngCap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40">
    <w:nsid w:val="2C521245"/>
    <w:multiLevelType w:val="singleLevel"/>
    <w:tmpl w:val="5DB673BC"/>
    <w:styleLink w:val="zlTableList"/>
    <w:lvl w:ilvl="0">
      <w:start w:val="1"/>
      <w:numFmt w:val="decimal"/>
      <w:lvlRestart w:val="0"/>
      <w:pStyle w:val="TableList"/>
      <w:suff w:val="space"/>
      <w:lvlText w:val="%1)"/>
      <w:lvlJc w:val="left"/>
      <w:pPr>
        <w:tabs>
          <w:tab w:val="num" w:pos="283"/>
        </w:tabs>
        <w:ind w:left="283" w:hanging="283"/>
      </w:pPr>
      <w:rPr>
        <w:sz w:val="24"/>
      </w:rPr>
    </w:lvl>
  </w:abstractNum>
  <w:abstractNum w:abstractNumId="41">
    <w:nsid w:val="2D4C7A25"/>
    <w:multiLevelType w:val="singleLevel"/>
    <w:tmpl w:val="0E8A0732"/>
    <w:styleLink w:val="zlTableListNum4"/>
    <w:lvl w:ilvl="0">
      <w:start w:val="1"/>
      <w:numFmt w:val="decimal"/>
      <w:lvlRestart w:val="0"/>
      <w:pStyle w:val="TableListNum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42">
    <w:nsid w:val="2E0E0A49"/>
    <w:multiLevelType w:val="singleLevel"/>
    <w:tmpl w:val="F91C5410"/>
    <w:styleLink w:val="zlTableListNumEngSmall5"/>
    <w:lvl w:ilvl="0">
      <w:start w:val="1"/>
      <w:numFmt w:val="lowerLetter"/>
      <w:lvlRestart w:val="0"/>
      <w:pStyle w:val="TableListNumEngSmall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43">
    <w:nsid w:val="2E122EAD"/>
    <w:multiLevelType w:val="multilevel"/>
    <w:tmpl w:val="E8188CC2"/>
    <w:styleLink w:val="zlAppendixHeading"/>
    <w:lvl w:ilvl="0">
      <w:start w:val="1"/>
      <w:numFmt w:val="russianUpper"/>
      <w:lvlRestart w:val="0"/>
      <w:pStyle w:val="AppendixHeading1"/>
      <w:suff w:val="space"/>
      <w:lvlText w:val="%1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vanish/>
        <w:color w:val="auto"/>
        <w:sz w:val="28"/>
      </w:rPr>
    </w:lvl>
    <w:lvl w:ilvl="1">
      <w:start w:val="1"/>
      <w:numFmt w:val="decimal"/>
      <w:pStyle w:val="AppendixHeading2"/>
      <w:suff w:val="space"/>
      <w:lvlText w:val="%1.%2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8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4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4">
      <w:start w:val="1"/>
      <w:numFmt w:val="decimal"/>
      <w:pStyle w:val="AppendixHeading5"/>
      <w:suff w:val="space"/>
      <w:lvlText w:val="%1.%2.%3.%4.%5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5">
      <w:start w:val="1"/>
      <w:numFmt w:val="decimal"/>
      <w:pStyle w:val="AppendixHeading6"/>
      <w:suff w:val="space"/>
      <w:lvlText w:val="%1.%2.%3.%4.%5.%6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6">
      <w:start w:val="1"/>
      <w:numFmt w:val="decimal"/>
      <w:pStyle w:val="AppendixHeading7"/>
      <w:suff w:val="space"/>
      <w:lvlText w:val="%1.%2.%3.%4.%5.%6.%7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7">
      <w:start w:val="1"/>
      <w:numFmt w:val="decimal"/>
      <w:pStyle w:val="AppendixHeading8"/>
      <w:suff w:val="space"/>
      <w:lvlText w:val="%1.%2.%3.%4.%5.%6.%7.%8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8">
      <w:start w:val="1"/>
      <w:numFmt w:val="decimal"/>
      <w:pStyle w:val="AppendixHeading9"/>
      <w:suff w:val="space"/>
      <w:lvlText w:val="%1.%2.%3.%4.%5.%6.%7.%8.%9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</w:abstractNum>
  <w:abstractNum w:abstractNumId="44">
    <w:nsid w:val="2E8B5569"/>
    <w:multiLevelType w:val="singleLevel"/>
    <w:tmpl w:val="54B8AC68"/>
    <w:styleLink w:val="zlTableListNum3"/>
    <w:lvl w:ilvl="0">
      <w:start w:val="1"/>
      <w:numFmt w:val="decimal"/>
      <w:lvlRestart w:val="0"/>
      <w:pStyle w:val="TableListNum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45">
    <w:nsid w:val="2EF946EB"/>
    <w:multiLevelType w:val="singleLevel"/>
    <w:tmpl w:val="09D6B992"/>
    <w:styleLink w:val="zlListBullet"/>
    <w:lvl w:ilvl="0">
      <w:start w:val="1"/>
      <w:numFmt w:val="decimal"/>
      <w:lvlRestart w:val="0"/>
      <w:pStyle w:val="a2"/>
      <w:suff w:val="space"/>
      <w:lvlText w:val="-"/>
      <w:lvlJc w:val="left"/>
      <w:pPr>
        <w:ind w:left="0" w:firstLine="850"/>
      </w:pPr>
      <w:rPr>
        <w:rFonts w:ascii="Symbol" w:hAnsi="Symbol" w:hint="default"/>
        <w:sz w:val="24"/>
      </w:rPr>
    </w:lvl>
  </w:abstractNum>
  <w:abstractNum w:abstractNumId="46">
    <w:nsid w:val="2F3075D3"/>
    <w:multiLevelType w:val="singleLevel"/>
    <w:tmpl w:val="3EBC05CE"/>
    <w:styleLink w:val="zlTableListNum2"/>
    <w:lvl w:ilvl="0">
      <w:start w:val="1"/>
      <w:numFmt w:val="decimal"/>
      <w:lvlRestart w:val="0"/>
      <w:pStyle w:val="TableListNum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47">
    <w:nsid w:val="30E16C32"/>
    <w:multiLevelType w:val="singleLevel"/>
    <w:tmpl w:val="B9A69786"/>
    <w:styleLink w:val="zlListNumEngCap3"/>
    <w:lvl w:ilvl="0">
      <w:start w:val="1"/>
      <w:numFmt w:val="upperLetter"/>
      <w:lvlRestart w:val="0"/>
      <w:pStyle w:val="ListNumEngCap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48">
    <w:nsid w:val="313E5D01"/>
    <w:multiLevelType w:val="multilevel"/>
    <w:tmpl w:val="A02C2B6A"/>
    <w:lvl w:ilvl="0">
      <w:start w:val="1"/>
      <w:numFmt w:val="decimal"/>
      <w:pStyle w:val="a3"/>
      <w:lvlText w:val="%1)"/>
      <w:lvlJc w:val="left"/>
      <w:pPr>
        <w:ind w:left="1134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)"/>
      <w:lvlJc w:val="left"/>
      <w:pPr>
        <w:ind w:left="1701" w:hanging="283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268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9">
    <w:nsid w:val="31BD668C"/>
    <w:multiLevelType w:val="singleLevel"/>
    <w:tmpl w:val="FF82D518"/>
    <w:styleLink w:val="zlTableListNumRusSmall5"/>
    <w:lvl w:ilvl="0">
      <w:start w:val="1"/>
      <w:numFmt w:val="russianLower"/>
      <w:lvlRestart w:val="0"/>
      <w:pStyle w:val="TableListNumRusSmall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50">
    <w:nsid w:val="32CC6ABC"/>
    <w:multiLevelType w:val="singleLevel"/>
    <w:tmpl w:val="4B5EE354"/>
    <w:styleLink w:val="zlListBullet3"/>
    <w:lvl w:ilvl="0">
      <w:start w:val="1"/>
      <w:numFmt w:val="decimal"/>
      <w:lvlRestart w:val="0"/>
      <w:pStyle w:val="30"/>
      <w:suff w:val="space"/>
      <w:lvlText w:val="-"/>
      <w:lvlJc w:val="left"/>
      <w:pPr>
        <w:ind w:left="1417" w:firstLine="0"/>
      </w:pPr>
      <w:rPr>
        <w:rFonts w:ascii="Symbol" w:hAnsi="Symbol" w:hint="default"/>
        <w:sz w:val="24"/>
      </w:rPr>
    </w:lvl>
  </w:abstractNum>
  <w:abstractNum w:abstractNumId="51">
    <w:nsid w:val="33550D9C"/>
    <w:multiLevelType w:val="hybridMultilevel"/>
    <w:tmpl w:val="8BF22E28"/>
    <w:lvl w:ilvl="0" w:tplc="4754DAF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3742EDE"/>
    <w:multiLevelType w:val="singleLevel"/>
    <w:tmpl w:val="51A2286E"/>
    <w:styleLink w:val="zlTableListAltBul2"/>
    <w:lvl w:ilvl="0">
      <w:start w:val="1"/>
      <w:numFmt w:val="decimal"/>
      <w:lvlRestart w:val="0"/>
      <w:pStyle w:val="TableListAltBul2"/>
      <w:suff w:val="space"/>
      <w:lvlText w:val="·"/>
      <w:lvlJc w:val="left"/>
      <w:pPr>
        <w:ind w:left="227" w:firstLine="0"/>
      </w:pPr>
      <w:rPr>
        <w:rFonts w:ascii="Symbol" w:hAnsi="Symbol" w:hint="default"/>
        <w:sz w:val="18"/>
      </w:rPr>
    </w:lvl>
  </w:abstractNum>
  <w:abstractNum w:abstractNumId="53">
    <w:nsid w:val="350E18D2"/>
    <w:multiLevelType w:val="singleLevel"/>
    <w:tmpl w:val="9D74DC3C"/>
    <w:styleLink w:val="zlTableListNumRusCap6"/>
    <w:lvl w:ilvl="0">
      <w:start w:val="1"/>
      <w:numFmt w:val="upperLetter"/>
      <w:lvlRestart w:val="0"/>
      <w:pStyle w:val="TableListNumRusCap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54">
    <w:nsid w:val="39CA3A5B"/>
    <w:multiLevelType w:val="singleLevel"/>
    <w:tmpl w:val="80F6DCDA"/>
    <w:styleLink w:val="zlTableListNumRusCap"/>
    <w:lvl w:ilvl="0">
      <w:start w:val="1"/>
      <w:numFmt w:val="upperLetter"/>
      <w:lvlRestart w:val="0"/>
      <w:pStyle w:val="TableListNumRusCap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55">
    <w:nsid w:val="3B9F786A"/>
    <w:multiLevelType w:val="singleLevel"/>
    <w:tmpl w:val="FFE49AA6"/>
    <w:styleLink w:val="zlTableListNumEngCap6"/>
    <w:lvl w:ilvl="0">
      <w:start w:val="1"/>
      <w:numFmt w:val="upperLetter"/>
      <w:lvlRestart w:val="0"/>
      <w:pStyle w:val="TableListNumEngCap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56">
    <w:nsid w:val="3DEE25FB"/>
    <w:multiLevelType w:val="singleLevel"/>
    <w:tmpl w:val="76EA7C98"/>
    <w:styleLink w:val="zlListAltBullet6"/>
    <w:lvl w:ilvl="0">
      <w:start w:val="1"/>
      <w:numFmt w:val="decimal"/>
      <w:lvlRestart w:val="0"/>
      <w:pStyle w:val="ListAltBullet6"/>
      <w:suff w:val="space"/>
      <w:lvlText w:val="·"/>
      <w:lvlJc w:val="left"/>
      <w:pPr>
        <w:ind w:left="2268" w:firstLine="0"/>
      </w:pPr>
      <w:rPr>
        <w:rFonts w:ascii="Symbol" w:hAnsi="Symbol" w:hint="default"/>
        <w:sz w:val="20"/>
      </w:rPr>
    </w:lvl>
  </w:abstractNum>
  <w:abstractNum w:abstractNumId="57">
    <w:nsid w:val="3E9D5397"/>
    <w:multiLevelType w:val="singleLevel"/>
    <w:tmpl w:val="BD2E244E"/>
    <w:styleLink w:val="zlTableListBul2"/>
    <w:lvl w:ilvl="0">
      <w:start w:val="1"/>
      <w:numFmt w:val="decimal"/>
      <w:lvlRestart w:val="0"/>
      <w:pStyle w:val="TableListBul2"/>
      <w:suff w:val="space"/>
      <w:lvlText w:val="-"/>
      <w:lvlJc w:val="left"/>
      <w:pPr>
        <w:ind w:left="227" w:firstLine="0"/>
      </w:pPr>
      <w:rPr>
        <w:sz w:val="24"/>
      </w:rPr>
    </w:lvl>
  </w:abstractNum>
  <w:abstractNum w:abstractNumId="58">
    <w:nsid w:val="43863AC8"/>
    <w:multiLevelType w:val="singleLevel"/>
    <w:tmpl w:val="2DB0102A"/>
    <w:styleLink w:val="zlTableListNumEngSmall6"/>
    <w:lvl w:ilvl="0">
      <w:start w:val="1"/>
      <w:numFmt w:val="lowerLetter"/>
      <w:lvlRestart w:val="0"/>
      <w:pStyle w:val="TableListNumEngSmall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59">
    <w:nsid w:val="44246BC0"/>
    <w:multiLevelType w:val="singleLevel"/>
    <w:tmpl w:val="9CE8DF1E"/>
    <w:styleLink w:val="zlTableListBul"/>
    <w:lvl w:ilvl="0">
      <w:start w:val="1"/>
      <w:numFmt w:val="decimal"/>
      <w:lvlRestart w:val="0"/>
      <w:pStyle w:val="TableListBul"/>
      <w:suff w:val="space"/>
      <w:lvlText w:val="-"/>
      <w:lvlJc w:val="left"/>
      <w:pPr>
        <w:ind w:left="0" w:firstLine="0"/>
      </w:pPr>
      <w:rPr>
        <w:sz w:val="24"/>
      </w:rPr>
    </w:lvl>
  </w:abstractNum>
  <w:abstractNum w:abstractNumId="60">
    <w:nsid w:val="45982288"/>
    <w:multiLevelType w:val="singleLevel"/>
    <w:tmpl w:val="F8128DC4"/>
    <w:styleLink w:val="zlListNumber4"/>
    <w:lvl w:ilvl="0">
      <w:start w:val="1"/>
      <w:numFmt w:val="decimal"/>
      <w:lvlRestart w:val="0"/>
      <w:pStyle w:val="42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61">
    <w:nsid w:val="45BC091A"/>
    <w:multiLevelType w:val="singleLevel"/>
    <w:tmpl w:val="00867C3A"/>
    <w:styleLink w:val="zlTableListNumEngSmall3"/>
    <w:lvl w:ilvl="0">
      <w:start w:val="1"/>
      <w:numFmt w:val="lowerLetter"/>
      <w:lvlRestart w:val="0"/>
      <w:pStyle w:val="TableListNumEngSmall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62">
    <w:nsid w:val="48523DF8"/>
    <w:multiLevelType w:val="singleLevel"/>
    <w:tmpl w:val="8EB2E458"/>
    <w:styleLink w:val="zlListAltBullet"/>
    <w:lvl w:ilvl="0">
      <w:start w:val="1"/>
      <w:numFmt w:val="decimal"/>
      <w:lvlRestart w:val="0"/>
      <w:pStyle w:val="ListAltBullet"/>
      <w:suff w:val="space"/>
      <w:lvlText w:val="·"/>
      <w:lvlJc w:val="left"/>
      <w:pPr>
        <w:ind w:left="0" w:firstLine="850"/>
      </w:pPr>
      <w:rPr>
        <w:rFonts w:ascii="Symbol" w:hAnsi="Symbol" w:hint="default"/>
        <w:sz w:val="24"/>
      </w:rPr>
    </w:lvl>
  </w:abstractNum>
  <w:abstractNum w:abstractNumId="63">
    <w:nsid w:val="488717FE"/>
    <w:multiLevelType w:val="singleLevel"/>
    <w:tmpl w:val="9AC4B5CA"/>
    <w:styleLink w:val="zlListNumRusCap2"/>
    <w:lvl w:ilvl="0">
      <w:start w:val="1"/>
      <w:numFmt w:val="russianUpper"/>
      <w:lvlRestart w:val="0"/>
      <w:pStyle w:val="ListNumRusCap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64">
    <w:nsid w:val="4961527C"/>
    <w:multiLevelType w:val="singleLevel"/>
    <w:tmpl w:val="B06E0F80"/>
    <w:styleLink w:val="zlTableListNumRusSmall"/>
    <w:lvl w:ilvl="0">
      <w:start w:val="1"/>
      <w:numFmt w:val="russianLower"/>
      <w:lvlRestart w:val="0"/>
      <w:pStyle w:val="TableListNumRusSmall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65">
    <w:nsid w:val="49772924"/>
    <w:multiLevelType w:val="singleLevel"/>
    <w:tmpl w:val="7062C166"/>
    <w:styleLink w:val="zlListAltBullet3"/>
    <w:lvl w:ilvl="0">
      <w:start w:val="1"/>
      <w:numFmt w:val="decimal"/>
      <w:lvlRestart w:val="0"/>
      <w:pStyle w:val="ListAltBullet3"/>
      <w:suff w:val="space"/>
      <w:lvlText w:val="·"/>
      <w:lvlJc w:val="left"/>
      <w:pPr>
        <w:ind w:left="1417" w:firstLine="0"/>
      </w:pPr>
      <w:rPr>
        <w:rFonts w:ascii="Symbol" w:hAnsi="Symbol" w:hint="default"/>
        <w:sz w:val="20"/>
      </w:rPr>
    </w:lvl>
  </w:abstractNum>
  <w:abstractNum w:abstractNumId="66">
    <w:nsid w:val="4B34593C"/>
    <w:multiLevelType w:val="singleLevel"/>
    <w:tmpl w:val="C9DCBB38"/>
    <w:styleLink w:val="zlListNumEngCap6"/>
    <w:lvl w:ilvl="0">
      <w:start w:val="1"/>
      <w:numFmt w:val="upperLetter"/>
      <w:lvlRestart w:val="0"/>
      <w:pStyle w:val="ListNumEngCap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67">
    <w:nsid w:val="4B507266"/>
    <w:multiLevelType w:val="multilevel"/>
    <w:tmpl w:val="AF8AD8B8"/>
    <w:styleLink w:val="zlTableListOutNum"/>
    <w:lvl w:ilvl="0">
      <w:start w:val="1"/>
      <w:numFmt w:val="decimal"/>
      <w:lvlRestart w:val="0"/>
      <w:pStyle w:val="TableListOutNum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pStyle w:val="TableListOutNum2"/>
      <w:suff w:val="space"/>
      <w:lvlText w:val="%1.%2"/>
      <w:lvlJc w:val="left"/>
      <w:pPr>
        <w:ind w:left="227" w:firstLine="0"/>
      </w:pPr>
      <w:rPr>
        <w:sz w:val="24"/>
      </w:rPr>
    </w:lvl>
    <w:lvl w:ilvl="2">
      <w:start w:val="1"/>
      <w:numFmt w:val="decimal"/>
      <w:pStyle w:val="TableListOutNum3"/>
      <w:suff w:val="space"/>
      <w:lvlText w:val="%1.%2.%3"/>
      <w:lvlJc w:val="left"/>
      <w:pPr>
        <w:ind w:left="454" w:firstLine="0"/>
      </w:pPr>
      <w:rPr>
        <w:sz w:val="24"/>
      </w:rPr>
    </w:lvl>
    <w:lvl w:ilvl="3">
      <w:start w:val="1"/>
      <w:numFmt w:val="decimal"/>
      <w:pStyle w:val="TableListOutNum4"/>
      <w:suff w:val="space"/>
      <w:lvlText w:val="%1.%2.%3.%4"/>
      <w:lvlJc w:val="left"/>
      <w:pPr>
        <w:ind w:left="680" w:firstLine="0"/>
      </w:pPr>
      <w:rPr>
        <w:sz w:val="24"/>
      </w:rPr>
    </w:lvl>
    <w:lvl w:ilvl="4">
      <w:start w:val="1"/>
      <w:numFmt w:val="decimal"/>
      <w:pStyle w:val="TableListOutNum5"/>
      <w:suff w:val="space"/>
      <w:lvlText w:val="%1.%2.%3.%4.%5"/>
      <w:lvlJc w:val="left"/>
      <w:pPr>
        <w:ind w:left="907" w:firstLine="0"/>
      </w:pPr>
      <w:rPr>
        <w:sz w:val="24"/>
      </w:rPr>
    </w:lvl>
    <w:lvl w:ilvl="5">
      <w:start w:val="1"/>
      <w:numFmt w:val="decimal"/>
      <w:pStyle w:val="TableListOutNum6"/>
      <w:suff w:val="space"/>
      <w:lvlText w:val="%1.%2.%3.%4.%5.%6"/>
      <w:lvlJc w:val="left"/>
      <w:pPr>
        <w:ind w:left="1134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>
    <w:nsid w:val="4DD34C2D"/>
    <w:multiLevelType w:val="singleLevel"/>
    <w:tmpl w:val="C3E4782E"/>
    <w:styleLink w:val="zlListNumRusCap6"/>
    <w:lvl w:ilvl="0">
      <w:start w:val="1"/>
      <w:numFmt w:val="russianUpper"/>
      <w:lvlRestart w:val="0"/>
      <w:pStyle w:val="ListNumRusCap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69">
    <w:nsid w:val="4FB05AB7"/>
    <w:multiLevelType w:val="singleLevel"/>
    <w:tmpl w:val="CBB206FC"/>
    <w:styleLink w:val="zlListAltBullet4"/>
    <w:lvl w:ilvl="0">
      <w:start w:val="1"/>
      <w:numFmt w:val="decimal"/>
      <w:lvlRestart w:val="0"/>
      <w:pStyle w:val="ListAltBullet4"/>
      <w:suff w:val="space"/>
      <w:lvlText w:val="·"/>
      <w:lvlJc w:val="left"/>
      <w:pPr>
        <w:ind w:left="1701" w:firstLine="0"/>
      </w:pPr>
      <w:rPr>
        <w:rFonts w:ascii="Symbol" w:hAnsi="Symbol" w:hint="default"/>
        <w:sz w:val="20"/>
      </w:rPr>
    </w:lvl>
  </w:abstractNum>
  <w:abstractNum w:abstractNumId="70">
    <w:nsid w:val="5196225B"/>
    <w:multiLevelType w:val="singleLevel"/>
    <w:tmpl w:val="6782675C"/>
    <w:styleLink w:val="zlTableListBul4"/>
    <w:lvl w:ilvl="0">
      <w:start w:val="1"/>
      <w:numFmt w:val="decimal"/>
      <w:lvlRestart w:val="0"/>
      <w:pStyle w:val="TableListBul4"/>
      <w:suff w:val="space"/>
      <w:lvlText w:val="-"/>
      <w:lvlJc w:val="left"/>
      <w:pPr>
        <w:ind w:left="680" w:firstLine="0"/>
      </w:pPr>
      <w:rPr>
        <w:sz w:val="24"/>
      </w:rPr>
    </w:lvl>
  </w:abstractNum>
  <w:abstractNum w:abstractNumId="71">
    <w:nsid w:val="519D47CB"/>
    <w:multiLevelType w:val="singleLevel"/>
    <w:tmpl w:val="65665B72"/>
    <w:styleLink w:val="zlTableCellNum"/>
    <w:lvl w:ilvl="0">
      <w:start w:val="1"/>
      <w:numFmt w:val="decimal"/>
      <w:lvlRestart w:val="0"/>
      <w:pStyle w:val="TableCellNum"/>
      <w:suff w:val="space"/>
      <w:lvlText w:val="%1."/>
      <w:lvlJc w:val="left"/>
      <w:pPr>
        <w:tabs>
          <w:tab w:val="num" w:pos="283"/>
        </w:tabs>
        <w:ind w:left="283" w:hanging="283"/>
      </w:pPr>
      <w:rPr>
        <w:sz w:val="24"/>
      </w:rPr>
    </w:lvl>
  </w:abstractNum>
  <w:abstractNum w:abstractNumId="72">
    <w:nsid w:val="531A4CE1"/>
    <w:multiLevelType w:val="multilevel"/>
    <w:tmpl w:val="DC8EEA0C"/>
    <w:styleLink w:val="zlListOutNum"/>
    <w:lvl w:ilvl="0">
      <w:start w:val="1"/>
      <w:numFmt w:val="decimal"/>
      <w:lvlRestart w:val="0"/>
      <w:pStyle w:val="ListOutNum"/>
      <w:suff w:val="space"/>
      <w:lvlText w:val="%1"/>
      <w:lvlJc w:val="left"/>
      <w:pPr>
        <w:ind w:left="0" w:firstLine="850"/>
      </w:pPr>
      <w:rPr>
        <w:sz w:val="24"/>
      </w:rPr>
    </w:lvl>
    <w:lvl w:ilvl="1">
      <w:start w:val="1"/>
      <w:numFmt w:val="decimal"/>
      <w:pStyle w:val="ListOutNum2"/>
      <w:suff w:val="space"/>
      <w:lvlText w:val="%1.%2"/>
      <w:lvlJc w:val="left"/>
      <w:pPr>
        <w:ind w:left="1134" w:firstLine="0"/>
      </w:pPr>
      <w:rPr>
        <w:sz w:val="24"/>
      </w:rPr>
    </w:lvl>
    <w:lvl w:ilvl="2">
      <w:start w:val="1"/>
      <w:numFmt w:val="decimal"/>
      <w:pStyle w:val="ListOutNum3"/>
      <w:suff w:val="space"/>
      <w:lvlText w:val="%1.%2.%3"/>
      <w:lvlJc w:val="left"/>
      <w:pPr>
        <w:ind w:left="1417" w:firstLine="0"/>
      </w:pPr>
      <w:rPr>
        <w:sz w:val="24"/>
      </w:rPr>
    </w:lvl>
    <w:lvl w:ilvl="3">
      <w:start w:val="1"/>
      <w:numFmt w:val="decimal"/>
      <w:pStyle w:val="ListOutNum4"/>
      <w:suff w:val="space"/>
      <w:lvlText w:val="%1.%2.%3.%4"/>
      <w:lvlJc w:val="left"/>
      <w:pPr>
        <w:ind w:left="1701" w:firstLine="0"/>
      </w:pPr>
      <w:rPr>
        <w:sz w:val="24"/>
      </w:rPr>
    </w:lvl>
    <w:lvl w:ilvl="4">
      <w:start w:val="1"/>
      <w:numFmt w:val="decimal"/>
      <w:pStyle w:val="ListOutNum5"/>
      <w:suff w:val="space"/>
      <w:lvlText w:val="%1.%2.%3.%4.%5"/>
      <w:lvlJc w:val="left"/>
      <w:pPr>
        <w:ind w:left="1984" w:firstLine="0"/>
      </w:pPr>
      <w:rPr>
        <w:sz w:val="24"/>
      </w:rPr>
    </w:lvl>
    <w:lvl w:ilvl="5">
      <w:start w:val="1"/>
      <w:numFmt w:val="decimal"/>
      <w:pStyle w:val="ListOutNum6"/>
      <w:suff w:val="space"/>
      <w:lvlText w:val="%1.%2.%3.%4.%5.%6"/>
      <w:lvlJc w:val="left"/>
      <w:pPr>
        <w:ind w:left="2268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>
    <w:nsid w:val="55E33B25"/>
    <w:multiLevelType w:val="singleLevel"/>
    <w:tmpl w:val="1C1225EE"/>
    <w:styleLink w:val="zlListNumRusCap4"/>
    <w:lvl w:ilvl="0">
      <w:start w:val="1"/>
      <w:numFmt w:val="russianUpper"/>
      <w:lvlRestart w:val="0"/>
      <w:pStyle w:val="ListNumRusCap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74">
    <w:nsid w:val="5A623634"/>
    <w:multiLevelType w:val="singleLevel"/>
    <w:tmpl w:val="E3921950"/>
    <w:styleLink w:val="zlTableListAltBul5"/>
    <w:lvl w:ilvl="0">
      <w:start w:val="1"/>
      <w:numFmt w:val="decimal"/>
      <w:lvlRestart w:val="0"/>
      <w:pStyle w:val="TableListAltBul5"/>
      <w:suff w:val="space"/>
      <w:lvlText w:val="·"/>
      <w:lvlJc w:val="left"/>
      <w:pPr>
        <w:ind w:left="907" w:firstLine="0"/>
      </w:pPr>
      <w:rPr>
        <w:rFonts w:ascii="Symbol" w:hAnsi="Symbol" w:hint="default"/>
        <w:sz w:val="16"/>
      </w:rPr>
    </w:lvl>
  </w:abstractNum>
  <w:abstractNum w:abstractNumId="75">
    <w:nsid w:val="5A9553F8"/>
    <w:multiLevelType w:val="singleLevel"/>
    <w:tmpl w:val="D498825A"/>
    <w:styleLink w:val="zlTableListBul3"/>
    <w:lvl w:ilvl="0">
      <w:start w:val="1"/>
      <w:numFmt w:val="decimal"/>
      <w:lvlRestart w:val="0"/>
      <w:pStyle w:val="TableListBul3"/>
      <w:suff w:val="space"/>
      <w:lvlText w:val="-"/>
      <w:lvlJc w:val="left"/>
      <w:pPr>
        <w:ind w:left="454" w:firstLine="0"/>
      </w:pPr>
      <w:rPr>
        <w:sz w:val="24"/>
      </w:rPr>
    </w:lvl>
  </w:abstractNum>
  <w:abstractNum w:abstractNumId="76">
    <w:nsid w:val="5B4E0451"/>
    <w:multiLevelType w:val="singleLevel"/>
    <w:tmpl w:val="014E6C12"/>
    <w:styleLink w:val="zlList3"/>
    <w:lvl w:ilvl="0">
      <w:start w:val="1"/>
      <w:numFmt w:val="decimal"/>
      <w:lvlRestart w:val="0"/>
      <w:pStyle w:val="31"/>
      <w:suff w:val="space"/>
      <w:lvlText w:val="%1."/>
      <w:lvlJc w:val="left"/>
      <w:pPr>
        <w:tabs>
          <w:tab w:val="num" w:pos="1984"/>
        </w:tabs>
        <w:ind w:left="1984" w:hanging="283"/>
      </w:pPr>
      <w:rPr>
        <w:sz w:val="24"/>
      </w:rPr>
    </w:lvl>
  </w:abstractNum>
  <w:abstractNum w:abstractNumId="77">
    <w:nsid w:val="5C7D7DC9"/>
    <w:multiLevelType w:val="singleLevel"/>
    <w:tmpl w:val="5E6827BA"/>
    <w:styleLink w:val="zlListNumRusSmall5"/>
    <w:lvl w:ilvl="0">
      <w:start w:val="1"/>
      <w:numFmt w:val="russianLower"/>
      <w:lvlRestart w:val="0"/>
      <w:pStyle w:val="ListNumRusSmall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78">
    <w:nsid w:val="5C852741"/>
    <w:multiLevelType w:val="multilevel"/>
    <w:tmpl w:val="FA0081BC"/>
    <w:styleLink w:val="zlListOutNumBW"/>
    <w:lvl w:ilvl="0">
      <w:start w:val="1"/>
      <w:numFmt w:val="decimal"/>
      <w:lvlRestart w:val="0"/>
      <w:pStyle w:val="ListOutNumBW"/>
      <w:suff w:val="space"/>
      <w:lvlText w:val="%1"/>
      <w:lvlJc w:val="right"/>
      <w:pPr>
        <w:ind w:left="0" w:firstLine="0"/>
      </w:pPr>
      <w:rPr>
        <w:sz w:val="24"/>
      </w:rPr>
    </w:lvl>
    <w:lvl w:ilvl="1">
      <w:start w:val="1"/>
      <w:numFmt w:val="decimal"/>
      <w:pStyle w:val="ListOutNumBW2"/>
      <w:suff w:val="space"/>
      <w:lvlText w:val="%1.%2"/>
      <w:lvlJc w:val="right"/>
      <w:pPr>
        <w:ind w:left="283" w:firstLine="0"/>
      </w:pPr>
      <w:rPr>
        <w:sz w:val="24"/>
      </w:rPr>
    </w:lvl>
    <w:lvl w:ilvl="2">
      <w:start w:val="1"/>
      <w:numFmt w:val="decimal"/>
      <w:pStyle w:val="ListOutNumBW3"/>
      <w:suff w:val="space"/>
      <w:lvlText w:val="%1.%2.%3"/>
      <w:lvlJc w:val="right"/>
      <w:pPr>
        <w:ind w:left="567" w:firstLine="0"/>
      </w:pPr>
      <w:rPr>
        <w:sz w:val="24"/>
      </w:rPr>
    </w:lvl>
    <w:lvl w:ilvl="3">
      <w:start w:val="1"/>
      <w:numFmt w:val="decimal"/>
      <w:pStyle w:val="ListOutNumBW4"/>
      <w:suff w:val="space"/>
      <w:lvlText w:val="%1.%2.%3.%4"/>
      <w:lvlJc w:val="right"/>
      <w:pPr>
        <w:ind w:left="850" w:firstLine="0"/>
      </w:pPr>
      <w:rPr>
        <w:sz w:val="24"/>
      </w:rPr>
    </w:lvl>
    <w:lvl w:ilvl="4">
      <w:start w:val="1"/>
      <w:numFmt w:val="decimal"/>
      <w:pStyle w:val="ListOutNumBW5"/>
      <w:suff w:val="space"/>
      <w:lvlText w:val="%1.%2.%3.%4.%5"/>
      <w:lvlJc w:val="right"/>
      <w:pPr>
        <w:ind w:left="1134" w:firstLine="0"/>
      </w:pPr>
      <w:rPr>
        <w:sz w:val="24"/>
      </w:rPr>
    </w:lvl>
    <w:lvl w:ilvl="5">
      <w:start w:val="1"/>
      <w:numFmt w:val="decimal"/>
      <w:pStyle w:val="ListOutNumBW6"/>
      <w:suff w:val="space"/>
      <w:lvlText w:val="%1.%2.%3.%4.%5.%6"/>
      <w:lvlJc w:val="right"/>
      <w:pPr>
        <w:ind w:left="1417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>
    <w:nsid w:val="5E8718AB"/>
    <w:multiLevelType w:val="singleLevel"/>
    <w:tmpl w:val="B91E38D2"/>
    <w:styleLink w:val="zlTableListNum"/>
    <w:lvl w:ilvl="0">
      <w:start w:val="1"/>
      <w:numFmt w:val="decimal"/>
      <w:lvlRestart w:val="0"/>
      <w:pStyle w:val="TableListNum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80">
    <w:nsid w:val="5EAB0985"/>
    <w:multiLevelType w:val="singleLevel"/>
    <w:tmpl w:val="5B24F96C"/>
    <w:styleLink w:val="zlListNumRusCap"/>
    <w:lvl w:ilvl="0">
      <w:start w:val="1"/>
      <w:numFmt w:val="russianUpper"/>
      <w:lvlRestart w:val="0"/>
      <w:pStyle w:val="ListNumRusCap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81">
    <w:nsid w:val="604455ED"/>
    <w:multiLevelType w:val="singleLevel"/>
    <w:tmpl w:val="62608CAE"/>
    <w:styleLink w:val="zlTableListNumRusCap5"/>
    <w:lvl w:ilvl="0">
      <w:start w:val="1"/>
      <w:numFmt w:val="upperLetter"/>
      <w:lvlRestart w:val="0"/>
      <w:pStyle w:val="TableListNumRusCap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82">
    <w:nsid w:val="616B7F34"/>
    <w:multiLevelType w:val="singleLevel"/>
    <w:tmpl w:val="724067C8"/>
    <w:styleLink w:val="zlTableListNumRusCap3"/>
    <w:lvl w:ilvl="0">
      <w:start w:val="1"/>
      <w:numFmt w:val="upperLetter"/>
      <w:lvlRestart w:val="0"/>
      <w:pStyle w:val="TableListNumRusCap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83">
    <w:nsid w:val="62355B37"/>
    <w:multiLevelType w:val="hybridMultilevel"/>
    <w:tmpl w:val="3E0CE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3196F24"/>
    <w:multiLevelType w:val="singleLevel"/>
    <w:tmpl w:val="B3568DAE"/>
    <w:styleLink w:val="zlList2"/>
    <w:lvl w:ilvl="0">
      <w:start w:val="1"/>
      <w:numFmt w:val="decimal"/>
      <w:lvlRestart w:val="0"/>
      <w:pStyle w:val="21"/>
      <w:suff w:val="space"/>
      <w:lvlText w:val="%1."/>
      <w:lvlJc w:val="left"/>
      <w:pPr>
        <w:tabs>
          <w:tab w:val="num" w:pos="1701"/>
        </w:tabs>
        <w:ind w:left="1701" w:hanging="284"/>
      </w:pPr>
      <w:rPr>
        <w:sz w:val="24"/>
      </w:rPr>
    </w:lvl>
  </w:abstractNum>
  <w:abstractNum w:abstractNumId="85">
    <w:nsid w:val="64112FA6"/>
    <w:multiLevelType w:val="singleLevel"/>
    <w:tmpl w:val="1D8ABBFC"/>
    <w:styleLink w:val="zlTableListNumEngSmall4"/>
    <w:lvl w:ilvl="0">
      <w:start w:val="1"/>
      <w:numFmt w:val="lowerLetter"/>
      <w:lvlRestart w:val="0"/>
      <w:pStyle w:val="TableListNumEngSmall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86">
    <w:nsid w:val="645436C6"/>
    <w:multiLevelType w:val="singleLevel"/>
    <w:tmpl w:val="450C3DE6"/>
    <w:styleLink w:val="zlTableListAltBul4"/>
    <w:lvl w:ilvl="0">
      <w:start w:val="1"/>
      <w:numFmt w:val="decimal"/>
      <w:lvlRestart w:val="0"/>
      <w:pStyle w:val="TableListAltBul4"/>
      <w:suff w:val="space"/>
      <w:lvlText w:val="·"/>
      <w:lvlJc w:val="left"/>
      <w:pPr>
        <w:ind w:left="680" w:firstLine="0"/>
      </w:pPr>
      <w:rPr>
        <w:rFonts w:ascii="Symbol" w:hAnsi="Symbol" w:hint="default"/>
        <w:sz w:val="16"/>
      </w:rPr>
    </w:lvl>
  </w:abstractNum>
  <w:abstractNum w:abstractNumId="87">
    <w:nsid w:val="64EA3C8C"/>
    <w:multiLevelType w:val="multilevel"/>
    <w:tmpl w:val="972AC40E"/>
    <w:styleLink w:val="zlListNumStep"/>
    <w:lvl w:ilvl="0">
      <w:start w:val="1"/>
      <w:numFmt w:val="decimal"/>
      <w:lvlRestart w:val="0"/>
      <w:pStyle w:val="ListNumStep"/>
      <w:suff w:val="space"/>
      <w:lvlText w:val="Step %1"/>
      <w:lvlJc w:val="left"/>
      <w:pPr>
        <w:ind w:left="0" w:firstLine="850"/>
      </w:pPr>
      <w:rPr>
        <w:sz w:val="24"/>
      </w:rPr>
    </w:lvl>
    <w:lvl w:ilvl="1">
      <w:start w:val="1"/>
      <w:numFmt w:val="decimal"/>
      <w:pStyle w:val="ListNumStep2"/>
      <w:suff w:val="space"/>
      <w:lvlText w:val="Step %1.%2"/>
      <w:lvlJc w:val="left"/>
      <w:pPr>
        <w:ind w:left="1134" w:firstLine="0"/>
      </w:pPr>
      <w:rPr>
        <w:sz w:val="24"/>
      </w:rPr>
    </w:lvl>
    <w:lvl w:ilvl="2">
      <w:start w:val="1"/>
      <w:numFmt w:val="decimal"/>
      <w:pStyle w:val="ListNumStep3"/>
      <w:suff w:val="space"/>
      <w:lvlText w:val="Step %1.%2.%3"/>
      <w:lvlJc w:val="left"/>
      <w:pPr>
        <w:ind w:left="1417" w:firstLine="0"/>
      </w:pPr>
      <w:rPr>
        <w:sz w:val="24"/>
      </w:rPr>
    </w:lvl>
    <w:lvl w:ilvl="3">
      <w:start w:val="1"/>
      <w:numFmt w:val="decimal"/>
      <w:pStyle w:val="ListNumStep4"/>
      <w:suff w:val="space"/>
      <w:lvlText w:val="Step %1.%2.%3.%4"/>
      <w:lvlJc w:val="left"/>
      <w:pPr>
        <w:ind w:left="1701" w:firstLine="0"/>
      </w:pPr>
      <w:rPr>
        <w:sz w:val="24"/>
      </w:rPr>
    </w:lvl>
    <w:lvl w:ilvl="4">
      <w:start w:val="1"/>
      <w:numFmt w:val="decimal"/>
      <w:pStyle w:val="ListNumStep5"/>
      <w:suff w:val="space"/>
      <w:lvlText w:val="Step %1.%2.%3.%4.%5"/>
      <w:lvlJc w:val="left"/>
      <w:pPr>
        <w:ind w:left="1984" w:firstLine="0"/>
      </w:pPr>
      <w:rPr>
        <w:sz w:val="24"/>
      </w:rPr>
    </w:lvl>
    <w:lvl w:ilvl="5">
      <w:start w:val="1"/>
      <w:numFmt w:val="decimal"/>
      <w:pStyle w:val="ListNumStep6"/>
      <w:suff w:val="space"/>
      <w:lvlText w:val="Step %1.%2.%3.%4.%5.%6"/>
      <w:lvlJc w:val="left"/>
      <w:pPr>
        <w:ind w:left="2268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>
    <w:nsid w:val="65472911"/>
    <w:multiLevelType w:val="singleLevel"/>
    <w:tmpl w:val="13E49000"/>
    <w:styleLink w:val="zlTableListNumRusSmall2"/>
    <w:lvl w:ilvl="0">
      <w:start w:val="1"/>
      <w:numFmt w:val="russianLower"/>
      <w:lvlRestart w:val="0"/>
      <w:pStyle w:val="TableListNumRusSmall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89">
    <w:nsid w:val="69360576"/>
    <w:multiLevelType w:val="singleLevel"/>
    <w:tmpl w:val="41583484"/>
    <w:styleLink w:val="zlListNumber5"/>
    <w:lvl w:ilvl="0">
      <w:start w:val="1"/>
      <w:numFmt w:val="decimal"/>
      <w:lvlRestart w:val="0"/>
      <w:pStyle w:val="52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90">
    <w:nsid w:val="6B9E6478"/>
    <w:multiLevelType w:val="singleLevel"/>
    <w:tmpl w:val="F5542B06"/>
    <w:styleLink w:val="zlListNumber2"/>
    <w:lvl w:ilvl="0">
      <w:start w:val="1"/>
      <w:numFmt w:val="decimal"/>
      <w:lvlRestart w:val="0"/>
      <w:pStyle w:val="2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91">
    <w:nsid w:val="6CEE441E"/>
    <w:multiLevelType w:val="singleLevel"/>
    <w:tmpl w:val="C068CC2C"/>
    <w:styleLink w:val="zlTableListBul5"/>
    <w:lvl w:ilvl="0">
      <w:start w:val="1"/>
      <w:numFmt w:val="decimal"/>
      <w:lvlRestart w:val="0"/>
      <w:pStyle w:val="TableListBul5"/>
      <w:suff w:val="space"/>
      <w:lvlText w:val="-"/>
      <w:lvlJc w:val="left"/>
      <w:pPr>
        <w:ind w:left="907" w:firstLine="0"/>
      </w:pPr>
      <w:rPr>
        <w:sz w:val="24"/>
      </w:rPr>
    </w:lvl>
  </w:abstractNum>
  <w:abstractNum w:abstractNumId="92">
    <w:nsid w:val="6DD83F54"/>
    <w:multiLevelType w:val="singleLevel"/>
    <w:tmpl w:val="7E9A3896"/>
    <w:styleLink w:val="zlTableListNumEngSmall2"/>
    <w:lvl w:ilvl="0">
      <w:start w:val="1"/>
      <w:numFmt w:val="lowerLetter"/>
      <w:lvlRestart w:val="0"/>
      <w:pStyle w:val="TableListNumEngSmall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93">
    <w:nsid w:val="6E11523A"/>
    <w:multiLevelType w:val="singleLevel"/>
    <w:tmpl w:val="0E4E0112"/>
    <w:styleLink w:val="zlTableListNumEngCap2"/>
    <w:lvl w:ilvl="0">
      <w:start w:val="1"/>
      <w:numFmt w:val="upperLetter"/>
      <w:lvlRestart w:val="0"/>
      <w:pStyle w:val="TableListNumEngCap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94">
    <w:nsid w:val="6EB1568F"/>
    <w:multiLevelType w:val="singleLevel"/>
    <w:tmpl w:val="4748EC48"/>
    <w:styleLink w:val="zlListNumRusSmall4"/>
    <w:lvl w:ilvl="0">
      <w:start w:val="1"/>
      <w:numFmt w:val="russianLower"/>
      <w:lvlRestart w:val="0"/>
      <w:pStyle w:val="ListNumRusSmall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95">
    <w:nsid w:val="6F4629E6"/>
    <w:multiLevelType w:val="singleLevel"/>
    <w:tmpl w:val="91E22854"/>
    <w:styleLink w:val="zlListNumber3"/>
    <w:lvl w:ilvl="0">
      <w:start w:val="1"/>
      <w:numFmt w:val="decimal"/>
      <w:lvlRestart w:val="0"/>
      <w:pStyle w:val="32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96">
    <w:nsid w:val="70B069B6"/>
    <w:multiLevelType w:val="singleLevel"/>
    <w:tmpl w:val="1A9A0BCE"/>
    <w:styleLink w:val="zlListNumEngSmall2"/>
    <w:lvl w:ilvl="0">
      <w:start w:val="1"/>
      <w:numFmt w:val="lowerLetter"/>
      <w:lvlRestart w:val="0"/>
      <w:pStyle w:val="ListNumEngSmall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97">
    <w:nsid w:val="7145472A"/>
    <w:multiLevelType w:val="singleLevel"/>
    <w:tmpl w:val="5F107E04"/>
    <w:styleLink w:val="zlTableListNumEngCap3"/>
    <w:lvl w:ilvl="0">
      <w:start w:val="1"/>
      <w:numFmt w:val="upperLetter"/>
      <w:lvlRestart w:val="0"/>
      <w:pStyle w:val="TableListNumEngCap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98">
    <w:nsid w:val="71620DD3"/>
    <w:multiLevelType w:val="multilevel"/>
    <w:tmpl w:val="142A04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">
    <w:nsid w:val="71C614B9"/>
    <w:multiLevelType w:val="multilevel"/>
    <w:tmpl w:val="DE22578E"/>
    <w:name w:val="New_list_listtemplate"/>
    <w:styleLink w:val="Newlist"/>
    <w:lvl w:ilvl="0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3525C34"/>
    <w:multiLevelType w:val="hybridMultilevel"/>
    <w:tmpl w:val="EF6464A6"/>
    <w:lvl w:ilvl="0" w:tplc="CB588C54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1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3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2">
    <w:nsid w:val="782B4C04"/>
    <w:multiLevelType w:val="singleLevel"/>
    <w:tmpl w:val="F88A925E"/>
    <w:styleLink w:val="zlListNumRusSmall"/>
    <w:lvl w:ilvl="0">
      <w:start w:val="1"/>
      <w:numFmt w:val="russianLower"/>
      <w:lvlRestart w:val="0"/>
      <w:pStyle w:val="ListNumRusSmall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103">
    <w:nsid w:val="784A10E6"/>
    <w:multiLevelType w:val="singleLevel"/>
    <w:tmpl w:val="E5488C6E"/>
    <w:styleLink w:val="zlListNumEngCap4"/>
    <w:lvl w:ilvl="0">
      <w:start w:val="1"/>
      <w:numFmt w:val="upperLetter"/>
      <w:lvlRestart w:val="0"/>
      <w:pStyle w:val="ListNumEngCap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104">
    <w:nsid w:val="7AB0781F"/>
    <w:multiLevelType w:val="singleLevel"/>
    <w:tmpl w:val="749E3BDC"/>
    <w:styleLink w:val="zlTableListNum6"/>
    <w:lvl w:ilvl="0">
      <w:start w:val="1"/>
      <w:numFmt w:val="decimal"/>
      <w:lvlRestart w:val="0"/>
      <w:pStyle w:val="TableListNum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105">
    <w:nsid w:val="7ABF4A11"/>
    <w:multiLevelType w:val="singleLevel"/>
    <w:tmpl w:val="62B41128"/>
    <w:styleLink w:val="zlListNumEngSmall4"/>
    <w:lvl w:ilvl="0">
      <w:start w:val="1"/>
      <w:numFmt w:val="lowerLetter"/>
      <w:lvlRestart w:val="0"/>
      <w:pStyle w:val="ListNumEngSmall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106">
    <w:nsid w:val="7C9F238D"/>
    <w:multiLevelType w:val="singleLevel"/>
    <w:tmpl w:val="6C765A32"/>
    <w:styleLink w:val="zlTableListNumEngSmall"/>
    <w:lvl w:ilvl="0">
      <w:start w:val="1"/>
      <w:numFmt w:val="lowerLetter"/>
      <w:lvlRestart w:val="0"/>
      <w:pStyle w:val="TableListNumEngSmall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107">
    <w:nsid w:val="7DDD5DE1"/>
    <w:multiLevelType w:val="singleLevel"/>
    <w:tmpl w:val="FF7A94AA"/>
    <w:styleLink w:val="zlListNumRusCap5"/>
    <w:lvl w:ilvl="0">
      <w:start w:val="1"/>
      <w:numFmt w:val="russianUpper"/>
      <w:lvlRestart w:val="0"/>
      <w:pStyle w:val="ListNumRusCap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108">
    <w:nsid w:val="7F996A26"/>
    <w:multiLevelType w:val="singleLevel"/>
    <w:tmpl w:val="445263FA"/>
    <w:styleLink w:val="zlListNumEngSmall5"/>
    <w:lvl w:ilvl="0">
      <w:start w:val="1"/>
      <w:numFmt w:val="lowerLetter"/>
      <w:lvlRestart w:val="0"/>
      <w:pStyle w:val="ListNumEngSmall5"/>
      <w:suff w:val="space"/>
      <w:lvlText w:val="%1)"/>
      <w:lvlJc w:val="left"/>
      <w:pPr>
        <w:ind w:left="1984" w:firstLine="0"/>
      </w:pPr>
      <w:rPr>
        <w:sz w:val="24"/>
      </w:rPr>
    </w:lvl>
  </w:abstractNum>
  <w:num w:numId="1">
    <w:abstractNumId w:val="99"/>
  </w:num>
  <w:num w:numId="2">
    <w:abstractNumId w:val="14"/>
  </w:num>
  <w:num w:numId="3">
    <w:abstractNumId w:val="43"/>
  </w:num>
  <w:num w:numId="4">
    <w:abstractNumId w:val="18"/>
  </w:num>
  <w:num w:numId="5">
    <w:abstractNumId w:val="84"/>
  </w:num>
  <w:num w:numId="6">
    <w:abstractNumId w:val="76"/>
  </w:num>
  <w:num w:numId="7">
    <w:abstractNumId w:val="15"/>
  </w:num>
  <w:num w:numId="8">
    <w:abstractNumId w:val="7"/>
  </w:num>
  <w:num w:numId="9">
    <w:abstractNumId w:val="16"/>
  </w:num>
  <w:num w:numId="10">
    <w:abstractNumId w:val="90"/>
  </w:num>
  <w:num w:numId="11">
    <w:abstractNumId w:val="95"/>
  </w:num>
  <w:num w:numId="12">
    <w:abstractNumId w:val="60"/>
  </w:num>
  <w:num w:numId="13">
    <w:abstractNumId w:val="89"/>
  </w:num>
  <w:num w:numId="14">
    <w:abstractNumId w:val="27"/>
  </w:num>
  <w:num w:numId="15">
    <w:abstractNumId w:val="31"/>
  </w:num>
  <w:num w:numId="16">
    <w:abstractNumId w:val="39"/>
  </w:num>
  <w:num w:numId="17">
    <w:abstractNumId w:val="47"/>
  </w:num>
  <w:num w:numId="18">
    <w:abstractNumId w:val="103"/>
  </w:num>
  <w:num w:numId="19">
    <w:abstractNumId w:val="12"/>
  </w:num>
  <w:num w:numId="20">
    <w:abstractNumId w:val="66"/>
  </w:num>
  <w:num w:numId="21">
    <w:abstractNumId w:val="29"/>
  </w:num>
  <w:num w:numId="22">
    <w:abstractNumId w:val="96"/>
  </w:num>
  <w:num w:numId="23">
    <w:abstractNumId w:val="32"/>
  </w:num>
  <w:num w:numId="24">
    <w:abstractNumId w:val="105"/>
  </w:num>
  <w:num w:numId="25">
    <w:abstractNumId w:val="108"/>
  </w:num>
  <w:num w:numId="26">
    <w:abstractNumId w:val="34"/>
  </w:num>
  <w:num w:numId="27">
    <w:abstractNumId w:val="80"/>
  </w:num>
  <w:num w:numId="28">
    <w:abstractNumId w:val="63"/>
  </w:num>
  <w:num w:numId="29">
    <w:abstractNumId w:val="25"/>
  </w:num>
  <w:num w:numId="30">
    <w:abstractNumId w:val="73"/>
  </w:num>
  <w:num w:numId="31">
    <w:abstractNumId w:val="107"/>
  </w:num>
  <w:num w:numId="32">
    <w:abstractNumId w:val="68"/>
  </w:num>
  <w:num w:numId="33">
    <w:abstractNumId w:val="102"/>
  </w:num>
  <w:num w:numId="34">
    <w:abstractNumId w:val="26"/>
  </w:num>
  <w:num w:numId="35">
    <w:abstractNumId w:val="28"/>
  </w:num>
  <w:num w:numId="36">
    <w:abstractNumId w:val="94"/>
  </w:num>
  <w:num w:numId="37">
    <w:abstractNumId w:val="77"/>
  </w:num>
  <w:num w:numId="38">
    <w:abstractNumId w:val="8"/>
  </w:num>
  <w:num w:numId="39">
    <w:abstractNumId w:val="72"/>
  </w:num>
  <w:num w:numId="40">
    <w:abstractNumId w:val="78"/>
  </w:num>
  <w:num w:numId="41">
    <w:abstractNumId w:val="87"/>
  </w:num>
  <w:num w:numId="42">
    <w:abstractNumId w:val="45"/>
  </w:num>
  <w:num w:numId="43">
    <w:abstractNumId w:val="11"/>
  </w:num>
  <w:num w:numId="44">
    <w:abstractNumId w:val="50"/>
  </w:num>
  <w:num w:numId="45">
    <w:abstractNumId w:val="24"/>
  </w:num>
  <w:num w:numId="46">
    <w:abstractNumId w:val="23"/>
  </w:num>
  <w:num w:numId="47">
    <w:abstractNumId w:val="6"/>
  </w:num>
  <w:num w:numId="48">
    <w:abstractNumId w:val="62"/>
  </w:num>
  <w:num w:numId="49">
    <w:abstractNumId w:val="36"/>
  </w:num>
  <w:num w:numId="50">
    <w:abstractNumId w:val="65"/>
  </w:num>
  <w:num w:numId="51">
    <w:abstractNumId w:val="69"/>
  </w:num>
  <w:num w:numId="52">
    <w:abstractNumId w:val="30"/>
  </w:num>
  <w:num w:numId="53">
    <w:abstractNumId w:val="56"/>
  </w:num>
  <w:num w:numId="54">
    <w:abstractNumId w:val="40"/>
  </w:num>
  <w:num w:numId="55">
    <w:abstractNumId w:val="79"/>
  </w:num>
  <w:num w:numId="56">
    <w:abstractNumId w:val="46"/>
  </w:num>
  <w:num w:numId="57">
    <w:abstractNumId w:val="44"/>
  </w:num>
  <w:num w:numId="58">
    <w:abstractNumId w:val="41"/>
  </w:num>
  <w:num w:numId="59">
    <w:abstractNumId w:val="13"/>
  </w:num>
  <w:num w:numId="60">
    <w:abstractNumId w:val="104"/>
  </w:num>
  <w:num w:numId="61">
    <w:abstractNumId w:val="21"/>
  </w:num>
  <w:num w:numId="62">
    <w:abstractNumId w:val="93"/>
  </w:num>
  <w:num w:numId="63">
    <w:abstractNumId w:val="97"/>
  </w:num>
  <w:num w:numId="64">
    <w:abstractNumId w:val="5"/>
  </w:num>
  <w:num w:numId="65">
    <w:abstractNumId w:val="2"/>
  </w:num>
  <w:num w:numId="66">
    <w:abstractNumId w:val="55"/>
  </w:num>
  <w:num w:numId="67">
    <w:abstractNumId w:val="106"/>
  </w:num>
  <w:num w:numId="68">
    <w:abstractNumId w:val="92"/>
  </w:num>
  <w:num w:numId="69">
    <w:abstractNumId w:val="61"/>
  </w:num>
  <w:num w:numId="70">
    <w:abstractNumId w:val="85"/>
  </w:num>
  <w:num w:numId="71">
    <w:abstractNumId w:val="42"/>
  </w:num>
  <w:num w:numId="72">
    <w:abstractNumId w:val="58"/>
  </w:num>
  <w:num w:numId="73">
    <w:abstractNumId w:val="54"/>
  </w:num>
  <w:num w:numId="74">
    <w:abstractNumId w:val="22"/>
  </w:num>
  <w:num w:numId="75">
    <w:abstractNumId w:val="82"/>
  </w:num>
  <w:num w:numId="76">
    <w:abstractNumId w:val="9"/>
  </w:num>
  <w:num w:numId="77">
    <w:abstractNumId w:val="81"/>
  </w:num>
  <w:num w:numId="78">
    <w:abstractNumId w:val="53"/>
  </w:num>
  <w:num w:numId="79">
    <w:abstractNumId w:val="64"/>
  </w:num>
  <w:num w:numId="80">
    <w:abstractNumId w:val="88"/>
  </w:num>
  <w:num w:numId="81">
    <w:abstractNumId w:val="0"/>
  </w:num>
  <w:num w:numId="82">
    <w:abstractNumId w:val="4"/>
  </w:num>
  <w:num w:numId="83">
    <w:abstractNumId w:val="49"/>
  </w:num>
  <w:num w:numId="84">
    <w:abstractNumId w:val="35"/>
  </w:num>
  <w:num w:numId="85">
    <w:abstractNumId w:val="59"/>
  </w:num>
  <w:num w:numId="86">
    <w:abstractNumId w:val="57"/>
  </w:num>
  <w:num w:numId="87">
    <w:abstractNumId w:val="75"/>
  </w:num>
  <w:num w:numId="88">
    <w:abstractNumId w:val="70"/>
  </w:num>
  <w:num w:numId="89">
    <w:abstractNumId w:val="91"/>
  </w:num>
  <w:num w:numId="90">
    <w:abstractNumId w:val="10"/>
  </w:num>
  <w:num w:numId="91">
    <w:abstractNumId w:val="20"/>
  </w:num>
  <w:num w:numId="92">
    <w:abstractNumId w:val="52"/>
  </w:num>
  <w:num w:numId="93">
    <w:abstractNumId w:val="1"/>
  </w:num>
  <w:num w:numId="94">
    <w:abstractNumId w:val="86"/>
  </w:num>
  <w:num w:numId="95">
    <w:abstractNumId w:val="74"/>
  </w:num>
  <w:num w:numId="96">
    <w:abstractNumId w:val="19"/>
  </w:num>
  <w:num w:numId="97">
    <w:abstractNumId w:val="67"/>
  </w:num>
  <w:num w:numId="98">
    <w:abstractNumId w:val="101"/>
  </w:num>
  <w:num w:numId="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71"/>
  </w:num>
  <w:num w:numId="101">
    <w:abstractNumId w:val="98"/>
  </w:num>
  <w:num w:numId="102">
    <w:abstractNumId w:val="17"/>
  </w:num>
  <w:num w:numId="103">
    <w:abstractNumId w:val="33"/>
  </w:num>
  <w:num w:numId="104">
    <w:abstractNumId w:val="48"/>
  </w:num>
  <w:num w:numId="1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51"/>
  </w:num>
  <w:num w:numId="110">
    <w:abstractNumId w:val="37"/>
  </w:num>
  <w:num w:numId="111">
    <w:abstractNumId w:val="3"/>
  </w:num>
  <w:num w:numId="112">
    <w:abstractNumId w:val="38"/>
  </w:num>
  <w:num w:numId="11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00"/>
  </w:num>
  <w:num w:numId="1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02"/>
  </w:num>
  <w:num w:numId="118">
    <w:abstractNumId w:val="102"/>
  </w:num>
  <w:num w:numId="1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83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9A"/>
    <w:rsid w:val="000029C7"/>
    <w:rsid w:val="000220CD"/>
    <w:rsid w:val="00023091"/>
    <w:rsid w:val="000250B4"/>
    <w:rsid w:val="00027808"/>
    <w:rsid w:val="00030054"/>
    <w:rsid w:val="00034CCA"/>
    <w:rsid w:val="00036E05"/>
    <w:rsid w:val="00045CFC"/>
    <w:rsid w:val="00052FD5"/>
    <w:rsid w:val="000531E1"/>
    <w:rsid w:val="00053D77"/>
    <w:rsid w:val="0005695D"/>
    <w:rsid w:val="00066DF5"/>
    <w:rsid w:val="0007614D"/>
    <w:rsid w:val="000763D4"/>
    <w:rsid w:val="00076ABD"/>
    <w:rsid w:val="00080149"/>
    <w:rsid w:val="00083F0C"/>
    <w:rsid w:val="00086328"/>
    <w:rsid w:val="00087418"/>
    <w:rsid w:val="00092974"/>
    <w:rsid w:val="00093B8B"/>
    <w:rsid w:val="00093E72"/>
    <w:rsid w:val="000A31A3"/>
    <w:rsid w:val="000A3DB6"/>
    <w:rsid w:val="000A6499"/>
    <w:rsid w:val="000A6887"/>
    <w:rsid w:val="000B38B6"/>
    <w:rsid w:val="000B59D6"/>
    <w:rsid w:val="000B6473"/>
    <w:rsid w:val="000B6E2C"/>
    <w:rsid w:val="000C3C30"/>
    <w:rsid w:val="000C4316"/>
    <w:rsid w:val="000D7811"/>
    <w:rsid w:val="000E09FD"/>
    <w:rsid w:val="000E1CCD"/>
    <w:rsid w:val="000E33E3"/>
    <w:rsid w:val="000E42DA"/>
    <w:rsid w:val="00102DD4"/>
    <w:rsid w:val="00106015"/>
    <w:rsid w:val="0012690E"/>
    <w:rsid w:val="00151599"/>
    <w:rsid w:val="00154A6E"/>
    <w:rsid w:val="0016166C"/>
    <w:rsid w:val="0017265D"/>
    <w:rsid w:val="001760F1"/>
    <w:rsid w:val="0018674C"/>
    <w:rsid w:val="0019029E"/>
    <w:rsid w:val="0019319E"/>
    <w:rsid w:val="001A15EB"/>
    <w:rsid w:val="001A63BD"/>
    <w:rsid w:val="001B2737"/>
    <w:rsid w:val="001B42B9"/>
    <w:rsid w:val="001C11A9"/>
    <w:rsid w:val="001C2208"/>
    <w:rsid w:val="001D19E1"/>
    <w:rsid w:val="001D32A0"/>
    <w:rsid w:val="001D4962"/>
    <w:rsid w:val="001D78E2"/>
    <w:rsid w:val="001E12A9"/>
    <w:rsid w:val="001E15FF"/>
    <w:rsid w:val="001E59BE"/>
    <w:rsid w:val="001E73E5"/>
    <w:rsid w:val="001F2A7D"/>
    <w:rsid w:val="001F3A9B"/>
    <w:rsid w:val="001F7B68"/>
    <w:rsid w:val="0021002C"/>
    <w:rsid w:val="00210E9C"/>
    <w:rsid w:val="00212F7B"/>
    <w:rsid w:val="00217D8F"/>
    <w:rsid w:val="002224CF"/>
    <w:rsid w:val="00227F7D"/>
    <w:rsid w:val="002325D0"/>
    <w:rsid w:val="00234BA8"/>
    <w:rsid w:val="002408B4"/>
    <w:rsid w:val="00241B6D"/>
    <w:rsid w:val="00242104"/>
    <w:rsid w:val="00250A99"/>
    <w:rsid w:val="002517BF"/>
    <w:rsid w:val="00252853"/>
    <w:rsid w:val="0025572C"/>
    <w:rsid w:val="002624AD"/>
    <w:rsid w:val="00262D46"/>
    <w:rsid w:val="00266DCD"/>
    <w:rsid w:val="00277DFA"/>
    <w:rsid w:val="00285907"/>
    <w:rsid w:val="00286009"/>
    <w:rsid w:val="00295E75"/>
    <w:rsid w:val="00296791"/>
    <w:rsid w:val="002A30FD"/>
    <w:rsid w:val="002A47E6"/>
    <w:rsid w:val="002A6576"/>
    <w:rsid w:val="002B0B7F"/>
    <w:rsid w:val="002B77B9"/>
    <w:rsid w:val="002C0A56"/>
    <w:rsid w:val="002D421B"/>
    <w:rsid w:val="002D476E"/>
    <w:rsid w:val="002E40EC"/>
    <w:rsid w:val="002E4280"/>
    <w:rsid w:val="002E527B"/>
    <w:rsid w:val="002E782E"/>
    <w:rsid w:val="002F10D7"/>
    <w:rsid w:val="002F5431"/>
    <w:rsid w:val="00305B21"/>
    <w:rsid w:val="0030603F"/>
    <w:rsid w:val="00310E37"/>
    <w:rsid w:val="00312EC8"/>
    <w:rsid w:val="00313ED3"/>
    <w:rsid w:val="00321BAE"/>
    <w:rsid w:val="00326631"/>
    <w:rsid w:val="00331A21"/>
    <w:rsid w:val="00331B81"/>
    <w:rsid w:val="00340CD2"/>
    <w:rsid w:val="00344CBB"/>
    <w:rsid w:val="00344DDF"/>
    <w:rsid w:val="00362BB5"/>
    <w:rsid w:val="00365189"/>
    <w:rsid w:val="00366C85"/>
    <w:rsid w:val="0037651D"/>
    <w:rsid w:val="003774FF"/>
    <w:rsid w:val="0038274D"/>
    <w:rsid w:val="003854A2"/>
    <w:rsid w:val="00385C5F"/>
    <w:rsid w:val="00387FEF"/>
    <w:rsid w:val="00391A48"/>
    <w:rsid w:val="00391D85"/>
    <w:rsid w:val="00392B58"/>
    <w:rsid w:val="003935FF"/>
    <w:rsid w:val="00395C1E"/>
    <w:rsid w:val="003A05AB"/>
    <w:rsid w:val="003A0929"/>
    <w:rsid w:val="003A3B9C"/>
    <w:rsid w:val="003A45FA"/>
    <w:rsid w:val="003A4BD8"/>
    <w:rsid w:val="003A6225"/>
    <w:rsid w:val="003B1383"/>
    <w:rsid w:val="003B3798"/>
    <w:rsid w:val="003B76ED"/>
    <w:rsid w:val="003B7B87"/>
    <w:rsid w:val="003C2165"/>
    <w:rsid w:val="003C5D82"/>
    <w:rsid w:val="003C61D4"/>
    <w:rsid w:val="003D1358"/>
    <w:rsid w:val="003D2EB0"/>
    <w:rsid w:val="003D7486"/>
    <w:rsid w:val="003D7CC3"/>
    <w:rsid w:val="003E0917"/>
    <w:rsid w:val="003E6D0B"/>
    <w:rsid w:val="003E7AEA"/>
    <w:rsid w:val="003F130D"/>
    <w:rsid w:val="003F4342"/>
    <w:rsid w:val="003F4C60"/>
    <w:rsid w:val="003F7244"/>
    <w:rsid w:val="003F77E4"/>
    <w:rsid w:val="00403281"/>
    <w:rsid w:val="004033B0"/>
    <w:rsid w:val="00404163"/>
    <w:rsid w:val="00406754"/>
    <w:rsid w:val="00410830"/>
    <w:rsid w:val="004229EE"/>
    <w:rsid w:val="00423A1B"/>
    <w:rsid w:val="00426114"/>
    <w:rsid w:val="00431E52"/>
    <w:rsid w:val="00435F5E"/>
    <w:rsid w:val="00441AD4"/>
    <w:rsid w:val="00442530"/>
    <w:rsid w:val="004519F9"/>
    <w:rsid w:val="00452A4A"/>
    <w:rsid w:val="004552D7"/>
    <w:rsid w:val="00461DB8"/>
    <w:rsid w:val="00472347"/>
    <w:rsid w:val="00473380"/>
    <w:rsid w:val="0048022C"/>
    <w:rsid w:val="00482AAD"/>
    <w:rsid w:val="0048591A"/>
    <w:rsid w:val="00487A09"/>
    <w:rsid w:val="004959ED"/>
    <w:rsid w:val="00495E2A"/>
    <w:rsid w:val="0049766F"/>
    <w:rsid w:val="004A1F35"/>
    <w:rsid w:val="004A23A8"/>
    <w:rsid w:val="004A272A"/>
    <w:rsid w:val="004A69ED"/>
    <w:rsid w:val="004A6D46"/>
    <w:rsid w:val="004B3582"/>
    <w:rsid w:val="004B362B"/>
    <w:rsid w:val="004C4B7E"/>
    <w:rsid w:val="004C7768"/>
    <w:rsid w:val="004D5962"/>
    <w:rsid w:val="004E3F19"/>
    <w:rsid w:val="004E5AE8"/>
    <w:rsid w:val="004E6418"/>
    <w:rsid w:val="004F0F8F"/>
    <w:rsid w:val="004F3EE7"/>
    <w:rsid w:val="004F4E2F"/>
    <w:rsid w:val="005013CC"/>
    <w:rsid w:val="00501603"/>
    <w:rsid w:val="0050344C"/>
    <w:rsid w:val="00503886"/>
    <w:rsid w:val="005054C2"/>
    <w:rsid w:val="0051312E"/>
    <w:rsid w:val="0052665B"/>
    <w:rsid w:val="00530D04"/>
    <w:rsid w:val="00531963"/>
    <w:rsid w:val="00531B7D"/>
    <w:rsid w:val="00532DC6"/>
    <w:rsid w:val="005356B3"/>
    <w:rsid w:val="005363C4"/>
    <w:rsid w:val="0054500C"/>
    <w:rsid w:val="00551929"/>
    <w:rsid w:val="00554E0B"/>
    <w:rsid w:val="005630AB"/>
    <w:rsid w:val="00563F38"/>
    <w:rsid w:val="00567102"/>
    <w:rsid w:val="00574DA1"/>
    <w:rsid w:val="005804EC"/>
    <w:rsid w:val="005818A7"/>
    <w:rsid w:val="00584D81"/>
    <w:rsid w:val="00585A08"/>
    <w:rsid w:val="00585D0B"/>
    <w:rsid w:val="0058633F"/>
    <w:rsid w:val="00587D5B"/>
    <w:rsid w:val="005907E7"/>
    <w:rsid w:val="00595B16"/>
    <w:rsid w:val="005B0791"/>
    <w:rsid w:val="005B1A90"/>
    <w:rsid w:val="005B7F47"/>
    <w:rsid w:val="005C02C8"/>
    <w:rsid w:val="005C1F9C"/>
    <w:rsid w:val="005C4B71"/>
    <w:rsid w:val="005D2793"/>
    <w:rsid w:val="005D608F"/>
    <w:rsid w:val="005E1855"/>
    <w:rsid w:val="005E1F6D"/>
    <w:rsid w:val="005F3883"/>
    <w:rsid w:val="006100C1"/>
    <w:rsid w:val="00611F8D"/>
    <w:rsid w:val="0061451F"/>
    <w:rsid w:val="006168C6"/>
    <w:rsid w:val="00616A7A"/>
    <w:rsid w:val="0061706A"/>
    <w:rsid w:val="00617514"/>
    <w:rsid w:val="0062019A"/>
    <w:rsid w:val="006201EB"/>
    <w:rsid w:val="006251D9"/>
    <w:rsid w:val="00630289"/>
    <w:rsid w:val="006316D9"/>
    <w:rsid w:val="00633D3A"/>
    <w:rsid w:val="006344DE"/>
    <w:rsid w:val="00634B5F"/>
    <w:rsid w:val="0064409F"/>
    <w:rsid w:val="006465BF"/>
    <w:rsid w:val="00647A2F"/>
    <w:rsid w:val="0065433C"/>
    <w:rsid w:val="0065683B"/>
    <w:rsid w:val="006579A3"/>
    <w:rsid w:val="00663517"/>
    <w:rsid w:val="00663A42"/>
    <w:rsid w:val="006651EF"/>
    <w:rsid w:val="006707DC"/>
    <w:rsid w:val="0068127E"/>
    <w:rsid w:val="0068617B"/>
    <w:rsid w:val="00691876"/>
    <w:rsid w:val="00695FD5"/>
    <w:rsid w:val="00697EFA"/>
    <w:rsid w:val="006A015F"/>
    <w:rsid w:val="006A2B21"/>
    <w:rsid w:val="006A75FE"/>
    <w:rsid w:val="006B10A0"/>
    <w:rsid w:val="006B5450"/>
    <w:rsid w:val="006B55D9"/>
    <w:rsid w:val="006B6A09"/>
    <w:rsid w:val="006C097B"/>
    <w:rsid w:val="006C54E4"/>
    <w:rsid w:val="006C55E2"/>
    <w:rsid w:val="006C5775"/>
    <w:rsid w:val="006C6401"/>
    <w:rsid w:val="006D2AD6"/>
    <w:rsid w:val="006D3E31"/>
    <w:rsid w:val="006E3A54"/>
    <w:rsid w:val="006E551A"/>
    <w:rsid w:val="006E7F91"/>
    <w:rsid w:val="006F35AE"/>
    <w:rsid w:val="006F5293"/>
    <w:rsid w:val="006F767C"/>
    <w:rsid w:val="00704068"/>
    <w:rsid w:val="00711A00"/>
    <w:rsid w:val="00714331"/>
    <w:rsid w:val="00716075"/>
    <w:rsid w:val="0071714C"/>
    <w:rsid w:val="00721F29"/>
    <w:rsid w:val="00723BAA"/>
    <w:rsid w:val="00732DEA"/>
    <w:rsid w:val="00734DDA"/>
    <w:rsid w:val="00734F4D"/>
    <w:rsid w:val="00740B58"/>
    <w:rsid w:val="007415A6"/>
    <w:rsid w:val="00755FBC"/>
    <w:rsid w:val="007564F8"/>
    <w:rsid w:val="00780BC1"/>
    <w:rsid w:val="00781AB9"/>
    <w:rsid w:val="00787784"/>
    <w:rsid w:val="007925D9"/>
    <w:rsid w:val="007A28FF"/>
    <w:rsid w:val="007A401F"/>
    <w:rsid w:val="007A5EED"/>
    <w:rsid w:val="007B159E"/>
    <w:rsid w:val="007B49C1"/>
    <w:rsid w:val="007B5B33"/>
    <w:rsid w:val="007C1D0B"/>
    <w:rsid w:val="007E364A"/>
    <w:rsid w:val="007E42AB"/>
    <w:rsid w:val="007F30D6"/>
    <w:rsid w:val="007F56C5"/>
    <w:rsid w:val="00801131"/>
    <w:rsid w:val="0080370A"/>
    <w:rsid w:val="008052CA"/>
    <w:rsid w:val="00810436"/>
    <w:rsid w:val="008111CB"/>
    <w:rsid w:val="00831A36"/>
    <w:rsid w:val="00835558"/>
    <w:rsid w:val="008358EE"/>
    <w:rsid w:val="00837543"/>
    <w:rsid w:val="00842935"/>
    <w:rsid w:val="00846DAA"/>
    <w:rsid w:val="00854998"/>
    <w:rsid w:val="00867456"/>
    <w:rsid w:val="00872BAD"/>
    <w:rsid w:val="00872F26"/>
    <w:rsid w:val="008734B5"/>
    <w:rsid w:val="00873D8B"/>
    <w:rsid w:val="00876B1C"/>
    <w:rsid w:val="00882E66"/>
    <w:rsid w:val="00883A88"/>
    <w:rsid w:val="00884E1A"/>
    <w:rsid w:val="00884E9B"/>
    <w:rsid w:val="00885372"/>
    <w:rsid w:val="00890D1E"/>
    <w:rsid w:val="00892466"/>
    <w:rsid w:val="00892C5F"/>
    <w:rsid w:val="00893413"/>
    <w:rsid w:val="00896724"/>
    <w:rsid w:val="008A52CF"/>
    <w:rsid w:val="008A6548"/>
    <w:rsid w:val="008B142D"/>
    <w:rsid w:val="008B1CBB"/>
    <w:rsid w:val="008C34C0"/>
    <w:rsid w:val="008D2C56"/>
    <w:rsid w:val="008D70B3"/>
    <w:rsid w:val="008E1D35"/>
    <w:rsid w:val="008E2167"/>
    <w:rsid w:val="008E38FD"/>
    <w:rsid w:val="008E4EE5"/>
    <w:rsid w:val="008E778A"/>
    <w:rsid w:val="008F37CB"/>
    <w:rsid w:val="008F494C"/>
    <w:rsid w:val="009035F4"/>
    <w:rsid w:val="00904C52"/>
    <w:rsid w:val="00905463"/>
    <w:rsid w:val="009058B1"/>
    <w:rsid w:val="0091103A"/>
    <w:rsid w:val="0091150B"/>
    <w:rsid w:val="00914B85"/>
    <w:rsid w:val="00915093"/>
    <w:rsid w:val="00920ADD"/>
    <w:rsid w:val="00925B25"/>
    <w:rsid w:val="009304D9"/>
    <w:rsid w:val="00930DB1"/>
    <w:rsid w:val="009332E9"/>
    <w:rsid w:val="009451DF"/>
    <w:rsid w:val="00946E81"/>
    <w:rsid w:val="0096469D"/>
    <w:rsid w:val="009733C9"/>
    <w:rsid w:val="00975F10"/>
    <w:rsid w:val="009818AE"/>
    <w:rsid w:val="00984F17"/>
    <w:rsid w:val="009917B7"/>
    <w:rsid w:val="009A025D"/>
    <w:rsid w:val="009A30CE"/>
    <w:rsid w:val="009A3C0C"/>
    <w:rsid w:val="009A4823"/>
    <w:rsid w:val="009B2F5F"/>
    <w:rsid w:val="009B3808"/>
    <w:rsid w:val="009C0AB5"/>
    <w:rsid w:val="009C669A"/>
    <w:rsid w:val="009C76BD"/>
    <w:rsid w:val="009C7D37"/>
    <w:rsid w:val="009D3408"/>
    <w:rsid w:val="009D6D65"/>
    <w:rsid w:val="009D7A5F"/>
    <w:rsid w:val="009F0EA5"/>
    <w:rsid w:val="009F44BD"/>
    <w:rsid w:val="009F55FA"/>
    <w:rsid w:val="009F5B99"/>
    <w:rsid w:val="009F6BB0"/>
    <w:rsid w:val="00A039F2"/>
    <w:rsid w:val="00A03EBE"/>
    <w:rsid w:val="00A061A3"/>
    <w:rsid w:val="00A10E18"/>
    <w:rsid w:val="00A117F1"/>
    <w:rsid w:val="00A13FE0"/>
    <w:rsid w:val="00A15143"/>
    <w:rsid w:val="00A24488"/>
    <w:rsid w:val="00A341AA"/>
    <w:rsid w:val="00A34F59"/>
    <w:rsid w:val="00A40AD3"/>
    <w:rsid w:val="00A45DA6"/>
    <w:rsid w:val="00A46299"/>
    <w:rsid w:val="00A464EB"/>
    <w:rsid w:val="00A46971"/>
    <w:rsid w:val="00A47C43"/>
    <w:rsid w:val="00A5261B"/>
    <w:rsid w:val="00A85367"/>
    <w:rsid w:val="00A85829"/>
    <w:rsid w:val="00A94DCB"/>
    <w:rsid w:val="00A9519A"/>
    <w:rsid w:val="00AA2048"/>
    <w:rsid w:val="00AA51F1"/>
    <w:rsid w:val="00AA7C4C"/>
    <w:rsid w:val="00AB0201"/>
    <w:rsid w:val="00AB66F2"/>
    <w:rsid w:val="00AC0EE3"/>
    <w:rsid w:val="00AC536D"/>
    <w:rsid w:val="00AD18DF"/>
    <w:rsid w:val="00AD1C0D"/>
    <w:rsid w:val="00AD6923"/>
    <w:rsid w:val="00AE0459"/>
    <w:rsid w:val="00AE0802"/>
    <w:rsid w:val="00AF0596"/>
    <w:rsid w:val="00AF3CE7"/>
    <w:rsid w:val="00AF6BF0"/>
    <w:rsid w:val="00AF7121"/>
    <w:rsid w:val="00B001E8"/>
    <w:rsid w:val="00B027CB"/>
    <w:rsid w:val="00B04811"/>
    <w:rsid w:val="00B25259"/>
    <w:rsid w:val="00B3263B"/>
    <w:rsid w:val="00B32844"/>
    <w:rsid w:val="00B405ED"/>
    <w:rsid w:val="00B449CB"/>
    <w:rsid w:val="00B464AE"/>
    <w:rsid w:val="00B551E2"/>
    <w:rsid w:val="00B5537D"/>
    <w:rsid w:val="00B67365"/>
    <w:rsid w:val="00B7206E"/>
    <w:rsid w:val="00B758DD"/>
    <w:rsid w:val="00B76238"/>
    <w:rsid w:val="00B76F3E"/>
    <w:rsid w:val="00B77B5F"/>
    <w:rsid w:val="00B82609"/>
    <w:rsid w:val="00B82DB4"/>
    <w:rsid w:val="00B90D07"/>
    <w:rsid w:val="00B91377"/>
    <w:rsid w:val="00B9362A"/>
    <w:rsid w:val="00B94F47"/>
    <w:rsid w:val="00BA54B7"/>
    <w:rsid w:val="00BA5806"/>
    <w:rsid w:val="00BB15B7"/>
    <w:rsid w:val="00BB7FB0"/>
    <w:rsid w:val="00BC252F"/>
    <w:rsid w:val="00BD0409"/>
    <w:rsid w:val="00BE0833"/>
    <w:rsid w:val="00BE2C9A"/>
    <w:rsid w:val="00BE4D29"/>
    <w:rsid w:val="00BE4F1D"/>
    <w:rsid w:val="00BE7570"/>
    <w:rsid w:val="00BE7C43"/>
    <w:rsid w:val="00BF0EE7"/>
    <w:rsid w:val="00BF1DFB"/>
    <w:rsid w:val="00BF3165"/>
    <w:rsid w:val="00BF328B"/>
    <w:rsid w:val="00BF5389"/>
    <w:rsid w:val="00C000FF"/>
    <w:rsid w:val="00C01685"/>
    <w:rsid w:val="00C06BCE"/>
    <w:rsid w:val="00C105D9"/>
    <w:rsid w:val="00C109EB"/>
    <w:rsid w:val="00C12A7F"/>
    <w:rsid w:val="00C15FB0"/>
    <w:rsid w:val="00C25DB6"/>
    <w:rsid w:val="00C31823"/>
    <w:rsid w:val="00C33900"/>
    <w:rsid w:val="00C34145"/>
    <w:rsid w:val="00C36505"/>
    <w:rsid w:val="00C46A1C"/>
    <w:rsid w:val="00C51837"/>
    <w:rsid w:val="00C61B21"/>
    <w:rsid w:val="00C646CA"/>
    <w:rsid w:val="00C652A9"/>
    <w:rsid w:val="00C70E5B"/>
    <w:rsid w:val="00C71D45"/>
    <w:rsid w:val="00C7378A"/>
    <w:rsid w:val="00C74F96"/>
    <w:rsid w:val="00C76AF3"/>
    <w:rsid w:val="00C82F63"/>
    <w:rsid w:val="00C909DF"/>
    <w:rsid w:val="00C921B7"/>
    <w:rsid w:val="00C97E30"/>
    <w:rsid w:val="00CA3AF2"/>
    <w:rsid w:val="00CA7155"/>
    <w:rsid w:val="00CB1236"/>
    <w:rsid w:val="00CB2AE4"/>
    <w:rsid w:val="00CB55D7"/>
    <w:rsid w:val="00CC4471"/>
    <w:rsid w:val="00CC538F"/>
    <w:rsid w:val="00CD059D"/>
    <w:rsid w:val="00CD3CC1"/>
    <w:rsid w:val="00CD4259"/>
    <w:rsid w:val="00CE0D67"/>
    <w:rsid w:val="00CE4614"/>
    <w:rsid w:val="00CE496F"/>
    <w:rsid w:val="00CE793F"/>
    <w:rsid w:val="00CE7B28"/>
    <w:rsid w:val="00CF01F7"/>
    <w:rsid w:val="00CF1678"/>
    <w:rsid w:val="00CF6AF0"/>
    <w:rsid w:val="00CF6B9F"/>
    <w:rsid w:val="00D002B2"/>
    <w:rsid w:val="00D00BE3"/>
    <w:rsid w:val="00D00F30"/>
    <w:rsid w:val="00D05529"/>
    <w:rsid w:val="00D14348"/>
    <w:rsid w:val="00D15195"/>
    <w:rsid w:val="00D2217A"/>
    <w:rsid w:val="00D23718"/>
    <w:rsid w:val="00D25BF1"/>
    <w:rsid w:val="00D318EC"/>
    <w:rsid w:val="00D343A9"/>
    <w:rsid w:val="00D366EF"/>
    <w:rsid w:val="00D427F1"/>
    <w:rsid w:val="00D60C40"/>
    <w:rsid w:val="00D61446"/>
    <w:rsid w:val="00D63629"/>
    <w:rsid w:val="00D663C9"/>
    <w:rsid w:val="00D670D5"/>
    <w:rsid w:val="00D70DA8"/>
    <w:rsid w:val="00D748BE"/>
    <w:rsid w:val="00D76E19"/>
    <w:rsid w:val="00D8627F"/>
    <w:rsid w:val="00D93B32"/>
    <w:rsid w:val="00D96FFE"/>
    <w:rsid w:val="00DA4805"/>
    <w:rsid w:val="00DB372C"/>
    <w:rsid w:val="00DB6B39"/>
    <w:rsid w:val="00DC5236"/>
    <w:rsid w:val="00DC73B5"/>
    <w:rsid w:val="00DD5358"/>
    <w:rsid w:val="00DE34B2"/>
    <w:rsid w:val="00DE58E6"/>
    <w:rsid w:val="00DE656B"/>
    <w:rsid w:val="00DE687E"/>
    <w:rsid w:val="00DF3F2E"/>
    <w:rsid w:val="00DF56FF"/>
    <w:rsid w:val="00DF603F"/>
    <w:rsid w:val="00E03452"/>
    <w:rsid w:val="00E14FF9"/>
    <w:rsid w:val="00E15D21"/>
    <w:rsid w:val="00E17838"/>
    <w:rsid w:val="00E22CC1"/>
    <w:rsid w:val="00E24F14"/>
    <w:rsid w:val="00E36056"/>
    <w:rsid w:val="00E37C3B"/>
    <w:rsid w:val="00E4199A"/>
    <w:rsid w:val="00E4482E"/>
    <w:rsid w:val="00E44902"/>
    <w:rsid w:val="00E52130"/>
    <w:rsid w:val="00E70962"/>
    <w:rsid w:val="00E71399"/>
    <w:rsid w:val="00E72558"/>
    <w:rsid w:val="00E95380"/>
    <w:rsid w:val="00EA2827"/>
    <w:rsid w:val="00EA590A"/>
    <w:rsid w:val="00EA75FA"/>
    <w:rsid w:val="00EB77CE"/>
    <w:rsid w:val="00EB7FDC"/>
    <w:rsid w:val="00EC1E3A"/>
    <w:rsid w:val="00ED50AC"/>
    <w:rsid w:val="00EE3DE6"/>
    <w:rsid w:val="00EE4125"/>
    <w:rsid w:val="00EE754F"/>
    <w:rsid w:val="00EF61B9"/>
    <w:rsid w:val="00F024AA"/>
    <w:rsid w:val="00F03553"/>
    <w:rsid w:val="00F03669"/>
    <w:rsid w:val="00F0466C"/>
    <w:rsid w:val="00F053FD"/>
    <w:rsid w:val="00F06FBA"/>
    <w:rsid w:val="00F170A8"/>
    <w:rsid w:val="00F17B1F"/>
    <w:rsid w:val="00F21CC6"/>
    <w:rsid w:val="00F25390"/>
    <w:rsid w:val="00F30149"/>
    <w:rsid w:val="00F4064B"/>
    <w:rsid w:val="00F408DC"/>
    <w:rsid w:val="00F446CA"/>
    <w:rsid w:val="00F44755"/>
    <w:rsid w:val="00F541F3"/>
    <w:rsid w:val="00F54A4B"/>
    <w:rsid w:val="00F56580"/>
    <w:rsid w:val="00F64927"/>
    <w:rsid w:val="00F74663"/>
    <w:rsid w:val="00F75D5C"/>
    <w:rsid w:val="00F80E72"/>
    <w:rsid w:val="00F8315E"/>
    <w:rsid w:val="00F85501"/>
    <w:rsid w:val="00F916DC"/>
    <w:rsid w:val="00F93DD8"/>
    <w:rsid w:val="00F96551"/>
    <w:rsid w:val="00FA0374"/>
    <w:rsid w:val="00FB1FC0"/>
    <w:rsid w:val="00FB3AC4"/>
    <w:rsid w:val="00FB436D"/>
    <w:rsid w:val="00FC0972"/>
    <w:rsid w:val="00FC2547"/>
    <w:rsid w:val="00FC52DB"/>
    <w:rsid w:val="00FC723F"/>
    <w:rsid w:val="00FC78D7"/>
    <w:rsid w:val="00FC7E71"/>
    <w:rsid w:val="00FE1D2F"/>
    <w:rsid w:val="00FE323D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qFormat="1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E-mail Signature" w:uiPriority="0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72BAD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4"/>
    <w:next w:val="a4"/>
    <w:link w:val="11"/>
    <w:uiPriority w:val="9"/>
    <w:qFormat/>
    <w:rsid w:val="005630AB"/>
    <w:pPr>
      <w:keepNext/>
      <w:keepLines/>
      <w:pageBreakBefore/>
      <w:numPr>
        <w:numId w:val="2"/>
      </w:numPr>
      <w:spacing w:after="120"/>
      <w:ind w:left="851"/>
      <w:jc w:val="left"/>
      <w:outlineLvl w:val="0"/>
    </w:pPr>
    <w:rPr>
      <w:b/>
      <w:sz w:val="28"/>
    </w:rPr>
  </w:style>
  <w:style w:type="paragraph" w:styleId="20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1"/>
    <w:next w:val="a4"/>
    <w:link w:val="23"/>
    <w:unhideWhenUsed/>
    <w:qFormat/>
    <w:rsid w:val="00872BAD"/>
    <w:pPr>
      <w:pageBreakBefore w:val="0"/>
      <w:numPr>
        <w:ilvl w:val="1"/>
      </w:numPr>
      <w:spacing w:before="240"/>
      <w:outlineLvl w:val="1"/>
    </w:pPr>
  </w:style>
  <w:style w:type="paragraph" w:styleId="3">
    <w:name w:val="heading 3"/>
    <w:basedOn w:val="20"/>
    <w:next w:val="a4"/>
    <w:link w:val="34"/>
    <w:unhideWhenUsed/>
    <w:qFormat/>
    <w:rsid w:val="00872BA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4"/>
    <w:link w:val="43"/>
    <w:unhideWhenUsed/>
    <w:qFormat/>
    <w:rsid w:val="00872BAD"/>
    <w:pPr>
      <w:numPr>
        <w:ilvl w:val="3"/>
      </w:numPr>
      <w:tabs>
        <w:tab w:val="clear" w:pos="850"/>
      </w:tabs>
      <w:outlineLvl w:val="3"/>
    </w:pPr>
    <w:rPr>
      <w:sz w:val="22"/>
    </w:rPr>
  </w:style>
  <w:style w:type="paragraph" w:styleId="50">
    <w:name w:val="heading 5"/>
    <w:basedOn w:val="4"/>
    <w:next w:val="a4"/>
    <w:link w:val="53"/>
    <w:unhideWhenUsed/>
    <w:qFormat/>
    <w:rsid w:val="00872BAD"/>
    <w:pPr>
      <w:numPr>
        <w:ilvl w:val="4"/>
      </w:numPr>
      <w:tabs>
        <w:tab w:val="clear" w:pos="850"/>
      </w:tabs>
      <w:outlineLvl w:val="4"/>
    </w:pPr>
  </w:style>
  <w:style w:type="paragraph" w:styleId="6">
    <w:name w:val="heading 6"/>
    <w:basedOn w:val="50"/>
    <w:next w:val="a4"/>
    <w:link w:val="60"/>
    <w:unhideWhenUsed/>
    <w:qFormat/>
    <w:rsid w:val="00872BAD"/>
    <w:pPr>
      <w:numPr>
        <w:ilvl w:val="5"/>
      </w:numPr>
      <w:tabs>
        <w:tab w:val="clear" w:pos="850"/>
      </w:tabs>
      <w:outlineLvl w:val="5"/>
    </w:pPr>
  </w:style>
  <w:style w:type="paragraph" w:styleId="7">
    <w:name w:val="heading 7"/>
    <w:basedOn w:val="6"/>
    <w:next w:val="a4"/>
    <w:link w:val="70"/>
    <w:unhideWhenUsed/>
    <w:qFormat/>
    <w:rsid w:val="00872BAD"/>
    <w:pPr>
      <w:numPr>
        <w:ilvl w:val="6"/>
      </w:numPr>
      <w:tabs>
        <w:tab w:val="clear" w:pos="850"/>
      </w:tabs>
      <w:outlineLvl w:val="6"/>
    </w:pPr>
  </w:style>
  <w:style w:type="paragraph" w:styleId="8">
    <w:name w:val="heading 8"/>
    <w:basedOn w:val="7"/>
    <w:next w:val="a4"/>
    <w:link w:val="80"/>
    <w:unhideWhenUsed/>
    <w:qFormat/>
    <w:rsid w:val="00872BAD"/>
    <w:pPr>
      <w:numPr>
        <w:ilvl w:val="7"/>
      </w:numPr>
      <w:tabs>
        <w:tab w:val="clear" w:pos="850"/>
      </w:tabs>
      <w:outlineLvl w:val="7"/>
    </w:pPr>
  </w:style>
  <w:style w:type="paragraph" w:styleId="9">
    <w:name w:val="heading 9"/>
    <w:basedOn w:val="8"/>
    <w:next w:val="a4"/>
    <w:link w:val="90"/>
    <w:unhideWhenUsed/>
    <w:qFormat/>
    <w:rsid w:val="00872BAD"/>
    <w:pPr>
      <w:numPr>
        <w:ilvl w:val="8"/>
      </w:numPr>
      <w:tabs>
        <w:tab w:val="clear" w:pos="850"/>
      </w:tabs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"/>
    <w:uiPriority w:val="9"/>
    <w:rsid w:val="00563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4">
    <w:name w:val="Заголовок 3 Знак"/>
    <w:link w:val="3"/>
    <w:rsid w:val="00872BA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8">
    <w:name w:val="Body Text"/>
    <w:aliases w:val="Основной текст Знак1,Основной текст Знак Знак,BO,ID,body indent,ändrad, ändrad,EHPT,Body Text2"/>
    <w:basedOn w:val="a4"/>
    <w:link w:val="a9"/>
    <w:uiPriority w:val="99"/>
    <w:unhideWhenUsed/>
    <w:rsid w:val="0062019A"/>
    <w:pPr>
      <w:spacing w:after="120"/>
    </w:pPr>
  </w:style>
  <w:style w:type="character" w:customStyle="1" w:styleId="a9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5"/>
    <w:link w:val="a8"/>
    <w:uiPriority w:val="99"/>
    <w:rsid w:val="0062019A"/>
  </w:style>
  <w:style w:type="character" w:customStyle="1" w:styleId="23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link w:val="20"/>
    <w:rsid w:val="00872BA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a">
    <w:name w:val="page number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paragraph" w:styleId="ab">
    <w:name w:val="header"/>
    <w:basedOn w:val="a4"/>
    <w:link w:val="ac"/>
    <w:rsid w:val="00872BAD"/>
    <w:pPr>
      <w:spacing w:line="240" w:lineRule="auto"/>
      <w:ind w:firstLine="0"/>
      <w:jc w:val="left"/>
    </w:pPr>
    <w:rPr>
      <w:smallCaps/>
    </w:rPr>
  </w:style>
  <w:style w:type="character" w:customStyle="1" w:styleId="ac">
    <w:name w:val="Верхний колонтитул Знак"/>
    <w:link w:val="ab"/>
    <w:rsid w:val="00872BAD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styleId="ad">
    <w:name w:val="footer"/>
    <w:basedOn w:val="a4"/>
    <w:link w:val="ae"/>
    <w:rsid w:val="00872BAD"/>
    <w:pPr>
      <w:spacing w:line="240" w:lineRule="auto"/>
      <w:ind w:firstLine="0"/>
      <w:jc w:val="left"/>
    </w:pPr>
  </w:style>
  <w:style w:type="character" w:customStyle="1" w:styleId="ae">
    <w:name w:val="Нижний колонтитул Знак"/>
    <w:link w:val="ad"/>
    <w:rsid w:val="00872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4"/>
    <w:link w:val="af0"/>
    <w:uiPriority w:val="99"/>
    <w:unhideWhenUsed/>
    <w:rsid w:val="0062019A"/>
    <w:pPr>
      <w:spacing w:after="120"/>
      <w:ind w:left="283"/>
    </w:pPr>
  </w:style>
  <w:style w:type="character" w:customStyle="1" w:styleId="af0">
    <w:name w:val="Основной текст с отступом Знак"/>
    <w:basedOn w:val="a5"/>
    <w:link w:val="af"/>
    <w:uiPriority w:val="99"/>
    <w:rsid w:val="0062019A"/>
  </w:style>
  <w:style w:type="paragraph" w:styleId="af1">
    <w:name w:val="Balloon Text"/>
    <w:basedOn w:val="a4"/>
    <w:link w:val="af2"/>
    <w:uiPriority w:val="99"/>
    <w:semiHidden/>
    <w:unhideWhenUsed/>
    <w:rsid w:val="00620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5"/>
    <w:link w:val="af1"/>
    <w:uiPriority w:val="99"/>
    <w:semiHidden/>
    <w:rsid w:val="0062019A"/>
    <w:rPr>
      <w:rFonts w:ascii="Tahoma" w:hAnsi="Tahoma" w:cs="Tahoma"/>
      <w:sz w:val="16"/>
      <w:szCs w:val="16"/>
    </w:rPr>
  </w:style>
  <w:style w:type="paragraph" w:styleId="12">
    <w:name w:val="toc 1"/>
    <w:basedOn w:val="a4"/>
    <w:autoRedefine/>
    <w:uiPriority w:val="39"/>
    <w:rsid w:val="001B2737"/>
    <w:pPr>
      <w:tabs>
        <w:tab w:val="left" w:leader="dot" w:pos="567"/>
        <w:tab w:val="right" w:leader="dot" w:pos="9356"/>
      </w:tabs>
      <w:spacing w:before="240" w:after="120" w:line="240" w:lineRule="auto"/>
      <w:ind w:left="680" w:right="310" w:hanging="227"/>
      <w:jc w:val="left"/>
    </w:pPr>
    <w:rPr>
      <w:b/>
    </w:rPr>
  </w:style>
  <w:style w:type="paragraph" w:styleId="24">
    <w:name w:val="toc 2"/>
    <w:basedOn w:val="a4"/>
    <w:autoRedefine/>
    <w:uiPriority w:val="39"/>
    <w:rsid w:val="009304D9"/>
    <w:pPr>
      <w:tabs>
        <w:tab w:val="left" w:leader="dot" w:pos="567"/>
        <w:tab w:val="right" w:leader="dot" w:pos="9356"/>
      </w:tabs>
      <w:spacing w:before="120" w:after="120" w:line="240" w:lineRule="auto"/>
      <w:ind w:left="1247" w:right="310" w:hanging="397"/>
      <w:jc w:val="left"/>
    </w:pPr>
  </w:style>
  <w:style w:type="paragraph" w:styleId="35">
    <w:name w:val="toc 3"/>
    <w:basedOn w:val="a4"/>
    <w:autoRedefine/>
    <w:uiPriority w:val="39"/>
    <w:rsid w:val="002B0B7F"/>
    <w:pPr>
      <w:tabs>
        <w:tab w:val="left" w:leader="dot" w:pos="567"/>
        <w:tab w:val="right" w:leader="dot" w:pos="9356"/>
      </w:tabs>
      <w:spacing w:line="240" w:lineRule="auto"/>
      <w:ind w:left="1928" w:right="452" w:hanging="567"/>
      <w:jc w:val="left"/>
    </w:pPr>
  </w:style>
  <w:style w:type="paragraph" w:customStyle="1" w:styleId="13">
    <w:name w:val="Заг 1 АННОТАЦИЯ"/>
    <w:basedOn w:val="a4"/>
    <w:next w:val="a4"/>
    <w:rsid w:val="006B5450"/>
    <w:pPr>
      <w:pageBreakBefore/>
      <w:spacing w:before="120" w:after="60"/>
      <w:ind w:firstLine="0"/>
      <w:jc w:val="center"/>
    </w:pPr>
    <w:rPr>
      <w:rFonts w:ascii="Times New Roman Полужирный" w:hAnsi="Times New Roman Полужирный"/>
      <w:b/>
      <w:caps/>
      <w:kern w:val="28"/>
    </w:rPr>
  </w:style>
  <w:style w:type="character" w:styleId="af3">
    <w:name w:val="Hyperlink"/>
    <w:uiPriority w:val="99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43">
    <w:name w:val="Заголовок 4 Знак"/>
    <w:link w:val="4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53">
    <w:name w:val="Заголовок 5 Знак"/>
    <w:link w:val="50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60">
    <w:name w:val="Заголовок 6 Знак"/>
    <w:link w:val="6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link w:val="7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80">
    <w:name w:val="Заголовок 8 Знак"/>
    <w:link w:val="8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90">
    <w:name w:val="Заголовок 9 Знак"/>
    <w:link w:val="9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numbering" w:customStyle="1" w:styleId="Newlist">
    <w:name w:val="New_list"/>
    <w:basedOn w:val="a7"/>
    <w:uiPriority w:val="99"/>
    <w:rsid w:val="00872BAD"/>
    <w:pPr>
      <w:numPr>
        <w:numId w:val="1"/>
      </w:numPr>
    </w:pPr>
  </w:style>
  <w:style w:type="numbering" w:customStyle="1" w:styleId="zlHeading">
    <w:name w:val="zl_Heading"/>
    <w:basedOn w:val="a7"/>
    <w:rsid w:val="00872BAD"/>
    <w:pPr>
      <w:numPr>
        <w:numId w:val="2"/>
      </w:numPr>
    </w:pPr>
  </w:style>
  <w:style w:type="paragraph" w:customStyle="1" w:styleId="AppendixHeading1">
    <w:name w:val="AppendixHeading 1"/>
    <w:basedOn w:val="1"/>
    <w:next w:val="a4"/>
    <w:link w:val="AppendixHeading1Char"/>
    <w:rsid w:val="00872BAD"/>
    <w:pPr>
      <w:numPr>
        <w:numId w:val="3"/>
      </w:numPr>
      <w:tabs>
        <w:tab w:val="clear" w:pos="850"/>
      </w:tabs>
      <w:spacing w:before="240"/>
    </w:pPr>
  </w:style>
  <w:style w:type="character" w:customStyle="1" w:styleId="AppendixHeading1Char">
    <w:name w:val="AppendixHeading 1 Char"/>
    <w:link w:val="AppendixHeading1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zlAppendixHeading">
    <w:name w:val="zl_AppendixHeading"/>
    <w:basedOn w:val="a7"/>
    <w:rsid w:val="00872BAD"/>
    <w:pPr>
      <w:numPr>
        <w:numId w:val="3"/>
      </w:numPr>
    </w:pPr>
  </w:style>
  <w:style w:type="paragraph" w:customStyle="1" w:styleId="AppendixHeading2">
    <w:name w:val="AppendixHeading 2"/>
    <w:basedOn w:val="20"/>
    <w:next w:val="a4"/>
    <w:link w:val="AppendixHeading2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2Char">
    <w:name w:val="AppendixHeading 2 Char"/>
    <w:link w:val="AppendixHeading2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ppendixHeading3">
    <w:name w:val="AppendixHeading 3"/>
    <w:basedOn w:val="3"/>
    <w:next w:val="a4"/>
    <w:link w:val="AppendixHeading3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3Char">
    <w:name w:val="AppendixHeading 3 Char"/>
    <w:link w:val="AppendixHeading3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ppendixHeading4">
    <w:name w:val="AppendixHeading 4"/>
    <w:basedOn w:val="4"/>
    <w:next w:val="a4"/>
    <w:link w:val="AppendixHeading4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4Char">
    <w:name w:val="AppendixHeading 4 Char"/>
    <w:link w:val="AppendixHeading4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5">
    <w:name w:val="AppendixHeading 5"/>
    <w:basedOn w:val="50"/>
    <w:next w:val="a4"/>
    <w:link w:val="AppendixHeading5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5Char">
    <w:name w:val="AppendixHeading 5 Char"/>
    <w:link w:val="AppendixHeading5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6">
    <w:name w:val="AppendixHeading 6"/>
    <w:basedOn w:val="6"/>
    <w:next w:val="a4"/>
    <w:link w:val="AppendixHeading6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6Char">
    <w:name w:val="AppendixHeading 6 Char"/>
    <w:link w:val="AppendixHeading6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7">
    <w:name w:val="AppendixHeading 7"/>
    <w:basedOn w:val="7"/>
    <w:next w:val="a4"/>
    <w:link w:val="AppendixHeading7Char"/>
    <w:rsid w:val="00872BAD"/>
    <w:pPr>
      <w:numPr>
        <w:numId w:val="3"/>
      </w:numPr>
      <w:tabs>
        <w:tab w:val="clear" w:pos="850"/>
      </w:tabs>
      <w:outlineLvl w:val="5"/>
    </w:pPr>
  </w:style>
  <w:style w:type="character" w:customStyle="1" w:styleId="AppendixHeading7Char">
    <w:name w:val="AppendixHeading 7 Char"/>
    <w:link w:val="AppendixHeading7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8">
    <w:name w:val="AppendixHeading 8"/>
    <w:basedOn w:val="8"/>
    <w:next w:val="a4"/>
    <w:link w:val="AppendixHeading8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8Char">
    <w:name w:val="AppendixHeading 8 Char"/>
    <w:link w:val="AppendixHeading8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9">
    <w:name w:val="AppendixHeading 9"/>
    <w:basedOn w:val="9"/>
    <w:next w:val="a4"/>
    <w:link w:val="AppendixHeading9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9Char">
    <w:name w:val="AppendixHeading 9 Char"/>
    <w:link w:val="AppendixHeading9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SubheadingItem1">
    <w:name w:val="SubheadingItem 1"/>
    <w:basedOn w:val="1"/>
    <w:link w:val="SubheadingItem1Char"/>
    <w:rsid w:val="00872BAD"/>
    <w:pPr>
      <w:keepNext w:val="0"/>
      <w:keepLines w:val="0"/>
      <w:pageBreakBefore w:val="0"/>
      <w:spacing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1Char">
    <w:name w:val="SubheadingItem 1 Char"/>
    <w:link w:val="SubheadingItem1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2">
    <w:name w:val="SubheadingItem 2"/>
    <w:basedOn w:val="20"/>
    <w:link w:val="SubheadingItem2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2Char">
    <w:name w:val="SubheadingItem 2 Char"/>
    <w:link w:val="SubheadingIte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3">
    <w:name w:val="SubheadingItem 3"/>
    <w:basedOn w:val="3"/>
    <w:link w:val="SubheadingItem3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</w:rPr>
  </w:style>
  <w:style w:type="character" w:customStyle="1" w:styleId="SubheadingItem3Char">
    <w:name w:val="SubheadingItem 3 Char"/>
    <w:link w:val="SubheadingIte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4">
    <w:name w:val="SubheadingItem 4"/>
    <w:basedOn w:val="4"/>
    <w:link w:val="SubheadingItem4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4Char">
    <w:name w:val="SubheadingItem 4 Char"/>
    <w:link w:val="SubheadingIte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5">
    <w:name w:val="SubheadingItem 5"/>
    <w:basedOn w:val="50"/>
    <w:link w:val="SubheadingItem5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5Char">
    <w:name w:val="SubheadingItem 5 Char"/>
    <w:link w:val="SubheadingIte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6">
    <w:name w:val="SubheadingItem 6"/>
    <w:basedOn w:val="6"/>
    <w:link w:val="SubheadingItem6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6Char">
    <w:name w:val="SubheadingItem 6 Char"/>
    <w:link w:val="SubheadingIte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7">
    <w:name w:val="SubheadingItem 7"/>
    <w:basedOn w:val="7"/>
    <w:link w:val="SubheadingItem7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7Char">
    <w:name w:val="SubheadingItem 7 Char"/>
    <w:link w:val="SubheadingItem7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8">
    <w:name w:val="SubheadingItem 8"/>
    <w:basedOn w:val="8"/>
    <w:link w:val="SubheadingItem8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8Char">
    <w:name w:val="SubheadingItem 8 Char"/>
    <w:link w:val="SubheadingItem8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9">
    <w:name w:val="SubheadingItem 9"/>
    <w:basedOn w:val="9"/>
    <w:link w:val="SubheadingItem9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9Char">
    <w:name w:val="SubheadingItem 9 Char"/>
    <w:link w:val="SubheadingItem9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Heading">
    <w:name w:val="Section Heading"/>
    <w:basedOn w:val="a4"/>
    <w:next w:val="a4"/>
    <w:link w:val="SectionHeadingChar"/>
    <w:rsid w:val="00872BAD"/>
    <w:pPr>
      <w:keepNext/>
      <w:keepLines/>
      <w:pageBreakBefore/>
      <w:spacing w:before="240" w:after="120"/>
      <w:ind w:left="850" w:firstLine="0"/>
      <w:jc w:val="left"/>
      <w:outlineLvl w:val="0"/>
    </w:pPr>
    <w:rPr>
      <w:b/>
      <w:sz w:val="28"/>
    </w:rPr>
  </w:style>
  <w:style w:type="character" w:customStyle="1" w:styleId="SectionHeadingChar">
    <w:name w:val="Section Heading Char"/>
    <w:link w:val="SectionHeading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TOC Heading"/>
    <w:basedOn w:val="a4"/>
    <w:next w:val="a4"/>
    <w:uiPriority w:val="39"/>
    <w:semiHidden/>
    <w:unhideWhenUsed/>
    <w:qFormat/>
    <w:rsid w:val="00872BAD"/>
    <w:pPr>
      <w:keepNext/>
      <w:keepLines/>
      <w:spacing w:before="240" w:after="120"/>
      <w:ind w:left="850" w:firstLine="0"/>
      <w:jc w:val="left"/>
    </w:pPr>
    <w:rPr>
      <w:b/>
    </w:rPr>
  </w:style>
  <w:style w:type="paragraph" w:customStyle="1" w:styleId="TopicGroup">
    <w:name w:val="TopicGroup"/>
    <w:basedOn w:val="a4"/>
    <w:next w:val="a4"/>
    <w:link w:val="TopicGroupChar"/>
    <w:rsid w:val="00872BAD"/>
    <w:pPr>
      <w:keepNext/>
      <w:keepLines/>
      <w:spacing w:before="240" w:after="120"/>
      <w:ind w:firstLine="0"/>
      <w:jc w:val="left"/>
    </w:pPr>
    <w:rPr>
      <w:b/>
      <w:u w:val="single"/>
    </w:rPr>
  </w:style>
  <w:style w:type="character" w:customStyle="1" w:styleId="TopicGroupChar">
    <w:name w:val="TopicGroup Char"/>
    <w:link w:val="TopicGroup"/>
    <w:rsid w:val="000C3C30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customStyle="1" w:styleId="Topic">
    <w:name w:val="Topic"/>
    <w:basedOn w:val="a4"/>
    <w:next w:val="a4"/>
    <w:link w:val="TopicChar"/>
    <w:rsid w:val="00872BAD"/>
    <w:pPr>
      <w:keepNext/>
      <w:keepLines/>
      <w:spacing w:before="240" w:after="120"/>
      <w:ind w:firstLine="0"/>
      <w:jc w:val="left"/>
    </w:pPr>
    <w:rPr>
      <w:b/>
    </w:rPr>
  </w:style>
  <w:style w:type="character" w:customStyle="1" w:styleId="TopicChar">
    <w:name w:val="Topic Char"/>
    <w:link w:val="Topic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4">
    <w:name w:val="index 1"/>
    <w:basedOn w:val="a4"/>
    <w:autoRedefine/>
    <w:rsid w:val="00872BAD"/>
    <w:pPr>
      <w:spacing w:line="240" w:lineRule="auto"/>
      <w:ind w:left="283" w:hanging="283"/>
      <w:jc w:val="left"/>
    </w:pPr>
  </w:style>
  <w:style w:type="paragraph" w:styleId="af5">
    <w:name w:val="index heading"/>
    <w:basedOn w:val="Topic"/>
    <w:rsid w:val="00872BAD"/>
  </w:style>
  <w:style w:type="paragraph" w:styleId="25">
    <w:name w:val="index 2"/>
    <w:basedOn w:val="14"/>
    <w:next w:val="14"/>
    <w:autoRedefine/>
    <w:rsid w:val="00872BAD"/>
    <w:pPr>
      <w:ind w:left="567"/>
    </w:pPr>
  </w:style>
  <w:style w:type="paragraph" w:styleId="36">
    <w:name w:val="index 3"/>
    <w:basedOn w:val="25"/>
    <w:next w:val="14"/>
    <w:autoRedefine/>
    <w:rsid w:val="00872BAD"/>
    <w:pPr>
      <w:ind w:left="850"/>
    </w:pPr>
  </w:style>
  <w:style w:type="paragraph" w:styleId="44">
    <w:name w:val="index 4"/>
    <w:basedOn w:val="36"/>
    <w:next w:val="14"/>
    <w:autoRedefine/>
    <w:rsid w:val="00872BAD"/>
    <w:pPr>
      <w:ind w:left="1134"/>
    </w:pPr>
  </w:style>
  <w:style w:type="paragraph" w:styleId="54">
    <w:name w:val="index 5"/>
    <w:basedOn w:val="44"/>
    <w:next w:val="14"/>
    <w:autoRedefine/>
    <w:rsid w:val="00872BAD"/>
    <w:pPr>
      <w:ind w:left="1417"/>
    </w:pPr>
  </w:style>
  <w:style w:type="paragraph" w:styleId="61">
    <w:name w:val="index 6"/>
    <w:basedOn w:val="54"/>
    <w:next w:val="14"/>
    <w:autoRedefine/>
    <w:rsid w:val="00872BAD"/>
    <w:pPr>
      <w:ind w:left="1701"/>
    </w:pPr>
  </w:style>
  <w:style w:type="paragraph" w:styleId="71">
    <w:name w:val="index 7"/>
    <w:basedOn w:val="61"/>
    <w:next w:val="14"/>
    <w:autoRedefine/>
    <w:rsid w:val="00872BAD"/>
    <w:pPr>
      <w:ind w:left="1984"/>
    </w:pPr>
  </w:style>
  <w:style w:type="paragraph" w:styleId="81">
    <w:name w:val="index 8"/>
    <w:basedOn w:val="71"/>
    <w:next w:val="14"/>
    <w:autoRedefine/>
    <w:rsid w:val="00872BAD"/>
    <w:pPr>
      <w:ind w:left="2268"/>
    </w:pPr>
  </w:style>
  <w:style w:type="paragraph" w:styleId="91">
    <w:name w:val="index 9"/>
    <w:basedOn w:val="81"/>
    <w:next w:val="14"/>
    <w:autoRedefine/>
    <w:rsid w:val="00872BAD"/>
    <w:pPr>
      <w:ind w:left="2551"/>
    </w:pPr>
  </w:style>
  <w:style w:type="paragraph" w:customStyle="1" w:styleId="TableImageBody">
    <w:name w:val="Table Image Body"/>
    <w:basedOn w:val="a4"/>
    <w:link w:val="TableImageBodyChar"/>
    <w:rsid w:val="00872BAD"/>
    <w:pPr>
      <w:keepNext/>
      <w:keepLines/>
      <w:spacing w:line="240" w:lineRule="auto"/>
      <w:ind w:firstLine="0"/>
      <w:jc w:val="left"/>
    </w:pPr>
  </w:style>
  <w:style w:type="character" w:customStyle="1" w:styleId="TableImageBodyChar">
    <w:name w:val="Table Image Body Char"/>
    <w:link w:val="TableImageBod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ImageCaption">
    <w:name w:val="Table Image Caption"/>
    <w:basedOn w:val="a4"/>
    <w:link w:val="TableImageCaptionChar"/>
    <w:rsid w:val="00872BAD"/>
    <w:pPr>
      <w:keepNext/>
      <w:keepLines/>
      <w:spacing w:before="120" w:line="240" w:lineRule="auto"/>
      <w:ind w:firstLine="0"/>
      <w:jc w:val="left"/>
    </w:pPr>
    <w:rPr>
      <w:b/>
    </w:rPr>
  </w:style>
  <w:style w:type="character" w:customStyle="1" w:styleId="TableImageCaptionChar">
    <w:name w:val="Table Image Caption Char"/>
    <w:link w:val="TableImag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OSTImageBody">
    <w:name w:val="GOST Image Body"/>
    <w:basedOn w:val="a4"/>
    <w:link w:val="GOSTImageBodyChar"/>
    <w:rsid w:val="00872BAD"/>
    <w:pPr>
      <w:keepNext/>
      <w:keepLines/>
      <w:spacing w:before="120" w:after="120" w:line="240" w:lineRule="auto"/>
      <w:ind w:firstLine="0"/>
      <w:jc w:val="center"/>
    </w:pPr>
  </w:style>
  <w:style w:type="character" w:customStyle="1" w:styleId="GOSTImageBodyChar">
    <w:name w:val="GOST Image Body Char"/>
    <w:link w:val="GOSTImageBod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STImageCaption">
    <w:name w:val="GOST Image Caption"/>
    <w:basedOn w:val="a4"/>
    <w:link w:val="GOSTImageCaptionChar"/>
    <w:rsid w:val="00872BAD"/>
    <w:pPr>
      <w:keepNext/>
      <w:keepLines/>
      <w:spacing w:before="120" w:line="240" w:lineRule="auto"/>
      <w:ind w:firstLine="0"/>
      <w:jc w:val="center"/>
    </w:pPr>
    <w:rPr>
      <w:b/>
    </w:rPr>
  </w:style>
  <w:style w:type="character" w:customStyle="1" w:styleId="GOSTImageCaptionChar">
    <w:name w:val="GOST Image Caption Char"/>
    <w:link w:val="GOSTImag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odyCompactLeft">
    <w:name w:val="BodyCompactLeft"/>
    <w:basedOn w:val="a4"/>
    <w:link w:val="BodyCompactLeftChar"/>
    <w:rsid w:val="00872BAD"/>
    <w:pPr>
      <w:spacing w:line="240" w:lineRule="auto"/>
      <w:ind w:firstLine="0"/>
      <w:jc w:val="left"/>
    </w:pPr>
  </w:style>
  <w:style w:type="character" w:customStyle="1" w:styleId="BodyCompactLeftChar">
    <w:name w:val="BodyCompactLeft Char"/>
    <w:link w:val="BodyCompactLef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Center">
    <w:name w:val="BodyCompactCenter"/>
    <w:basedOn w:val="a4"/>
    <w:link w:val="BodyCompactCenterChar"/>
    <w:rsid w:val="00872BAD"/>
    <w:pPr>
      <w:spacing w:line="240" w:lineRule="auto"/>
      <w:ind w:firstLine="0"/>
      <w:jc w:val="center"/>
    </w:pPr>
  </w:style>
  <w:style w:type="character" w:customStyle="1" w:styleId="BodyCompactCenterChar">
    <w:name w:val="BodyCompactCenter Char"/>
    <w:link w:val="BodyCompactCenter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Right">
    <w:name w:val="BodyCompactRight"/>
    <w:basedOn w:val="a4"/>
    <w:link w:val="BodyCompactRightChar"/>
    <w:rsid w:val="00872BAD"/>
    <w:pPr>
      <w:spacing w:line="240" w:lineRule="auto"/>
      <w:ind w:firstLine="0"/>
      <w:jc w:val="right"/>
    </w:pPr>
  </w:style>
  <w:style w:type="character" w:customStyle="1" w:styleId="BodyCompactRightChar">
    <w:name w:val="BodyCompactRight Char"/>
    <w:link w:val="BodyCompactRigh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Justify">
    <w:name w:val="BodyCompactJustify"/>
    <w:basedOn w:val="a4"/>
    <w:link w:val="BodyCompactJustifyChar"/>
    <w:rsid w:val="00872BAD"/>
    <w:pPr>
      <w:spacing w:line="240" w:lineRule="auto"/>
      <w:ind w:firstLine="0"/>
    </w:pPr>
  </w:style>
  <w:style w:type="character" w:customStyle="1" w:styleId="BodyCompactJustifyChar">
    <w:name w:val="BodyCompactJustify Char"/>
    <w:link w:val="BodyCompactJustif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Title">
    <w:name w:val="Cover Title"/>
    <w:basedOn w:val="a4"/>
    <w:link w:val="CoverTitleChar"/>
    <w:rsid w:val="00872BAD"/>
    <w:pPr>
      <w:spacing w:before="240" w:after="500" w:line="640" w:lineRule="exact"/>
      <w:ind w:left="113" w:firstLine="0"/>
      <w:jc w:val="left"/>
    </w:pPr>
    <w:rPr>
      <w:b/>
      <w:spacing w:val="-20"/>
      <w:sz w:val="64"/>
    </w:rPr>
  </w:style>
  <w:style w:type="character" w:customStyle="1" w:styleId="CoverTitleChar">
    <w:name w:val="Cover Title Char"/>
    <w:link w:val="CoverTitle"/>
    <w:rsid w:val="000C3C30"/>
    <w:rPr>
      <w:rFonts w:ascii="Times New Roman" w:eastAsia="Times New Roman" w:hAnsi="Times New Roman" w:cs="Times New Roman"/>
      <w:b/>
      <w:spacing w:val="-20"/>
      <w:sz w:val="64"/>
      <w:szCs w:val="24"/>
      <w:lang w:eastAsia="ru-RU"/>
    </w:rPr>
  </w:style>
  <w:style w:type="paragraph" w:customStyle="1" w:styleId="CoverSubtitle">
    <w:name w:val="Cover Subtitle"/>
    <w:basedOn w:val="a4"/>
    <w:link w:val="CoverSubtitleChar"/>
    <w:rsid w:val="00872BAD"/>
    <w:pPr>
      <w:spacing w:line="480" w:lineRule="atLeast"/>
      <w:ind w:firstLine="0"/>
      <w:jc w:val="left"/>
    </w:pPr>
    <w:rPr>
      <w:b/>
      <w:spacing w:val="-30"/>
      <w:sz w:val="48"/>
    </w:rPr>
  </w:style>
  <w:style w:type="character" w:customStyle="1" w:styleId="CoverSubtitleChar">
    <w:name w:val="Cover Subtitle Char"/>
    <w:link w:val="CoverSubtitle"/>
    <w:rsid w:val="000C3C30"/>
    <w:rPr>
      <w:rFonts w:ascii="Times New Roman" w:eastAsia="Times New Roman" w:hAnsi="Times New Roman" w:cs="Times New Roman"/>
      <w:b/>
      <w:spacing w:val="-30"/>
      <w:sz w:val="48"/>
      <w:szCs w:val="24"/>
      <w:lang w:eastAsia="ru-RU"/>
    </w:rPr>
  </w:style>
  <w:style w:type="paragraph" w:customStyle="1" w:styleId="CoverAuthor">
    <w:name w:val="Cover Author"/>
    <w:basedOn w:val="a4"/>
    <w:link w:val="CoverAuthorChar"/>
    <w:rsid w:val="00872BAD"/>
    <w:pPr>
      <w:spacing w:line="480" w:lineRule="atLeast"/>
      <w:ind w:firstLine="0"/>
      <w:jc w:val="left"/>
    </w:pPr>
    <w:rPr>
      <w:b/>
      <w:spacing w:val="-8"/>
      <w:sz w:val="36"/>
    </w:rPr>
  </w:style>
  <w:style w:type="character" w:customStyle="1" w:styleId="CoverAuthorChar">
    <w:name w:val="Cover Author Char"/>
    <w:link w:val="CoverAuthor"/>
    <w:rsid w:val="000C3C30"/>
    <w:rPr>
      <w:rFonts w:ascii="Times New Roman" w:eastAsia="Times New Roman" w:hAnsi="Times New Roman" w:cs="Times New Roman"/>
      <w:b/>
      <w:spacing w:val="-8"/>
      <w:sz w:val="36"/>
      <w:szCs w:val="24"/>
      <w:lang w:eastAsia="ru-RU"/>
    </w:rPr>
  </w:style>
  <w:style w:type="paragraph" w:customStyle="1" w:styleId="CoverCompany">
    <w:name w:val="Cover Company"/>
    <w:basedOn w:val="a4"/>
    <w:link w:val="CoverCompanyChar"/>
    <w:rsid w:val="00872BAD"/>
    <w:pPr>
      <w:spacing w:line="480" w:lineRule="atLeast"/>
      <w:ind w:firstLine="0"/>
      <w:jc w:val="right"/>
    </w:pPr>
    <w:rPr>
      <w:b/>
      <w:spacing w:val="-10"/>
      <w:sz w:val="40"/>
    </w:rPr>
  </w:style>
  <w:style w:type="character" w:customStyle="1" w:styleId="CoverCompanyChar">
    <w:name w:val="Cover Company Char"/>
    <w:link w:val="CoverCompany"/>
    <w:rsid w:val="000C3C30"/>
    <w:rPr>
      <w:rFonts w:ascii="Times New Roman" w:eastAsia="Times New Roman" w:hAnsi="Times New Roman" w:cs="Times New Roman"/>
      <w:b/>
      <w:spacing w:val="-10"/>
      <w:sz w:val="40"/>
      <w:szCs w:val="24"/>
      <w:lang w:eastAsia="ru-RU"/>
    </w:rPr>
  </w:style>
  <w:style w:type="paragraph" w:customStyle="1" w:styleId="CoverComment">
    <w:name w:val="Cover Comment"/>
    <w:basedOn w:val="a4"/>
    <w:link w:val="CoverCommentChar"/>
    <w:rsid w:val="00872BAD"/>
    <w:pPr>
      <w:spacing w:before="480" w:line="560" w:lineRule="exact"/>
      <w:ind w:firstLine="0"/>
      <w:jc w:val="left"/>
    </w:pPr>
    <w:rPr>
      <w:b/>
      <w:spacing w:val="-50"/>
      <w:sz w:val="48"/>
    </w:rPr>
  </w:style>
  <w:style w:type="character" w:customStyle="1" w:styleId="CoverCommentChar">
    <w:name w:val="Cover Comment Char"/>
    <w:link w:val="CoverComment"/>
    <w:rsid w:val="000C3C30"/>
    <w:rPr>
      <w:rFonts w:ascii="Times New Roman" w:eastAsia="Times New Roman" w:hAnsi="Times New Roman" w:cs="Times New Roman"/>
      <w:b/>
      <w:spacing w:val="-50"/>
      <w:sz w:val="48"/>
      <w:szCs w:val="24"/>
      <w:lang w:eastAsia="ru-RU"/>
    </w:rPr>
  </w:style>
  <w:style w:type="paragraph" w:customStyle="1" w:styleId="CoverMessage">
    <w:name w:val="Cover Message"/>
    <w:basedOn w:val="a4"/>
    <w:link w:val="CoverMessageChar"/>
    <w:rsid w:val="00872BAD"/>
    <w:pPr>
      <w:spacing w:line="280" w:lineRule="atLeast"/>
      <w:ind w:firstLine="0"/>
      <w:jc w:val="left"/>
    </w:pPr>
  </w:style>
  <w:style w:type="character" w:customStyle="1" w:styleId="CoverMessageChar">
    <w:name w:val="Cover Message Char"/>
    <w:link w:val="CoverMessage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Address">
    <w:name w:val="Cover Address"/>
    <w:basedOn w:val="a4"/>
    <w:link w:val="CoverAddressChar"/>
    <w:rsid w:val="00872BAD"/>
    <w:pPr>
      <w:spacing w:line="240" w:lineRule="auto"/>
      <w:ind w:firstLine="0"/>
      <w:jc w:val="left"/>
    </w:pPr>
    <w:rPr>
      <w:spacing w:val="-5"/>
    </w:rPr>
  </w:style>
  <w:style w:type="character" w:customStyle="1" w:styleId="CoverAddressChar">
    <w:name w:val="Cover Address Char"/>
    <w:link w:val="CoverAddress"/>
    <w:rsid w:val="000C3C30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styleId="af6">
    <w:name w:val="Title"/>
    <w:basedOn w:val="a4"/>
    <w:link w:val="af7"/>
    <w:qFormat/>
    <w:rsid w:val="00872BAD"/>
    <w:pPr>
      <w:spacing w:before="360" w:after="360" w:line="480" w:lineRule="exact"/>
      <w:ind w:firstLine="0"/>
      <w:jc w:val="left"/>
    </w:pPr>
    <w:rPr>
      <w:b/>
      <w:spacing w:val="-20"/>
      <w:sz w:val="48"/>
    </w:rPr>
  </w:style>
  <w:style w:type="character" w:customStyle="1" w:styleId="af7">
    <w:name w:val="Название Знак"/>
    <w:link w:val="af6"/>
    <w:rsid w:val="00872BAD"/>
    <w:rPr>
      <w:rFonts w:ascii="Times New Roman" w:eastAsia="Times New Roman" w:hAnsi="Times New Roman" w:cs="Times New Roman"/>
      <w:b/>
      <w:spacing w:val="-20"/>
      <w:sz w:val="48"/>
      <w:szCs w:val="24"/>
      <w:lang w:eastAsia="ru-RU"/>
    </w:rPr>
  </w:style>
  <w:style w:type="paragraph" w:styleId="af8">
    <w:name w:val="Subtitle"/>
    <w:basedOn w:val="a4"/>
    <w:link w:val="af9"/>
    <w:qFormat/>
    <w:rsid w:val="00872BAD"/>
    <w:pPr>
      <w:spacing w:before="280" w:after="280" w:line="400" w:lineRule="exact"/>
      <w:ind w:firstLine="0"/>
      <w:jc w:val="left"/>
    </w:pPr>
    <w:rPr>
      <w:b/>
      <w:caps/>
      <w:spacing w:val="-20"/>
      <w:sz w:val="32"/>
    </w:rPr>
  </w:style>
  <w:style w:type="character" w:customStyle="1" w:styleId="af9">
    <w:name w:val="Подзаголовок Знак"/>
    <w:link w:val="af8"/>
    <w:rsid w:val="00872BAD"/>
    <w:rPr>
      <w:rFonts w:ascii="Times New Roman" w:eastAsia="Times New Roman" w:hAnsi="Times New Roman" w:cs="Times New Roman"/>
      <w:b/>
      <w:caps/>
      <w:spacing w:val="-20"/>
      <w:sz w:val="32"/>
      <w:szCs w:val="24"/>
      <w:lang w:eastAsia="ru-RU"/>
    </w:rPr>
  </w:style>
  <w:style w:type="paragraph" w:customStyle="1" w:styleId="TitleAuthor">
    <w:name w:val="Title Author"/>
    <w:basedOn w:val="a4"/>
    <w:link w:val="TitleAuthorChar"/>
    <w:rsid w:val="00872BAD"/>
    <w:pPr>
      <w:spacing w:before="240" w:after="240" w:line="400" w:lineRule="exact"/>
      <w:ind w:firstLine="0"/>
      <w:jc w:val="left"/>
    </w:pPr>
    <w:rPr>
      <w:spacing w:val="-20"/>
      <w:sz w:val="32"/>
    </w:rPr>
  </w:style>
  <w:style w:type="character" w:customStyle="1" w:styleId="TitleAuthorChar">
    <w:name w:val="Title Author Char"/>
    <w:link w:val="TitleAuthor"/>
    <w:rsid w:val="000C3C30"/>
    <w:rPr>
      <w:rFonts w:ascii="Times New Roman" w:eastAsia="Times New Roman" w:hAnsi="Times New Roman" w:cs="Times New Roman"/>
      <w:spacing w:val="-20"/>
      <w:sz w:val="32"/>
      <w:szCs w:val="24"/>
      <w:lang w:eastAsia="ru-RU"/>
    </w:rPr>
  </w:style>
  <w:style w:type="paragraph" w:customStyle="1" w:styleId="TitleAddress">
    <w:name w:val="Title Address"/>
    <w:basedOn w:val="a4"/>
    <w:link w:val="TitleAddressChar"/>
    <w:rsid w:val="00872BAD"/>
    <w:pPr>
      <w:keepLines/>
      <w:spacing w:after="240" w:line="160" w:lineRule="atLeast"/>
      <w:ind w:firstLine="0"/>
      <w:jc w:val="left"/>
    </w:pPr>
    <w:rPr>
      <w:sz w:val="14"/>
    </w:rPr>
  </w:style>
  <w:style w:type="character" w:customStyle="1" w:styleId="TitleAddressChar">
    <w:name w:val="Title Address Char"/>
    <w:link w:val="TitleAddress"/>
    <w:rsid w:val="000C3C30"/>
    <w:rPr>
      <w:rFonts w:ascii="Times New Roman" w:eastAsia="Times New Roman" w:hAnsi="Times New Roman" w:cs="Times New Roman"/>
      <w:sz w:val="14"/>
      <w:szCs w:val="24"/>
      <w:lang w:eastAsia="ru-RU"/>
    </w:rPr>
  </w:style>
  <w:style w:type="paragraph" w:customStyle="1" w:styleId="TitleCompany">
    <w:name w:val="Title Company"/>
    <w:basedOn w:val="a4"/>
    <w:link w:val="TitleCompanyChar"/>
    <w:rsid w:val="00872BAD"/>
    <w:pPr>
      <w:spacing w:before="240" w:after="240" w:line="240" w:lineRule="exact"/>
      <w:ind w:firstLine="0"/>
      <w:jc w:val="left"/>
    </w:pPr>
    <w:rPr>
      <w:spacing w:val="20"/>
    </w:rPr>
  </w:style>
  <w:style w:type="character" w:customStyle="1" w:styleId="TitleCompanyChar">
    <w:name w:val="Title Company Char"/>
    <w:link w:val="TitleCompany"/>
    <w:rsid w:val="000C3C30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TitleComment">
    <w:name w:val="Title Comment"/>
    <w:basedOn w:val="a4"/>
    <w:link w:val="TitleCommentChar"/>
    <w:rsid w:val="00872BAD"/>
    <w:pPr>
      <w:spacing w:before="120" w:line="200" w:lineRule="exact"/>
      <w:ind w:firstLine="0"/>
      <w:jc w:val="left"/>
    </w:pPr>
    <w:rPr>
      <w:spacing w:val="-20"/>
      <w:sz w:val="20"/>
    </w:rPr>
  </w:style>
  <w:style w:type="character" w:customStyle="1" w:styleId="TitleCommentChar">
    <w:name w:val="Title Comment Char"/>
    <w:link w:val="TitleComment"/>
    <w:rsid w:val="000C3C30"/>
    <w:rPr>
      <w:rFonts w:ascii="Times New Roman" w:eastAsia="Times New Roman" w:hAnsi="Times New Roman" w:cs="Times New Roman"/>
      <w:spacing w:val="-20"/>
      <w:sz w:val="20"/>
      <w:szCs w:val="24"/>
      <w:lang w:eastAsia="ru-RU"/>
    </w:rPr>
  </w:style>
  <w:style w:type="paragraph" w:customStyle="1" w:styleId="Status">
    <w:name w:val="Status"/>
    <w:basedOn w:val="a4"/>
    <w:link w:val="StatusChar"/>
    <w:rsid w:val="00872BAD"/>
    <w:pPr>
      <w:spacing w:before="120" w:after="120" w:line="200" w:lineRule="exact"/>
      <w:ind w:left="283" w:firstLine="0"/>
      <w:jc w:val="left"/>
    </w:pPr>
    <w:rPr>
      <w:caps/>
      <w:spacing w:val="30"/>
      <w:shd w:val="pct20" w:color="auto" w:fill="auto"/>
    </w:rPr>
  </w:style>
  <w:style w:type="character" w:customStyle="1" w:styleId="StatusChar">
    <w:name w:val="Status Char"/>
    <w:link w:val="Status"/>
    <w:rsid w:val="000C3C30"/>
    <w:rPr>
      <w:rFonts w:ascii="Times New Roman" w:eastAsia="Times New Roman" w:hAnsi="Times New Roman" w:cs="Times New Roman"/>
      <w:caps/>
      <w:spacing w:val="30"/>
      <w:sz w:val="24"/>
      <w:szCs w:val="24"/>
      <w:lang w:eastAsia="ru-RU"/>
    </w:rPr>
  </w:style>
  <w:style w:type="paragraph" w:customStyle="1" w:styleId="BlockQuotationFirst">
    <w:name w:val="BlockQuotation First"/>
    <w:basedOn w:val="a4"/>
    <w:link w:val="BlockQuotationFirstChar"/>
    <w:rsid w:val="00872BAD"/>
    <w:pPr>
      <w:spacing w:before="240" w:line="240" w:lineRule="auto"/>
      <w:ind w:left="283" w:firstLine="0"/>
      <w:jc w:val="left"/>
    </w:pPr>
    <w:rPr>
      <w:b/>
      <w:spacing w:val="-5"/>
      <w:shd w:val="pct20" w:color="auto" w:fill="auto"/>
    </w:rPr>
  </w:style>
  <w:style w:type="character" w:customStyle="1" w:styleId="BlockQuotationFirstChar">
    <w:name w:val="BlockQuotation First Char"/>
    <w:link w:val="BlockQuotationFirst"/>
    <w:rsid w:val="000C3C30"/>
    <w:rPr>
      <w:rFonts w:ascii="Times New Roman" w:eastAsia="Times New Roman" w:hAnsi="Times New Roman" w:cs="Times New Roman"/>
      <w:b/>
      <w:spacing w:val="-5"/>
      <w:sz w:val="24"/>
      <w:szCs w:val="24"/>
      <w:lang w:eastAsia="ru-RU"/>
    </w:rPr>
  </w:style>
  <w:style w:type="paragraph" w:customStyle="1" w:styleId="BlockQuotation">
    <w:name w:val="BlockQuotation"/>
    <w:basedOn w:val="a4"/>
    <w:link w:val="BlockQuotationChar"/>
    <w:rsid w:val="00872BAD"/>
    <w:pPr>
      <w:spacing w:line="240" w:lineRule="auto"/>
      <w:ind w:left="283" w:firstLine="0"/>
      <w:jc w:val="left"/>
    </w:pPr>
    <w:rPr>
      <w:spacing w:val="-5"/>
      <w:shd w:val="pct5" w:color="auto" w:fill="auto"/>
    </w:rPr>
  </w:style>
  <w:style w:type="character" w:customStyle="1" w:styleId="BlockQuotationChar">
    <w:name w:val="BlockQuotation Char"/>
    <w:link w:val="BlockQuotation"/>
    <w:rsid w:val="000C3C30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customStyle="1" w:styleId="ChapterLabel">
    <w:name w:val="Chapter Label"/>
    <w:basedOn w:val="a4"/>
    <w:next w:val="a4"/>
    <w:link w:val="ChapterLabelChar"/>
    <w:rsid w:val="00872BAD"/>
    <w:pPr>
      <w:framePr w:h="1814" w:hRule="exact" w:hSpace="181" w:vSpace="181" w:wrap="notBeside" w:vAnchor="page" w:hAnchor="page" w:x="1860" w:y="1202"/>
      <w:shd w:val="solid" w:color="auto" w:fill="auto"/>
      <w:spacing w:after="120" w:line="560" w:lineRule="exact"/>
      <w:ind w:right="7370" w:firstLine="0"/>
      <w:jc w:val="center"/>
    </w:pPr>
    <w:rPr>
      <w:b/>
      <w:color w:val="FFFFFF"/>
      <w:sz w:val="40"/>
    </w:rPr>
  </w:style>
  <w:style w:type="character" w:customStyle="1" w:styleId="ChapterLabelChar">
    <w:name w:val="Chapter Label Char"/>
    <w:link w:val="ChapterLabel"/>
    <w:rsid w:val="000C3C30"/>
    <w:rPr>
      <w:rFonts w:ascii="Times New Roman" w:eastAsia="Times New Roman" w:hAnsi="Times New Roman" w:cs="Times New Roman"/>
      <w:b/>
      <w:color w:val="FFFFFF"/>
      <w:sz w:val="40"/>
      <w:szCs w:val="24"/>
      <w:shd w:val="solid" w:color="auto" w:fill="auto"/>
      <w:lang w:eastAsia="ru-RU"/>
    </w:rPr>
  </w:style>
  <w:style w:type="paragraph" w:customStyle="1" w:styleId="ChapterNumber">
    <w:name w:val="Chapter Number"/>
    <w:basedOn w:val="a4"/>
    <w:next w:val="a4"/>
    <w:link w:val="ChapterNumberChar"/>
    <w:rsid w:val="00872BAD"/>
    <w:pPr>
      <w:framePr w:h="1814" w:hRule="exact" w:hSpace="181" w:vSpace="181" w:wrap="notBeside" w:vAnchor="page" w:hAnchor="page" w:x="1860" w:y="1202"/>
      <w:shd w:val="solid" w:color="auto" w:fill="auto"/>
      <w:spacing w:after="240" w:line="1000" w:lineRule="exact"/>
      <w:ind w:right="7370" w:firstLine="0"/>
      <w:jc w:val="center"/>
    </w:pPr>
    <w:rPr>
      <w:b/>
      <w:color w:val="FFFFFF"/>
      <w:sz w:val="84"/>
    </w:rPr>
  </w:style>
  <w:style w:type="character" w:customStyle="1" w:styleId="ChapterNumberChar">
    <w:name w:val="Chapter Number Char"/>
    <w:link w:val="ChapterNumber"/>
    <w:rsid w:val="000C3C30"/>
    <w:rPr>
      <w:rFonts w:ascii="Times New Roman" w:eastAsia="Times New Roman" w:hAnsi="Times New Roman" w:cs="Times New Roman"/>
      <w:b/>
      <w:color w:val="FFFFFF"/>
      <w:sz w:val="84"/>
      <w:szCs w:val="24"/>
      <w:shd w:val="solid" w:color="auto" w:fill="auto"/>
      <w:lang w:eastAsia="ru-RU"/>
    </w:rPr>
  </w:style>
  <w:style w:type="paragraph" w:customStyle="1" w:styleId="Gap">
    <w:name w:val="Gap"/>
    <w:basedOn w:val="a4"/>
    <w:link w:val="GapChar"/>
    <w:rsid w:val="00872BAD"/>
    <w:pPr>
      <w:spacing w:line="240" w:lineRule="auto"/>
    </w:pPr>
    <w:rPr>
      <w:sz w:val="12"/>
    </w:rPr>
  </w:style>
  <w:style w:type="character" w:customStyle="1" w:styleId="GapChar">
    <w:name w:val="Gap Char"/>
    <w:link w:val="Gap"/>
    <w:rsid w:val="000C3C30"/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customStyle="1" w:styleId="SmallGap">
    <w:name w:val="SmallGap"/>
    <w:basedOn w:val="a4"/>
    <w:link w:val="SmallGapChar"/>
    <w:rsid w:val="00872BAD"/>
    <w:pPr>
      <w:spacing w:line="360" w:lineRule="exact"/>
    </w:pPr>
    <w:rPr>
      <w:sz w:val="4"/>
    </w:rPr>
  </w:style>
  <w:style w:type="character" w:customStyle="1" w:styleId="SmallGapChar">
    <w:name w:val="SmallGap Char"/>
    <w:link w:val="SmallGap"/>
    <w:rsid w:val="000C3C30"/>
    <w:rPr>
      <w:rFonts w:ascii="Times New Roman" w:eastAsia="Times New Roman" w:hAnsi="Times New Roman" w:cs="Times New Roman"/>
      <w:sz w:val="4"/>
      <w:szCs w:val="24"/>
      <w:lang w:eastAsia="ru-RU"/>
    </w:rPr>
  </w:style>
  <w:style w:type="paragraph" w:styleId="45">
    <w:name w:val="toc 4"/>
    <w:basedOn w:val="a4"/>
    <w:autoRedefine/>
    <w:uiPriority w:val="39"/>
    <w:rsid w:val="00DC5236"/>
    <w:pPr>
      <w:tabs>
        <w:tab w:val="left" w:leader="dot" w:pos="567"/>
        <w:tab w:val="right" w:leader="dot" w:pos="9356"/>
      </w:tabs>
      <w:spacing w:line="240" w:lineRule="auto"/>
      <w:ind w:left="2098" w:right="850" w:hanging="737"/>
      <w:jc w:val="left"/>
    </w:pPr>
  </w:style>
  <w:style w:type="paragraph" w:styleId="55">
    <w:name w:val="toc 5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324" w:right="850" w:hanging="964"/>
      <w:jc w:val="left"/>
    </w:pPr>
  </w:style>
  <w:style w:type="paragraph" w:styleId="62">
    <w:name w:val="toc 6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494" w:right="850" w:hanging="1134"/>
      <w:jc w:val="left"/>
    </w:pPr>
  </w:style>
  <w:style w:type="paragraph" w:styleId="72">
    <w:name w:val="toc 7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665" w:right="850" w:hanging="1304"/>
      <w:jc w:val="left"/>
    </w:pPr>
  </w:style>
  <w:style w:type="paragraph" w:styleId="82">
    <w:name w:val="toc 8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835" w:right="850" w:hanging="1474"/>
      <w:jc w:val="left"/>
    </w:pPr>
  </w:style>
  <w:style w:type="paragraph" w:styleId="92">
    <w:name w:val="toc 9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3005" w:right="850" w:hanging="1644"/>
      <w:jc w:val="left"/>
    </w:pPr>
  </w:style>
  <w:style w:type="paragraph" w:styleId="a1">
    <w:name w:val="List"/>
    <w:basedOn w:val="a4"/>
    <w:rsid w:val="00872BAD"/>
    <w:pPr>
      <w:numPr>
        <w:numId w:val="4"/>
      </w:numPr>
      <w:tabs>
        <w:tab w:val="clear" w:pos="1417"/>
      </w:tabs>
      <w:ind w:firstLine="0"/>
    </w:pPr>
  </w:style>
  <w:style w:type="numbering" w:customStyle="1" w:styleId="zlList">
    <w:name w:val="zl_List"/>
    <w:basedOn w:val="a7"/>
    <w:rsid w:val="00872BAD"/>
    <w:pPr>
      <w:numPr>
        <w:numId w:val="4"/>
      </w:numPr>
    </w:pPr>
  </w:style>
  <w:style w:type="paragraph" w:styleId="21">
    <w:name w:val="List 2"/>
    <w:basedOn w:val="a1"/>
    <w:rsid w:val="00872BAD"/>
    <w:pPr>
      <w:numPr>
        <w:numId w:val="5"/>
      </w:numPr>
      <w:tabs>
        <w:tab w:val="clear" w:pos="1701"/>
      </w:tabs>
      <w:ind w:left="1417" w:firstLine="0"/>
    </w:pPr>
  </w:style>
  <w:style w:type="numbering" w:customStyle="1" w:styleId="zlList2">
    <w:name w:val="zl_List2"/>
    <w:basedOn w:val="a7"/>
    <w:rsid w:val="00872BAD"/>
    <w:pPr>
      <w:numPr>
        <w:numId w:val="5"/>
      </w:numPr>
    </w:pPr>
  </w:style>
  <w:style w:type="paragraph" w:styleId="31">
    <w:name w:val="List 3"/>
    <w:basedOn w:val="a1"/>
    <w:rsid w:val="00872BAD"/>
    <w:pPr>
      <w:numPr>
        <w:numId w:val="6"/>
      </w:numPr>
      <w:tabs>
        <w:tab w:val="clear" w:pos="1984"/>
      </w:tabs>
      <w:ind w:left="1417" w:firstLine="0"/>
    </w:pPr>
  </w:style>
  <w:style w:type="numbering" w:customStyle="1" w:styleId="zlList3">
    <w:name w:val="zl_List3"/>
    <w:basedOn w:val="a7"/>
    <w:rsid w:val="00872BAD"/>
    <w:pPr>
      <w:numPr>
        <w:numId w:val="6"/>
      </w:numPr>
    </w:pPr>
  </w:style>
  <w:style w:type="paragraph" w:styleId="40">
    <w:name w:val="List 4"/>
    <w:basedOn w:val="a1"/>
    <w:rsid w:val="00872BAD"/>
    <w:pPr>
      <w:numPr>
        <w:numId w:val="7"/>
      </w:numPr>
      <w:tabs>
        <w:tab w:val="clear" w:pos="2268"/>
      </w:tabs>
      <w:ind w:left="1417" w:firstLine="0"/>
    </w:pPr>
  </w:style>
  <w:style w:type="numbering" w:customStyle="1" w:styleId="zlList4">
    <w:name w:val="zl_List4"/>
    <w:basedOn w:val="a7"/>
    <w:rsid w:val="00872BAD"/>
    <w:pPr>
      <w:numPr>
        <w:numId w:val="7"/>
      </w:numPr>
    </w:pPr>
  </w:style>
  <w:style w:type="paragraph" w:styleId="5">
    <w:name w:val="List 5"/>
    <w:basedOn w:val="a1"/>
    <w:rsid w:val="00872BAD"/>
    <w:pPr>
      <w:numPr>
        <w:numId w:val="8"/>
      </w:numPr>
      <w:tabs>
        <w:tab w:val="clear" w:pos="2551"/>
      </w:tabs>
      <w:ind w:left="1417" w:firstLine="0"/>
    </w:pPr>
  </w:style>
  <w:style w:type="numbering" w:customStyle="1" w:styleId="zlList5">
    <w:name w:val="zl_List5"/>
    <w:basedOn w:val="a7"/>
    <w:rsid w:val="00872BAD"/>
    <w:pPr>
      <w:numPr>
        <w:numId w:val="8"/>
      </w:numPr>
    </w:pPr>
  </w:style>
  <w:style w:type="paragraph" w:styleId="a">
    <w:name w:val="List Number"/>
    <w:basedOn w:val="a1"/>
    <w:rsid w:val="00872BAD"/>
    <w:pPr>
      <w:numPr>
        <w:numId w:val="9"/>
      </w:numPr>
      <w:tabs>
        <w:tab w:val="clear" w:pos="1134"/>
      </w:tabs>
    </w:pPr>
  </w:style>
  <w:style w:type="numbering" w:customStyle="1" w:styleId="zlListNumber">
    <w:name w:val="zl_ListNumber"/>
    <w:basedOn w:val="a7"/>
    <w:rsid w:val="00872BAD"/>
    <w:pPr>
      <w:numPr>
        <w:numId w:val="9"/>
      </w:numPr>
    </w:pPr>
  </w:style>
  <w:style w:type="paragraph" w:styleId="22">
    <w:name w:val="List Number 2"/>
    <w:basedOn w:val="a1"/>
    <w:rsid w:val="00872BAD"/>
    <w:pPr>
      <w:numPr>
        <w:numId w:val="10"/>
      </w:numPr>
    </w:pPr>
  </w:style>
  <w:style w:type="numbering" w:customStyle="1" w:styleId="zlListNumber2">
    <w:name w:val="zl_ListNumber2"/>
    <w:basedOn w:val="a7"/>
    <w:rsid w:val="00872BAD"/>
    <w:pPr>
      <w:numPr>
        <w:numId w:val="10"/>
      </w:numPr>
    </w:pPr>
  </w:style>
  <w:style w:type="paragraph" w:styleId="32">
    <w:name w:val="List Number 3"/>
    <w:basedOn w:val="a1"/>
    <w:rsid w:val="00872BAD"/>
    <w:pPr>
      <w:numPr>
        <w:numId w:val="11"/>
      </w:numPr>
    </w:pPr>
  </w:style>
  <w:style w:type="numbering" w:customStyle="1" w:styleId="zlListNumber3">
    <w:name w:val="zl_ListNumber3"/>
    <w:basedOn w:val="a7"/>
    <w:rsid w:val="00872BAD"/>
    <w:pPr>
      <w:numPr>
        <w:numId w:val="11"/>
      </w:numPr>
    </w:pPr>
  </w:style>
  <w:style w:type="paragraph" w:styleId="42">
    <w:name w:val="List Number 4"/>
    <w:basedOn w:val="a1"/>
    <w:rsid w:val="00872BAD"/>
    <w:pPr>
      <w:numPr>
        <w:numId w:val="12"/>
      </w:numPr>
    </w:pPr>
  </w:style>
  <w:style w:type="numbering" w:customStyle="1" w:styleId="zlListNumber4">
    <w:name w:val="zl_ListNumber4"/>
    <w:basedOn w:val="a7"/>
    <w:rsid w:val="00872BAD"/>
    <w:pPr>
      <w:numPr>
        <w:numId w:val="12"/>
      </w:numPr>
    </w:pPr>
  </w:style>
  <w:style w:type="paragraph" w:styleId="52">
    <w:name w:val="List Number 5"/>
    <w:basedOn w:val="a1"/>
    <w:rsid w:val="00872BAD"/>
    <w:pPr>
      <w:numPr>
        <w:numId w:val="13"/>
      </w:numPr>
    </w:pPr>
  </w:style>
  <w:style w:type="numbering" w:customStyle="1" w:styleId="zlListNumber5">
    <w:name w:val="zl_ListNumber5"/>
    <w:basedOn w:val="a7"/>
    <w:rsid w:val="00872BAD"/>
    <w:pPr>
      <w:numPr>
        <w:numId w:val="13"/>
      </w:numPr>
    </w:pPr>
  </w:style>
  <w:style w:type="paragraph" w:customStyle="1" w:styleId="ListNumber6">
    <w:name w:val="List Number 6"/>
    <w:basedOn w:val="a1"/>
    <w:link w:val="ListNumber6Char"/>
    <w:rsid w:val="00872BAD"/>
    <w:pPr>
      <w:numPr>
        <w:numId w:val="14"/>
      </w:numPr>
    </w:pPr>
  </w:style>
  <w:style w:type="character" w:customStyle="1" w:styleId="ListNumber6Char">
    <w:name w:val="List Number 6 Char"/>
    <w:link w:val="ListNumber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ber6">
    <w:name w:val="zl_ListNumber6"/>
    <w:basedOn w:val="a7"/>
    <w:rsid w:val="00872BAD"/>
    <w:pPr>
      <w:numPr>
        <w:numId w:val="14"/>
      </w:numPr>
    </w:pPr>
  </w:style>
  <w:style w:type="paragraph" w:customStyle="1" w:styleId="ListNumEngCap">
    <w:name w:val="ListNumEngCap"/>
    <w:basedOn w:val="a1"/>
    <w:link w:val="ListNumEngCapChar"/>
    <w:rsid w:val="00872BAD"/>
    <w:pPr>
      <w:numPr>
        <w:numId w:val="15"/>
      </w:numPr>
    </w:pPr>
  </w:style>
  <w:style w:type="character" w:customStyle="1" w:styleId="ListNumEngCapChar">
    <w:name w:val="ListNumEngCap Char"/>
    <w:link w:val="ListNumEng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">
    <w:name w:val="zl_ListNumEngCap"/>
    <w:basedOn w:val="a7"/>
    <w:rsid w:val="00872BAD"/>
    <w:pPr>
      <w:numPr>
        <w:numId w:val="15"/>
      </w:numPr>
    </w:pPr>
  </w:style>
  <w:style w:type="paragraph" w:customStyle="1" w:styleId="ListNumEngCap2">
    <w:name w:val="ListNumEngCap 2"/>
    <w:basedOn w:val="a1"/>
    <w:link w:val="ListNumEngCap2Char"/>
    <w:rsid w:val="00872BAD"/>
    <w:pPr>
      <w:numPr>
        <w:numId w:val="16"/>
      </w:numPr>
    </w:pPr>
  </w:style>
  <w:style w:type="character" w:customStyle="1" w:styleId="ListNumEngCap2Char">
    <w:name w:val="ListNumEngCap 2 Char"/>
    <w:link w:val="ListNumEng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2">
    <w:name w:val="zl_ListNumEngCap2"/>
    <w:basedOn w:val="a7"/>
    <w:rsid w:val="00872BAD"/>
    <w:pPr>
      <w:numPr>
        <w:numId w:val="16"/>
      </w:numPr>
    </w:pPr>
  </w:style>
  <w:style w:type="paragraph" w:customStyle="1" w:styleId="ListNumEngCap3">
    <w:name w:val="ListNumEngCap 3"/>
    <w:basedOn w:val="a1"/>
    <w:link w:val="ListNumEngCap3Char"/>
    <w:rsid w:val="00872BAD"/>
    <w:pPr>
      <w:numPr>
        <w:numId w:val="17"/>
      </w:numPr>
    </w:pPr>
  </w:style>
  <w:style w:type="character" w:customStyle="1" w:styleId="ListNumEngCap3Char">
    <w:name w:val="ListNumEngCap 3 Char"/>
    <w:link w:val="ListNumEng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3">
    <w:name w:val="zl_ListNumEngCap3"/>
    <w:basedOn w:val="a7"/>
    <w:rsid w:val="00872BAD"/>
    <w:pPr>
      <w:numPr>
        <w:numId w:val="17"/>
      </w:numPr>
    </w:pPr>
  </w:style>
  <w:style w:type="paragraph" w:customStyle="1" w:styleId="ListNumEngCap4">
    <w:name w:val="ListNumEngCap 4"/>
    <w:basedOn w:val="a1"/>
    <w:link w:val="ListNumEngCap4Char"/>
    <w:rsid w:val="00872BAD"/>
    <w:pPr>
      <w:numPr>
        <w:numId w:val="18"/>
      </w:numPr>
    </w:pPr>
  </w:style>
  <w:style w:type="character" w:customStyle="1" w:styleId="ListNumEngCap4Char">
    <w:name w:val="ListNumEngCap 4 Char"/>
    <w:link w:val="ListNumEng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4">
    <w:name w:val="zl_ListNumEngCap4"/>
    <w:basedOn w:val="a7"/>
    <w:rsid w:val="00872BAD"/>
    <w:pPr>
      <w:numPr>
        <w:numId w:val="18"/>
      </w:numPr>
    </w:pPr>
  </w:style>
  <w:style w:type="paragraph" w:customStyle="1" w:styleId="ListNumEngCap5">
    <w:name w:val="ListNumEngCap 5"/>
    <w:basedOn w:val="a1"/>
    <w:link w:val="ListNumEngCap5Char"/>
    <w:rsid w:val="00872BAD"/>
    <w:pPr>
      <w:numPr>
        <w:numId w:val="19"/>
      </w:numPr>
    </w:pPr>
  </w:style>
  <w:style w:type="character" w:customStyle="1" w:styleId="ListNumEngCap5Char">
    <w:name w:val="ListNumEngCap 5 Char"/>
    <w:link w:val="ListNumEng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5">
    <w:name w:val="zl_ListNumEngCap5"/>
    <w:basedOn w:val="a7"/>
    <w:rsid w:val="00872BAD"/>
    <w:pPr>
      <w:numPr>
        <w:numId w:val="19"/>
      </w:numPr>
    </w:pPr>
  </w:style>
  <w:style w:type="paragraph" w:customStyle="1" w:styleId="ListNumEngCap6">
    <w:name w:val="ListNumEngCap 6"/>
    <w:basedOn w:val="a1"/>
    <w:link w:val="ListNumEngCap6Char"/>
    <w:rsid w:val="00872BAD"/>
    <w:pPr>
      <w:numPr>
        <w:numId w:val="20"/>
      </w:numPr>
    </w:pPr>
  </w:style>
  <w:style w:type="character" w:customStyle="1" w:styleId="ListNumEngCap6Char">
    <w:name w:val="ListNumEngCap 6 Char"/>
    <w:link w:val="ListNumEng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6">
    <w:name w:val="zl_ListNumEngCap6"/>
    <w:basedOn w:val="a7"/>
    <w:rsid w:val="00872BAD"/>
    <w:pPr>
      <w:numPr>
        <w:numId w:val="20"/>
      </w:numPr>
    </w:pPr>
  </w:style>
  <w:style w:type="paragraph" w:customStyle="1" w:styleId="ListNumEngSmall">
    <w:name w:val="ListNumEngSmall"/>
    <w:basedOn w:val="a1"/>
    <w:link w:val="ListNumEngSmallChar"/>
    <w:rsid w:val="00872BAD"/>
    <w:pPr>
      <w:numPr>
        <w:numId w:val="21"/>
      </w:numPr>
    </w:pPr>
  </w:style>
  <w:style w:type="character" w:customStyle="1" w:styleId="ListNumEngSmallChar">
    <w:name w:val="ListNumEngSmall Char"/>
    <w:link w:val="ListNumEng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">
    <w:name w:val="zl_ListNumEngSmall"/>
    <w:basedOn w:val="a7"/>
    <w:rsid w:val="00872BAD"/>
    <w:pPr>
      <w:numPr>
        <w:numId w:val="21"/>
      </w:numPr>
    </w:pPr>
  </w:style>
  <w:style w:type="paragraph" w:customStyle="1" w:styleId="ListNumEngSmall2">
    <w:name w:val="ListNumEngSmall 2"/>
    <w:basedOn w:val="a1"/>
    <w:link w:val="ListNumEngSmall2Char"/>
    <w:rsid w:val="00872BAD"/>
    <w:pPr>
      <w:numPr>
        <w:numId w:val="22"/>
      </w:numPr>
    </w:pPr>
  </w:style>
  <w:style w:type="character" w:customStyle="1" w:styleId="ListNumEngSmall2Char">
    <w:name w:val="ListNumEngSmall 2 Char"/>
    <w:link w:val="ListNumEng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2">
    <w:name w:val="zl_ListNumEngSmall2"/>
    <w:basedOn w:val="a7"/>
    <w:rsid w:val="00872BAD"/>
    <w:pPr>
      <w:numPr>
        <w:numId w:val="22"/>
      </w:numPr>
    </w:pPr>
  </w:style>
  <w:style w:type="paragraph" w:customStyle="1" w:styleId="ListNumEngSmall3">
    <w:name w:val="ListNumEngSmall 3"/>
    <w:basedOn w:val="a1"/>
    <w:link w:val="ListNumEngSmall3Char"/>
    <w:rsid w:val="00872BAD"/>
    <w:pPr>
      <w:numPr>
        <w:numId w:val="23"/>
      </w:numPr>
    </w:pPr>
  </w:style>
  <w:style w:type="character" w:customStyle="1" w:styleId="ListNumEngSmall3Char">
    <w:name w:val="ListNumEngSmall 3 Char"/>
    <w:link w:val="ListNumEng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3">
    <w:name w:val="zl_ListNumEngSmall3"/>
    <w:basedOn w:val="a7"/>
    <w:rsid w:val="00872BAD"/>
    <w:pPr>
      <w:numPr>
        <w:numId w:val="23"/>
      </w:numPr>
    </w:pPr>
  </w:style>
  <w:style w:type="paragraph" w:customStyle="1" w:styleId="ListNumEngSmall4">
    <w:name w:val="ListNumEngSmall 4"/>
    <w:basedOn w:val="a1"/>
    <w:link w:val="ListNumEngSmall4Char"/>
    <w:rsid w:val="00872BAD"/>
    <w:pPr>
      <w:numPr>
        <w:numId w:val="24"/>
      </w:numPr>
    </w:pPr>
  </w:style>
  <w:style w:type="character" w:customStyle="1" w:styleId="ListNumEngSmall4Char">
    <w:name w:val="ListNumEngSmall 4 Char"/>
    <w:link w:val="ListNumEng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4">
    <w:name w:val="zl_ListNumEngSmall4"/>
    <w:basedOn w:val="a7"/>
    <w:rsid w:val="00872BAD"/>
    <w:pPr>
      <w:numPr>
        <w:numId w:val="24"/>
      </w:numPr>
    </w:pPr>
  </w:style>
  <w:style w:type="paragraph" w:customStyle="1" w:styleId="ListNumEngSmall5">
    <w:name w:val="ListNumEngSmall 5"/>
    <w:basedOn w:val="a1"/>
    <w:link w:val="ListNumEngSmall5Char"/>
    <w:rsid w:val="00872BAD"/>
    <w:pPr>
      <w:numPr>
        <w:numId w:val="25"/>
      </w:numPr>
    </w:pPr>
  </w:style>
  <w:style w:type="character" w:customStyle="1" w:styleId="ListNumEngSmall5Char">
    <w:name w:val="ListNumEngSmall 5 Char"/>
    <w:link w:val="ListNumEng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5">
    <w:name w:val="zl_ListNumEngSmall5"/>
    <w:basedOn w:val="a7"/>
    <w:rsid w:val="00872BAD"/>
    <w:pPr>
      <w:numPr>
        <w:numId w:val="25"/>
      </w:numPr>
    </w:pPr>
  </w:style>
  <w:style w:type="paragraph" w:customStyle="1" w:styleId="ListNumEngSmall6">
    <w:name w:val="ListNumEngSmall 6"/>
    <w:basedOn w:val="a1"/>
    <w:link w:val="ListNumEngSmall6Char"/>
    <w:rsid w:val="00872BAD"/>
    <w:pPr>
      <w:numPr>
        <w:numId w:val="26"/>
      </w:numPr>
    </w:pPr>
  </w:style>
  <w:style w:type="character" w:customStyle="1" w:styleId="ListNumEngSmall6Char">
    <w:name w:val="ListNumEngSmall 6 Char"/>
    <w:link w:val="ListNumEng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6">
    <w:name w:val="zl_ListNumEngSmall6"/>
    <w:basedOn w:val="a7"/>
    <w:rsid w:val="00872BAD"/>
    <w:pPr>
      <w:numPr>
        <w:numId w:val="26"/>
      </w:numPr>
    </w:pPr>
  </w:style>
  <w:style w:type="paragraph" w:customStyle="1" w:styleId="ListNumRusCap">
    <w:name w:val="ListNumRusCap"/>
    <w:basedOn w:val="a1"/>
    <w:link w:val="ListNumRusCapChar"/>
    <w:rsid w:val="00872BAD"/>
    <w:pPr>
      <w:numPr>
        <w:numId w:val="27"/>
      </w:numPr>
    </w:pPr>
  </w:style>
  <w:style w:type="character" w:customStyle="1" w:styleId="ListNumRusCapChar">
    <w:name w:val="ListNumRusCap Char"/>
    <w:link w:val="ListNumRus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">
    <w:name w:val="zl_ListNumRusCap"/>
    <w:basedOn w:val="a7"/>
    <w:rsid w:val="00872BAD"/>
    <w:pPr>
      <w:numPr>
        <w:numId w:val="27"/>
      </w:numPr>
    </w:pPr>
  </w:style>
  <w:style w:type="paragraph" w:customStyle="1" w:styleId="ListNumRusCap2">
    <w:name w:val="ListNumRusCap 2"/>
    <w:basedOn w:val="a1"/>
    <w:link w:val="ListNumRusCap2Char"/>
    <w:rsid w:val="00872BAD"/>
    <w:pPr>
      <w:numPr>
        <w:numId w:val="28"/>
      </w:numPr>
    </w:pPr>
  </w:style>
  <w:style w:type="character" w:customStyle="1" w:styleId="ListNumRusCap2Char">
    <w:name w:val="ListNumRusCap 2 Char"/>
    <w:link w:val="ListNumRus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2">
    <w:name w:val="zl_ListNumRusCap2"/>
    <w:basedOn w:val="a7"/>
    <w:rsid w:val="00872BAD"/>
    <w:pPr>
      <w:numPr>
        <w:numId w:val="28"/>
      </w:numPr>
    </w:pPr>
  </w:style>
  <w:style w:type="paragraph" w:customStyle="1" w:styleId="ListNumRusCap3">
    <w:name w:val="ListNumRusCap 3"/>
    <w:basedOn w:val="a1"/>
    <w:link w:val="ListNumRusCap3Char"/>
    <w:rsid w:val="00872BAD"/>
    <w:pPr>
      <w:numPr>
        <w:numId w:val="29"/>
      </w:numPr>
    </w:pPr>
  </w:style>
  <w:style w:type="character" w:customStyle="1" w:styleId="ListNumRusCap3Char">
    <w:name w:val="ListNumRusCap 3 Char"/>
    <w:link w:val="ListNumRus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3">
    <w:name w:val="zl_ListNumRusCap3"/>
    <w:basedOn w:val="a7"/>
    <w:rsid w:val="00872BAD"/>
    <w:pPr>
      <w:numPr>
        <w:numId w:val="29"/>
      </w:numPr>
    </w:pPr>
  </w:style>
  <w:style w:type="paragraph" w:customStyle="1" w:styleId="ListNumRusCap4">
    <w:name w:val="ListNumRusCap 4"/>
    <w:basedOn w:val="a1"/>
    <w:link w:val="ListNumRusCap4Char"/>
    <w:rsid w:val="00872BAD"/>
    <w:pPr>
      <w:numPr>
        <w:numId w:val="30"/>
      </w:numPr>
    </w:pPr>
  </w:style>
  <w:style w:type="character" w:customStyle="1" w:styleId="ListNumRusCap4Char">
    <w:name w:val="ListNumRusCap 4 Char"/>
    <w:link w:val="ListNumRus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4">
    <w:name w:val="zl_ListNumRusCap4"/>
    <w:basedOn w:val="a7"/>
    <w:rsid w:val="00872BAD"/>
    <w:pPr>
      <w:numPr>
        <w:numId w:val="30"/>
      </w:numPr>
    </w:pPr>
  </w:style>
  <w:style w:type="paragraph" w:customStyle="1" w:styleId="ListNumRusCap5">
    <w:name w:val="ListNumRusCap 5"/>
    <w:basedOn w:val="a1"/>
    <w:link w:val="ListNumRusCap5Char"/>
    <w:rsid w:val="00872BAD"/>
    <w:pPr>
      <w:numPr>
        <w:numId w:val="31"/>
      </w:numPr>
    </w:pPr>
  </w:style>
  <w:style w:type="character" w:customStyle="1" w:styleId="ListNumRusCap5Char">
    <w:name w:val="ListNumRusCap 5 Char"/>
    <w:link w:val="ListNumRus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5">
    <w:name w:val="zl_ListNumRusCap5"/>
    <w:basedOn w:val="a7"/>
    <w:rsid w:val="00872BAD"/>
    <w:pPr>
      <w:numPr>
        <w:numId w:val="31"/>
      </w:numPr>
    </w:pPr>
  </w:style>
  <w:style w:type="paragraph" w:customStyle="1" w:styleId="ListNumRusCap6">
    <w:name w:val="ListNumRusCap 6"/>
    <w:basedOn w:val="a1"/>
    <w:link w:val="ListNumRusCap6Char"/>
    <w:rsid w:val="00872BAD"/>
    <w:pPr>
      <w:numPr>
        <w:numId w:val="32"/>
      </w:numPr>
    </w:pPr>
  </w:style>
  <w:style w:type="character" w:customStyle="1" w:styleId="ListNumRusCap6Char">
    <w:name w:val="ListNumRusCap 6 Char"/>
    <w:link w:val="ListNumRus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6">
    <w:name w:val="zl_ListNumRusCap6"/>
    <w:basedOn w:val="a7"/>
    <w:rsid w:val="00872BAD"/>
    <w:pPr>
      <w:numPr>
        <w:numId w:val="32"/>
      </w:numPr>
    </w:pPr>
  </w:style>
  <w:style w:type="paragraph" w:customStyle="1" w:styleId="ListNumRusSmall">
    <w:name w:val="ListNumRusSmall"/>
    <w:basedOn w:val="a1"/>
    <w:link w:val="ListNumRusSmallChar"/>
    <w:qFormat/>
    <w:rsid w:val="00872BAD"/>
    <w:pPr>
      <w:numPr>
        <w:numId w:val="33"/>
      </w:numPr>
    </w:pPr>
  </w:style>
  <w:style w:type="character" w:customStyle="1" w:styleId="ListNumRusSmallChar">
    <w:name w:val="ListNumRusSmall Char"/>
    <w:link w:val="ListNumRusSmall"/>
    <w:qFormat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">
    <w:name w:val="zl_ListNumRusSmall"/>
    <w:basedOn w:val="a7"/>
    <w:rsid w:val="00872BAD"/>
    <w:pPr>
      <w:numPr>
        <w:numId w:val="33"/>
      </w:numPr>
    </w:pPr>
  </w:style>
  <w:style w:type="paragraph" w:customStyle="1" w:styleId="ListNumRusSmall2">
    <w:name w:val="ListNumRusSmall 2"/>
    <w:basedOn w:val="a1"/>
    <w:link w:val="ListNumRusSmall2Char"/>
    <w:rsid w:val="00872BAD"/>
    <w:pPr>
      <w:numPr>
        <w:numId w:val="34"/>
      </w:numPr>
    </w:pPr>
  </w:style>
  <w:style w:type="character" w:customStyle="1" w:styleId="ListNumRusSmall2Char">
    <w:name w:val="ListNumRusSmall 2 Char"/>
    <w:link w:val="ListNumRus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2">
    <w:name w:val="zl_ListNumRusSmall2"/>
    <w:basedOn w:val="a7"/>
    <w:rsid w:val="00872BAD"/>
    <w:pPr>
      <w:numPr>
        <w:numId w:val="34"/>
      </w:numPr>
    </w:pPr>
  </w:style>
  <w:style w:type="paragraph" w:customStyle="1" w:styleId="ListNumRusSmall3">
    <w:name w:val="ListNumRusSmall 3"/>
    <w:basedOn w:val="a1"/>
    <w:link w:val="ListNumRusSmall3Char"/>
    <w:rsid w:val="00872BAD"/>
    <w:pPr>
      <w:numPr>
        <w:numId w:val="35"/>
      </w:numPr>
    </w:pPr>
  </w:style>
  <w:style w:type="character" w:customStyle="1" w:styleId="ListNumRusSmall3Char">
    <w:name w:val="ListNumRusSmall 3 Char"/>
    <w:link w:val="ListNumRus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3">
    <w:name w:val="zl_ListNumRusSmall3"/>
    <w:basedOn w:val="a7"/>
    <w:rsid w:val="00872BAD"/>
    <w:pPr>
      <w:numPr>
        <w:numId w:val="35"/>
      </w:numPr>
    </w:pPr>
  </w:style>
  <w:style w:type="paragraph" w:customStyle="1" w:styleId="ListNumRusSmall4">
    <w:name w:val="ListNumRusSmall 4"/>
    <w:basedOn w:val="a1"/>
    <w:link w:val="ListNumRusSmall4Char"/>
    <w:rsid w:val="00872BAD"/>
    <w:pPr>
      <w:numPr>
        <w:numId w:val="36"/>
      </w:numPr>
    </w:pPr>
  </w:style>
  <w:style w:type="character" w:customStyle="1" w:styleId="ListNumRusSmall4Char">
    <w:name w:val="ListNumRusSmall 4 Char"/>
    <w:link w:val="ListNumRus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4">
    <w:name w:val="zl_ListNumRusSmall4"/>
    <w:basedOn w:val="a7"/>
    <w:rsid w:val="00872BAD"/>
    <w:pPr>
      <w:numPr>
        <w:numId w:val="36"/>
      </w:numPr>
    </w:pPr>
  </w:style>
  <w:style w:type="paragraph" w:customStyle="1" w:styleId="ListNumRusSmall5">
    <w:name w:val="ListNumRusSmall 5"/>
    <w:basedOn w:val="a1"/>
    <w:link w:val="ListNumRusSmall5Char"/>
    <w:rsid w:val="00872BAD"/>
    <w:pPr>
      <w:numPr>
        <w:numId w:val="37"/>
      </w:numPr>
    </w:pPr>
  </w:style>
  <w:style w:type="character" w:customStyle="1" w:styleId="ListNumRusSmall5Char">
    <w:name w:val="ListNumRusSmall 5 Char"/>
    <w:link w:val="ListNumRus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5">
    <w:name w:val="zl_ListNumRusSmall5"/>
    <w:basedOn w:val="a7"/>
    <w:rsid w:val="00872BAD"/>
    <w:pPr>
      <w:numPr>
        <w:numId w:val="37"/>
      </w:numPr>
    </w:pPr>
  </w:style>
  <w:style w:type="paragraph" w:customStyle="1" w:styleId="ListNumRusSmall6">
    <w:name w:val="ListNumRusSmall 6"/>
    <w:basedOn w:val="a1"/>
    <w:link w:val="ListNumRusSmall6Char"/>
    <w:rsid w:val="00872BAD"/>
    <w:pPr>
      <w:numPr>
        <w:numId w:val="38"/>
      </w:numPr>
    </w:pPr>
  </w:style>
  <w:style w:type="character" w:customStyle="1" w:styleId="ListNumRusSmall6Char">
    <w:name w:val="ListNumRusSmall 6 Char"/>
    <w:link w:val="ListNumRus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6">
    <w:name w:val="zl_ListNumRusSmall6"/>
    <w:basedOn w:val="a7"/>
    <w:rsid w:val="00872BAD"/>
    <w:pPr>
      <w:numPr>
        <w:numId w:val="38"/>
      </w:numPr>
    </w:pPr>
  </w:style>
  <w:style w:type="paragraph" w:customStyle="1" w:styleId="ListOutNum">
    <w:name w:val="ListOutNum"/>
    <w:basedOn w:val="a1"/>
    <w:link w:val="ListOutNumChar"/>
    <w:rsid w:val="00872BAD"/>
    <w:pPr>
      <w:numPr>
        <w:numId w:val="39"/>
      </w:numPr>
    </w:pPr>
  </w:style>
  <w:style w:type="character" w:customStyle="1" w:styleId="ListOutNumChar">
    <w:name w:val="ListOutNum Char"/>
    <w:link w:val="ListOu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">
    <w:name w:val="zl_ListOutNum"/>
    <w:basedOn w:val="a7"/>
    <w:rsid w:val="00872BAD"/>
    <w:pPr>
      <w:numPr>
        <w:numId w:val="39"/>
      </w:numPr>
    </w:pPr>
  </w:style>
  <w:style w:type="paragraph" w:customStyle="1" w:styleId="ListOutNum2">
    <w:name w:val="ListOutNum 2"/>
    <w:basedOn w:val="a1"/>
    <w:link w:val="ListOutNum2Char"/>
    <w:rsid w:val="00872BAD"/>
    <w:pPr>
      <w:numPr>
        <w:ilvl w:val="1"/>
        <w:numId w:val="39"/>
      </w:numPr>
    </w:pPr>
  </w:style>
  <w:style w:type="character" w:customStyle="1" w:styleId="ListOutNum2Char">
    <w:name w:val="ListOutNum 2 Char"/>
    <w:link w:val="ListOu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3">
    <w:name w:val="ListOutNum 3"/>
    <w:basedOn w:val="a1"/>
    <w:link w:val="ListOutNum3Char"/>
    <w:rsid w:val="00872BAD"/>
    <w:pPr>
      <w:numPr>
        <w:ilvl w:val="2"/>
        <w:numId w:val="39"/>
      </w:numPr>
    </w:pPr>
  </w:style>
  <w:style w:type="character" w:customStyle="1" w:styleId="ListOutNum3Char">
    <w:name w:val="ListOutNum 3 Char"/>
    <w:link w:val="ListOu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4">
    <w:name w:val="ListOutNum 4"/>
    <w:basedOn w:val="a1"/>
    <w:link w:val="ListOutNum4Char"/>
    <w:rsid w:val="00872BAD"/>
    <w:pPr>
      <w:numPr>
        <w:ilvl w:val="3"/>
        <w:numId w:val="39"/>
      </w:numPr>
    </w:pPr>
  </w:style>
  <w:style w:type="character" w:customStyle="1" w:styleId="ListOutNum4Char">
    <w:name w:val="ListOutNum 4 Char"/>
    <w:link w:val="ListOu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5">
    <w:name w:val="ListOutNum 5"/>
    <w:basedOn w:val="a1"/>
    <w:link w:val="ListOutNum5Char"/>
    <w:rsid w:val="00872BAD"/>
    <w:pPr>
      <w:numPr>
        <w:ilvl w:val="4"/>
        <w:numId w:val="39"/>
      </w:numPr>
    </w:pPr>
  </w:style>
  <w:style w:type="character" w:customStyle="1" w:styleId="ListOutNum5Char">
    <w:name w:val="ListOutNum 5 Char"/>
    <w:link w:val="ListOu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6">
    <w:name w:val="ListOutNum 6"/>
    <w:basedOn w:val="a1"/>
    <w:link w:val="ListOutNum6Char"/>
    <w:rsid w:val="00872BAD"/>
    <w:pPr>
      <w:numPr>
        <w:ilvl w:val="5"/>
        <w:numId w:val="39"/>
      </w:numPr>
    </w:pPr>
  </w:style>
  <w:style w:type="character" w:customStyle="1" w:styleId="ListOutNum6Char">
    <w:name w:val="ListOutNum 6 Char"/>
    <w:link w:val="ListOu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">
    <w:name w:val="ListOutNumBW"/>
    <w:basedOn w:val="a1"/>
    <w:link w:val="ListOutNumBWChar"/>
    <w:rsid w:val="00872BAD"/>
    <w:pPr>
      <w:numPr>
        <w:numId w:val="40"/>
      </w:numPr>
    </w:pPr>
  </w:style>
  <w:style w:type="character" w:customStyle="1" w:styleId="ListOutNumBWChar">
    <w:name w:val="ListOutNumBW Char"/>
    <w:link w:val="ListOutNumBW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BW">
    <w:name w:val="zl_ListOutNumBW"/>
    <w:basedOn w:val="a7"/>
    <w:rsid w:val="00872BAD"/>
    <w:pPr>
      <w:numPr>
        <w:numId w:val="40"/>
      </w:numPr>
    </w:pPr>
  </w:style>
  <w:style w:type="paragraph" w:customStyle="1" w:styleId="ListOutNumBW2">
    <w:name w:val="ListOutNumBW 2"/>
    <w:basedOn w:val="a1"/>
    <w:link w:val="ListOutNumBW2Char"/>
    <w:rsid w:val="00872BAD"/>
    <w:pPr>
      <w:numPr>
        <w:ilvl w:val="1"/>
        <w:numId w:val="40"/>
      </w:numPr>
    </w:pPr>
  </w:style>
  <w:style w:type="character" w:customStyle="1" w:styleId="ListOutNumBW2Char">
    <w:name w:val="ListOutNumBW 2 Char"/>
    <w:link w:val="ListOutNumBW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3">
    <w:name w:val="ListOutNumBW 3"/>
    <w:basedOn w:val="a1"/>
    <w:link w:val="ListOutNumBW3Char"/>
    <w:rsid w:val="00872BAD"/>
    <w:pPr>
      <w:numPr>
        <w:ilvl w:val="2"/>
        <w:numId w:val="40"/>
      </w:numPr>
    </w:pPr>
  </w:style>
  <w:style w:type="character" w:customStyle="1" w:styleId="ListOutNumBW3Char">
    <w:name w:val="ListOutNumBW 3 Char"/>
    <w:link w:val="ListOutNumBW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4">
    <w:name w:val="ListOutNumBW 4"/>
    <w:basedOn w:val="a1"/>
    <w:link w:val="ListOutNumBW4Char"/>
    <w:rsid w:val="00872BAD"/>
    <w:pPr>
      <w:numPr>
        <w:ilvl w:val="3"/>
        <w:numId w:val="40"/>
      </w:numPr>
    </w:pPr>
  </w:style>
  <w:style w:type="character" w:customStyle="1" w:styleId="ListOutNumBW4Char">
    <w:name w:val="ListOutNumBW 4 Char"/>
    <w:link w:val="ListOutNumBW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5">
    <w:name w:val="ListOutNumBW 5"/>
    <w:basedOn w:val="a1"/>
    <w:link w:val="ListOutNumBW5Char"/>
    <w:rsid w:val="00872BAD"/>
    <w:pPr>
      <w:numPr>
        <w:ilvl w:val="4"/>
        <w:numId w:val="40"/>
      </w:numPr>
    </w:pPr>
  </w:style>
  <w:style w:type="character" w:customStyle="1" w:styleId="ListOutNumBW5Char">
    <w:name w:val="ListOutNumBW 5 Char"/>
    <w:link w:val="ListOutNumBW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6">
    <w:name w:val="ListOutNumBW 6"/>
    <w:basedOn w:val="a1"/>
    <w:link w:val="ListOutNumBW6Char"/>
    <w:rsid w:val="00872BAD"/>
    <w:pPr>
      <w:numPr>
        <w:ilvl w:val="5"/>
        <w:numId w:val="40"/>
      </w:numPr>
    </w:pPr>
  </w:style>
  <w:style w:type="character" w:customStyle="1" w:styleId="ListOutNumBW6Char">
    <w:name w:val="ListOutNumBW 6 Char"/>
    <w:link w:val="ListOutNumBW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">
    <w:name w:val="ListNumStep"/>
    <w:basedOn w:val="a1"/>
    <w:link w:val="ListNumStepChar"/>
    <w:rsid w:val="00872BAD"/>
    <w:pPr>
      <w:numPr>
        <w:numId w:val="41"/>
      </w:numPr>
    </w:pPr>
  </w:style>
  <w:style w:type="character" w:customStyle="1" w:styleId="ListNumStepChar">
    <w:name w:val="ListNumStep Char"/>
    <w:link w:val="ListNumSte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Step">
    <w:name w:val="zl_ListNumStep"/>
    <w:basedOn w:val="a7"/>
    <w:rsid w:val="00872BAD"/>
    <w:pPr>
      <w:numPr>
        <w:numId w:val="41"/>
      </w:numPr>
    </w:pPr>
  </w:style>
  <w:style w:type="paragraph" w:customStyle="1" w:styleId="ListNumStep2">
    <w:name w:val="ListNumStep 2"/>
    <w:basedOn w:val="a1"/>
    <w:link w:val="ListNumStep2Char"/>
    <w:rsid w:val="00872BAD"/>
    <w:pPr>
      <w:numPr>
        <w:ilvl w:val="1"/>
        <w:numId w:val="41"/>
      </w:numPr>
    </w:pPr>
  </w:style>
  <w:style w:type="character" w:customStyle="1" w:styleId="ListNumStep2Char">
    <w:name w:val="ListNumStep 2 Char"/>
    <w:link w:val="ListNumSte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3">
    <w:name w:val="ListNumStep 3"/>
    <w:basedOn w:val="a1"/>
    <w:link w:val="ListNumStep3Char"/>
    <w:rsid w:val="00872BAD"/>
    <w:pPr>
      <w:numPr>
        <w:ilvl w:val="2"/>
        <w:numId w:val="41"/>
      </w:numPr>
    </w:pPr>
  </w:style>
  <w:style w:type="character" w:customStyle="1" w:styleId="ListNumStep3Char">
    <w:name w:val="ListNumStep 3 Char"/>
    <w:link w:val="ListNumSte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4">
    <w:name w:val="ListNumStep 4"/>
    <w:basedOn w:val="a1"/>
    <w:link w:val="ListNumStep4Char"/>
    <w:rsid w:val="00872BAD"/>
    <w:pPr>
      <w:numPr>
        <w:ilvl w:val="3"/>
        <w:numId w:val="41"/>
      </w:numPr>
    </w:pPr>
  </w:style>
  <w:style w:type="character" w:customStyle="1" w:styleId="ListNumStep4Char">
    <w:name w:val="ListNumStep 4 Char"/>
    <w:link w:val="ListNumSte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5">
    <w:name w:val="ListNumStep 5"/>
    <w:basedOn w:val="a1"/>
    <w:link w:val="ListNumStep5Char"/>
    <w:rsid w:val="00872BAD"/>
    <w:pPr>
      <w:numPr>
        <w:ilvl w:val="4"/>
        <w:numId w:val="41"/>
      </w:numPr>
    </w:pPr>
  </w:style>
  <w:style w:type="character" w:customStyle="1" w:styleId="ListNumStep5Char">
    <w:name w:val="ListNumStep 5 Char"/>
    <w:link w:val="ListNumSte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6">
    <w:name w:val="ListNumStep 6"/>
    <w:basedOn w:val="a1"/>
    <w:link w:val="ListNumStep6Char"/>
    <w:rsid w:val="00872BAD"/>
    <w:pPr>
      <w:numPr>
        <w:ilvl w:val="5"/>
        <w:numId w:val="41"/>
      </w:numPr>
    </w:pPr>
  </w:style>
  <w:style w:type="character" w:customStyle="1" w:styleId="ListNumStep6Char">
    <w:name w:val="ListNumStep 6 Char"/>
    <w:link w:val="ListNumSte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2">
    <w:name w:val="List Bullet"/>
    <w:aliases w:val="List Bullet 1,UL"/>
    <w:basedOn w:val="a1"/>
    <w:rsid w:val="00872BAD"/>
    <w:pPr>
      <w:numPr>
        <w:numId w:val="42"/>
      </w:numPr>
    </w:pPr>
  </w:style>
  <w:style w:type="numbering" w:customStyle="1" w:styleId="zlListBullet">
    <w:name w:val="zl_ListBullet"/>
    <w:basedOn w:val="a7"/>
    <w:rsid w:val="00872BAD"/>
    <w:pPr>
      <w:numPr>
        <w:numId w:val="42"/>
      </w:numPr>
    </w:pPr>
  </w:style>
  <w:style w:type="paragraph" w:styleId="2">
    <w:name w:val="List Bullet 2"/>
    <w:basedOn w:val="a1"/>
    <w:rsid w:val="00872BAD"/>
    <w:pPr>
      <w:numPr>
        <w:numId w:val="43"/>
      </w:numPr>
    </w:pPr>
  </w:style>
  <w:style w:type="numbering" w:customStyle="1" w:styleId="zlListBullet2">
    <w:name w:val="zl_ListBullet2"/>
    <w:basedOn w:val="a7"/>
    <w:rsid w:val="00872BAD"/>
    <w:pPr>
      <w:numPr>
        <w:numId w:val="43"/>
      </w:numPr>
    </w:pPr>
  </w:style>
  <w:style w:type="paragraph" w:styleId="30">
    <w:name w:val="List Bullet 3"/>
    <w:basedOn w:val="a1"/>
    <w:rsid w:val="00872BAD"/>
    <w:pPr>
      <w:numPr>
        <w:numId w:val="44"/>
      </w:numPr>
    </w:pPr>
  </w:style>
  <w:style w:type="numbering" w:customStyle="1" w:styleId="zlListBullet3">
    <w:name w:val="zl_ListBullet3"/>
    <w:basedOn w:val="a7"/>
    <w:rsid w:val="00872BAD"/>
    <w:pPr>
      <w:numPr>
        <w:numId w:val="44"/>
      </w:numPr>
    </w:pPr>
  </w:style>
  <w:style w:type="paragraph" w:styleId="41">
    <w:name w:val="List Bullet 4"/>
    <w:basedOn w:val="a1"/>
    <w:rsid w:val="00872BAD"/>
    <w:pPr>
      <w:numPr>
        <w:numId w:val="45"/>
      </w:numPr>
    </w:pPr>
  </w:style>
  <w:style w:type="numbering" w:customStyle="1" w:styleId="zlListBullet4">
    <w:name w:val="zl_ListBullet4"/>
    <w:basedOn w:val="a7"/>
    <w:rsid w:val="00872BAD"/>
    <w:pPr>
      <w:numPr>
        <w:numId w:val="45"/>
      </w:numPr>
    </w:pPr>
  </w:style>
  <w:style w:type="paragraph" w:styleId="51">
    <w:name w:val="List Bullet 5"/>
    <w:basedOn w:val="a1"/>
    <w:rsid w:val="00872BAD"/>
    <w:pPr>
      <w:numPr>
        <w:numId w:val="46"/>
      </w:numPr>
    </w:pPr>
  </w:style>
  <w:style w:type="numbering" w:customStyle="1" w:styleId="zlListBullet5">
    <w:name w:val="zl_ListBullet5"/>
    <w:basedOn w:val="a7"/>
    <w:rsid w:val="00872BAD"/>
    <w:pPr>
      <w:numPr>
        <w:numId w:val="46"/>
      </w:numPr>
    </w:pPr>
  </w:style>
  <w:style w:type="paragraph" w:customStyle="1" w:styleId="ListBullet6">
    <w:name w:val="List Bullet 6"/>
    <w:basedOn w:val="a1"/>
    <w:link w:val="ListBullet6Char"/>
    <w:rsid w:val="00872BAD"/>
    <w:pPr>
      <w:numPr>
        <w:numId w:val="47"/>
      </w:numPr>
    </w:pPr>
  </w:style>
  <w:style w:type="character" w:customStyle="1" w:styleId="ListBullet6Char">
    <w:name w:val="List Bullet 6 Char"/>
    <w:link w:val="ListBulle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Bullet6">
    <w:name w:val="zl_ListBullet6"/>
    <w:basedOn w:val="a7"/>
    <w:rsid w:val="00872BAD"/>
    <w:pPr>
      <w:numPr>
        <w:numId w:val="47"/>
      </w:numPr>
    </w:pPr>
  </w:style>
  <w:style w:type="paragraph" w:customStyle="1" w:styleId="ListAltBullet">
    <w:name w:val="List AltBullet"/>
    <w:basedOn w:val="a1"/>
    <w:link w:val="ListAltBulletChar"/>
    <w:rsid w:val="00872BAD"/>
    <w:pPr>
      <w:numPr>
        <w:numId w:val="48"/>
      </w:numPr>
    </w:pPr>
  </w:style>
  <w:style w:type="character" w:customStyle="1" w:styleId="ListAltBulletChar">
    <w:name w:val="List AltBullet Char"/>
    <w:link w:val="ListAltBulle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">
    <w:name w:val="zl_ListAltBullet"/>
    <w:basedOn w:val="a7"/>
    <w:rsid w:val="00872BAD"/>
    <w:pPr>
      <w:numPr>
        <w:numId w:val="48"/>
      </w:numPr>
    </w:pPr>
  </w:style>
  <w:style w:type="paragraph" w:customStyle="1" w:styleId="ListAltBullet2">
    <w:name w:val="List AltBullet 2"/>
    <w:basedOn w:val="a1"/>
    <w:link w:val="ListAltBullet2Char"/>
    <w:rsid w:val="00872BAD"/>
    <w:pPr>
      <w:numPr>
        <w:numId w:val="49"/>
      </w:numPr>
    </w:pPr>
  </w:style>
  <w:style w:type="character" w:customStyle="1" w:styleId="ListAltBullet2Char">
    <w:name w:val="List AltBullet 2 Char"/>
    <w:link w:val="ListAltBullet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2">
    <w:name w:val="zl_ListAltBullet2"/>
    <w:basedOn w:val="a7"/>
    <w:rsid w:val="00872BAD"/>
    <w:pPr>
      <w:numPr>
        <w:numId w:val="49"/>
      </w:numPr>
    </w:pPr>
  </w:style>
  <w:style w:type="paragraph" w:customStyle="1" w:styleId="ListAltBullet3">
    <w:name w:val="List AltBullet 3"/>
    <w:basedOn w:val="a1"/>
    <w:link w:val="ListAltBullet3Char"/>
    <w:rsid w:val="00872BAD"/>
    <w:pPr>
      <w:numPr>
        <w:numId w:val="50"/>
      </w:numPr>
    </w:pPr>
  </w:style>
  <w:style w:type="character" w:customStyle="1" w:styleId="ListAltBullet3Char">
    <w:name w:val="List AltBullet 3 Char"/>
    <w:link w:val="ListAltBullet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3">
    <w:name w:val="zl_ListAltBullet3"/>
    <w:basedOn w:val="a7"/>
    <w:rsid w:val="00872BAD"/>
    <w:pPr>
      <w:numPr>
        <w:numId w:val="50"/>
      </w:numPr>
    </w:pPr>
  </w:style>
  <w:style w:type="paragraph" w:customStyle="1" w:styleId="ListAltBullet4">
    <w:name w:val="List AltBullet 4"/>
    <w:basedOn w:val="a1"/>
    <w:link w:val="ListAltBullet4Char"/>
    <w:rsid w:val="00872BAD"/>
    <w:pPr>
      <w:numPr>
        <w:numId w:val="51"/>
      </w:numPr>
    </w:pPr>
  </w:style>
  <w:style w:type="character" w:customStyle="1" w:styleId="ListAltBullet4Char">
    <w:name w:val="List AltBullet 4 Char"/>
    <w:link w:val="ListAltBullet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4">
    <w:name w:val="zl_ListAltBullet4"/>
    <w:basedOn w:val="a7"/>
    <w:rsid w:val="00872BAD"/>
    <w:pPr>
      <w:numPr>
        <w:numId w:val="51"/>
      </w:numPr>
    </w:pPr>
  </w:style>
  <w:style w:type="paragraph" w:customStyle="1" w:styleId="ListAltBullet5">
    <w:name w:val="List AltBullet 5"/>
    <w:basedOn w:val="a1"/>
    <w:link w:val="ListAltBullet5Char"/>
    <w:rsid w:val="00872BAD"/>
    <w:pPr>
      <w:numPr>
        <w:numId w:val="52"/>
      </w:numPr>
    </w:pPr>
  </w:style>
  <w:style w:type="character" w:customStyle="1" w:styleId="ListAltBullet5Char">
    <w:name w:val="List AltBullet 5 Char"/>
    <w:link w:val="ListAltBullet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5">
    <w:name w:val="zl_ListAltBullet5"/>
    <w:basedOn w:val="a7"/>
    <w:rsid w:val="00872BAD"/>
    <w:pPr>
      <w:numPr>
        <w:numId w:val="52"/>
      </w:numPr>
    </w:pPr>
  </w:style>
  <w:style w:type="paragraph" w:customStyle="1" w:styleId="ListAltBullet6">
    <w:name w:val="List AltBullet 6"/>
    <w:basedOn w:val="a1"/>
    <w:link w:val="ListAltBullet6Char"/>
    <w:rsid w:val="00872BAD"/>
    <w:pPr>
      <w:numPr>
        <w:numId w:val="53"/>
      </w:numPr>
    </w:pPr>
  </w:style>
  <w:style w:type="character" w:customStyle="1" w:styleId="ListAltBullet6Char">
    <w:name w:val="List AltBullet 6 Char"/>
    <w:link w:val="ListAltBulle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6">
    <w:name w:val="zl_ListAltBullet6"/>
    <w:basedOn w:val="a7"/>
    <w:rsid w:val="00872BAD"/>
    <w:pPr>
      <w:numPr>
        <w:numId w:val="53"/>
      </w:numPr>
    </w:pPr>
  </w:style>
  <w:style w:type="paragraph" w:customStyle="1" w:styleId="ListBulItem">
    <w:name w:val="ListBulItem"/>
    <w:basedOn w:val="a4"/>
    <w:link w:val="ListBulItemChar"/>
    <w:rsid w:val="00872BAD"/>
    <w:pPr>
      <w:tabs>
        <w:tab w:val="left" w:pos="1134"/>
      </w:tabs>
    </w:pPr>
  </w:style>
  <w:style w:type="character" w:customStyle="1" w:styleId="ListBulItemChar">
    <w:name w:val="ListBulItem Char"/>
    <w:link w:val="ListBulIte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2">
    <w:name w:val="ListBulItem 2"/>
    <w:basedOn w:val="a4"/>
    <w:link w:val="ListBulItem2Char"/>
    <w:rsid w:val="00872BAD"/>
    <w:pPr>
      <w:tabs>
        <w:tab w:val="left" w:pos="1417"/>
      </w:tabs>
      <w:ind w:left="1134" w:firstLine="0"/>
    </w:pPr>
  </w:style>
  <w:style w:type="character" w:customStyle="1" w:styleId="ListBulItem2Char">
    <w:name w:val="ListBulItem 2 Char"/>
    <w:link w:val="ListBulIte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3">
    <w:name w:val="ListBulItem 3"/>
    <w:basedOn w:val="a4"/>
    <w:link w:val="ListBulItem3Char"/>
    <w:rsid w:val="00872BAD"/>
    <w:pPr>
      <w:tabs>
        <w:tab w:val="left" w:pos="1701"/>
      </w:tabs>
      <w:ind w:left="1417" w:firstLine="0"/>
    </w:pPr>
  </w:style>
  <w:style w:type="character" w:customStyle="1" w:styleId="ListBulItem3Char">
    <w:name w:val="ListBulItem 3 Char"/>
    <w:link w:val="ListBulIte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4">
    <w:name w:val="ListBulItem 4"/>
    <w:basedOn w:val="a4"/>
    <w:link w:val="ListBulItem4Char"/>
    <w:rsid w:val="00872BAD"/>
    <w:pPr>
      <w:tabs>
        <w:tab w:val="left" w:pos="1984"/>
      </w:tabs>
      <w:ind w:left="1701" w:firstLine="0"/>
    </w:pPr>
  </w:style>
  <w:style w:type="character" w:customStyle="1" w:styleId="ListBulItem4Char">
    <w:name w:val="ListBulItem 4 Char"/>
    <w:link w:val="ListBulIte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5">
    <w:name w:val="ListBulItem 5"/>
    <w:basedOn w:val="a4"/>
    <w:link w:val="ListBulItem5Char"/>
    <w:rsid w:val="00872BAD"/>
    <w:pPr>
      <w:tabs>
        <w:tab w:val="left" w:pos="2268"/>
      </w:tabs>
      <w:ind w:left="1984" w:firstLine="0"/>
    </w:pPr>
  </w:style>
  <w:style w:type="character" w:customStyle="1" w:styleId="ListBulItem5Char">
    <w:name w:val="ListBulItem 5 Char"/>
    <w:link w:val="ListBulIte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6">
    <w:name w:val="ListBulItem 6"/>
    <w:basedOn w:val="a4"/>
    <w:link w:val="ListBulItem6Char"/>
    <w:rsid w:val="00872BAD"/>
    <w:pPr>
      <w:ind w:left="2268" w:firstLine="0"/>
    </w:pPr>
  </w:style>
  <w:style w:type="character" w:customStyle="1" w:styleId="ListBulItem6Char">
    <w:name w:val="ListBulItem 6 Char"/>
    <w:link w:val="ListBulIte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Continue"/>
    <w:basedOn w:val="a4"/>
    <w:rsid w:val="00872BAD"/>
    <w:pPr>
      <w:ind w:left="850" w:firstLine="0"/>
    </w:pPr>
  </w:style>
  <w:style w:type="paragraph" w:styleId="26">
    <w:name w:val="List Continue 2"/>
    <w:basedOn w:val="a4"/>
    <w:rsid w:val="00872BAD"/>
    <w:pPr>
      <w:ind w:left="1134" w:firstLine="0"/>
    </w:pPr>
  </w:style>
  <w:style w:type="paragraph" w:styleId="37">
    <w:name w:val="List Continue 3"/>
    <w:basedOn w:val="a4"/>
    <w:rsid w:val="00872BAD"/>
    <w:pPr>
      <w:ind w:left="1417" w:firstLine="0"/>
    </w:pPr>
  </w:style>
  <w:style w:type="paragraph" w:styleId="46">
    <w:name w:val="List Continue 4"/>
    <w:basedOn w:val="a4"/>
    <w:rsid w:val="00872BAD"/>
    <w:pPr>
      <w:ind w:left="1701" w:firstLine="0"/>
    </w:pPr>
  </w:style>
  <w:style w:type="paragraph" w:styleId="56">
    <w:name w:val="List Continue 5"/>
    <w:basedOn w:val="a4"/>
    <w:rsid w:val="00872BAD"/>
    <w:pPr>
      <w:ind w:left="1984" w:firstLine="0"/>
    </w:pPr>
  </w:style>
  <w:style w:type="paragraph" w:customStyle="1" w:styleId="ListContinue6">
    <w:name w:val="List Continue 6"/>
    <w:basedOn w:val="a4"/>
    <w:link w:val="ListContinue6Char"/>
    <w:rsid w:val="00872BAD"/>
    <w:pPr>
      <w:ind w:left="2268" w:firstLine="0"/>
    </w:pPr>
  </w:style>
  <w:style w:type="character" w:customStyle="1" w:styleId="ListContinue6Char">
    <w:name w:val="List Continue 6 Char"/>
    <w:link w:val="ListContinue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al">
    <w:name w:val="TableNormal"/>
    <w:basedOn w:val="a4"/>
    <w:link w:val="TableNormalChar"/>
    <w:qFormat/>
    <w:rsid w:val="00872BAD"/>
    <w:pPr>
      <w:spacing w:line="240" w:lineRule="auto"/>
      <w:ind w:firstLine="0"/>
      <w:jc w:val="left"/>
    </w:pPr>
  </w:style>
  <w:style w:type="character" w:customStyle="1" w:styleId="TableNormalChar">
    <w:name w:val="TableNormal Char"/>
    <w:link w:val="TableNormal"/>
    <w:qFormat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opic">
    <w:name w:val="TableTopic"/>
    <w:basedOn w:val="TableNormal"/>
    <w:link w:val="TableTopicChar"/>
    <w:rsid w:val="00872BAD"/>
    <w:pPr>
      <w:keepNext/>
      <w:keepLines/>
    </w:pPr>
    <w:rPr>
      <w:b/>
    </w:rPr>
  </w:style>
  <w:style w:type="character" w:customStyle="1" w:styleId="TableTopicChar">
    <w:name w:val="TableTopic Char"/>
    <w:link w:val="TableTopic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Simple">
    <w:name w:val="Simple"/>
    <w:basedOn w:val="TableNormal"/>
    <w:link w:val="SimpleChar"/>
    <w:rsid w:val="00872BAD"/>
  </w:style>
  <w:style w:type="character" w:customStyle="1" w:styleId="SimpleChar">
    <w:name w:val="Simple Char"/>
    <w:link w:val="Simple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872BAD"/>
    <w:pPr>
      <w:keepNext/>
      <w:keepLines/>
      <w:spacing w:line="240" w:lineRule="auto"/>
      <w:ind w:firstLine="0"/>
      <w:jc w:val="center"/>
    </w:pPr>
    <w:rPr>
      <w:b/>
    </w:rPr>
  </w:style>
  <w:style w:type="character" w:customStyle="1" w:styleId="TableTitleChar">
    <w:name w:val="TableTitle Char"/>
    <w:link w:val="TableTitle"/>
    <w:qFormat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TableCaption">
    <w:name w:val="TableCaption"/>
    <w:basedOn w:val="a4"/>
    <w:link w:val="TableCaptionChar"/>
    <w:rsid w:val="00872BAD"/>
    <w:pPr>
      <w:keepNext/>
      <w:keepLines/>
      <w:spacing w:line="240" w:lineRule="auto"/>
      <w:ind w:firstLine="0"/>
      <w:jc w:val="left"/>
    </w:pPr>
    <w:rPr>
      <w:b/>
    </w:rPr>
  </w:style>
  <w:style w:type="character" w:customStyle="1" w:styleId="TableCaptionChar">
    <w:name w:val="TableCaption Char"/>
    <w:link w:val="Tabl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ridCompactLeft">
    <w:name w:val="GridCompactLeft"/>
    <w:basedOn w:val="a4"/>
    <w:link w:val="GridCompactLeftChar"/>
    <w:rsid w:val="00872BAD"/>
    <w:pPr>
      <w:spacing w:line="160" w:lineRule="exact"/>
      <w:ind w:firstLine="0"/>
      <w:jc w:val="left"/>
    </w:pPr>
    <w:rPr>
      <w:sz w:val="20"/>
    </w:rPr>
  </w:style>
  <w:style w:type="character" w:customStyle="1" w:styleId="GridCompactLeftChar">
    <w:name w:val="GridCompactLeft Char"/>
    <w:link w:val="GridCompactLeft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Right">
    <w:name w:val="GridCompactRight"/>
    <w:basedOn w:val="a4"/>
    <w:link w:val="GridCompactRightChar"/>
    <w:rsid w:val="00872BAD"/>
    <w:pPr>
      <w:spacing w:line="160" w:lineRule="exact"/>
      <w:ind w:firstLine="0"/>
      <w:jc w:val="right"/>
    </w:pPr>
    <w:rPr>
      <w:sz w:val="20"/>
    </w:rPr>
  </w:style>
  <w:style w:type="character" w:customStyle="1" w:styleId="GridCompactRightChar">
    <w:name w:val="GridCompactRight Char"/>
    <w:link w:val="GridCompactRight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Center">
    <w:name w:val="GridCompactCenter"/>
    <w:basedOn w:val="a4"/>
    <w:link w:val="GridCompactCenterChar"/>
    <w:rsid w:val="00872BAD"/>
    <w:pPr>
      <w:spacing w:line="160" w:lineRule="exact"/>
      <w:ind w:firstLine="0"/>
      <w:jc w:val="center"/>
    </w:pPr>
    <w:rPr>
      <w:sz w:val="20"/>
    </w:rPr>
  </w:style>
  <w:style w:type="character" w:customStyle="1" w:styleId="GridCompactCenterChar">
    <w:name w:val="GridCompactCenter Char"/>
    <w:link w:val="GridCompactCenter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Justify">
    <w:name w:val="GridCompactJustify"/>
    <w:basedOn w:val="a4"/>
    <w:next w:val="GridCompactLeft"/>
    <w:link w:val="GridCompactJustifyChar"/>
    <w:rsid w:val="00872BAD"/>
    <w:pPr>
      <w:spacing w:line="160" w:lineRule="exact"/>
      <w:ind w:firstLine="0"/>
    </w:pPr>
    <w:rPr>
      <w:sz w:val="20"/>
    </w:rPr>
  </w:style>
  <w:style w:type="character" w:customStyle="1" w:styleId="GridCompactJustifyChar">
    <w:name w:val="GridCompactJustify Char"/>
    <w:link w:val="GridCompactJustify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TableList">
    <w:name w:val="TableList"/>
    <w:basedOn w:val="TableNormal"/>
    <w:link w:val="TableListChar"/>
    <w:rsid w:val="00872BAD"/>
    <w:pPr>
      <w:numPr>
        <w:numId w:val="54"/>
      </w:numPr>
      <w:tabs>
        <w:tab w:val="clear" w:pos="283"/>
      </w:tabs>
    </w:pPr>
  </w:style>
  <w:style w:type="character" w:customStyle="1" w:styleId="TableListChar">
    <w:name w:val="TableList Char"/>
    <w:link w:val="TableLis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">
    <w:name w:val="zl_TableList"/>
    <w:basedOn w:val="a7"/>
    <w:rsid w:val="00872BAD"/>
    <w:pPr>
      <w:numPr>
        <w:numId w:val="54"/>
      </w:numPr>
    </w:pPr>
  </w:style>
  <w:style w:type="paragraph" w:customStyle="1" w:styleId="TableCellNum">
    <w:name w:val="TableCellNum"/>
    <w:basedOn w:val="TableList"/>
    <w:link w:val="TableCellNumChar"/>
    <w:rsid w:val="00872BAD"/>
    <w:pPr>
      <w:numPr>
        <w:numId w:val="100"/>
      </w:numPr>
      <w:tabs>
        <w:tab w:val="clear" w:pos="283"/>
      </w:tabs>
    </w:pPr>
  </w:style>
  <w:style w:type="character" w:customStyle="1" w:styleId="TableCellNumChar">
    <w:name w:val="TableCellNum Char"/>
    <w:link w:val="TableCell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CellNum">
    <w:name w:val="zl_TableCellNum"/>
    <w:basedOn w:val="a7"/>
    <w:rsid w:val="00872BAD"/>
    <w:pPr>
      <w:numPr>
        <w:numId w:val="100"/>
      </w:numPr>
    </w:pPr>
  </w:style>
  <w:style w:type="paragraph" w:customStyle="1" w:styleId="TableListNum">
    <w:name w:val="TableListNum"/>
    <w:basedOn w:val="TableList"/>
    <w:link w:val="TableListNumChar"/>
    <w:rsid w:val="00872BAD"/>
    <w:pPr>
      <w:numPr>
        <w:numId w:val="55"/>
      </w:numPr>
    </w:pPr>
  </w:style>
  <w:style w:type="character" w:customStyle="1" w:styleId="TableListNumChar">
    <w:name w:val="TableListNum Char"/>
    <w:link w:val="TableLis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">
    <w:name w:val="zl_TableListNum"/>
    <w:basedOn w:val="a7"/>
    <w:rsid w:val="00872BAD"/>
    <w:pPr>
      <w:numPr>
        <w:numId w:val="55"/>
      </w:numPr>
    </w:pPr>
  </w:style>
  <w:style w:type="paragraph" w:customStyle="1" w:styleId="TableListNum2">
    <w:name w:val="TableListNum 2"/>
    <w:basedOn w:val="TableList"/>
    <w:link w:val="TableListNum2Char"/>
    <w:rsid w:val="00872BAD"/>
    <w:pPr>
      <w:numPr>
        <w:numId w:val="56"/>
      </w:numPr>
    </w:pPr>
  </w:style>
  <w:style w:type="character" w:customStyle="1" w:styleId="TableListNum2Char">
    <w:name w:val="TableListNum 2 Char"/>
    <w:link w:val="TableLis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2">
    <w:name w:val="zl_TableListNum2"/>
    <w:basedOn w:val="a7"/>
    <w:rsid w:val="00872BAD"/>
    <w:pPr>
      <w:numPr>
        <w:numId w:val="56"/>
      </w:numPr>
    </w:pPr>
  </w:style>
  <w:style w:type="paragraph" w:customStyle="1" w:styleId="TableListNum3">
    <w:name w:val="TableListNum 3"/>
    <w:basedOn w:val="TableList"/>
    <w:link w:val="TableListNum3Char"/>
    <w:rsid w:val="00872BAD"/>
    <w:pPr>
      <w:numPr>
        <w:numId w:val="57"/>
      </w:numPr>
    </w:pPr>
  </w:style>
  <w:style w:type="character" w:customStyle="1" w:styleId="TableListNum3Char">
    <w:name w:val="TableListNum 3 Char"/>
    <w:link w:val="TableLis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3">
    <w:name w:val="zl_TableListNum3"/>
    <w:basedOn w:val="a7"/>
    <w:rsid w:val="00872BAD"/>
    <w:pPr>
      <w:numPr>
        <w:numId w:val="57"/>
      </w:numPr>
    </w:pPr>
  </w:style>
  <w:style w:type="paragraph" w:customStyle="1" w:styleId="TableListNum4">
    <w:name w:val="TableListNum 4"/>
    <w:basedOn w:val="TableList"/>
    <w:link w:val="TableListNum4Char"/>
    <w:rsid w:val="00872BAD"/>
    <w:pPr>
      <w:numPr>
        <w:numId w:val="58"/>
      </w:numPr>
    </w:pPr>
  </w:style>
  <w:style w:type="character" w:customStyle="1" w:styleId="TableListNum4Char">
    <w:name w:val="TableListNum 4 Char"/>
    <w:link w:val="TableLis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4">
    <w:name w:val="zl_TableListNum4"/>
    <w:basedOn w:val="a7"/>
    <w:rsid w:val="00872BAD"/>
    <w:pPr>
      <w:numPr>
        <w:numId w:val="58"/>
      </w:numPr>
    </w:pPr>
  </w:style>
  <w:style w:type="paragraph" w:customStyle="1" w:styleId="TableListNum5">
    <w:name w:val="TableListNum 5"/>
    <w:basedOn w:val="TableList"/>
    <w:link w:val="TableListNum5Char"/>
    <w:rsid w:val="00872BAD"/>
    <w:pPr>
      <w:numPr>
        <w:numId w:val="59"/>
      </w:numPr>
    </w:pPr>
  </w:style>
  <w:style w:type="character" w:customStyle="1" w:styleId="TableListNum5Char">
    <w:name w:val="TableListNum 5 Char"/>
    <w:link w:val="TableLis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5">
    <w:name w:val="zl_TableListNum5"/>
    <w:basedOn w:val="a7"/>
    <w:rsid w:val="00872BAD"/>
    <w:pPr>
      <w:numPr>
        <w:numId w:val="59"/>
      </w:numPr>
    </w:pPr>
  </w:style>
  <w:style w:type="paragraph" w:customStyle="1" w:styleId="TableListNum6">
    <w:name w:val="TableListNum 6"/>
    <w:basedOn w:val="TableList"/>
    <w:link w:val="TableListNum6Char"/>
    <w:rsid w:val="00872BAD"/>
    <w:pPr>
      <w:numPr>
        <w:numId w:val="60"/>
      </w:numPr>
    </w:pPr>
  </w:style>
  <w:style w:type="character" w:customStyle="1" w:styleId="TableListNum6Char">
    <w:name w:val="TableListNum 6 Char"/>
    <w:link w:val="TableLis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6">
    <w:name w:val="zl_TableListNum6"/>
    <w:basedOn w:val="a7"/>
    <w:rsid w:val="00872BAD"/>
    <w:pPr>
      <w:numPr>
        <w:numId w:val="60"/>
      </w:numPr>
    </w:pPr>
  </w:style>
  <w:style w:type="paragraph" w:customStyle="1" w:styleId="TableListNumEngCap">
    <w:name w:val="TableListNumEngCap"/>
    <w:basedOn w:val="TableList"/>
    <w:link w:val="TableListNumEngCapChar"/>
    <w:rsid w:val="00872BAD"/>
    <w:pPr>
      <w:numPr>
        <w:numId w:val="61"/>
      </w:numPr>
    </w:pPr>
  </w:style>
  <w:style w:type="character" w:customStyle="1" w:styleId="TableListNumEngCapChar">
    <w:name w:val="TableListNumEngCap Char"/>
    <w:link w:val="TableListNumEng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">
    <w:name w:val="zl_TableListNumEngCap"/>
    <w:basedOn w:val="a7"/>
    <w:rsid w:val="00872BAD"/>
    <w:pPr>
      <w:numPr>
        <w:numId w:val="61"/>
      </w:numPr>
    </w:pPr>
  </w:style>
  <w:style w:type="paragraph" w:customStyle="1" w:styleId="TableListNumEngCap2">
    <w:name w:val="TableListNumEngCap 2"/>
    <w:basedOn w:val="TableList"/>
    <w:link w:val="TableListNumEngCap2Char"/>
    <w:rsid w:val="00872BAD"/>
    <w:pPr>
      <w:numPr>
        <w:numId w:val="62"/>
      </w:numPr>
    </w:pPr>
  </w:style>
  <w:style w:type="character" w:customStyle="1" w:styleId="TableListNumEngCap2Char">
    <w:name w:val="TableListNumEngCap 2 Char"/>
    <w:link w:val="TableListNumEng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2">
    <w:name w:val="zl_TableListNumEngCap2"/>
    <w:basedOn w:val="a7"/>
    <w:rsid w:val="00872BAD"/>
    <w:pPr>
      <w:numPr>
        <w:numId w:val="62"/>
      </w:numPr>
    </w:pPr>
  </w:style>
  <w:style w:type="paragraph" w:customStyle="1" w:styleId="TableListNumEngCap3">
    <w:name w:val="TableListNumEngCap 3"/>
    <w:basedOn w:val="TableList"/>
    <w:link w:val="TableListNumEngCap3Char"/>
    <w:rsid w:val="00872BAD"/>
    <w:pPr>
      <w:numPr>
        <w:numId w:val="63"/>
      </w:numPr>
    </w:pPr>
  </w:style>
  <w:style w:type="character" w:customStyle="1" w:styleId="TableListNumEngCap3Char">
    <w:name w:val="TableListNumEngCap 3 Char"/>
    <w:link w:val="TableListNumEng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3">
    <w:name w:val="zl_TableListNumEngCap3"/>
    <w:basedOn w:val="a7"/>
    <w:rsid w:val="00872BAD"/>
    <w:pPr>
      <w:numPr>
        <w:numId w:val="63"/>
      </w:numPr>
    </w:pPr>
  </w:style>
  <w:style w:type="paragraph" w:customStyle="1" w:styleId="TableListNumEngCap4">
    <w:name w:val="TableListNumEngCap 4"/>
    <w:basedOn w:val="TableList"/>
    <w:link w:val="TableListNumEngCap4Char"/>
    <w:rsid w:val="00872BAD"/>
    <w:pPr>
      <w:numPr>
        <w:numId w:val="64"/>
      </w:numPr>
    </w:pPr>
  </w:style>
  <w:style w:type="character" w:customStyle="1" w:styleId="TableListNumEngCap4Char">
    <w:name w:val="TableListNumEngCap 4 Char"/>
    <w:link w:val="TableListNumEng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4">
    <w:name w:val="zl_TableListNumEngCap4"/>
    <w:basedOn w:val="a7"/>
    <w:rsid w:val="00872BAD"/>
    <w:pPr>
      <w:numPr>
        <w:numId w:val="64"/>
      </w:numPr>
    </w:pPr>
  </w:style>
  <w:style w:type="paragraph" w:customStyle="1" w:styleId="TableListNumEngCap5">
    <w:name w:val="TableListNumEngCap 5"/>
    <w:basedOn w:val="TableList"/>
    <w:link w:val="TableListNumEngCap5Char"/>
    <w:rsid w:val="00872BAD"/>
    <w:pPr>
      <w:numPr>
        <w:numId w:val="65"/>
      </w:numPr>
    </w:pPr>
  </w:style>
  <w:style w:type="character" w:customStyle="1" w:styleId="TableListNumEngCap5Char">
    <w:name w:val="TableListNumEngCap 5 Char"/>
    <w:link w:val="TableListNumEng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5">
    <w:name w:val="zl_TableListNumEngCap5"/>
    <w:basedOn w:val="a7"/>
    <w:rsid w:val="00872BAD"/>
    <w:pPr>
      <w:numPr>
        <w:numId w:val="65"/>
      </w:numPr>
    </w:pPr>
  </w:style>
  <w:style w:type="paragraph" w:customStyle="1" w:styleId="TableListNumEngCap6">
    <w:name w:val="TableListNumEngCap 6"/>
    <w:basedOn w:val="TableList"/>
    <w:link w:val="TableListNumEngCap6Char"/>
    <w:rsid w:val="00872BAD"/>
    <w:pPr>
      <w:numPr>
        <w:numId w:val="66"/>
      </w:numPr>
    </w:pPr>
  </w:style>
  <w:style w:type="character" w:customStyle="1" w:styleId="TableListNumEngCap6Char">
    <w:name w:val="TableListNumEngCap 6 Char"/>
    <w:link w:val="TableListNumEng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6">
    <w:name w:val="zl_TableListNumEngCap6"/>
    <w:basedOn w:val="a7"/>
    <w:rsid w:val="00872BAD"/>
    <w:pPr>
      <w:numPr>
        <w:numId w:val="66"/>
      </w:numPr>
    </w:pPr>
  </w:style>
  <w:style w:type="paragraph" w:customStyle="1" w:styleId="TableListNumEngSmall">
    <w:name w:val="TableListNumEngSmall"/>
    <w:basedOn w:val="TableList"/>
    <w:link w:val="TableListNumEngSmallChar"/>
    <w:rsid w:val="00872BAD"/>
    <w:pPr>
      <w:numPr>
        <w:numId w:val="67"/>
      </w:numPr>
    </w:pPr>
  </w:style>
  <w:style w:type="character" w:customStyle="1" w:styleId="TableListNumEngSmallChar">
    <w:name w:val="TableListNumEngSmall Char"/>
    <w:link w:val="TableListNumEng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">
    <w:name w:val="zl_TableListNumEngSmall"/>
    <w:basedOn w:val="a7"/>
    <w:rsid w:val="00872BAD"/>
    <w:pPr>
      <w:numPr>
        <w:numId w:val="67"/>
      </w:numPr>
    </w:pPr>
  </w:style>
  <w:style w:type="paragraph" w:customStyle="1" w:styleId="TableListNumEngSmall2">
    <w:name w:val="TableListNumEngSmall 2"/>
    <w:basedOn w:val="TableList"/>
    <w:link w:val="TableListNumEngSmall2Char"/>
    <w:rsid w:val="00872BAD"/>
    <w:pPr>
      <w:numPr>
        <w:numId w:val="68"/>
      </w:numPr>
    </w:pPr>
  </w:style>
  <w:style w:type="character" w:customStyle="1" w:styleId="TableListNumEngSmall2Char">
    <w:name w:val="TableListNumEngSmall 2 Char"/>
    <w:link w:val="TableListNumEng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2">
    <w:name w:val="zl_TableListNumEngSmall2"/>
    <w:basedOn w:val="a7"/>
    <w:rsid w:val="00872BAD"/>
    <w:pPr>
      <w:numPr>
        <w:numId w:val="68"/>
      </w:numPr>
    </w:pPr>
  </w:style>
  <w:style w:type="paragraph" w:customStyle="1" w:styleId="TableListNumEngSmall3">
    <w:name w:val="TableListNumEngSmall 3"/>
    <w:basedOn w:val="TableList"/>
    <w:link w:val="TableListNumEngSmall3Char"/>
    <w:rsid w:val="00872BAD"/>
    <w:pPr>
      <w:numPr>
        <w:numId w:val="69"/>
      </w:numPr>
    </w:pPr>
  </w:style>
  <w:style w:type="character" w:customStyle="1" w:styleId="TableListNumEngSmall3Char">
    <w:name w:val="TableListNumEngSmall 3 Char"/>
    <w:link w:val="TableListNumEng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3">
    <w:name w:val="zl_TableListNumEngSmall3"/>
    <w:basedOn w:val="a7"/>
    <w:rsid w:val="00872BAD"/>
    <w:pPr>
      <w:numPr>
        <w:numId w:val="69"/>
      </w:numPr>
    </w:pPr>
  </w:style>
  <w:style w:type="paragraph" w:customStyle="1" w:styleId="TableListNumEngSmall4">
    <w:name w:val="TableListNumEngSmall 4"/>
    <w:basedOn w:val="TableList"/>
    <w:link w:val="TableListNumEngSmall4Char"/>
    <w:rsid w:val="00872BAD"/>
    <w:pPr>
      <w:numPr>
        <w:numId w:val="70"/>
      </w:numPr>
    </w:pPr>
  </w:style>
  <w:style w:type="character" w:customStyle="1" w:styleId="TableListNumEngSmall4Char">
    <w:name w:val="TableListNumEngSmall 4 Char"/>
    <w:link w:val="TableListNumEng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4">
    <w:name w:val="zl_TableListNumEngSmall4"/>
    <w:basedOn w:val="a7"/>
    <w:rsid w:val="00872BAD"/>
    <w:pPr>
      <w:numPr>
        <w:numId w:val="70"/>
      </w:numPr>
    </w:pPr>
  </w:style>
  <w:style w:type="paragraph" w:customStyle="1" w:styleId="TableListNumEngSmall5">
    <w:name w:val="TableListNumEngSmall 5"/>
    <w:basedOn w:val="TableList"/>
    <w:link w:val="TableListNumEngSmall5Char"/>
    <w:rsid w:val="00872BAD"/>
    <w:pPr>
      <w:numPr>
        <w:numId w:val="71"/>
      </w:numPr>
    </w:pPr>
  </w:style>
  <w:style w:type="character" w:customStyle="1" w:styleId="TableListNumEngSmall5Char">
    <w:name w:val="TableListNumEngSmall 5 Char"/>
    <w:link w:val="TableListNumEng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5">
    <w:name w:val="zl_TableListNumEngSmall5"/>
    <w:basedOn w:val="a7"/>
    <w:rsid w:val="00872BAD"/>
    <w:pPr>
      <w:numPr>
        <w:numId w:val="71"/>
      </w:numPr>
    </w:pPr>
  </w:style>
  <w:style w:type="paragraph" w:customStyle="1" w:styleId="TableListNumEngSmall6">
    <w:name w:val="TableListNumEngSmall 6"/>
    <w:basedOn w:val="TableList"/>
    <w:link w:val="TableListNumEngSmall6Char"/>
    <w:rsid w:val="00872BAD"/>
    <w:pPr>
      <w:numPr>
        <w:numId w:val="72"/>
      </w:numPr>
    </w:pPr>
  </w:style>
  <w:style w:type="character" w:customStyle="1" w:styleId="TableListNumEngSmall6Char">
    <w:name w:val="TableListNumEngSmall 6 Char"/>
    <w:link w:val="TableListNumEng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6">
    <w:name w:val="zl_TableListNumEngSmall6"/>
    <w:basedOn w:val="a7"/>
    <w:rsid w:val="00872BAD"/>
    <w:pPr>
      <w:numPr>
        <w:numId w:val="72"/>
      </w:numPr>
    </w:pPr>
  </w:style>
  <w:style w:type="paragraph" w:customStyle="1" w:styleId="TableListNumRusCap">
    <w:name w:val="TableListNumRusCap"/>
    <w:basedOn w:val="TableList"/>
    <w:link w:val="TableListNumRusCapChar"/>
    <w:rsid w:val="00872BAD"/>
    <w:pPr>
      <w:numPr>
        <w:numId w:val="73"/>
      </w:numPr>
    </w:pPr>
  </w:style>
  <w:style w:type="character" w:customStyle="1" w:styleId="TableListNumRusCapChar">
    <w:name w:val="TableListNumRusCap Char"/>
    <w:link w:val="TableListNumRus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">
    <w:name w:val="zl_TableListNumRusCap"/>
    <w:basedOn w:val="a7"/>
    <w:rsid w:val="00872BAD"/>
    <w:pPr>
      <w:numPr>
        <w:numId w:val="73"/>
      </w:numPr>
    </w:pPr>
  </w:style>
  <w:style w:type="paragraph" w:customStyle="1" w:styleId="TableListNumRusCap2">
    <w:name w:val="TableListNumRusCap 2"/>
    <w:basedOn w:val="TableList"/>
    <w:link w:val="TableListNumRusCap2Char"/>
    <w:rsid w:val="00872BAD"/>
    <w:pPr>
      <w:numPr>
        <w:numId w:val="74"/>
      </w:numPr>
    </w:pPr>
  </w:style>
  <w:style w:type="character" w:customStyle="1" w:styleId="TableListNumRusCap2Char">
    <w:name w:val="TableListNumRusCap 2 Char"/>
    <w:link w:val="TableListNumRus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2">
    <w:name w:val="zl_TableListNumRusCap2"/>
    <w:basedOn w:val="a7"/>
    <w:rsid w:val="00872BAD"/>
    <w:pPr>
      <w:numPr>
        <w:numId w:val="74"/>
      </w:numPr>
    </w:pPr>
  </w:style>
  <w:style w:type="paragraph" w:customStyle="1" w:styleId="TableListNumRusCap3">
    <w:name w:val="TableListNumRusCap 3"/>
    <w:basedOn w:val="TableList"/>
    <w:link w:val="TableListNumRusCap3Char"/>
    <w:rsid w:val="00872BAD"/>
    <w:pPr>
      <w:numPr>
        <w:numId w:val="75"/>
      </w:numPr>
    </w:pPr>
  </w:style>
  <w:style w:type="character" w:customStyle="1" w:styleId="TableListNumRusCap3Char">
    <w:name w:val="TableListNumRusCap 3 Char"/>
    <w:link w:val="TableListNumRus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3">
    <w:name w:val="zl_TableListNumRusCap3"/>
    <w:basedOn w:val="a7"/>
    <w:rsid w:val="00872BAD"/>
    <w:pPr>
      <w:numPr>
        <w:numId w:val="75"/>
      </w:numPr>
    </w:pPr>
  </w:style>
  <w:style w:type="paragraph" w:customStyle="1" w:styleId="TableListNumRusCap4">
    <w:name w:val="TableListNumRusCap 4"/>
    <w:basedOn w:val="TableList"/>
    <w:link w:val="TableListNumRusCap4Char"/>
    <w:rsid w:val="00872BAD"/>
    <w:pPr>
      <w:numPr>
        <w:numId w:val="76"/>
      </w:numPr>
    </w:pPr>
  </w:style>
  <w:style w:type="character" w:customStyle="1" w:styleId="TableListNumRusCap4Char">
    <w:name w:val="TableListNumRusCap 4 Char"/>
    <w:link w:val="TableListNumRus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4">
    <w:name w:val="zl_TableListNumRusCap4"/>
    <w:basedOn w:val="a7"/>
    <w:rsid w:val="00872BAD"/>
    <w:pPr>
      <w:numPr>
        <w:numId w:val="76"/>
      </w:numPr>
    </w:pPr>
  </w:style>
  <w:style w:type="paragraph" w:customStyle="1" w:styleId="TableListNumRusCap5">
    <w:name w:val="TableListNumRusCap 5"/>
    <w:basedOn w:val="TableList"/>
    <w:link w:val="TableListNumRusCap5Char"/>
    <w:rsid w:val="00872BAD"/>
    <w:pPr>
      <w:numPr>
        <w:numId w:val="77"/>
      </w:numPr>
    </w:pPr>
  </w:style>
  <w:style w:type="character" w:customStyle="1" w:styleId="TableListNumRusCap5Char">
    <w:name w:val="TableListNumRusCap 5 Char"/>
    <w:link w:val="TableListNumRus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5">
    <w:name w:val="zl_TableListNumRusCap5"/>
    <w:basedOn w:val="a7"/>
    <w:rsid w:val="00872BAD"/>
    <w:pPr>
      <w:numPr>
        <w:numId w:val="77"/>
      </w:numPr>
    </w:pPr>
  </w:style>
  <w:style w:type="paragraph" w:customStyle="1" w:styleId="TableListNumRusCap6">
    <w:name w:val="TableListNumRusCap 6"/>
    <w:basedOn w:val="TableList"/>
    <w:link w:val="TableListNumRusCap6Char"/>
    <w:rsid w:val="00872BAD"/>
    <w:pPr>
      <w:numPr>
        <w:numId w:val="78"/>
      </w:numPr>
    </w:pPr>
  </w:style>
  <w:style w:type="character" w:customStyle="1" w:styleId="TableListNumRusCap6Char">
    <w:name w:val="TableListNumRusCap 6 Char"/>
    <w:link w:val="TableListNumRus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6">
    <w:name w:val="zl_TableListNumRusCap6"/>
    <w:basedOn w:val="a7"/>
    <w:rsid w:val="00872BAD"/>
    <w:pPr>
      <w:numPr>
        <w:numId w:val="78"/>
      </w:numPr>
    </w:pPr>
  </w:style>
  <w:style w:type="paragraph" w:customStyle="1" w:styleId="TableListNumRusSmall">
    <w:name w:val="TableListNumRusSmall"/>
    <w:basedOn w:val="TableList"/>
    <w:link w:val="TableListNumRusSmallChar"/>
    <w:rsid w:val="00872BAD"/>
    <w:pPr>
      <w:numPr>
        <w:numId w:val="79"/>
      </w:numPr>
    </w:pPr>
  </w:style>
  <w:style w:type="character" w:customStyle="1" w:styleId="TableListNumRusSmallChar">
    <w:name w:val="TableListNumRusSmall Char"/>
    <w:link w:val="TableListNumRus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">
    <w:name w:val="zl_TableListNumRusSmall"/>
    <w:basedOn w:val="a7"/>
    <w:rsid w:val="00872BAD"/>
    <w:pPr>
      <w:numPr>
        <w:numId w:val="79"/>
      </w:numPr>
    </w:pPr>
  </w:style>
  <w:style w:type="paragraph" w:customStyle="1" w:styleId="TableListNumRusSmall2">
    <w:name w:val="TableListNumRusSmall 2"/>
    <w:basedOn w:val="TableList"/>
    <w:link w:val="TableListNumRusSmall2Char"/>
    <w:rsid w:val="00872BAD"/>
    <w:pPr>
      <w:numPr>
        <w:numId w:val="80"/>
      </w:numPr>
    </w:pPr>
  </w:style>
  <w:style w:type="character" w:customStyle="1" w:styleId="TableListNumRusSmall2Char">
    <w:name w:val="TableListNumRusSmall 2 Char"/>
    <w:link w:val="TableListNumRus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2">
    <w:name w:val="zl_TableListNumRusSmall2"/>
    <w:basedOn w:val="a7"/>
    <w:rsid w:val="00872BAD"/>
    <w:pPr>
      <w:numPr>
        <w:numId w:val="80"/>
      </w:numPr>
    </w:pPr>
  </w:style>
  <w:style w:type="paragraph" w:customStyle="1" w:styleId="TableListNumRusSmall3">
    <w:name w:val="TableListNumRusSmall 3"/>
    <w:basedOn w:val="TableList"/>
    <w:link w:val="TableListNumRusSmall3Char"/>
    <w:rsid w:val="00872BAD"/>
    <w:pPr>
      <w:numPr>
        <w:numId w:val="81"/>
      </w:numPr>
    </w:pPr>
  </w:style>
  <w:style w:type="character" w:customStyle="1" w:styleId="TableListNumRusSmall3Char">
    <w:name w:val="TableListNumRusSmall 3 Char"/>
    <w:link w:val="TableListNumRus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3">
    <w:name w:val="zl_TableListNumRusSmall3"/>
    <w:basedOn w:val="a7"/>
    <w:rsid w:val="00872BAD"/>
    <w:pPr>
      <w:numPr>
        <w:numId w:val="81"/>
      </w:numPr>
    </w:pPr>
  </w:style>
  <w:style w:type="paragraph" w:customStyle="1" w:styleId="TableListNumRusSmall4">
    <w:name w:val="TableListNumRusSmall 4"/>
    <w:basedOn w:val="TableList"/>
    <w:link w:val="TableListNumRusSmall4Char"/>
    <w:rsid w:val="00872BAD"/>
    <w:pPr>
      <w:numPr>
        <w:numId w:val="82"/>
      </w:numPr>
    </w:pPr>
  </w:style>
  <w:style w:type="character" w:customStyle="1" w:styleId="TableListNumRusSmall4Char">
    <w:name w:val="TableListNumRusSmall 4 Char"/>
    <w:link w:val="TableListNumRus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4">
    <w:name w:val="zl_TableListNumRusSmall4"/>
    <w:basedOn w:val="a7"/>
    <w:rsid w:val="00872BAD"/>
    <w:pPr>
      <w:numPr>
        <w:numId w:val="82"/>
      </w:numPr>
    </w:pPr>
  </w:style>
  <w:style w:type="paragraph" w:customStyle="1" w:styleId="TableListNumRusSmall5">
    <w:name w:val="TableListNumRusSmall 5"/>
    <w:basedOn w:val="TableList"/>
    <w:link w:val="TableListNumRusSmall5Char"/>
    <w:rsid w:val="00872BAD"/>
    <w:pPr>
      <w:numPr>
        <w:numId w:val="83"/>
      </w:numPr>
    </w:pPr>
  </w:style>
  <w:style w:type="character" w:customStyle="1" w:styleId="TableListNumRusSmall5Char">
    <w:name w:val="TableListNumRusSmall 5 Char"/>
    <w:link w:val="TableListNumRus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5">
    <w:name w:val="zl_TableListNumRusSmall5"/>
    <w:basedOn w:val="a7"/>
    <w:rsid w:val="00872BAD"/>
    <w:pPr>
      <w:numPr>
        <w:numId w:val="83"/>
      </w:numPr>
    </w:pPr>
  </w:style>
  <w:style w:type="paragraph" w:customStyle="1" w:styleId="TableListNumRusSmall6">
    <w:name w:val="TableListNumRusSmall 6"/>
    <w:basedOn w:val="TableList"/>
    <w:link w:val="TableListNumRusSmall6Char"/>
    <w:rsid w:val="00872BAD"/>
    <w:pPr>
      <w:numPr>
        <w:numId w:val="84"/>
      </w:numPr>
    </w:pPr>
  </w:style>
  <w:style w:type="character" w:customStyle="1" w:styleId="TableListNumRusSmall6Char">
    <w:name w:val="TableListNumRusSmall 6 Char"/>
    <w:link w:val="TableListNumRus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6">
    <w:name w:val="zl_TableListNumRusSmall6"/>
    <w:basedOn w:val="a7"/>
    <w:rsid w:val="00872BAD"/>
    <w:pPr>
      <w:numPr>
        <w:numId w:val="84"/>
      </w:numPr>
    </w:pPr>
  </w:style>
  <w:style w:type="paragraph" w:customStyle="1" w:styleId="TableListBul">
    <w:name w:val="TableListBul"/>
    <w:basedOn w:val="a1"/>
    <w:link w:val="TableListBulChar"/>
    <w:rsid w:val="00872BAD"/>
    <w:pPr>
      <w:numPr>
        <w:numId w:val="85"/>
      </w:numPr>
      <w:spacing w:line="240" w:lineRule="auto"/>
      <w:jc w:val="left"/>
    </w:pPr>
  </w:style>
  <w:style w:type="character" w:customStyle="1" w:styleId="TableListBulChar">
    <w:name w:val="TableListBul Char"/>
    <w:link w:val="TableListBu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">
    <w:name w:val="zl_TableListBul"/>
    <w:basedOn w:val="a7"/>
    <w:rsid w:val="00872BAD"/>
    <w:pPr>
      <w:numPr>
        <w:numId w:val="85"/>
      </w:numPr>
    </w:pPr>
  </w:style>
  <w:style w:type="paragraph" w:customStyle="1" w:styleId="TableListBul2">
    <w:name w:val="TableListBul 2"/>
    <w:basedOn w:val="a1"/>
    <w:link w:val="TableListBul2Char"/>
    <w:rsid w:val="00872BAD"/>
    <w:pPr>
      <w:numPr>
        <w:numId w:val="86"/>
      </w:numPr>
      <w:spacing w:line="240" w:lineRule="auto"/>
      <w:jc w:val="left"/>
    </w:pPr>
  </w:style>
  <w:style w:type="character" w:customStyle="1" w:styleId="TableListBul2Char">
    <w:name w:val="TableListBul 2 Char"/>
    <w:link w:val="TableListBu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2">
    <w:name w:val="zl_TableListBul2"/>
    <w:basedOn w:val="a7"/>
    <w:rsid w:val="00872BAD"/>
    <w:pPr>
      <w:numPr>
        <w:numId w:val="86"/>
      </w:numPr>
    </w:pPr>
  </w:style>
  <w:style w:type="paragraph" w:customStyle="1" w:styleId="TableListBul3">
    <w:name w:val="TableListBul 3"/>
    <w:basedOn w:val="a1"/>
    <w:link w:val="TableListBul3Char"/>
    <w:rsid w:val="00872BAD"/>
    <w:pPr>
      <w:numPr>
        <w:numId w:val="87"/>
      </w:numPr>
      <w:spacing w:line="240" w:lineRule="auto"/>
      <w:jc w:val="left"/>
    </w:pPr>
  </w:style>
  <w:style w:type="character" w:customStyle="1" w:styleId="TableListBul3Char">
    <w:name w:val="TableListBul 3 Char"/>
    <w:link w:val="TableListBu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3">
    <w:name w:val="zl_TableListBul3"/>
    <w:basedOn w:val="a7"/>
    <w:rsid w:val="00872BAD"/>
    <w:pPr>
      <w:numPr>
        <w:numId w:val="87"/>
      </w:numPr>
    </w:pPr>
  </w:style>
  <w:style w:type="paragraph" w:customStyle="1" w:styleId="TableListBul4">
    <w:name w:val="TableListBul 4"/>
    <w:basedOn w:val="a1"/>
    <w:link w:val="TableListBul4Char"/>
    <w:rsid w:val="00872BAD"/>
    <w:pPr>
      <w:numPr>
        <w:numId w:val="88"/>
      </w:numPr>
      <w:spacing w:line="240" w:lineRule="auto"/>
      <w:jc w:val="left"/>
    </w:pPr>
  </w:style>
  <w:style w:type="character" w:customStyle="1" w:styleId="TableListBul4Char">
    <w:name w:val="TableListBul 4 Char"/>
    <w:link w:val="TableListBu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4">
    <w:name w:val="zl_TableListBul4"/>
    <w:basedOn w:val="a7"/>
    <w:rsid w:val="00872BAD"/>
    <w:pPr>
      <w:numPr>
        <w:numId w:val="88"/>
      </w:numPr>
    </w:pPr>
  </w:style>
  <w:style w:type="paragraph" w:customStyle="1" w:styleId="TableListBul5">
    <w:name w:val="TableListBul 5"/>
    <w:basedOn w:val="a1"/>
    <w:link w:val="TableListBul5Char"/>
    <w:rsid w:val="00872BAD"/>
    <w:pPr>
      <w:numPr>
        <w:numId w:val="89"/>
      </w:numPr>
      <w:spacing w:line="240" w:lineRule="auto"/>
      <w:jc w:val="left"/>
    </w:pPr>
  </w:style>
  <w:style w:type="character" w:customStyle="1" w:styleId="TableListBul5Char">
    <w:name w:val="TableListBul 5 Char"/>
    <w:link w:val="TableListBu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5">
    <w:name w:val="zl_TableListBul5"/>
    <w:basedOn w:val="a7"/>
    <w:rsid w:val="00872BAD"/>
    <w:pPr>
      <w:numPr>
        <w:numId w:val="89"/>
      </w:numPr>
    </w:pPr>
  </w:style>
  <w:style w:type="paragraph" w:customStyle="1" w:styleId="TableListBul6">
    <w:name w:val="TableListBul 6"/>
    <w:basedOn w:val="a1"/>
    <w:link w:val="TableListBul6Char"/>
    <w:rsid w:val="00872BAD"/>
    <w:pPr>
      <w:numPr>
        <w:numId w:val="90"/>
      </w:numPr>
      <w:spacing w:line="240" w:lineRule="auto"/>
      <w:jc w:val="left"/>
    </w:pPr>
  </w:style>
  <w:style w:type="character" w:customStyle="1" w:styleId="TableListBul6Char">
    <w:name w:val="TableListBul 6 Char"/>
    <w:link w:val="TableListBu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6">
    <w:name w:val="zl_TableListBul6"/>
    <w:basedOn w:val="a7"/>
    <w:rsid w:val="00872BAD"/>
    <w:pPr>
      <w:numPr>
        <w:numId w:val="90"/>
      </w:numPr>
    </w:pPr>
  </w:style>
  <w:style w:type="paragraph" w:customStyle="1" w:styleId="TableListAltBul">
    <w:name w:val="TableListAltBul"/>
    <w:basedOn w:val="a1"/>
    <w:link w:val="TableListAltBulChar"/>
    <w:rsid w:val="00872BAD"/>
    <w:pPr>
      <w:numPr>
        <w:numId w:val="91"/>
      </w:numPr>
      <w:spacing w:line="240" w:lineRule="auto"/>
      <w:jc w:val="left"/>
    </w:pPr>
  </w:style>
  <w:style w:type="character" w:customStyle="1" w:styleId="TableListAltBulChar">
    <w:name w:val="TableListAltBul Char"/>
    <w:link w:val="TableListAltBu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">
    <w:name w:val="zl_TableListAltBul"/>
    <w:basedOn w:val="a7"/>
    <w:rsid w:val="00872BAD"/>
    <w:pPr>
      <w:numPr>
        <w:numId w:val="91"/>
      </w:numPr>
    </w:pPr>
  </w:style>
  <w:style w:type="paragraph" w:customStyle="1" w:styleId="TableListAltBul2">
    <w:name w:val="TableListAltBul 2"/>
    <w:basedOn w:val="a1"/>
    <w:link w:val="TableListAltBul2Char"/>
    <w:rsid w:val="00872BAD"/>
    <w:pPr>
      <w:numPr>
        <w:numId w:val="92"/>
      </w:numPr>
      <w:spacing w:line="240" w:lineRule="auto"/>
      <w:jc w:val="left"/>
    </w:pPr>
  </w:style>
  <w:style w:type="character" w:customStyle="1" w:styleId="TableListAltBul2Char">
    <w:name w:val="TableListAltBul 2 Char"/>
    <w:link w:val="TableListAltBu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2">
    <w:name w:val="zl_TableListAltBul2"/>
    <w:basedOn w:val="a7"/>
    <w:rsid w:val="00872BAD"/>
    <w:pPr>
      <w:numPr>
        <w:numId w:val="92"/>
      </w:numPr>
    </w:pPr>
  </w:style>
  <w:style w:type="paragraph" w:customStyle="1" w:styleId="TableListAltBul3">
    <w:name w:val="TableListAltBul 3"/>
    <w:basedOn w:val="a1"/>
    <w:link w:val="TableListAltBul3Char"/>
    <w:rsid w:val="00872BAD"/>
    <w:pPr>
      <w:numPr>
        <w:numId w:val="93"/>
      </w:numPr>
      <w:spacing w:line="240" w:lineRule="auto"/>
      <w:jc w:val="left"/>
    </w:pPr>
  </w:style>
  <w:style w:type="character" w:customStyle="1" w:styleId="TableListAltBul3Char">
    <w:name w:val="TableListAltBul 3 Char"/>
    <w:link w:val="TableListAltBu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3">
    <w:name w:val="zl_TableListAltBul3"/>
    <w:basedOn w:val="a7"/>
    <w:rsid w:val="00872BAD"/>
    <w:pPr>
      <w:numPr>
        <w:numId w:val="93"/>
      </w:numPr>
    </w:pPr>
  </w:style>
  <w:style w:type="paragraph" w:customStyle="1" w:styleId="TableListAltBul4">
    <w:name w:val="TableListAltBul 4"/>
    <w:basedOn w:val="a1"/>
    <w:link w:val="TableListAltBul4Char"/>
    <w:rsid w:val="00872BAD"/>
    <w:pPr>
      <w:numPr>
        <w:numId w:val="94"/>
      </w:numPr>
      <w:spacing w:line="240" w:lineRule="auto"/>
      <w:jc w:val="left"/>
    </w:pPr>
  </w:style>
  <w:style w:type="character" w:customStyle="1" w:styleId="TableListAltBul4Char">
    <w:name w:val="TableListAltBul 4 Char"/>
    <w:link w:val="TableListAltBu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4">
    <w:name w:val="zl_TableListAltBul4"/>
    <w:basedOn w:val="a7"/>
    <w:rsid w:val="00872BAD"/>
    <w:pPr>
      <w:numPr>
        <w:numId w:val="94"/>
      </w:numPr>
    </w:pPr>
  </w:style>
  <w:style w:type="paragraph" w:customStyle="1" w:styleId="TableListAltBul5">
    <w:name w:val="TableListAltBul 5"/>
    <w:basedOn w:val="a1"/>
    <w:link w:val="TableListAltBul5Char"/>
    <w:rsid w:val="00872BAD"/>
    <w:pPr>
      <w:numPr>
        <w:numId w:val="95"/>
      </w:numPr>
      <w:spacing w:line="240" w:lineRule="auto"/>
      <w:jc w:val="left"/>
    </w:pPr>
  </w:style>
  <w:style w:type="character" w:customStyle="1" w:styleId="TableListAltBul5Char">
    <w:name w:val="TableListAltBul 5 Char"/>
    <w:link w:val="TableListAltBu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5">
    <w:name w:val="zl_TableListAltBul5"/>
    <w:basedOn w:val="a7"/>
    <w:rsid w:val="00872BAD"/>
    <w:pPr>
      <w:numPr>
        <w:numId w:val="95"/>
      </w:numPr>
    </w:pPr>
  </w:style>
  <w:style w:type="paragraph" w:customStyle="1" w:styleId="TableListAltBul6">
    <w:name w:val="TableListAltBul 6"/>
    <w:basedOn w:val="a1"/>
    <w:link w:val="TableListAltBul6Char"/>
    <w:rsid w:val="00872BAD"/>
    <w:pPr>
      <w:numPr>
        <w:numId w:val="96"/>
      </w:numPr>
      <w:spacing w:line="240" w:lineRule="auto"/>
      <w:jc w:val="left"/>
    </w:pPr>
  </w:style>
  <w:style w:type="character" w:customStyle="1" w:styleId="TableListAltBul6Char">
    <w:name w:val="TableListAltBul 6 Char"/>
    <w:link w:val="TableListAltBu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6">
    <w:name w:val="zl_TableListAltBul6"/>
    <w:basedOn w:val="a7"/>
    <w:rsid w:val="00872BAD"/>
    <w:pPr>
      <w:numPr>
        <w:numId w:val="96"/>
      </w:numPr>
    </w:pPr>
  </w:style>
  <w:style w:type="paragraph" w:customStyle="1" w:styleId="TableListCont">
    <w:name w:val="TableListCont"/>
    <w:basedOn w:val="a4"/>
    <w:link w:val="TableListContChar"/>
    <w:rsid w:val="00872BAD"/>
    <w:pPr>
      <w:spacing w:line="240" w:lineRule="auto"/>
      <w:ind w:left="227" w:firstLine="0"/>
      <w:jc w:val="left"/>
    </w:pPr>
  </w:style>
  <w:style w:type="character" w:customStyle="1" w:styleId="TableListContChar">
    <w:name w:val="TableListCont Char"/>
    <w:link w:val="TableListCon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2">
    <w:name w:val="TableListCont 2"/>
    <w:basedOn w:val="a4"/>
    <w:link w:val="TableListCont2Char"/>
    <w:rsid w:val="00872BAD"/>
    <w:pPr>
      <w:spacing w:line="240" w:lineRule="auto"/>
      <w:ind w:left="454" w:firstLine="0"/>
      <w:jc w:val="left"/>
    </w:pPr>
  </w:style>
  <w:style w:type="character" w:customStyle="1" w:styleId="TableListCont2Char">
    <w:name w:val="TableListCont 2 Char"/>
    <w:link w:val="TableListCont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3">
    <w:name w:val="TableListCont 3"/>
    <w:basedOn w:val="a4"/>
    <w:link w:val="TableListCont3Char"/>
    <w:rsid w:val="00872BAD"/>
    <w:pPr>
      <w:spacing w:line="240" w:lineRule="auto"/>
      <w:ind w:left="680" w:firstLine="0"/>
      <w:jc w:val="left"/>
    </w:pPr>
  </w:style>
  <w:style w:type="character" w:customStyle="1" w:styleId="TableListCont3Char">
    <w:name w:val="TableListCont 3 Char"/>
    <w:link w:val="TableListCont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4">
    <w:name w:val="TableListCont 4"/>
    <w:basedOn w:val="a4"/>
    <w:link w:val="TableListCont4Char"/>
    <w:rsid w:val="00872BAD"/>
    <w:pPr>
      <w:spacing w:line="240" w:lineRule="auto"/>
      <w:ind w:left="907" w:firstLine="0"/>
      <w:jc w:val="left"/>
    </w:pPr>
  </w:style>
  <w:style w:type="character" w:customStyle="1" w:styleId="TableListCont4Char">
    <w:name w:val="TableListCont 4 Char"/>
    <w:link w:val="TableListCont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5">
    <w:name w:val="TableListCont 5"/>
    <w:basedOn w:val="a4"/>
    <w:link w:val="TableListCont5Char"/>
    <w:rsid w:val="00872BAD"/>
    <w:pPr>
      <w:spacing w:line="240" w:lineRule="auto"/>
      <w:ind w:left="1134" w:firstLine="0"/>
      <w:jc w:val="left"/>
    </w:pPr>
  </w:style>
  <w:style w:type="character" w:customStyle="1" w:styleId="TableListCont5Char">
    <w:name w:val="TableListCont 5 Char"/>
    <w:link w:val="TableListCont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6">
    <w:name w:val="TableListCont 6"/>
    <w:basedOn w:val="a4"/>
    <w:link w:val="TableListCont6Char"/>
    <w:rsid w:val="00872BAD"/>
    <w:pPr>
      <w:spacing w:line="240" w:lineRule="auto"/>
      <w:ind w:left="1361" w:firstLine="0"/>
      <w:jc w:val="left"/>
    </w:pPr>
  </w:style>
  <w:style w:type="character" w:customStyle="1" w:styleId="TableListCont6Char">
    <w:name w:val="TableListCont 6 Char"/>
    <w:link w:val="TableListCon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">
    <w:name w:val="TableListOutNum"/>
    <w:basedOn w:val="a1"/>
    <w:link w:val="TableListOutNumChar"/>
    <w:rsid w:val="00872BAD"/>
    <w:pPr>
      <w:numPr>
        <w:numId w:val="97"/>
      </w:numPr>
      <w:spacing w:line="240" w:lineRule="auto"/>
      <w:jc w:val="left"/>
    </w:pPr>
  </w:style>
  <w:style w:type="character" w:customStyle="1" w:styleId="TableListOutNumChar">
    <w:name w:val="TableListOutNum Char"/>
    <w:link w:val="TableListOu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OutNum">
    <w:name w:val="zl_TableListOutNum"/>
    <w:basedOn w:val="a7"/>
    <w:rsid w:val="00872BAD"/>
    <w:pPr>
      <w:numPr>
        <w:numId w:val="97"/>
      </w:numPr>
    </w:pPr>
  </w:style>
  <w:style w:type="paragraph" w:customStyle="1" w:styleId="TableListOutNum2">
    <w:name w:val="TableListOutNum 2"/>
    <w:basedOn w:val="a1"/>
    <w:link w:val="TableListOutNum2Char"/>
    <w:rsid w:val="00872BAD"/>
    <w:pPr>
      <w:numPr>
        <w:ilvl w:val="1"/>
        <w:numId w:val="97"/>
      </w:numPr>
      <w:spacing w:line="240" w:lineRule="auto"/>
      <w:jc w:val="left"/>
    </w:pPr>
  </w:style>
  <w:style w:type="character" w:customStyle="1" w:styleId="TableListOutNum2Char">
    <w:name w:val="TableListOutNum 2 Char"/>
    <w:link w:val="TableListOu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3">
    <w:name w:val="TableListOutNum 3"/>
    <w:basedOn w:val="a1"/>
    <w:link w:val="TableListOutNum3Char"/>
    <w:rsid w:val="00872BAD"/>
    <w:pPr>
      <w:numPr>
        <w:ilvl w:val="2"/>
        <w:numId w:val="97"/>
      </w:numPr>
      <w:spacing w:line="240" w:lineRule="auto"/>
      <w:jc w:val="left"/>
    </w:pPr>
  </w:style>
  <w:style w:type="character" w:customStyle="1" w:styleId="TableListOutNum3Char">
    <w:name w:val="TableListOutNum 3 Char"/>
    <w:link w:val="TableListOu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4">
    <w:name w:val="TableListOutNum 4"/>
    <w:basedOn w:val="a1"/>
    <w:link w:val="TableListOutNum4Char"/>
    <w:rsid w:val="00872BAD"/>
    <w:pPr>
      <w:numPr>
        <w:ilvl w:val="3"/>
        <w:numId w:val="97"/>
      </w:numPr>
      <w:spacing w:line="240" w:lineRule="auto"/>
      <w:jc w:val="left"/>
    </w:pPr>
  </w:style>
  <w:style w:type="character" w:customStyle="1" w:styleId="TableListOutNum4Char">
    <w:name w:val="TableListOutNum 4 Char"/>
    <w:link w:val="TableListOu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5">
    <w:name w:val="TableListOutNum 5"/>
    <w:basedOn w:val="a1"/>
    <w:link w:val="TableListOutNum5Char"/>
    <w:rsid w:val="00872BAD"/>
    <w:pPr>
      <w:numPr>
        <w:ilvl w:val="4"/>
        <w:numId w:val="97"/>
      </w:numPr>
      <w:spacing w:line="240" w:lineRule="auto"/>
      <w:jc w:val="left"/>
    </w:pPr>
  </w:style>
  <w:style w:type="character" w:customStyle="1" w:styleId="TableListOutNum5Char">
    <w:name w:val="TableListOutNum 5 Char"/>
    <w:link w:val="TableListOu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6">
    <w:name w:val="TableListOutNum 6"/>
    <w:basedOn w:val="a1"/>
    <w:link w:val="TableListOutNum6Char"/>
    <w:rsid w:val="00872BAD"/>
    <w:pPr>
      <w:numPr>
        <w:ilvl w:val="5"/>
        <w:numId w:val="97"/>
      </w:numPr>
      <w:spacing w:line="240" w:lineRule="auto"/>
      <w:jc w:val="left"/>
    </w:pPr>
  </w:style>
  <w:style w:type="character" w:customStyle="1" w:styleId="TableListOutNum6Char">
    <w:name w:val="TableListOutNum 6 Char"/>
    <w:link w:val="TableListOu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acterPrototype">
    <w:name w:val="CharacterPrototyp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DFN">
    <w:name w:val="DFN"/>
    <w:rsid w:val="00872BAD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styleId="afb">
    <w:name w:val="Strong"/>
    <w:qFormat/>
    <w:rsid w:val="00872BAD"/>
    <w:rPr>
      <w:rFonts w:ascii="Times New Roman" w:hAnsi="Times New Roman" w:cs="Times New Roman"/>
      <w:b/>
      <w:bCs w:val="0"/>
      <w:i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styleId="afc">
    <w:name w:val="Emphasis"/>
    <w:qFormat/>
    <w:rsid w:val="00872BAD"/>
    <w:rPr>
      <w:rFonts w:ascii="Times New Roman" w:hAnsi="Times New Roman" w:cs="Times New Roman"/>
      <w:b w:val="0"/>
      <w:i/>
      <w:iCs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CODE">
    <w:name w:val="CODE"/>
    <w:rsid w:val="00872BAD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Codesmall">
    <w:name w:val="Codesmall"/>
    <w:rsid w:val="00872BAD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sz w:val="12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leName">
    <w:name w:val="FileName"/>
    <w:rsid w:val="00872BAD"/>
    <w:rPr>
      <w:rFonts w:ascii="Time New Roman" w:hAnsi="Time New Roman" w:cs="Times New Roman"/>
      <w:b w:val="0"/>
      <w:i w:val="0"/>
      <w:caps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leNameUnix">
    <w:name w:val="FileNameUnix"/>
    <w:rsid w:val="00872BAD"/>
    <w:rPr>
      <w:rFonts w:ascii="Lucida Console" w:hAnsi="Lucida Console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9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Object">
    <w:name w:val="Object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GuidelinesText">
    <w:name w:val="GuidelinesText"/>
    <w:rsid w:val="00872BAD"/>
    <w:rPr>
      <w:rFonts w:ascii="Times New Roman" w:hAnsi="Times New Roman" w:cs="Times New Roman"/>
      <w:b w:val="0"/>
      <w:i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ExpectedAtRisk">
    <w:name w:val="Status_ExpectedAtRisk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FF00"/>
      <w:vertAlign w:val="baseline"/>
      <w:lang w:val="ru-RU"/>
    </w:rPr>
  </w:style>
  <w:style w:type="character" w:customStyle="1" w:styleId="StatusExpectedLate">
    <w:name w:val="Status_ExpectedLat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0000"/>
      <w:vertAlign w:val="baseline"/>
      <w:lang w:val="ru-RU"/>
    </w:rPr>
  </w:style>
  <w:style w:type="character" w:customStyle="1" w:styleId="StatusExpectedNormal">
    <w:name w:val="Status_ExpectedNormal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CCFFCC"/>
      <w:vertAlign w:val="baseline"/>
      <w:lang w:val="ru-RU"/>
    </w:rPr>
  </w:style>
  <w:style w:type="character" w:customStyle="1" w:styleId="StatusProposed">
    <w:name w:val="Status_Proposed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ResolvedInTime">
    <w:name w:val="Status_ResolvedInTim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8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ResolvedLate">
    <w:name w:val="Status_ResolvedLat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FF0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gureCaptionText">
    <w:name w:val="FigureCaptionText"/>
    <w:rsid w:val="00872BAD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table" w:styleId="afd">
    <w:name w:val="Table Grid"/>
    <w:basedOn w:val="a6"/>
    <w:uiPriority w:val="59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single" w:sz="2" w:space="0" w:color="auto"/>
        </w:tcBorders>
      </w:tcPr>
    </w:tblStylePr>
  </w:style>
  <w:style w:type="table" w:customStyle="1" w:styleId="TableGridNoBorder">
    <w:name w:val="Table Grid NoBorder"/>
    <w:basedOn w:val="a6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pPr>
        <w:suppressOverlap w:val="0"/>
        <w:textDirection w:val="lrTb"/>
      </w:pPr>
    </w:tblStylePr>
  </w:style>
  <w:style w:type="table" w:customStyle="1" w:styleId="TableImage">
    <w:name w:val="Table Image"/>
    <w:basedOn w:val="a6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283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2">
    <w:name w:val="Table Image 2"/>
    <w:basedOn w:val="TableImage"/>
    <w:rsid w:val="00872BAD"/>
    <w:tblPr>
      <w:tblCellSpacing w:w="0" w:type="dxa"/>
      <w:tblInd w:w="56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3">
    <w:name w:val="Table Image 3"/>
    <w:basedOn w:val="TableImage"/>
    <w:rsid w:val="00872BAD"/>
    <w:tblPr>
      <w:tblCellSpacing w:w="0" w:type="dxa"/>
      <w:tblInd w:w="85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4">
    <w:name w:val="Table Image 4"/>
    <w:basedOn w:val="TableImage"/>
    <w:rsid w:val="00872BAD"/>
    <w:tblPr>
      <w:tblCellSpacing w:w="0" w:type="dxa"/>
      <w:tblInd w:w="1134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5">
    <w:name w:val="Table Image 5"/>
    <w:basedOn w:val="TableImage"/>
    <w:rsid w:val="00872BAD"/>
    <w:tblPr>
      <w:tblCellSpacing w:w="0" w:type="dxa"/>
      <w:tblInd w:w="141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Normal">
    <w:name w:val="Table Image Normal"/>
    <w:basedOn w:val="TableImage"/>
    <w:rsid w:val="00872BAD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paragraph" w:customStyle="1" w:styleId="33">
    <w:name w:val="ПрилА3"/>
    <w:basedOn w:val="a4"/>
    <w:rsid w:val="00FB1FC0"/>
    <w:pPr>
      <w:widowControl w:val="0"/>
      <w:numPr>
        <w:ilvl w:val="2"/>
        <w:numId w:val="98"/>
      </w:numPr>
      <w:tabs>
        <w:tab w:val="num" w:pos="1800"/>
      </w:tabs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styleId="afe">
    <w:name w:val="table of figures"/>
    <w:basedOn w:val="a4"/>
    <w:uiPriority w:val="99"/>
    <w:rsid w:val="009058B1"/>
    <w:pPr>
      <w:tabs>
        <w:tab w:val="left" w:leader="dot" w:pos="567"/>
        <w:tab w:val="right" w:leader="dot" w:pos="9356"/>
      </w:tabs>
      <w:ind w:left="1276" w:right="310" w:hanging="1276"/>
      <w:jc w:val="left"/>
    </w:pPr>
  </w:style>
  <w:style w:type="numbering" w:customStyle="1" w:styleId="15">
    <w:name w:val="Нет списка1"/>
    <w:next w:val="a7"/>
    <w:uiPriority w:val="99"/>
    <w:semiHidden/>
    <w:unhideWhenUsed/>
    <w:rsid w:val="00CC538F"/>
  </w:style>
  <w:style w:type="paragraph" w:styleId="aff">
    <w:name w:val="E-mail Signature"/>
    <w:basedOn w:val="a4"/>
    <w:link w:val="aff0"/>
    <w:rsid w:val="00CC538F"/>
    <w:pPr>
      <w:spacing w:line="240" w:lineRule="auto"/>
    </w:pPr>
  </w:style>
  <w:style w:type="character" w:customStyle="1" w:styleId="aff0">
    <w:name w:val="Электронная подпись Знак"/>
    <w:basedOn w:val="a5"/>
    <w:link w:val="aff"/>
    <w:rsid w:val="00CC53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caption"/>
    <w:basedOn w:val="a4"/>
    <w:next w:val="a4"/>
    <w:link w:val="aff2"/>
    <w:qFormat/>
    <w:rsid w:val="00CC538F"/>
    <w:pPr>
      <w:spacing w:before="120" w:after="120" w:line="240" w:lineRule="auto"/>
      <w:jc w:val="right"/>
    </w:pPr>
    <w:rPr>
      <w:b/>
      <w:bCs/>
      <w:szCs w:val="20"/>
    </w:rPr>
  </w:style>
  <w:style w:type="paragraph" w:styleId="aff3">
    <w:name w:val="annotation text"/>
    <w:basedOn w:val="a4"/>
    <w:link w:val="aff4"/>
    <w:uiPriority w:val="99"/>
    <w:qFormat/>
    <w:rsid w:val="00CC538F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5">
    <w:name w:val="Комментарий"/>
    <w:basedOn w:val="a4"/>
    <w:rsid w:val="00CC538F"/>
    <w:pPr>
      <w:spacing w:line="240" w:lineRule="auto"/>
      <w:ind w:firstLine="720"/>
    </w:pPr>
    <w:rPr>
      <w:noProof/>
      <w:color w:val="0000FF"/>
    </w:rPr>
  </w:style>
  <w:style w:type="character" w:styleId="aff6">
    <w:name w:val="annotation reference"/>
    <w:uiPriority w:val="99"/>
    <w:semiHidden/>
    <w:qFormat/>
    <w:rsid w:val="00CC538F"/>
    <w:rPr>
      <w:sz w:val="16"/>
      <w:szCs w:val="16"/>
    </w:rPr>
  </w:style>
  <w:style w:type="paragraph" w:styleId="aff7">
    <w:name w:val="footnote text"/>
    <w:basedOn w:val="a4"/>
    <w:link w:val="aff8"/>
    <w:uiPriority w:val="99"/>
    <w:rsid w:val="00CC538F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5"/>
    <w:link w:val="aff7"/>
    <w:uiPriority w:val="99"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footnote reference"/>
    <w:uiPriority w:val="99"/>
    <w:semiHidden/>
    <w:rsid w:val="00CC538F"/>
    <w:rPr>
      <w:vertAlign w:val="superscript"/>
    </w:rPr>
  </w:style>
  <w:style w:type="paragraph" w:customStyle="1" w:styleId="affa">
    <w:name w:val="Нумерованный список с отступом"/>
    <w:basedOn w:val="a4"/>
    <w:rsid w:val="00CC538F"/>
    <w:pPr>
      <w:tabs>
        <w:tab w:val="num" w:pos="1080"/>
      </w:tabs>
      <w:ind w:left="1021" w:hanging="301"/>
    </w:pPr>
  </w:style>
  <w:style w:type="paragraph" w:customStyle="1" w:styleId="a0">
    <w:name w:val="Маркированный список с отступом"/>
    <w:basedOn w:val="a4"/>
    <w:qFormat/>
    <w:rsid w:val="00CC538F"/>
    <w:pPr>
      <w:numPr>
        <w:numId w:val="102"/>
      </w:numPr>
    </w:pPr>
  </w:style>
  <w:style w:type="paragraph" w:customStyle="1" w:styleId="affb">
    <w:name w:val="Примечание к тексту"/>
    <w:basedOn w:val="a4"/>
    <w:rsid w:val="00CC538F"/>
    <w:pPr>
      <w:spacing w:line="240" w:lineRule="auto"/>
      <w:ind w:firstLine="720"/>
    </w:pPr>
  </w:style>
  <w:style w:type="paragraph" w:customStyle="1" w:styleId="affc">
    <w:name w:val="Перечень примечаний"/>
    <w:basedOn w:val="a4"/>
    <w:rsid w:val="00CC538F"/>
    <w:pPr>
      <w:tabs>
        <w:tab w:val="num" w:pos="1080"/>
      </w:tabs>
      <w:spacing w:line="240" w:lineRule="auto"/>
      <w:ind w:left="1021" w:hanging="301"/>
    </w:pPr>
  </w:style>
  <w:style w:type="paragraph" w:customStyle="1" w:styleId="affd">
    <w:name w:val="Приложение А"/>
    <w:basedOn w:val="a4"/>
    <w:next w:val="a4"/>
    <w:rsid w:val="00CC538F"/>
    <w:pPr>
      <w:pageBreakBefore/>
      <w:widowControl w:val="0"/>
      <w:tabs>
        <w:tab w:val="num" w:pos="1480"/>
      </w:tabs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customStyle="1" w:styleId="16">
    <w:name w:val="Маркированный список 1"/>
    <w:basedOn w:val="a4"/>
    <w:rsid w:val="00CC538F"/>
    <w:pPr>
      <w:tabs>
        <w:tab w:val="num" w:pos="1800"/>
      </w:tabs>
      <w:spacing w:line="240" w:lineRule="auto"/>
      <w:ind w:left="1741" w:hanging="301"/>
    </w:pPr>
  </w:style>
  <w:style w:type="paragraph" w:customStyle="1" w:styleId="affe">
    <w:name w:val="Комментарий Список"/>
    <w:basedOn w:val="a4"/>
    <w:rsid w:val="00CC538F"/>
    <w:pPr>
      <w:tabs>
        <w:tab w:val="num" w:pos="1080"/>
      </w:tabs>
      <w:spacing w:line="240" w:lineRule="auto"/>
      <w:ind w:firstLine="720"/>
    </w:pPr>
    <w:rPr>
      <w:color w:val="0000FF"/>
    </w:rPr>
  </w:style>
  <w:style w:type="paragraph" w:customStyle="1" w:styleId="afff">
    <w:name w:val="Маркир. список"/>
    <w:basedOn w:val="af"/>
    <w:rsid w:val="00CC538F"/>
    <w:pPr>
      <w:tabs>
        <w:tab w:val="num" w:pos="1440"/>
      </w:tabs>
      <w:spacing w:after="0"/>
      <w:ind w:left="1440" w:hanging="360"/>
    </w:pPr>
    <w:rPr>
      <w:rFonts w:cs="Arial"/>
      <w:szCs w:val="20"/>
      <w:lang w:eastAsia="en-US"/>
    </w:rPr>
  </w:style>
  <w:style w:type="paragraph" w:styleId="27">
    <w:name w:val="Body Text 2"/>
    <w:basedOn w:val="a4"/>
    <w:link w:val="28"/>
    <w:rsid w:val="00CC538F"/>
    <w:pPr>
      <w:spacing w:line="240" w:lineRule="auto"/>
      <w:jc w:val="center"/>
    </w:pPr>
    <w:rPr>
      <w:b/>
      <w:sz w:val="36"/>
      <w:szCs w:val="20"/>
    </w:rPr>
  </w:style>
  <w:style w:type="character" w:customStyle="1" w:styleId="28">
    <w:name w:val="Основной текст 2 Знак"/>
    <w:basedOn w:val="a5"/>
    <w:link w:val="27"/>
    <w:rsid w:val="00CC538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8">
    <w:name w:val="Body Text 3"/>
    <w:basedOn w:val="a4"/>
    <w:link w:val="39"/>
    <w:rsid w:val="00CC538F"/>
    <w:pPr>
      <w:spacing w:line="240" w:lineRule="auto"/>
    </w:pPr>
    <w:rPr>
      <w:b/>
      <w:bCs/>
    </w:rPr>
  </w:style>
  <w:style w:type="character" w:customStyle="1" w:styleId="39">
    <w:name w:val="Основной текст 3 Знак"/>
    <w:basedOn w:val="a5"/>
    <w:link w:val="38"/>
    <w:rsid w:val="00CC53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0">
    <w:name w:val="FollowedHyperlink"/>
    <w:rsid w:val="00CC538F"/>
    <w:rPr>
      <w:color w:val="800080"/>
      <w:u w:val="single"/>
    </w:rPr>
  </w:style>
  <w:style w:type="paragraph" w:customStyle="1" w:styleId="17">
    <w:name w:val="Текст выноски1"/>
    <w:basedOn w:val="a4"/>
    <w:semiHidden/>
    <w:rsid w:val="00CC538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ff1">
    <w:name w:val="Абзац"/>
    <w:basedOn w:val="a4"/>
    <w:link w:val="afff2"/>
    <w:qFormat/>
    <w:rsid w:val="00CC538F"/>
    <w:pPr>
      <w:ind w:firstLine="709"/>
    </w:pPr>
    <w:rPr>
      <w:szCs w:val="20"/>
    </w:rPr>
  </w:style>
  <w:style w:type="paragraph" w:styleId="afff3">
    <w:name w:val="Normal (Web)"/>
    <w:basedOn w:val="a4"/>
    <w:uiPriority w:val="99"/>
    <w:rsid w:val="00CC538F"/>
    <w:pPr>
      <w:spacing w:before="100" w:beforeAutospacing="1" w:after="100" w:afterAutospacing="1" w:line="240" w:lineRule="auto"/>
    </w:pPr>
  </w:style>
  <w:style w:type="paragraph" w:styleId="afff4">
    <w:name w:val="annotation subject"/>
    <w:basedOn w:val="aff3"/>
    <w:next w:val="aff3"/>
    <w:link w:val="afff5"/>
    <w:uiPriority w:val="99"/>
    <w:semiHidden/>
    <w:rsid w:val="00CC538F"/>
    <w:rPr>
      <w:b/>
      <w:bCs/>
    </w:rPr>
  </w:style>
  <w:style w:type="character" w:customStyle="1" w:styleId="afff5">
    <w:name w:val="Тема примечания Знак"/>
    <w:basedOn w:val="aff4"/>
    <w:link w:val="afff4"/>
    <w:uiPriority w:val="99"/>
    <w:semiHidden/>
    <w:rsid w:val="00CC53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6">
    <w:name w:val="Титул"/>
    <w:basedOn w:val="a4"/>
    <w:rsid w:val="00CC538F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afff7">
    <w:name w:val="Текст таблицы"/>
    <w:basedOn w:val="a4"/>
    <w:next w:val="a4"/>
    <w:rsid w:val="00CC538F"/>
    <w:pPr>
      <w:spacing w:line="240" w:lineRule="auto"/>
    </w:pPr>
    <w:rPr>
      <w:szCs w:val="20"/>
    </w:rPr>
  </w:style>
  <w:style w:type="table" w:styleId="18">
    <w:name w:val="Table Grid 1"/>
    <w:basedOn w:val="a6"/>
    <w:rsid w:val="00CC538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7">
    <w:name w:val="Заголовок 4_"/>
    <w:basedOn w:val="a8"/>
    <w:rsid w:val="00CC538F"/>
    <w:pPr>
      <w:tabs>
        <w:tab w:val="num" w:pos="1800"/>
      </w:tabs>
      <w:spacing w:before="120" w:line="240" w:lineRule="auto"/>
      <w:ind w:left="709" w:firstLine="0"/>
    </w:pPr>
    <w:rPr>
      <w:b/>
    </w:rPr>
  </w:style>
  <w:style w:type="paragraph" w:customStyle="1" w:styleId="afff8">
    <w:name w:val="Комментарии"/>
    <w:basedOn w:val="a4"/>
    <w:link w:val="CharChar"/>
    <w:rsid w:val="00CC538F"/>
    <w:pPr>
      <w:ind w:firstLine="851"/>
    </w:pPr>
    <w:rPr>
      <w:color w:val="FF9900"/>
    </w:rPr>
  </w:style>
  <w:style w:type="character" w:customStyle="1" w:styleId="CharChar">
    <w:name w:val="Комментарии Char Char"/>
    <w:link w:val="afff8"/>
    <w:rsid w:val="00CC538F"/>
    <w:rPr>
      <w:rFonts w:ascii="Times New Roman" w:eastAsia="Times New Roman" w:hAnsi="Times New Roman" w:cs="Times New Roman"/>
      <w:color w:val="FF9900"/>
      <w:sz w:val="24"/>
      <w:szCs w:val="24"/>
    </w:rPr>
  </w:style>
  <w:style w:type="paragraph" w:customStyle="1" w:styleId="afff9">
    <w:name w:val="Список олег"/>
    <w:basedOn w:val="a4"/>
    <w:rsid w:val="00CC538F"/>
    <w:pPr>
      <w:tabs>
        <w:tab w:val="num" w:pos="1440"/>
      </w:tabs>
      <w:spacing w:line="240" w:lineRule="auto"/>
      <w:ind w:left="1440" w:hanging="360"/>
    </w:pPr>
  </w:style>
  <w:style w:type="character" w:customStyle="1" w:styleId="apple-style-span">
    <w:name w:val="apple-style-span"/>
    <w:rsid w:val="00CC538F"/>
  </w:style>
  <w:style w:type="character" w:customStyle="1" w:styleId="apple-converted-space">
    <w:name w:val="apple-converted-space"/>
    <w:rsid w:val="00CC538F"/>
  </w:style>
  <w:style w:type="character" w:customStyle="1" w:styleId="-1">
    <w:name w:val="Цветной список - Акцент 1 Знак"/>
    <w:link w:val="-10"/>
    <w:uiPriority w:val="34"/>
    <w:rsid w:val="00CC538F"/>
    <w:rPr>
      <w:rFonts w:ascii="Calibri" w:eastAsia="Calibri" w:hAnsi="Calibri"/>
      <w:sz w:val="22"/>
      <w:szCs w:val="22"/>
      <w:lang w:eastAsia="en-US"/>
    </w:rPr>
  </w:style>
  <w:style w:type="paragraph" w:customStyle="1" w:styleId="afffa">
    <w:name w:val="Текст абзаца"/>
    <w:basedOn w:val="a4"/>
    <w:uiPriority w:val="99"/>
    <w:rsid w:val="00CC538F"/>
    <w:pPr>
      <w:tabs>
        <w:tab w:val="left" w:pos="-1560"/>
        <w:tab w:val="left" w:pos="-993"/>
      </w:tabs>
      <w:ind w:firstLine="737"/>
    </w:pPr>
  </w:style>
  <w:style w:type="paragraph" w:customStyle="1" w:styleId="afffb">
    <w:name w:val="Основной абзац"/>
    <w:basedOn w:val="a4"/>
    <w:link w:val="afffc"/>
    <w:uiPriority w:val="99"/>
    <w:rsid w:val="00CC538F"/>
    <w:pPr>
      <w:keepNext/>
      <w:ind w:firstLine="709"/>
    </w:pPr>
    <w:rPr>
      <w:sz w:val="28"/>
      <w:szCs w:val="20"/>
    </w:rPr>
  </w:style>
  <w:style w:type="paragraph" w:customStyle="1" w:styleId="10">
    <w:name w:val="Маркир. список 1"/>
    <w:basedOn w:val="a4"/>
    <w:link w:val="19"/>
    <w:qFormat/>
    <w:rsid w:val="00CC538F"/>
    <w:pPr>
      <w:keepNext/>
      <w:numPr>
        <w:numId w:val="103"/>
      </w:numPr>
    </w:pPr>
    <w:rPr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CC53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CC5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Маркир. список 1 Знак"/>
    <w:link w:val="10"/>
    <w:rsid w:val="00CC53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e">
    <w:name w:val="endnote text"/>
    <w:basedOn w:val="a4"/>
    <w:link w:val="affff"/>
    <w:uiPriority w:val="99"/>
    <w:semiHidden/>
    <w:unhideWhenUsed/>
    <w:rsid w:val="00CC538F"/>
    <w:pPr>
      <w:spacing w:line="240" w:lineRule="auto"/>
    </w:pPr>
    <w:rPr>
      <w:sz w:val="20"/>
      <w:szCs w:val="20"/>
    </w:rPr>
  </w:style>
  <w:style w:type="character" w:customStyle="1" w:styleId="affff">
    <w:name w:val="Текст концевой сноски Знак"/>
    <w:basedOn w:val="a5"/>
    <w:link w:val="afffe"/>
    <w:uiPriority w:val="99"/>
    <w:semiHidden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CC538F"/>
    <w:rPr>
      <w:vertAlign w:val="superscript"/>
    </w:rPr>
  </w:style>
  <w:style w:type="paragraph" w:customStyle="1" w:styleId="TableHeading">
    <w:name w:val="Table Heading"/>
    <w:aliases w:val="th"/>
    <w:basedOn w:val="a4"/>
    <w:rsid w:val="00CC538F"/>
    <w:pPr>
      <w:keepNext/>
      <w:spacing w:line="240" w:lineRule="atLeas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2">
    <w:name w:val="Название объекта Знак"/>
    <w:link w:val="aff1"/>
    <w:uiPriority w:val="35"/>
    <w:rsid w:val="00CC538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a">
    <w:name w:val="Сетка таблицы1"/>
    <w:basedOn w:val="a6"/>
    <w:next w:val="afd"/>
    <w:uiPriority w:val="39"/>
    <w:rsid w:val="00CC538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2">
    <w:name w:val="Абзац Знак"/>
    <w:link w:val="afff1"/>
    <w:rsid w:val="00CC538F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-10">
    <w:name w:val="Colorful List Accent 1"/>
    <w:basedOn w:val="a6"/>
    <w:link w:val="-1"/>
    <w:uiPriority w:val="34"/>
    <w:rsid w:val="00CC538F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fff1">
    <w:name w:val="простой текст"/>
    <w:basedOn w:val="af"/>
    <w:link w:val="affff2"/>
    <w:qFormat/>
    <w:rsid w:val="00CC538F"/>
    <w:pPr>
      <w:spacing w:after="0"/>
      <w:ind w:left="0" w:firstLine="709"/>
    </w:pPr>
  </w:style>
  <w:style w:type="character" w:customStyle="1" w:styleId="affff2">
    <w:name w:val="простой текст Знак"/>
    <w:link w:val="affff1"/>
    <w:rsid w:val="00CC538F"/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Нумерованный список скобки"/>
    <w:basedOn w:val="a4"/>
    <w:qFormat/>
    <w:rsid w:val="00CC538F"/>
    <w:pPr>
      <w:numPr>
        <w:numId w:val="104"/>
      </w:numPr>
      <w:ind w:left="993" w:hanging="284"/>
      <w:contextualSpacing/>
    </w:pPr>
  </w:style>
  <w:style w:type="character" w:customStyle="1" w:styleId="affff3">
    <w:name w:val="пункт_меню"/>
    <w:qFormat/>
    <w:rsid w:val="00CC538F"/>
    <w:rPr>
      <w:rFonts w:ascii="Arial" w:hAnsi="Arial"/>
      <w:i/>
      <w:color w:val="595959"/>
      <w:sz w:val="24"/>
    </w:rPr>
  </w:style>
  <w:style w:type="paragraph" w:customStyle="1" w:styleId="affff4">
    <w:name w:val="пункт меню"/>
    <w:basedOn w:val="a4"/>
    <w:link w:val="affff5"/>
    <w:qFormat/>
    <w:rsid w:val="00CC538F"/>
    <w:pPr>
      <w:spacing w:line="240" w:lineRule="auto"/>
      <w:ind w:firstLine="705"/>
    </w:pPr>
    <w:rPr>
      <w:rFonts w:ascii="Arial" w:hAnsi="Arial"/>
      <w:i/>
      <w:color w:val="666666"/>
      <w:szCs w:val="20"/>
    </w:rPr>
  </w:style>
  <w:style w:type="character" w:customStyle="1" w:styleId="affff5">
    <w:name w:val="пункт меню Знак"/>
    <w:link w:val="affff4"/>
    <w:rsid w:val="00CC538F"/>
    <w:rPr>
      <w:rFonts w:ascii="Arial" w:eastAsia="Times New Roman" w:hAnsi="Arial" w:cs="Times New Roman"/>
      <w:i/>
      <w:color w:val="666666"/>
      <w:sz w:val="24"/>
      <w:szCs w:val="20"/>
      <w:lang w:eastAsia="ru-RU"/>
    </w:rPr>
  </w:style>
  <w:style w:type="paragraph" w:customStyle="1" w:styleId="affff6">
    <w:name w:val="рисунок"/>
    <w:basedOn w:val="a4"/>
    <w:link w:val="affff7"/>
    <w:qFormat/>
    <w:rsid w:val="00CC538F"/>
    <w:pPr>
      <w:spacing w:before="120" w:line="240" w:lineRule="auto"/>
      <w:contextualSpacing/>
      <w:jc w:val="center"/>
    </w:pPr>
    <w:rPr>
      <w:rFonts w:ascii="Arial" w:hAnsi="Arial" w:cs="Arial"/>
      <w:noProof/>
      <w:color w:val="E36C0A"/>
      <w:sz w:val="20"/>
      <w:szCs w:val="20"/>
    </w:rPr>
  </w:style>
  <w:style w:type="character" w:customStyle="1" w:styleId="affff7">
    <w:name w:val="рисунок Знак"/>
    <w:basedOn w:val="a5"/>
    <w:link w:val="affff6"/>
    <w:rsid w:val="00CC538F"/>
    <w:rPr>
      <w:rFonts w:ascii="Arial" w:eastAsia="Times New Roman" w:hAnsi="Arial" w:cs="Arial"/>
      <w:noProof/>
      <w:color w:val="E36C0A"/>
      <w:sz w:val="20"/>
      <w:szCs w:val="20"/>
      <w:lang w:eastAsia="ru-RU"/>
    </w:rPr>
  </w:style>
  <w:style w:type="paragraph" w:customStyle="1" w:styleId="1b">
    <w:name w:val="рисунок1"/>
    <w:basedOn w:val="aff1"/>
    <w:link w:val="1c"/>
    <w:qFormat/>
    <w:rsid w:val="00CC538F"/>
    <w:pPr>
      <w:spacing w:before="0" w:after="0"/>
      <w:jc w:val="center"/>
    </w:pPr>
    <w:rPr>
      <w:rFonts w:ascii="Arial" w:hAnsi="Arial" w:cs="Arial"/>
      <w:color w:val="E36C0A"/>
      <w:sz w:val="20"/>
    </w:rPr>
  </w:style>
  <w:style w:type="character" w:customStyle="1" w:styleId="1c">
    <w:name w:val="рисунок1 Знак"/>
    <w:link w:val="1b"/>
    <w:rsid w:val="00CC538F"/>
    <w:rPr>
      <w:rFonts w:ascii="Arial" w:eastAsia="Times New Roman" w:hAnsi="Arial" w:cs="Arial"/>
      <w:b/>
      <w:bCs/>
      <w:color w:val="E36C0A"/>
      <w:sz w:val="20"/>
      <w:szCs w:val="20"/>
      <w:lang w:eastAsia="ru-RU"/>
    </w:rPr>
  </w:style>
  <w:style w:type="character" w:customStyle="1" w:styleId="affff8">
    <w:name w:val="кнопка"/>
    <w:qFormat/>
    <w:rsid w:val="00CC538F"/>
    <w:rPr>
      <w:rFonts w:ascii="Arial" w:hAnsi="Arial"/>
      <w:b/>
      <w:color w:val="595959"/>
      <w:sz w:val="22"/>
      <w:u w:val="single"/>
    </w:rPr>
  </w:style>
  <w:style w:type="paragraph" w:styleId="affff9">
    <w:name w:val="Plain Text"/>
    <w:basedOn w:val="af"/>
    <w:link w:val="affffa"/>
    <w:rsid w:val="00CC538F"/>
    <w:pPr>
      <w:spacing w:after="0" w:line="240" w:lineRule="auto"/>
      <w:ind w:left="0" w:firstLine="708"/>
    </w:pPr>
    <w:rPr>
      <w:rFonts w:ascii="Arial" w:hAnsi="Arial" w:cs="Arial"/>
      <w:color w:val="777777"/>
    </w:rPr>
  </w:style>
  <w:style w:type="character" w:customStyle="1" w:styleId="affffa">
    <w:name w:val="Текст Знак"/>
    <w:basedOn w:val="a5"/>
    <w:link w:val="affff9"/>
    <w:rsid w:val="00CC538F"/>
    <w:rPr>
      <w:rFonts w:ascii="Arial" w:eastAsia="Times New Roman" w:hAnsi="Arial" w:cs="Arial"/>
      <w:color w:val="777777"/>
      <w:sz w:val="24"/>
      <w:szCs w:val="24"/>
      <w:lang w:eastAsia="ru-RU"/>
    </w:rPr>
  </w:style>
  <w:style w:type="paragraph" w:customStyle="1" w:styleId="600">
    <w:name w:val="Стиль Основной текст с отступом + Серый 60%"/>
    <w:basedOn w:val="af"/>
    <w:link w:val="601"/>
    <w:autoRedefine/>
    <w:rsid w:val="00CC538F"/>
    <w:pPr>
      <w:spacing w:after="0" w:line="240" w:lineRule="auto"/>
      <w:ind w:left="0" w:firstLine="708"/>
    </w:pPr>
    <w:rPr>
      <w:rFonts w:ascii="Arial" w:hAnsi="Arial" w:cs="Arial"/>
      <w:color w:val="666666"/>
    </w:rPr>
  </w:style>
  <w:style w:type="character" w:customStyle="1" w:styleId="601">
    <w:name w:val="Стиль Основной текст с отступом + Серый 60% Знак"/>
    <w:link w:val="600"/>
    <w:rsid w:val="00CC538F"/>
    <w:rPr>
      <w:rFonts w:ascii="Arial" w:eastAsia="Times New Roman" w:hAnsi="Arial" w:cs="Arial"/>
      <w:color w:val="666666"/>
      <w:sz w:val="24"/>
      <w:szCs w:val="24"/>
      <w:lang w:eastAsia="ru-RU"/>
    </w:rPr>
  </w:style>
  <w:style w:type="paragraph" w:customStyle="1" w:styleId="603545">
    <w:name w:val="Стиль Основной текст с отступом + Серый 60% Первая строка:  3545 ..."/>
    <w:basedOn w:val="af"/>
    <w:autoRedefine/>
    <w:rsid w:val="00CC538F"/>
    <w:pPr>
      <w:tabs>
        <w:tab w:val="left" w:pos="0"/>
      </w:tabs>
      <w:spacing w:after="0" w:line="240" w:lineRule="auto"/>
      <w:ind w:left="0" w:firstLine="567"/>
    </w:pPr>
    <w:rPr>
      <w:rFonts w:ascii="Arial" w:hAnsi="Arial"/>
      <w:color w:val="808080" w:themeColor="background1" w:themeShade="80"/>
      <w:szCs w:val="20"/>
    </w:rPr>
  </w:style>
  <w:style w:type="paragraph" w:customStyle="1" w:styleId="affffb">
    <w:name w:val="ДокТабНазвание"/>
    <w:basedOn w:val="a4"/>
    <w:link w:val="affffc"/>
    <w:uiPriority w:val="99"/>
    <w:rsid w:val="00344DDF"/>
    <w:pPr>
      <w:keepNext/>
      <w:spacing w:before="120" w:after="120" w:line="240" w:lineRule="auto"/>
      <w:ind w:left="1440" w:hanging="1440"/>
      <w:jc w:val="left"/>
    </w:pPr>
    <w:rPr>
      <w:rFonts w:cs="Arial"/>
      <w:sz w:val="28"/>
    </w:rPr>
  </w:style>
  <w:style w:type="character" w:customStyle="1" w:styleId="affffc">
    <w:name w:val="ДокТабНазвание Знак"/>
    <w:link w:val="affffb"/>
    <w:uiPriority w:val="99"/>
    <w:locked/>
    <w:rsid w:val="00344DDF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d">
    <w:name w:val="ДокТабТекст"/>
    <w:basedOn w:val="a4"/>
    <w:uiPriority w:val="99"/>
    <w:rsid w:val="00344DDF"/>
    <w:pPr>
      <w:spacing w:before="60" w:after="60" w:line="240" w:lineRule="auto"/>
      <w:ind w:firstLine="0"/>
      <w:jc w:val="left"/>
    </w:pPr>
    <w:rPr>
      <w:rFonts w:cs="Arial"/>
      <w:sz w:val="20"/>
      <w:szCs w:val="20"/>
    </w:rPr>
  </w:style>
  <w:style w:type="paragraph" w:styleId="affffe">
    <w:name w:val="List Paragraph"/>
    <w:aliases w:val="AC List 01"/>
    <w:basedOn w:val="a4"/>
    <w:link w:val="afffff"/>
    <w:uiPriority w:val="34"/>
    <w:qFormat/>
    <w:rsid w:val="002D421B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fffff">
    <w:name w:val="Абзац списка Знак"/>
    <w:aliases w:val="AC List 01 Знак"/>
    <w:link w:val="affffe"/>
    <w:uiPriority w:val="34"/>
    <w:locked/>
    <w:rsid w:val="002D421B"/>
    <w:rPr>
      <w:rFonts w:eastAsia="Times New Roman"/>
      <w:lang w:eastAsia="ru-RU"/>
    </w:rPr>
  </w:style>
  <w:style w:type="paragraph" w:customStyle="1" w:styleId="3a">
    <w:name w:val="Название таблицы И3"/>
    <w:basedOn w:val="TableCaption"/>
    <w:link w:val="3b"/>
    <w:qFormat/>
    <w:rsid w:val="00F446CA"/>
    <w:rPr>
      <w:b w:val="0"/>
    </w:rPr>
  </w:style>
  <w:style w:type="character" w:customStyle="1" w:styleId="ipa">
    <w:name w:val="ipa"/>
    <w:basedOn w:val="a5"/>
    <w:rsid w:val="00867456"/>
  </w:style>
  <w:style w:type="character" w:customStyle="1" w:styleId="3b">
    <w:name w:val="Название таблицы И3 Знак"/>
    <w:basedOn w:val="TableCaptionChar"/>
    <w:link w:val="3a"/>
    <w:rsid w:val="00F446C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7">
    <w:name w:val="Таблица B7"/>
    <w:basedOn w:val="aff1"/>
    <w:qFormat/>
    <w:rsid w:val="009F55FA"/>
    <w:pPr>
      <w:keepNext/>
      <w:tabs>
        <w:tab w:val="left" w:pos="0"/>
      </w:tabs>
      <w:spacing w:before="360" w:line="360" w:lineRule="auto"/>
      <w:ind w:firstLine="0"/>
      <w:jc w:val="left"/>
    </w:pPr>
    <w:rPr>
      <w:b w:val="0"/>
    </w:rPr>
  </w:style>
  <w:style w:type="paragraph" w:customStyle="1" w:styleId="130">
    <w:name w:val="Заголовок 1 И3"/>
    <w:basedOn w:val="1"/>
    <w:link w:val="131"/>
    <w:qFormat/>
    <w:rsid w:val="009451DF"/>
  </w:style>
  <w:style w:type="paragraph" w:customStyle="1" w:styleId="1d">
    <w:name w:val="Стиль1"/>
    <w:basedOn w:val="1"/>
    <w:link w:val="1e"/>
    <w:qFormat/>
    <w:rsid w:val="009451DF"/>
  </w:style>
  <w:style w:type="character" w:customStyle="1" w:styleId="131">
    <w:name w:val="Заголовок 1 И3 Знак"/>
    <w:basedOn w:val="11"/>
    <w:link w:val="130"/>
    <w:rsid w:val="009451D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9">
    <w:name w:val="Стиль2"/>
    <w:basedOn w:val="1"/>
    <w:link w:val="2a"/>
    <w:qFormat/>
    <w:rsid w:val="00584D81"/>
  </w:style>
  <w:style w:type="character" w:customStyle="1" w:styleId="1e">
    <w:name w:val="Стиль1 Знак"/>
    <w:basedOn w:val="11"/>
    <w:link w:val="1d"/>
    <w:rsid w:val="009451D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c">
    <w:name w:val="Стиль3"/>
    <w:basedOn w:val="1"/>
    <w:link w:val="3d"/>
    <w:qFormat/>
    <w:rsid w:val="00584D81"/>
  </w:style>
  <w:style w:type="character" w:customStyle="1" w:styleId="2a">
    <w:name w:val="Стиль2 Знак"/>
    <w:basedOn w:val="11"/>
    <w:link w:val="29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48">
    <w:name w:val="Стиль4"/>
    <w:basedOn w:val="1"/>
    <w:link w:val="49"/>
    <w:qFormat/>
    <w:rsid w:val="00584D81"/>
  </w:style>
  <w:style w:type="character" w:customStyle="1" w:styleId="3d">
    <w:name w:val="Стиль3 Знак"/>
    <w:basedOn w:val="11"/>
    <w:link w:val="3c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9">
    <w:name w:val="Стиль4 Знак"/>
    <w:basedOn w:val="11"/>
    <w:link w:val="48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qFormat="1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E-mail Signature" w:uiPriority="0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72BAD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4"/>
    <w:next w:val="a4"/>
    <w:link w:val="11"/>
    <w:uiPriority w:val="9"/>
    <w:qFormat/>
    <w:rsid w:val="005630AB"/>
    <w:pPr>
      <w:keepNext/>
      <w:keepLines/>
      <w:pageBreakBefore/>
      <w:numPr>
        <w:numId w:val="2"/>
      </w:numPr>
      <w:spacing w:after="120"/>
      <w:ind w:left="851"/>
      <w:jc w:val="left"/>
      <w:outlineLvl w:val="0"/>
    </w:pPr>
    <w:rPr>
      <w:b/>
      <w:sz w:val="28"/>
    </w:rPr>
  </w:style>
  <w:style w:type="paragraph" w:styleId="20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1"/>
    <w:next w:val="a4"/>
    <w:link w:val="23"/>
    <w:unhideWhenUsed/>
    <w:qFormat/>
    <w:rsid w:val="00872BAD"/>
    <w:pPr>
      <w:pageBreakBefore w:val="0"/>
      <w:numPr>
        <w:ilvl w:val="1"/>
      </w:numPr>
      <w:spacing w:before="240"/>
      <w:outlineLvl w:val="1"/>
    </w:pPr>
  </w:style>
  <w:style w:type="paragraph" w:styleId="3">
    <w:name w:val="heading 3"/>
    <w:basedOn w:val="20"/>
    <w:next w:val="a4"/>
    <w:link w:val="34"/>
    <w:unhideWhenUsed/>
    <w:qFormat/>
    <w:rsid w:val="00872BA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4"/>
    <w:link w:val="43"/>
    <w:unhideWhenUsed/>
    <w:qFormat/>
    <w:rsid w:val="00872BAD"/>
    <w:pPr>
      <w:numPr>
        <w:ilvl w:val="3"/>
      </w:numPr>
      <w:tabs>
        <w:tab w:val="clear" w:pos="850"/>
      </w:tabs>
      <w:outlineLvl w:val="3"/>
    </w:pPr>
    <w:rPr>
      <w:sz w:val="22"/>
    </w:rPr>
  </w:style>
  <w:style w:type="paragraph" w:styleId="50">
    <w:name w:val="heading 5"/>
    <w:basedOn w:val="4"/>
    <w:next w:val="a4"/>
    <w:link w:val="53"/>
    <w:unhideWhenUsed/>
    <w:qFormat/>
    <w:rsid w:val="00872BAD"/>
    <w:pPr>
      <w:numPr>
        <w:ilvl w:val="4"/>
      </w:numPr>
      <w:tabs>
        <w:tab w:val="clear" w:pos="850"/>
      </w:tabs>
      <w:outlineLvl w:val="4"/>
    </w:pPr>
  </w:style>
  <w:style w:type="paragraph" w:styleId="6">
    <w:name w:val="heading 6"/>
    <w:basedOn w:val="50"/>
    <w:next w:val="a4"/>
    <w:link w:val="60"/>
    <w:unhideWhenUsed/>
    <w:qFormat/>
    <w:rsid w:val="00872BAD"/>
    <w:pPr>
      <w:numPr>
        <w:ilvl w:val="5"/>
      </w:numPr>
      <w:tabs>
        <w:tab w:val="clear" w:pos="850"/>
      </w:tabs>
      <w:outlineLvl w:val="5"/>
    </w:pPr>
  </w:style>
  <w:style w:type="paragraph" w:styleId="7">
    <w:name w:val="heading 7"/>
    <w:basedOn w:val="6"/>
    <w:next w:val="a4"/>
    <w:link w:val="70"/>
    <w:unhideWhenUsed/>
    <w:qFormat/>
    <w:rsid w:val="00872BAD"/>
    <w:pPr>
      <w:numPr>
        <w:ilvl w:val="6"/>
      </w:numPr>
      <w:tabs>
        <w:tab w:val="clear" w:pos="850"/>
      </w:tabs>
      <w:outlineLvl w:val="6"/>
    </w:pPr>
  </w:style>
  <w:style w:type="paragraph" w:styleId="8">
    <w:name w:val="heading 8"/>
    <w:basedOn w:val="7"/>
    <w:next w:val="a4"/>
    <w:link w:val="80"/>
    <w:unhideWhenUsed/>
    <w:qFormat/>
    <w:rsid w:val="00872BAD"/>
    <w:pPr>
      <w:numPr>
        <w:ilvl w:val="7"/>
      </w:numPr>
      <w:tabs>
        <w:tab w:val="clear" w:pos="850"/>
      </w:tabs>
      <w:outlineLvl w:val="7"/>
    </w:pPr>
  </w:style>
  <w:style w:type="paragraph" w:styleId="9">
    <w:name w:val="heading 9"/>
    <w:basedOn w:val="8"/>
    <w:next w:val="a4"/>
    <w:link w:val="90"/>
    <w:unhideWhenUsed/>
    <w:qFormat/>
    <w:rsid w:val="00872BAD"/>
    <w:pPr>
      <w:numPr>
        <w:ilvl w:val="8"/>
      </w:numPr>
      <w:tabs>
        <w:tab w:val="clear" w:pos="850"/>
      </w:tabs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"/>
    <w:uiPriority w:val="9"/>
    <w:rsid w:val="00563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4">
    <w:name w:val="Заголовок 3 Знак"/>
    <w:link w:val="3"/>
    <w:rsid w:val="00872BA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8">
    <w:name w:val="Body Text"/>
    <w:aliases w:val="Основной текст Знак1,Основной текст Знак Знак,BO,ID,body indent,ändrad, ändrad,EHPT,Body Text2"/>
    <w:basedOn w:val="a4"/>
    <w:link w:val="a9"/>
    <w:uiPriority w:val="99"/>
    <w:unhideWhenUsed/>
    <w:rsid w:val="0062019A"/>
    <w:pPr>
      <w:spacing w:after="120"/>
    </w:pPr>
  </w:style>
  <w:style w:type="character" w:customStyle="1" w:styleId="a9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5"/>
    <w:link w:val="a8"/>
    <w:uiPriority w:val="99"/>
    <w:rsid w:val="0062019A"/>
  </w:style>
  <w:style w:type="character" w:customStyle="1" w:styleId="23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link w:val="20"/>
    <w:rsid w:val="00872BA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a">
    <w:name w:val="page number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paragraph" w:styleId="ab">
    <w:name w:val="header"/>
    <w:basedOn w:val="a4"/>
    <w:link w:val="ac"/>
    <w:rsid w:val="00872BAD"/>
    <w:pPr>
      <w:spacing w:line="240" w:lineRule="auto"/>
      <w:ind w:firstLine="0"/>
      <w:jc w:val="left"/>
    </w:pPr>
    <w:rPr>
      <w:smallCaps/>
    </w:rPr>
  </w:style>
  <w:style w:type="character" w:customStyle="1" w:styleId="ac">
    <w:name w:val="Верхний колонтитул Знак"/>
    <w:link w:val="ab"/>
    <w:rsid w:val="00872BAD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styleId="ad">
    <w:name w:val="footer"/>
    <w:basedOn w:val="a4"/>
    <w:link w:val="ae"/>
    <w:rsid w:val="00872BAD"/>
    <w:pPr>
      <w:spacing w:line="240" w:lineRule="auto"/>
      <w:ind w:firstLine="0"/>
      <w:jc w:val="left"/>
    </w:pPr>
  </w:style>
  <w:style w:type="character" w:customStyle="1" w:styleId="ae">
    <w:name w:val="Нижний колонтитул Знак"/>
    <w:link w:val="ad"/>
    <w:rsid w:val="00872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4"/>
    <w:link w:val="af0"/>
    <w:uiPriority w:val="99"/>
    <w:unhideWhenUsed/>
    <w:rsid w:val="0062019A"/>
    <w:pPr>
      <w:spacing w:after="120"/>
      <w:ind w:left="283"/>
    </w:pPr>
  </w:style>
  <w:style w:type="character" w:customStyle="1" w:styleId="af0">
    <w:name w:val="Основной текст с отступом Знак"/>
    <w:basedOn w:val="a5"/>
    <w:link w:val="af"/>
    <w:uiPriority w:val="99"/>
    <w:rsid w:val="0062019A"/>
  </w:style>
  <w:style w:type="paragraph" w:styleId="af1">
    <w:name w:val="Balloon Text"/>
    <w:basedOn w:val="a4"/>
    <w:link w:val="af2"/>
    <w:uiPriority w:val="99"/>
    <w:semiHidden/>
    <w:unhideWhenUsed/>
    <w:rsid w:val="00620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5"/>
    <w:link w:val="af1"/>
    <w:uiPriority w:val="99"/>
    <w:semiHidden/>
    <w:rsid w:val="0062019A"/>
    <w:rPr>
      <w:rFonts w:ascii="Tahoma" w:hAnsi="Tahoma" w:cs="Tahoma"/>
      <w:sz w:val="16"/>
      <w:szCs w:val="16"/>
    </w:rPr>
  </w:style>
  <w:style w:type="paragraph" w:styleId="12">
    <w:name w:val="toc 1"/>
    <w:basedOn w:val="a4"/>
    <w:autoRedefine/>
    <w:uiPriority w:val="39"/>
    <w:rsid w:val="001B2737"/>
    <w:pPr>
      <w:tabs>
        <w:tab w:val="left" w:leader="dot" w:pos="567"/>
        <w:tab w:val="right" w:leader="dot" w:pos="9356"/>
      </w:tabs>
      <w:spacing w:before="240" w:after="120" w:line="240" w:lineRule="auto"/>
      <w:ind w:left="680" w:right="310" w:hanging="227"/>
      <w:jc w:val="left"/>
    </w:pPr>
    <w:rPr>
      <w:b/>
    </w:rPr>
  </w:style>
  <w:style w:type="paragraph" w:styleId="24">
    <w:name w:val="toc 2"/>
    <w:basedOn w:val="a4"/>
    <w:autoRedefine/>
    <w:uiPriority w:val="39"/>
    <w:rsid w:val="009304D9"/>
    <w:pPr>
      <w:tabs>
        <w:tab w:val="left" w:leader="dot" w:pos="567"/>
        <w:tab w:val="right" w:leader="dot" w:pos="9356"/>
      </w:tabs>
      <w:spacing w:before="120" w:after="120" w:line="240" w:lineRule="auto"/>
      <w:ind w:left="1247" w:right="310" w:hanging="397"/>
      <w:jc w:val="left"/>
    </w:pPr>
  </w:style>
  <w:style w:type="paragraph" w:styleId="35">
    <w:name w:val="toc 3"/>
    <w:basedOn w:val="a4"/>
    <w:autoRedefine/>
    <w:uiPriority w:val="39"/>
    <w:rsid w:val="002B0B7F"/>
    <w:pPr>
      <w:tabs>
        <w:tab w:val="left" w:leader="dot" w:pos="567"/>
        <w:tab w:val="right" w:leader="dot" w:pos="9356"/>
      </w:tabs>
      <w:spacing w:line="240" w:lineRule="auto"/>
      <w:ind w:left="1928" w:right="452" w:hanging="567"/>
      <w:jc w:val="left"/>
    </w:pPr>
  </w:style>
  <w:style w:type="paragraph" w:customStyle="1" w:styleId="13">
    <w:name w:val="Заг 1 АННОТАЦИЯ"/>
    <w:basedOn w:val="a4"/>
    <w:next w:val="a4"/>
    <w:rsid w:val="006B5450"/>
    <w:pPr>
      <w:pageBreakBefore/>
      <w:spacing w:before="120" w:after="60"/>
      <w:ind w:firstLine="0"/>
      <w:jc w:val="center"/>
    </w:pPr>
    <w:rPr>
      <w:rFonts w:ascii="Times New Roman Полужирный" w:hAnsi="Times New Roman Полужирный"/>
      <w:b/>
      <w:caps/>
      <w:kern w:val="28"/>
    </w:rPr>
  </w:style>
  <w:style w:type="character" w:styleId="af3">
    <w:name w:val="Hyperlink"/>
    <w:uiPriority w:val="99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43">
    <w:name w:val="Заголовок 4 Знак"/>
    <w:link w:val="4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53">
    <w:name w:val="Заголовок 5 Знак"/>
    <w:link w:val="50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60">
    <w:name w:val="Заголовок 6 Знак"/>
    <w:link w:val="6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link w:val="7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80">
    <w:name w:val="Заголовок 8 Знак"/>
    <w:link w:val="8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90">
    <w:name w:val="Заголовок 9 Знак"/>
    <w:link w:val="9"/>
    <w:rsid w:val="00872BAD"/>
    <w:rPr>
      <w:rFonts w:ascii="Times New Roman" w:eastAsia="Times New Roman" w:hAnsi="Times New Roman" w:cs="Times New Roman"/>
      <w:b/>
      <w:szCs w:val="24"/>
      <w:lang w:eastAsia="ru-RU"/>
    </w:rPr>
  </w:style>
  <w:style w:type="numbering" w:customStyle="1" w:styleId="Newlist">
    <w:name w:val="New_list"/>
    <w:basedOn w:val="a7"/>
    <w:uiPriority w:val="99"/>
    <w:rsid w:val="00872BAD"/>
    <w:pPr>
      <w:numPr>
        <w:numId w:val="1"/>
      </w:numPr>
    </w:pPr>
  </w:style>
  <w:style w:type="numbering" w:customStyle="1" w:styleId="zlHeading">
    <w:name w:val="zl_Heading"/>
    <w:basedOn w:val="a7"/>
    <w:rsid w:val="00872BAD"/>
    <w:pPr>
      <w:numPr>
        <w:numId w:val="2"/>
      </w:numPr>
    </w:pPr>
  </w:style>
  <w:style w:type="paragraph" w:customStyle="1" w:styleId="AppendixHeading1">
    <w:name w:val="AppendixHeading 1"/>
    <w:basedOn w:val="1"/>
    <w:next w:val="a4"/>
    <w:link w:val="AppendixHeading1Char"/>
    <w:rsid w:val="00872BAD"/>
    <w:pPr>
      <w:numPr>
        <w:numId w:val="3"/>
      </w:numPr>
      <w:tabs>
        <w:tab w:val="clear" w:pos="850"/>
      </w:tabs>
      <w:spacing w:before="240"/>
    </w:pPr>
  </w:style>
  <w:style w:type="character" w:customStyle="1" w:styleId="AppendixHeading1Char">
    <w:name w:val="AppendixHeading 1 Char"/>
    <w:link w:val="AppendixHeading1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zlAppendixHeading">
    <w:name w:val="zl_AppendixHeading"/>
    <w:basedOn w:val="a7"/>
    <w:rsid w:val="00872BAD"/>
    <w:pPr>
      <w:numPr>
        <w:numId w:val="3"/>
      </w:numPr>
    </w:pPr>
  </w:style>
  <w:style w:type="paragraph" w:customStyle="1" w:styleId="AppendixHeading2">
    <w:name w:val="AppendixHeading 2"/>
    <w:basedOn w:val="20"/>
    <w:next w:val="a4"/>
    <w:link w:val="AppendixHeading2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2Char">
    <w:name w:val="AppendixHeading 2 Char"/>
    <w:link w:val="AppendixHeading2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ppendixHeading3">
    <w:name w:val="AppendixHeading 3"/>
    <w:basedOn w:val="3"/>
    <w:next w:val="a4"/>
    <w:link w:val="AppendixHeading3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3Char">
    <w:name w:val="AppendixHeading 3 Char"/>
    <w:link w:val="AppendixHeading3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ppendixHeading4">
    <w:name w:val="AppendixHeading 4"/>
    <w:basedOn w:val="4"/>
    <w:next w:val="a4"/>
    <w:link w:val="AppendixHeading4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4Char">
    <w:name w:val="AppendixHeading 4 Char"/>
    <w:link w:val="AppendixHeading4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5">
    <w:name w:val="AppendixHeading 5"/>
    <w:basedOn w:val="50"/>
    <w:next w:val="a4"/>
    <w:link w:val="AppendixHeading5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5Char">
    <w:name w:val="AppendixHeading 5 Char"/>
    <w:link w:val="AppendixHeading5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6">
    <w:name w:val="AppendixHeading 6"/>
    <w:basedOn w:val="6"/>
    <w:next w:val="a4"/>
    <w:link w:val="AppendixHeading6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6Char">
    <w:name w:val="AppendixHeading 6 Char"/>
    <w:link w:val="AppendixHeading6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7">
    <w:name w:val="AppendixHeading 7"/>
    <w:basedOn w:val="7"/>
    <w:next w:val="a4"/>
    <w:link w:val="AppendixHeading7Char"/>
    <w:rsid w:val="00872BAD"/>
    <w:pPr>
      <w:numPr>
        <w:numId w:val="3"/>
      </w:numPr>
      <w:tabs>
        <w:tab w:val="clear" w:pos="850"/>
      </w:tabs>
      <w:outlineLvl w:val="5"/>
    </w:pPr>
  </w:style>
  <w:style w:type="character" w:customStyle="1" w:styleId="AppendixHeading7Char">
    <w:name w:val="AppendixHeading 7 Char"/>
    <w:link w:val="AppendixHeading7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8">
    <w:name w:val="AppendixHeading 8"/>
    <w:basedOn w:val="8"/>
    <w:next w:val="a4"/>
    <w:link w:val="AppendixHeading8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8Char">
    <w:name w:val="AppendixHeading 8 Char"/>
    <w:link w:val="AppendixHeading8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9">
    <w:name w:val="AppendixHeading 9"/>
    <w:basedOn w:val="9"/>
    <w:next w:val="a4"/>
    <w:link w:val="AppendixHeading9Char"/>
    <w:rsid w:val="00872BAD"/>
    <w:pPr>
      <w:numPr>
        <w:numId w:val="3"/>
      </w:numPr>
      <w:tabs>
        <w:tab w:val="clear" w:pos="850"/>
      </w:tabs>
    </w:pPr>
  </w:style>
  <w:style w:type="character" w:customStyle="1" w:styleId="AppendixHeading9Char">
    <w:name w:val="AppendixHeading 9 Char"/>
    <w:link w:val="AppendixHeading9"/>
    <w:rsid w:val="000C3C30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SubheadingItem1">
    <w:name w:val="SubheadingItem 1"/>
    <w:basedOn w:val="1"/>
    <w:link w:val="SubheadingItem1Char"/>
    <w:rsid w:val="00872BAD"/>
    <w:pPr>
      <w:keepNext w:val="0"/>
      <w:keepLines w:val="0"/>
      <w:pageBreakBefore w:val="0"/>
      <w:spacing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1Char">
    <w:name w:val="SubheadingItem 1 Char"/>
    <w:link w:val="SubheadingItem1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2">
    <w:name w:val="SubheadingItem 2"/>
    <w:basedOn w:val="20"/>
    <w:link w:val="SubheadingItem2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2Char">
    <w:name w:val="SubheadingItem 2 Char"/>
    <w:link w:val="SubheadingIte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3">
    <w:name w:val="SubheadingItem 3"/>
    <w:basedOn w:val="3"/>
    <w:link w:val="SubheadingItem3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</w:rPr>
  </w:style>
  <w:style w:type="character" w:customStyle="1" w:styleId="SubheadingItem3Char">
    <w:name w:val="SubheadingItem 3 Char"/>
    <w:link w:val="SubheadingIte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4">
    <w:name w:val="SubheadingItem 4"/>
    <w:basedOn w:val="4"/>
    <w:link w:val="SubheadingItem4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4Char">
    <w:name w:val="SubheadingItem 4 Char"/>
    <w:link w:val="SubheadingIte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5">
    <w:name w:val="SubheadingItem 5"/>
    <w:basedOn w:val="50"/>
    <w:link w:val="SubheadingItem5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5Char">
    <w:name w:val="SubheadingItem 5 Char"/>
    <w:link w:val="SubheadingIte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6">
    <w:name w:val="SubheadingItem 6"/>
    <w:basedOn w:val="6"/>
    <w:link w:val="SubheadingItem6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6Char">
    <w:name w:val="SubheadingItem 6 Char"/>
    <w:link w:val="SubheadingIte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7">
    <w:name w:val="SubheadingItem 7"/>
    <w:basedOn w:val="7"/>
    <w:link w:val="SubheadingItem7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7Char">
    <w:name w:val="SubheadingItem 7 Char"/>
    <w:link w:val="SubheadingItem7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8">
    <w:name w:val="SubheadingItem 8"/>
    <w:basedOn w:val="8"/>
    <w:link w:val="SubheadingItem8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8Char">
    <w:name w:val="SubheadingItem 8 Char"/>
    <w:link w:val="SubheadingItem8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9">
    <w:name w:val="SubheadingItem 9"/>
    <w:basedOn w:val="9"/>
    <w:link w:val="SubheadingItem9Char"/>
    <w:rsid w:val="00872BAD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9Char">
    <w:name w:val="SubheadingItem 9 Char"/>
    <w:link w:val="SubheadingItem9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Heading">
    <w:name w:val="Section Heading"/>
    <w:basedOn w:val="a4"/>
    <w:next w:val="a4"/>
    <w:link w:val="SectionHeadingChar"/>
    <w:rsid w:val="00872BAD"/>
    <w:pPr>
      <w:keepNext/>
      <w:keepLines/>
      <w:pageBreakBefore/>
      <w:spacing w:before="240" w:after="120"/>
      <w:ind w:left="850" w:firstLine="0"/>
      <w:jc w:val="left"/>
      <w:outlineLvl w:val="0"/>
    </w:pPr>
    <w:rPr>
      <w:b/>
      <w:sz w:val="28"/>
    </w:rPr>
  </w:style>
  <w:style w:type="character" w:customStyle="1" w:styleId="SectionHeadingChar">
    <w:name w:val="Section Heading Char"/>
    <w:link w:val="SectionHeading"/>
    <w:rsid w:val="000C3C3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TOC Heading"/>
    <w:basedOn w:val="a4"/>
    <w:next w:val="a4"/>
    <w:uiPriority w:val="39"/>
    <w:semiHidden/>
    <w:unhideWhenUsed/>
    <w:qFormat/>
    <w:rsid w:val="00872BAD"/>
    <w:pPr>
      <w:keepNext/>
      <w:keepLines/>
      <w:spacing w:before="240" w:after="120"/>
      <w:ind w:left="850" w:firstLine="0"/>
      <w:jc w:val="left"/>
    </w:pPr>
    <w:rPr>
      <w:b/>
    </w:rPr>
  </w:style>
  <w:style w:type="paragraph" w:customStyle="1" w:styleId="TopicGroup">
    <w:name w:val="TopicGroup"/>
    <w:basedOn w:val="a4"/>
    <w:next w:val="a4"/>
    <w:link w:val="TopicGroupChar"/>
    <w:rsid w:val="00872BAD"/>
    <w:pPr>
      <w:keepNext/>
      <w:keepLines/>
      <w:spacing w:before="240" w:after="120"/>
      <w:ind w:firstLine="0"/>
      <w:jc w:val="left"/>
    </w:pPr>
    <w:rPr>
      <w:b/>
      <w:u w:val="single"/>
    </w:rPr>
  </w:style>
  <w:style w:type="character" w:customStyle="1" w:styleId="TopicGroupChar">
    <w:name w:val="TopicGroup Char"/>
    <w:link w:val="TopicGroup"/>
    <w:rsid w:val="000C3C30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customStyle="1" w:styleId="Topic">
    <w:name w:val="Topic"/>
    <w:basedOn w:val="a4"/>
    <w:next w:val="a4"/>
    <w:link w:val="TopicChar"/>
    <w:rsid w:val="00872BAD"/>
    <w:pPr>
      <w:keepNext/>
      <w:keepLines/>
      <w:spacing w:before="240" w:after="120"/>
      <w:ind w:firstLine="0"/>
      <w:jc w:val="left"/>
    </w:pPr>
    <w:rPr>
      <w:b/>
    </w:rPr>
  </w:style>
  <w:style w:type="character" w:customStyle="1" w:styleId="TopicChar">
    <w:name w:val="Topic Char"/>
    <w:link w:val="Topic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4">
    <w:name w:val="index 1"/>
    <w:basedOn w:val="a4"/>
    <w:autoRedefine/>
    <w:rsid w:val="00872BAD"/>
    <w:pPr>
      <w:spacing w:line="240" w:lineRule="auto"/>
      <w:ind w:left="283" w:hanging="283"/>
      <w:jc w:val="left"/>
    </w:pPr>
  </w:style>
  <w:style w:type="paragraph" w:styleId="af5">
    <w:name w:val="index heading"/>
    <w:basedOn w:val="Topic"/>
    <w:rsid w:val="00872BAD"/>
  </w:style>
  <w:style w:type="paragraph" w:styleId="25">
    <w:name w:val="index 2"/>
    <w:basedOn w:val="14"/>
    <w:next w:val="14"/>
    <w:autoRedefine/>
    <w:rsid w:val="00872BAD"/>
    <w:pPr>
      <w:ind w:left="567"/>
    </w:pPr>
  </w:style>
  <w:style w:type="paragraph" w:styleId="36">
    <w:name w:val="index 3"/>
    <w:basedOn w:val="25"/>
    <w:next w:val="14"/>
    <w:autoRedefine/>
    <w:rsid w:val="00872BAD"/>
    <w:pPr>
      <w:ind w:left="850"/>
    </w:pPr>
  </w:style>
  <w:style w:type="paragraph" w:styleId="44">
    <w:name w:val="index 4"/>
    <w:basedOn w:val="36"/>
    <w:next w:val="14"/>
    <w:autoRedefine/>
    <w:rsid w:val="00872BAD"/>
    <w:pPr>
      <w:ind w:left="1134"/>
    </w:pPr>
  </w:style>
  <w:style w:type="paragraph" w:styleId="54">
    <w:name w:val="index 5"/>
    <w:basedOn w:val="44"/>
    <w:next w:val="14"/>
    <w:autoRedefine/>
    <w:rsid w:val="00872BAD"/>
    <w:pPr>
      <w:ind w:left="1417"/>
    </w:pPr>
  </w:style>
  <w:style w:type="paragraph" w:styleId="61">
    <w:name w:val="index 6"/>
    <w:basedOn w:val="54"/>
    <w:next w:val="14"/>
    <w:autoRedefine/>
    <w:rsid w:val="00872BAD"/>
    <w:pPr>
      <w:ind w:left="1701"/>
    </w:pPr>
  </w:style>
  <w:style w:type="paragraph" w:styleId="71">
    <w:name w:val="index 7"/>
    <w:basedOn w:val="61"/>
    <w:next w:val="14"/>
    <w:autoRedefine/>
    <w:rsid w:val="00872BAD"/>
    <w:pPr>
      <w:ind w:left="1984"/>
    </w:pPr>
  </w:style>
  <w:style w:type="paragraph" w:styleId="81">
    <w:name w:val="index 8"/>
    <w:basedOn w:val="71"/>
    <w:next w:val="14"/>
    <w:autoRedefine/>
    <w:rsid w:val="00872BAD"/>
    <w:pPr>
      <w:ind w:left="2268"/>
    </w:pPr>
  </w:style>
  <w:style w:type="paragraph" w:styleId="91">
    <w:name w:val="index 9"/>
    <w:basedOn w:val="81"/>
    <w:next w:val="14"/>
    <w:autoRedefine/>
    <w:rsid w:val="00872BAD"/>
    <w:pPr>
      <w:ind w:left="2551"/>
    </w:pPr>
  </w:style>
  <w:style w:type="paragraph" w:customStyle="1" w:styleId="TableImageBody">
    <w:name w:val="Table Image Body"/>
    <w:basedOn w:val="a4"/>
    <w:link w:val="TableImageBodyChar"/>
    <w:rsid w:val="00872BAD"/>
    <w:pPr>
      <w:keepNext/>
      <w:keepLines/>
      <w:spacing w:line="240" w:lineRule="auto"/>
      <w:ind w:firstLine="0"/>
      <w:jc w:val="left"/>
    </w:pPr>
  </w:style>
  <w:style w:type="character" w:customStyle="1" w:styleId="TableImageBodyChar">
    <w:name w:val="Table Image Body Char"/>
    <w:link w:val="TableImageBod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ImageCaption">
    <w:name w:val="Table Image Caption"/>
    <w:basedOn w:val="a4"/>
    <w:link w:val="TableImageCaptionChar"/>
    <w:rsid w:val="00872BAD"/>
    <w:pPr>
      <w:keepNext/>
      <w:keepLines/>
      <w:spacing w:before="120" w:line="240" w:lineRule="auto"/>
      <w:ind w:firstLine="0"/>
      <w:jc w:val="left"/>
    </w:pPr>
    <w:rPr>
      <w:b/>
    </w:rPr>
  </w:style>
  <w:style w:type="character" w:customStyle="1" w:styleId="TableImageCaptionChar">
    <w:name w:val="Table Image Caption Char"/>
    <w:link w:val="TableImag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OSTImageBody">
    <w:name w:val="GOST Image Body"/>
    <w:basedOn w:val="a4"/>
    <w:link w:val="GOSTImageBodyChar"/>
    <w:rsid w:val="00872BAD"/>
    <w:pPr>
      <w:keepNext/>
      <w:keepLines/>
      <w:spacing w:before="120" w:after="120" w:line="240" w:lineRule="auto"/>
      <w:ind w:firstLine="0"/>
      <w:jc w:val="center"/>
    </w:pPr>
  </w:style>
  <w:style w:type="character" w:customStyle="1" w:styleId="GOSTImageBodyChar">
    <w:name w:val="GOST Image Body Char"/>
    <w:link w:val="GOSTImageBod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STImageCaption">
    <w:name w:val="GOST Image Caption"/>
    <w:basedOn w:val="a4"/>
    <w:link w:val="GOSTImageCaptionChar"/>
    <w:rsid w:val="00872BAD"/>
    <w:pPr>
      <w:keepNext/>
      <w:keepLines/>
      <w:spacing w:before="120" w:line="240" w:lineRule="auto"/>
      <w:ind w:firstLine="0"/>
      <w:jc w:val="center"/>
    </w:pPr>
    <w:rPr>
      <w:b/>
    </w:rPr>
  </w:style>
  <w:style w:type="character" w:customStyle="1" w:styleId="GOSTImageCaptionChar">
    <w:name w:val="GOST Image Caption Char"/>
    <w:link w:val="GOSTImag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odyCompactLeft">
    <w:name w:val="BodyCompactLeft"/>
    <w:basedOn w:val="a4"/>
    <w:link w:val="BodyCompactLeftChar"/>
    <w:rsid w:val="00872BAD"/>
    <w:pPr>
      <w:spacing w:line="240" w:lineRule="auto"/>
      <w:ind w:firstLine="0"/>
      <w:jc w:val="left"/>
    </w:pPr>
  </w:style>
  <w:style w:type="character" w:customStyle="1" w:styleId="BodyCompactLeftChar">
    <w:name w:val="BodyCompactLeft Char"/>
    <w:link w:val="BodyCompactLef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Center">
    <w:name w:val="BodyCompactCenter"/>
    <w:basedOn w:val="a4"/>
    <w:link w:val="BodyCompactCenterChar"/>
    <w:rsid w:val="00872BAD"/>
    <w:pPr>
      <w:spacing w:line="240" w:lineRule="auto"/>
      <w:ind w:firstLine="0"/>
      <w:jc w:val="center"/>
    </w:pPr>
  </w:style>
  <w:style w:type="character" w:customStyle="1" w:styleId="BodyCompactCenterChar">
    <w:name w:val="BodyCompactCenter Char"/>
    <w:link w:val="BodyCompactCenter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Right">
    <w:name w:val="BodyCompactRight"/>
    <w:basedOn w:val="a4"/>
    <w:link w:val="BodyCompactRightChar"/>
    <w:rsid w:val="00872BAD"/>
    <w:pPr>
      <w:spacing w:line="240" w:lineRule="auto"/>
      <w:ind w:firstLine="0"/>
      <w:jc w:val="right"/>
    </w:pPr>
  </w:style>
  <w:style w:type="character" w:customStyle="1" w:styleId="BodyCompactRightChar">
    <w:name w:val="BodyCompactRight Char"/>
    <w:link w:val="BodyCompactRigh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Justify">
    <w:name w:val="BodyCompactJustify"/>
    <w:basedOn w:val="a4"/>
    <w:link w:val="BodyCompactJustifyChar"/>
    <w:rsid w:val="00872BAD"/>
    <w:pPr>
      <w:spacing w:line="240" w:lineRule="auto"/>
      <w:ind w:firstLine="0"/>
    </w:pPr>
  </w:style>
  <w:style w:type="character" w:customStyle="1" w:styleId="BodyCompactJustifyChar">
    <w:name w:val="BodyCompactJustify Char"/>
    <w:link w:val="BodyCompactJustify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Title">
    <w:name w:val="Cover Title"/>
    <w:basedOn w:val="a4"/>
    <w:link w:val="CoverTitleChar"/>
    <w:rsid w:val="00872BAD"/>
    <w:pPr>
      <w:spacing w:before="240" w:after="500" w:line="640" w:lineRule="exact"/>
      <w:ind w:left="113" w:firstLine="0"/>
      <w:jc w:val="left"/>
    </w:pPr>
    <w:rPr>
      <w:b/>
      <w:spacing w:val="-20"/>
      <w:sz w:val="64"/>
    </w:rPr>
  </w:style>
  <w:style w:type="character" w:customStyle="1" w:styleId="CoverTitleChar">
    <w:name w:val="Cover Title Char"/>
    <w:link w:val="CoverTitle"/>
    <w:rsid w:val="000C3C30"/>
    <w:rPr>
      <w:rFonts w:ascii="Times New Roman" w:eastAsia="Times New Roman" w:hAnsi="Times New Roman" w:cs="Times New Roman"/>
      <w:b/>
      <w:spacing w:val="-20"/>
      <w:sz w:val="64"/>
      <w:szCs w:val="24"/>
      <w:lang w:eastAsia="ru-RU"/>
    </w:rPr>
  </w:style>
  <w:style w:type="paragraph" w:customStyle="1" w:styleId="CoverSubtitle">
    <w:name w:val="Cover Subtitle"/>
    <w:basedOn w:val="a4"/>
    <w:link w:val="CoverSubtitleChar"/>
    <w:rsid w:val="00872BAD"/>
    <w:pPr>
      <w:spacing w:line="480" w:lineRule="atLeast"/>
      <w:ind w:firstLine="0"/>
      <w:jc w:val="left"/>
    </w:pPr>
    <w:rPr>
      <w:b/>
      <w:spacing w:val="-30"/>
      <w:sz w:val="48"/>
    </w:rPr>
  </w:style>
  <w:style w:type="character" w:customStyle="1" w:styleId="CoverSubtitleChar">
    <w:name w:val="Cover Subtitle Char"/>
    <w:link w:val="CoverSubtitle"/>
    <w:rsid w:val="000C3C30"/>
    <w:rPr>
      <w:rFonts w:ascii="Times New Roman" w:eastAsia="Times New Roman" w:hAnsi="Times New Roman" w:cs="Times New Roman"/>
      <w:b/>
      <w:spacing w:val="-30"/>
      <w:sz w:val="48"/>
      <w:szCs w:val="24"/>
      <w:lang w:eastAsia="ru-RU"/>
    </w:rPr>
  </w:style>
  <w:style w:type="paragraph" w:customStyle="1" w:styleId="CoverAuthor">
    <w:name w:val="Cover Author"/>
    <w:basedOn w:val="a4"/>
    <w:link w:val="CoverAuthorChar"/>
    <w:rsid w:val="00872BAD"/>
    <w:pPr>
      <w:spacing w:line="480" w:lineRule="atLeast"/>
      <w:ind w:firstLine="0"/>
      <w:jc w:val="left"/>
    </w:pPr>
    <w:rPr>
      <w:b/>
      <w:spacing w:val="-8"/>
      <w:sz w:val="36"/>
    </w:rPr>
  </w:style>
  <w:style w:type="character" w:customStyle="1" w:styleId="CoverAuthorChar">
    <w:name w:val="Cover Author Char"/>
    <w:link w:val="CoverAuthor"/>
    <w:rsid w:val="000C3C30"/>
    <w:rPr>
      <w:rFonts w:ascii="Times New Roman" w:eastAsia="Times New Roman" w:hAnsi="Times New Roman" w:cs="Times New Roman"/>
      <w:b/>
      <w:spacing w:val="-8"/>
      <w:sz w:val="36"/>
      <w:szCs w:val="24"/>
      <w:lang w:eastAsia="ru-RU"/>
    </w:rPr>
  </w:style>
  <w:style w:type="paragraph" w:customStyle="1" w:styleId="CoverCompany">
    <w:name w:val="Cover Company"/>
    <w:basedOn w:val="a4"/>
    <w:link w:val="CoverCompanyChar"/>
    <w:rsid w:val="00872BAD"/>
    <w:pPr>
      <w:spacing w:line="480" w:lineRule="atLeast"/>
      <w:ind w:firstLine="0"/>
      <w:jc w:val="right"/>
    </w:pPr>
    <w:rPr>
      <w:b/>
      <w:spacing w:val="-10"/>
      <w:sz w:val="40"/>
    </w:rPr>
  </w:style>
  <w:style w:type="character" w:customStyle="1" w:styleId="CoverCompanyChar">
    <w:name w:val="Cover Company Char"/>
    <w:link w:val="CoverCompany"/>
    <w:rsid w:val="000C3C30"/>
    <w:rPr>
      <w:rFonts w:ascii="Times New Roman" w:eastAsia="Times New Roman" w:hAnsi="Times New Roman" w:cs="Times New Roman"/>
      <w:b/>
      <w:spacing w:val="-10"/>
      <w:sz w:val="40"/>
      <w:szCs w:val="24"/>
      <w:lang w:eastAsia="ru-RU"/>
    </w:rPr>
  </w:style>
  <w:style w:type="paragraph" w:customStyle="1" w:styleId="CoverComment">
    <w:name w:val="Cover Comment"/>
    <w:basedOn w:val="a4"/>
    <w:link w:val="CoverCommentChar"/>
    <w:rsid w:val="00872BAD"/>
    <w:pPr>
      <w:spacing w:before="480" w:line="560" w:lineRule="exact"/>
      <w:ind w:firstLine="0"/>
      <w:jc w:val="left"/>
    </w:pPr>
    <w:rPr>
      <w:b/>
      <w:spacing w:val="-50"/>
      <w:sz w:val="48"/>
    </w:rPr>
  </w:style>
  <w:style w:type="character" w:customStyle="1" w:styleId="CoverCommentChar">
    <w:name w:val="Cover Comment Char"/>
    <w:link w:val="CoverComment"/>
    <w:rsid w:val="000C3C30"/>
    <w:rPr>
      <w:rFonts w:ascii="Times New Roman" w:eastAsia="Times New Roman" w:hAnsi="Times New Roman" w:cs="Times New Roman"/>
      <w:b/>
      <w:spacing w:val="-50"/>
      <w:sz w:val="48"/>
      <w:szCs w:val="24"/>
      <w:lang w:eastAsia="ru-RU"/>
    </w:rPr>
  </w:style>
  <w:style w:type="paragraph" w:customStyle="1" w:styleId="CoverMessage">
    <w:name w:val="Cover Message"/>
    <w:basedOn w:val="a4"/>
    <w:link w:val="CoverMessageChar"/>
    <w:rsid w:val="00872BAD"/>
    <w:pPr>
      <w:spacing w:line="280" w:lineRule="atLeast"/>
      <w:ind w:firstLine="0"/>
      <w:jc w:val="left"/>
    </w:pPr>
  </w:style>
  <w:style w:type="character" w:customStyle="1" w:styleId="CoverMessageChar">
    <w:name w:val="Cover Message Char"/>
    <w:link w:val="CoverMessage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Address">
    <w:name w:val="Cover Address"/>
    <w:basedOn w:val="a4"/>
    <w:link w:val="CoverAddressChar"/>
    <w:rsid w:val="00872BAD"/>
    <w:pPr>
      <w:spacing w:line="240" w:lineRule="auto"/>
      <w:ind w:firstLine="0"/>
      <w:jc w:val="left"/>
    </w:pPr>
    <w:rPr>
      <w:spacing w:val="-5"/>
    </w:rPr>
  </w:style>
  <w:style w:type="character" w:customStyle="1" w:styleId="CoverAddressChar">
    <w:name w:val="Cover Address Char"/>
    <w:link w:val="CoverAddress"/>
    <w:rsid w:val="000C3C30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styleId="af6">
    <w:name w:val="Title"/>
    <w:basedOn w:val="a4"/>
    <w:link w:val="af7"/>
    <w:qFormat/>
    <w:rsid w:val="00872BAD"/>
    <w:pPr>
      <w:spacing w:before="360" w:after="360" w:line="480" w:lineRule="exact"/>
      <w:ind w:firstLine="0"/>
      <w:jc w:val="left"/>
    </w:pPr>
    <w:rPr>
      <w:b/>
      <w:spacing w:val="-20"/>
      <w:sz w:val="48"/>
    </w:rPr>
  </w:style>
  <w:style w:type="character" w:customStyle="1" w:styleId="af7">
    <w:name w:val="Название Знак"/>
    <w:link w:val="af6"/>
    <w:rsid w:val="00872BAD"/>
    <w:rPr>
      <w:rFonts w:ascii="Times New Roman" w:eastAsia="Times New Roman" w:hAnsi="Times New Roman" w:cs="Times New Roman"/>
      <w:b/>
      <w:spacing w:val="-20"/>
      <w:sz w:val="48"/>
      <w:szCs w:val="24"/>
      <w:lang w:eastAsia="ru-RU"/>
    </w:rPr>
  </w:style>
  <w:style w:type="paragraph" w:styleId="af8">
    <w:name w:val="Subtitle"/>
    <w:basedOn w:val="a4"/>
    <w:link w:val="af9"/>
    <w:qFormat/>
    <w:rsid w:val="00872BAD"/>
    <w:pPr>
      <w:spacing w:before="280" w:after="280" w:line="400" w:lineRule="exact"/>
      <w:ind w:firstLine="0"/>
      <w:jc w:val="left"/>
    </w:pPr>
    <w:rPr>
      <w:b/>
      <w:caps/>
      <w:spacing w:val="-20"/>
      <w:sz w:val="32"/>
    </w:rPr>
  </w:style>
  <w:style w:type="character" w:customStyle="1" w:styleId="af9">
    <w:name w:val="Подзаголовок Знак"/>
    <w:link w:val="af8"/>
    <w:rsid w:val="00872BAD"/>
    <w:rPr>
      <w:rFonts w:ascii="Times New Roman" w:eastAsia="Times New Roman" w:hAnsi="Times New Roman" w:cs="Times New Roman"/>
      <w:b/>
      <w:caps/>
      <w:spacing w:val="-20"/>
      <w:sz w:val="32"/>
      <w:szCs w:val="24"/>
      <w:lang w:eastAsia="ru-RU"/>
    </w:rPr>
  </w:style>
  <w:style w:type="paragraph" w:customStyle="1" w:styleId="TitleAuthor">
    <w:name w:val="Title Author"/>
    <w:basedOn w:val="a4"/>
    <w:link w:val="TitleAuthorChar"/>
    <w:rsid w:val="00872BAD"/>
    <w:pPr>
      <w:spacing w:before="240" w:after="240" w:line="400" w:lineRule="exact"/>
      <w:ind w:firstLine="0"/>
      <w:jc w:val="left"/>
    </w:pPr>
    <w:rPr>
      <w:spacing w:val="-20"/>
      <w:sz w:val="32"/>
    </w:rPr>
  </w:style>
  <w:style w:type="character" w:customStyle="1" w:styleId="TitleAuthorChar">
    <w:name w:val="Title Author Char"/>
    <w:link w:val="TitleAuthor"/>
    <w:rsid w:val="000C3C30"/>
    <w:rPr>
      <w:rFonts w:ascii="Times New Roman" w:eastAsia="Times New Roman" w:hAnsi="Times New Roman" w:cs="Times New Roman"/>
      <w:spacing w:val="-20"/>
      <w:sz w:val="32"/>
      <w:szCs w:val="24"/>
      <w:lang w:eastAsia="ru-RU"/>
    </w:rPr>
  </w:style>
  <w:style w:type="paragraph" w:customStyle="1" w:styleId="TitleAddress">
    <w:name w:val="Title Address"/>
    <w:basedOn w:val="a4"/>
    <w:link w:val="TitleAddressChar"/>
    <w:rsid w:val="00872BAD"/>
    <w:pPr>
      <w:keepLines/>
      <w:spacing w:after="240" w:line="160" w:lineRule="atLeast"/>
      <w:ind w:firstLine="0"/>
      <w:jc w:val="left"/>
    </w:pPr>
    <w:rPr>
      <w:sz w:val="14"/>
    </w:rPr>
  </w:style>
  <w:style w:type="character" w:customStyle="1" w:styleId="TitleAddressChar">
    <w:name w:val="Title Address Char"/>
    <w:link w:val="TitleAddress"/>
    <w:rsid w:val="000C3C30"/>
    <w:rPr>
      <w:rFonts w:ascii="Times New Roman" w:eastAsia="Times New Roman" w:hAnsi="Times New Roman" w:cs="Times New Roman"/>
      <w:sz w:val="14"/>
      <w:szCs w:val="24"/>
      <w:lang w:eastAsia="ru-RU"/>
    </w:rPr>
  </w:style>
  <w:style w:type="paragraph" w:customStyle="1" w:styleId="TitleCompany">
    <w:name w:val="Title Company"/>
    <w:basedOn w:val="a4"/>
    <w:link w:val="TitleCompanyChar"/>
    <w:rsid w:val="00872BAD"/>
    <w:pPr>
      <w:spacing w:before="240" w:after="240" w:line="240" w:lineRule="exact"/>
      <w:ind w:firstLine="0"/>
      <w:jc w:val="left"/>
    </w:pPr>
    <w:rPr>
      <w:spacing w:val="20"/>
    </w:rPr>
  </w:style>
  <w:style w:type="character" w:customStyle="1" w:styleId="TitleCompanyChar">
    <w:name w:val="Title Company Char"/>
    <w:link w:val="TitleCompany"/>
    <w:rsid w:val="000C3C30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TitleComment">
    <w:name w:val="Title Comment"/>
    <w:basedOn w:val="a4"/>
    <w:link w:val="TitleCommentChar"/>
    <w:rsid w:val="00872BAD"/>
    <w:pPr>
      <w:spacing w:before="120" w:line="200" w:lineRule="exact"/>
      <w:ind w:firstLine="0"/>
      <w:jc w:val="left"/>
    </w:pPr>
    <w:rPr>
      <w:spacing w:val="-20"/>
      <w:sz w:val="20"/>
    </w:rPr>
  </w:style>
  <w:style w:type="character" w:customStyle="1" w:styleId="TitleCommentChar">
    <w:name w:val="Title Comment Char"/>
    <w:link w:val="TitleComment"/>
    <w:rsid w:val="000C3C30"/>
    <w:rPr>
      <w:rFonts w:ascii="Times New Roman" w:eastAsia="Times New Roman" w:hAnsi="Times New Roman" w:cs="Times New Roman"/>
      <w:spacing w:val="-20"/>
      <w:sz w:val="20"/>
      <w:szCs w:val="24"/>
      <w:lang w:eastAsia="ru-RU"/>
    </w:rPr>
  </w:style>
  <w:style w:type="paragraph" w:customStyle="1" w:styleId="Status">
    <w:name w:val="Status"/>
    <w:basedOn w:val="a4"/>
    <w:link w:val="StatusChar"/>
    <w:rsid w:val="00872BAD"/>
    <w:pPr>
      <w:spacing w:before="120" w:after="120" w:line="200" w:lineRule="exact"/>
      <w:ind w:left="283" w:firstLine="0"/>
      <w:jc w:val="left"/>
    </w:pPr>
    <w:rPr>
      <w:caps/>
      <w:spacing w:val="30"/>
      <w:shd w:val="pct20" w:color="auto" w:fill="auto"/>
    </w:rPr>
  </w:style>
  <w:style w:type="character" w:customStyle="1" w:styleId="StatusChar">
    <w:name w:val="Status Char"/>
    <w:link w:val="Status"/>
    <w:rsid w:val="000C3C30"/>
    <w:rPr>
      <w:rFonts w:ascii="Times New Roman" w:eastAsia="Times New Roman" w:hAnsi="Times New Roman" w:cs="Times New Roman"/>
      <w:caps/>
      <w:spacing w:val="30"/>
      <w:sz w:val="24"/>
      <w:szCs w:val="24"/>
      <w:lang w:eastAsia="ru-RU"/>
    </w:rPr>
  </w:style>
  <w:style w:type="paragraph" w:customStyle="1" w:styleId="BlockQuotationFirst">
    <w:name w:val="BlockQuotation First"/>
    <w:basedOn w:val="a4"/>
    <w:link w:val="BlockQuotationFirstChar"/>
    <w:rsid w:val="00872BAD"/>
    <w:pPr>
      <w:spacing w:before="240" w:line="240" w:lineRule="auto"/>
      <w:ind w:left="283" w:firstLine="0"/>
      <w:jc w:val="left"/>
    </w:pPr>
    <w:rPr>
      <w:b/>
      <w:spacing w:val="-5"/>
      <w:shd w:val="pct20" w:color="auto" w:fill="auto"/>
    </w:rPr>
  </w:style>
  <w:style w:type="character" w:customStyle="1" w:styleId="BlockQuotationFirstChar">
    <w:name w:val="BlockQuotation First Char"/>
    <w:link w:val="BlockQuotationFirst"/>
    <w:rsid w:val="000C3C30"/>
    <w:rPr>
      <w:rFonts w:ascii="Times New Roman" w:eastAsia="Times New Roman" w:hAnsi="Times New Roman" w:cs="Times New Roman"/>
      <w:b/>
      <w:spacing w:val="-5"/>
      <w:sz w:val="24"/>
      <w:szCs w:val="24"/>
      <w:lang w:eastAsia="ru-RU"/>
    </w:rPr>
  </w:style>
  <w:style w:type="paragraph" w:customStyle="1" w:styleId="BlockQuotation">
    <w:name w:val="BlockQuotation"/>
    <w:basedOn w:val="a4"/>
    <w:link w:val="BlockQuotationChar"/>
    <w:rsid w:val="00872BAD"/>
    <w:pPr>
      <w:spacing w:line="240" w:lineRule="auto"/>
      <w:ind w:left="283" w:firstLine="0"/>
      <w:jc w:val="left"/>
    </w:pPr>
    <w:rPr>
      <w:spacing w:val="-5"/>
      <w:shd w:val="pct5" w:color="auto" w:fill="auto"/>
    </w:rPr>
  </w:style>
  <w:style w:type="character" w:customStyle="1" w:styleId="BlockQuotationChar">
    <w:name w:val="BlockQuotation Char"/>
    <w:link w:val="BlockQuotation"/>
    <w:rsid w:val="000C3C30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customStyle="1" w:styleId="ChapterLabel">
    <w:name w:val="Chapter Label"/>
    <w:basedOn w:val="a4"/>
    <w:next w:val="a4"/>
    <w:link w:val="ChapterLabelChar"/>
    <w:rsid w:val="00872BAD"/>
    <w:pPr>
      <w:framePr w:h="1814" w:hRule="exact" w:hSpace="181" w:vSpace="181" w:wrap="notBeside" w:vAnchor="page" w:hAnchor="page" w:x="1860" w:y="1202"/>
      <w:shd w:val="solid" w:color="auto" w:fill="auto"/>
      <w:spacing w:after="120" w:line="560" w:lineRule="exact"/>
      <w:ind w:right="7370" w:firstLine="0"/>
      <w:jc w:val="center"/>
    </w:pPr>
    <w:rPr>
      <w:b/>
      <w:color w:val="FFFFFF"/>
      <w:sz w:val="40"/>
    </w:rPr>
  </w:style>
  <w:style w:type="character" w:customStyle="1" w:styleId="ChapterLabelChar">
    <w:name w:val="Chapter Label Char"/>
    <w:link w:val="ChapterLabel"/>
    <w:rsid w:val="000C3C30"/>
    <w:rPr>
      <w:rFonts w:ascii="Times New Roman" w:eastAsia="Times New Roman" w:hAnsi="Times New Roman" w:cs="Times New Roman"/>
      <w:b/>
      <w:color w:val="FFFFFF"/>
      <w:sz w:val="40"/>
      <w:szCs w:val="24"/>
      <w:shd w:val="solid" w:color="auto" w:fill="auto"/>
      <w:lang w:eastAsia="ru-RU"/>
    </w:rPr>
  </w:style>
  <w:style w:type="paragraph" w:customStyle="1" w:styleId="ChapterNumber">
    <w:name w:val="Chapter Number"/>
    <w:basedOn w:val="a4"/>
    <w:next w:val="a4"/>
    <w:link w:val="ChapterNumberChar"/>
    <w:rsid w:val="00872BAD"/>
    <w:pPr>
      <w:framePr w:h="1814" w:hRule="exact" w:hSpace="181" w:vSpace="181" w:wrap="notBeside" w:vAnchor="page" w:hAnchor="page" w:x="1860" w:y="1202"/>
      <w:shd w:val="solid" w:color="auto" w:fill="auto"/>
      <w:spacing w:after="240" w:line="1000" w:lineRule="exact"/>
      <w:ind w:right="7370" w:firstLine="0"/>
      <w:jc w:val="center"/>
    </w:pPr>
    <w:rPr>
      <w:b/>
      <w:color w:val="FFFFFF"/>
      <w:sz w:val="84"/>
    </w:rPr>
  </w:style>
  <w:style w:type="character" w:customStyle="1" w:styleId="ChapterNumberChar">
    <w:name w:val="Chapter Number Char"/>
    <w:link w:val="ChapterNumber"/>
    <w:rsid w:val="000C3C30"/>
    <w:rPr>
      <w:rFonts w:ascii="Times New Roman" w:eastAsia="Times New Roman" w:hAnsi="Times New Roman" w:cs="Times New Roman"/>
      <w:b/>
      <w:color w:val="FFFFFF"/>
      <w:sz w:val="84"/>
      <w:szCs w:val="24"/>
      <w:shd w:val="solid" w:color="auto" w:fill="auto"/>
      <w:lang w:eastAsia="ru-RU"/>
    </w:rPr>
  </w:style>
  <w:style w:type="paragraph" w:customStyle="1" w:styleId="Gap">
    <w:name w:val="Gap"/>
    <w:basedOn w:val="a4"/>
    <w:link w:val="GapChar"/>
    <w:rsid w:val="00872BAD"/>
    <w:pPr>
      <w:spacing w:line="240" w:lineRule="auto"/>
    </w:pPr>
    <w:rPr>
      <w:sz w:val="12"/>
    </w:rPr>
  </w:style>
  <w:style w:type="character" w:customStyle="1" w:styleId="GapChar">
    <w:name w:val="Gap Char"/>
    <w:link w:val="Gap"/>
    <w:rsid w:val="000C3C30"/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customStyle="1" w:styleId="SmallGap">
    <w:name w:val="SmallGap"/>
    <w:basedOn w:val="a4"/>
    <w:link w:val="SmallGapChar"/>
    <w:rsid w:val="00872BAD"/>
    <w:pPr>
      <w:spacing w:line="360" w:lineRule="exact"/>
    </w:pPr>
    <w:rPr>
      <w:sz w:val="4"/>
    </w:rPr>
  </w:style>
  <w:style w:type="character" w:customStyle="1" w:styleId="SmallGapChar">
    <w:name w:val="SmallGap Char"/>
    <w:link w:val="SmallGap"/>
    <w:rsid w:val="000C3C30"/>
    <w:rPr>
      <w:rFonts w:ascii="Times New Roman" w:eastAsia="Times New Roman" w:hAnsi="Times New Roman" w:cs="Times New Roman"/>
      <w:sz w:val="4"/>
      <w:szCs w:val="24"/>
      <w:lang w:eastAsia="ru-RU"/>
    </w:rPr>
  </w:style>
  <w:style w:type="paragraph" w:styleId="45">
    <w:name w:val="toc 4"/>
    <w:basedOn w:val="a4"/>
    <w:autoRedefine/>
    <w:uiPriority w:val="39"/>
    <w:rsid w:val="00DC5236"/>
    <w:pPr>
      <w:tabs>
        <w:tab w:val="left" w:leader="dot" w:pos="567"/>
        <w:tab w:val="right" w:leader="dot" w:pos="9356"/>
      </w:tabs>
      <w:spacing w:line="240" w:lineRule="auto"/>
      <w:ind w:left="2098" w:right="850" w:hanging="737"/>
      <w:jc w:val="left"/>
    </w:pPr>
  </w:style>
  <w:style w:type="paragraph" w:styleId="55">
    <w:name w:val="toc 5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324" w:right="850" w:hanging="964"/>
      <w:jc w:val="left"/>
    </w:pPr>
  </w:style>
  <w:style w:type="paragraph" w:styleId="62">
    <w:name w:val="toc 6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494" w:right="850" w:hanging="1134"/>
      <w:jc w:val="left"/>
    </w:pPr>
  </w:style>
  <w:style w:type="paragraph" w:styleId="72">
    <w:name w:val="toc 7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665" w:right="850" w:hanging="1304"/>
      <w:jc w:val="left"/>
    </w:pPr>
  </w:style>
  <w:style w:type="paragraph" w:styleId="82">
    <w:name w:val="toc 8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2835" w:right="850" w:hanging="1474"/>
      <w:jc w:val="left"/>
    </w:pPr>
  </w:style>
  <w:style w:type="paragraph" w:styleId="92">
    <w:name w:val="toc 9"/>
    <w:basedOn w:val="a4"/>
    <w:autoRedefine/>
    <w:rsid w:val="00872BAD"/>
    <w:pPr>
      <w:tabs>
        <w:tab w:val="left" w:leader="dot" w:pos="567"/>
        <w:tab w:val="right" w:leader="dot" w:pos="8787"/>
      </w:tabs>
      <w:spacing w:line="240" w:lineRule="auto"/>
      <w:ind w:left="3005" w:right="850" w:hanging="1644"/>
      <w:jc w:val="left"/>
    </w:pPr>
  </w:style>
  <w:style w:type="paragraph" w:styleId="a1">
    <w:name w:val="List"/>
    <w:basedOn w:val="a4"/>
    <w:rsid w:val="00872BAD"/>
    <w:pPr>
      <w:numPr>
        <w:numId w:val="4"/>
      </w:numPr>
      <w:tabs>
        <w:tab w:val="clear" w:pos="1417"/>
      </w:tabs>
      <w:ind w:firstLine="0"/>
    </w:pPr>
  </w:style>
  <w:style w:type="numbering" w:customStyle="1" w:styleId="zlList">
    <w:name w:val="zl_List"/>
    <w:basedOn w:val="a7"/>
    <w:rsid w:val="00872BAD"/>
    <w:pPr>
      <w:numPr>
        <w:numId w:val="4"/>
      </w:numPr>
    </w:pPr>
  </w:style>
  <w:style w:type="paragraph" w:styleId="21">
    <w:name w:val="List 2"/>
    <w:basedOn w:val="a1"/>
    <w:rsid w:val="00872BAD"/>
    <w:pPr>
      <w:numPr>
        <w:numId w:val="5"/>
      </w:numPr>
      <w:tabs>
        <w:tab w:val="clear" w:pos="1701"/>
      </w:tabs>
      <w:ind w:left="1417" w:firstLine="0"/>
    </w:pPr>
  </w:style>
  <w:style w:type="numbering" w:customStyle="1" w:styleId="zlList2">
    <w:name w:val="zl_List2"/>
    <w:basedOn w:val="a7"/>
    <w:rsid w:val="00872BAD"/>
    <w:pPr>
      <w:numPr>
        <w:numId w:val="5"/>
      </w:numPr>
    </w:pPr>
  </w:style>
  <w:style w:type="paragraph" w:styleId="31">
    <w:name w:val="List 3"/>
    <w:basedOn w:val="a1"/>
    <w:rsid w:val="00872BAD"/>
    <w:pPr>
      <w:numPr>
        <w:numId w:val="6"/>
      </w:numPr>
      <w:tabs>
        <w:tab w:val="clear" w:pos="1984"/>
      </w:tabs>
      <w:ind w:left="1417" w:firstLine="0"/>
    </w:pPr>
  </w:style>
  <w:style w:type="numbering" w:customStyle="1" w:styleId="zlList3">
    <w:name w:val="zl_List3"/>
    <w:basedOn w:val="a7"/>
    <w:rsid w:val="00872BAD"/>
    <w:pPr>
      <w:numPr>
        <w:numId w:val="6"/>
      </w:numPr>
    </w:pPr>
  </w:style>
  <w:style w:type="paragraph" w:styleId="40">
    <w:name w:val="List 4"/>
    <w:basedOn w:val="a1"/>
    <w:rsid w:val="00872BAD"/>
    <w:pPr>
      <w:numPr>
        <w:numId w:val="7"/>
      </w:numPr>
      <w:tabs>
        <w:tab w:val="clear" w:pos="2268"/>
      </w:tabs>
      <w:ind w:left="1417" w:firstLine="0"/>
    </w:pPr>
  </w:style>
  <w:style w:type="numbering" w:customStyle="1" w:styleId="zlList4">
    <w:name w:val="zl_List4"/>
    <w:basedOn w:val="a7"/>
    <w:rsid w:val="00872BAD"/>
    <w:pPr>
      <w:numPr>
        <w:numId w:val="7"/>
      </w:numPr>
    </w:pPr>
  </w:style>
  <w:style w:type="paragraph" w:styleId="5">
    <w:name w:val="List 5"/>
    <w:basedOn w:val="a1"/>
    <w:rsid w:val="00872BAD"/>
    <w:pPr>
      <w:numPr>
        <w:numId w:val="8"/>
      </w:numPr>
      <w:tabs>
        <w:tab w:val="clear" w:pos="2551"/>
      </w:tabs>
      <w:ind w:left="1417" w:firstLine="0"/>
    </w:pPr>
  </w:style>
  <w:style w:type="numbering" w:customStyle="1" w:styleId="zlList5">
    <w:name w:val="zl_List5"/>
    <w:basedOn w:val="a7"/>
    <w:rsid w:val="00872BAD"/>
    <w:pPr>
      <w:numPr>
        <w:numId w:val="8"/>
      </w:numPr>
    </w:pPr>
  </w:style>
  <w:style w:type="paragraph" w:styleId="a">
    <w:name w:val="List Number"/>
    <w:basedOn w:val="a1"/>
    <w:rsid w:val="00872BAD"/>
    <w:pPr>
      <w:numPr>
        <w:numId w:val="9"/>
      </w:numPr>
      <w:tabs>
        <w:tab w:val="clear" w:pos="1134"/>
      </w:tabs>
    </w:pPr>
  </w:style>
  <w:style w:type="numbering" w:customStyle="1" w:styleId="zlListNumber">
    <w:name w:val="zl_ListNumber"/>
    <w:basedOn w:val="a7"/>
    <w:rsid w:val="00872BAD"/>
    <w:pPr>
      <w:numPr>
        <w:numId w:val="9"/>
      </w:numPr>
    </w:pPr>
  </w:style>
  <w:style w:type="paragraph" w:styleId="22">
    <w:name w:val="List Number 2"/>
    <w:basedOn w:val="a1"/>
    <w:rsid w:val="00872BAD"/>
    <w:pPr>
      <w:numPr>
        <w:numId w:val="10"/>
      </w:numPr>
    </w:pPr>
  </w:style>
  <w:style w:type="numbering" w:customStyle="1" w:styleId="zlListNumber2">
    <w:name w:val="zl_ListNumber2"/>
    <w:basedOn w:val="a7"/>
    <w:rsid w:val="00872BAD"/>
    <w:pPr>
      <w:numPr>
        <w:numId w:val="10"/>
      </w:numPr>
    </w:pPr>
  </w:style>
  <w:style w:type="paragraph" w:styleId="32">
    <w:name w:val="List Number 3"/>
    <w:basedOn w:val="a1"/>
    <w:rsid w:val="00872BAD"/>
    <w:pPr>
      <w:numPr>
        <w:numId w:val="11"/>
      </w:numPr>
    </w:pPr>
  </w:style>
  <w:style w:type="numbering" w:customStyle="1" w:styleId="zlListNumber3">
    <w:name w:val="zl_ListNumber3"/>
    <w:basedOn w:val="a7"/>
    <w:rsid w:val="00872BAD"/>
    <w:pPr>
      <w:numPr>
        <w:numId w:val="11"/>
      </w:numPr>
    </w:pPr>
  </w:style>
  <w:style w:type="paragraph" w:styleId="42">
    <w:name w:val="List Number 4"/>
    <w:basedOn w:val="a1"/>
    <w:rsid w:val="00872BAD"/>
    <w:pPr>
      <w:numPr>
        <w:numId w:val="12"/>
      </w:numPr>
    </w:pPr>
  </w:style>
  <w:style w:type="numbering" w:customStyle="1" w:styleId="zlListNumber4">
    <w:name w:val="zl_ListNumber4"/>
    <w:basedOn w:val="a7"/>
    <w:rsid w:val="00872BAD"/>
    <w:pPr>
      <w:numPr>
        <w:numId w:val="12"/>
      </w:numPr>
    </w:pPr>
  </w:style>
  <w:style w:type="paragraph" w:styleId="52">
    <w:name w:val="List Number 5"/>
    <w:basedOn w:val="a1"/>
    <w:rsid w:val="00872BAD"/>
    <w:pPr>
      <w:numPr>
        <w:numId w:val="13"/>
      </w:numPr>
    </w:pPr>
  </w:style>
  <w:style w:type="numbering" w:customStyle="1" w:styleId="zlListNumber5">
    <w:name w:val="zl_ListNumber5"/>
    <w:basedOn w:val="a7"/>
    <w:rsid w:val="00872BAD"/>
    <w:pPr>
      <w:numPr>
        <w:numId w:val="13"/>
      </w:numPr>
    </w:pPr>
  </w:style>
  <w:style w:type="paragraph" w:customStyle="1" w:styleId="ListNumber6">
    <w:name w:val="List Number 6"/>
    <w:basedOn w:val="a1"/>
    <w:link w:val="ListNumber6Char"/>
    <w:rsid w:val="00872BAD"/>
    <w:pPr>
      <w:numPr>
        <w:numId w:val="14"/>
      </w:numPr>
    </w:pPr>
  </w:style>
  <w:style w:type="character" w:customStyle="1" w:styleId="ListNumber6Char">
    <w:name w:val="List Number 6 Char"/>
    <w:link w:val="ListNumber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ber6">
    <w:name w:val="zl_ListNumber6"/>
    <w:basedOn w:val="a7"/>
    <w:rsid w:val="00872BAD"/>
    <w:pPr>
      <w:numPr>
        <w:numId w:val="14"/>
      </w:numPr>
    </w:pPr>
  </w:style>
  <w:style w:type="paragraph" w:customStyle="1" w:styleId="ListNumEngCap">
    <w:name w:val="ListNumEngCap"/>
    <w:basedOn w:val="a1"/>
    <w:link w:val="ListNumEngCapChar"/>
    <w:rsid w:val="00872BAD"/>
    <w:pPr>
      <w:numPr>
        <w:numId w:val="15"/>
      </w:numPr>
    </w:pPr>
  </w:style>
  <w:style w:type="character" w:customStyle="1" w:styleId="ListNumEngCapChar">
    <w:name w:val="ListNumEngCap Char"/>
    <w:link w:val="ListNumEng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">
    <w:name w:val="zl_ListNumEngCap"/>
    <w:basedOn w:val="a7"/>
    <w:rsid w:val="00872BAD"/>
    <w:pPr>
      <w:numPr>
        <w:numId w:val="15"/>
      </w:numPr>
    </w:pPr>
  </w:style>
  <w:style w:type="paragraph" w:customStyle="1" w:styleId="ListNumEngCap2">
    <w:name w:val="ListNumEngCap 2"/>
    <w:basedOn w:val="a1"/>
    <w:link w:val="ListNumEngCap2Char"/>
    <w:rsid w:val="00872BAD"/>
    <w:pPr>
      <w:numPr>
        <w:numId w:val="16"/>
      </w:numPr>
    </w:pPr>
  </w:style>
  <w:style w:type="character" w:customStyle="1" w:styleId="ListNumEngCap2Char">
    <w:name w:val="ListNumEngCap 2 Char"/>
    <w:link w:val="ListNumEng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2">
    <w:name w:val="zl_ListNumEngCap2"/>
    <w:basedOn w:val="a7"/>
    <w:rsid w:val="00872BAD"/>
    <w:pPr>
      <w:numPr>
        <w:numId w:val="16"/>
      </w:numPr>
    </w:pPr>
  </w:style>
  <w:style w:type="paragraph" w:customStyle="1" w:styleId="ListNumEngCap3">
    <w:name w:val="ListNumEngCap 3"/>
    <w:basedOn w:val="a1"/>
    <w:link w:val="ListNumEngCap3Char"/>
    <w:rsid w:val="00872BAD"/>
    <w:pPr>
      <w:numPr>
        <w:numId w:val="17"/>
      </w:numPr>
    </w:pPr>
  </w:style>
  <w:style w:type="character" w:customStyle="1" w:styleId="ListNumEngCap3Char">
    <w:name w:val="ListNumEngCap 3 Char"/>
    <w:link w:val="ListNumEng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3">
    <w:name w:val="zl_ListNumEngCap3"/>
    <w:basedOn w:val="a7"/>
    <w:rsid w:val="00872BAD"/>
    <w:pPr>
      <w:numPr>
        <w:numId w:val="17"/>
      </w:numPr>
    </w:pPr>
  </w:style>
  <w:style w:type="paragraph" w:customStyle="1" w:styleId="ListNumEngCap4">
    <w:name w:val="ListNumEngCap 4"/>
    <w:basedOn w:val="a1"/>
    <w:link w:val="ListNumEngCap4Char"/>
    <w:rsid w:val="00872BAD"/>
    <w:pPr>
      <w:numPr>
        <w:numId w:val="18"/>
      </w:numPr>
    </w:pPr>
  </w:style>
  <w:style w:type="character" w:customStyle="1" w:styleId="ListNumEngCap4Char">
    <w:name w:val="ListNumEngCap 4 Char"/>
    <w:link w:val="ListNumEng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4">
    <w:name w:val="zl_ListNumEngCap4"/>
    <w:basedOn w:val="a7"/>
    <w:rsid w:val="00872BAD"/>
    <w:pPr>
      <w:numPr>
        <w:numId w:val="18"/>
      </w:numPr>
    </w:pPr>
  </w:style>
  <w:style w:type="paragraph" w:customStyle="1" w:styleId="ListNumEngCap5">
    <w:name w:val="ListNumEngCap 5"/>
    <w:basedOn w:val="a1"/>
    <w:link w:val="ListNumEngCap5Char"/>
    <w:rsid w:val="00872BAD"/>
    <w:pPr>
      <w:numPr>
        <w:numId w:val="19"/>
      </w:numPr>
    </w:pPr>
  </w:style>
  <w:style w:type="character" w:customStyle="1" w:styleId="ListNumEngCap5Char">
    <w:name w:val="ListNumEngCap 5 Char"/>
    <w:link w:val="ListNumEng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5">
    <w:name w:val="zl_ListNumEngCap5"/>
    <w:basedOn w:val="a7"/>
    <w:rsid w:val="00872BAD"/>
    <w:pPr>
      <w:numPr>
        <w:numId w:val="19"/>
      </w:numPr>
    </w:pPr>
  </w:style>
  <w:style w:type="paragraph" w:customStyle="1" w:styleId="ListNumEngCap6">
    <w:name w:val="ListNumEngCap 6"/>
    <w:basedOn w:val="a1"/>
    <w:link w:val="ListNumEngCap6Char"/>
    <w:rsid w:val="00872BAD"/>
    <w:pPr>
      <w:numPr>
        <w:numId w:val="20"/>
      </w:numPr>
    </w:pPr>
  </w:style>
  <w:style w:type="character" w:customStyle="1" w:styleId="ListNumEngCap6Char">
    <w:name w:val="ListNumEngCap 6 Char"/>
    <w:link w:val="ListNumEng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6">
    <w:name w:val="zl_ListNumEngCap6"/>
    <w:basedOn w:val="a7"/>
    <w:rsid w:val="00872BAD"/>
    <w:pPr>
      <w:numPr>
        <w:numId w:val="20"/>
      </w:numPr>
    </w:pPr>
  </w:style>
  <w:style w:type="paragraph" w:customStyle="1" w:styleId="ListNumEngSmall">
    <w:name w:val="ListNumEngSmall"/>
    <w:basedOn w:val="a1"/>
    <w:link w:val="ListNumEngSmallChar"/>
    <w:rsid w:val="00872BAD"/>
    <w:pPr>
      <w:numPr>
        <w:numId w:val="21"/>
      </w:numPr>
    </w:pPr>
  </w:style>
  <w:style w:type="character" w:customStyle="1" w:styleId="ListNumEngSmallChar">
    <w:name w:val="ListNumEngSmall Char"/>
    <w:link w:val="ListNumEng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">
    <w:name w:val="zl_ListNumEngSmall"/>
    <w:basedOn w:val="a7"/>
    <w:rsid w:val="00872BAD"/>
    <w:pPr>
      <w:numPr>
        <w:numId w:val="21"/>
      </w:numPr>
    </w:pPr>
  </w:style>
  <w:style w:type="paragraph" w:customStyle="1" w:styleId="ListNumEngSmall2">
    <w:name w:val="ListNumEngSmall 2"/>
    <w:basedOn w:val="a1"/>
    <w:link w:val="ListNumEngSmall2Char"/>
    <w:rsid w:val="00872BAD"/>
    <w:pPr>
      <w:numPr>
        <w:numId w:val="22"/>
      </w:numPr>
    </w:pPr>
  </w:style>
  <w:style w:type="character" w:customStyle="1" w:styleId="ListNumEngSmall2Char">
    <w:name w:val="ListNumEngSmall 2 Char"/>
    <w:link w:val="ListNumEng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2">
    <w:name w:val="zl_ListNumEngSmall2"/>
    <w:basedOn w:val="a7"/>
    <w:rsid w:val="00872BAD"/>
    <w:pPr>
      <w:numPr>
        <w:numId w:val="22"/>
      </w:numPr>
    </w:pPr>
  </w:style>
  <w:style w:type="paragraph" w:customStyle="1" w:styleId="ListNumEngSmall3">
    <w:name w:val="ListNumEngSmall 3"/>
    <w:basedOn w:val="a1"/>
    <w:link w:val="ListNumEngSmall3Char"/>
    <w:rsid w:val="00872BAD"/>
    <w:pPr>
      <w:numPr>
        <w:numId w:val="23"/>
      </w:numPr>
    </w:pPr>
  </w:style>
  <w:style w:type="character" w:customStyle="1" w:styleId="ListNumEngSmall3Char">
    <w:name w:val="ListNumEngSmall 3 Char"/>
    <w:link w:val="ListNumEng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3">
    <w:name w:val="zl_ListNumEngSmall3"/>
    <w:basedOn w:val="a7"/>
    <w:rsid w:val="00872BAD"/>
    <w:pPr>
      <w:numPr>
        <w:numId w:val="23"/>
      </w:numPr>
    </w:pPr>
  </w:style>
  <w:style w:type="paragraph" w:customStyle="1" w:styleId="ListNumEngSmall4">
    <w:name w:val="ListNumEngSmall 4"/>
    <w:basedOn w:val="a1"/>
    <w:link w:val="ListNumEngSmall4Char"/>
    <w:rsid w:val="00872BAD"/>
    <w:pPr>
      <w:numPr>
        <w:numId w:val="24"/>
      </w:numPr>
    </w:pPr>
  </w:style>
  <w:style w:type="character" w:customStyle="1" w:styleId="ListNumEngSmall4Char">
    <w:name w:val="ListNumEngSmall 4 Char"/>
    <w:link w:val="ListNumEng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4">
    <w:name w:val="zl_ListNumEngSmall4"/>
    <w:basedOn w:val="a7"/>
    <w:rsid w:val="00872BAD"/>
    <w:pPr>
      <w:numPr>
        <w:numId w:val="24"/>
      </w:numPr>
    </w:pPr>
  </w:style>
  <w:style w:type="paragraph" w:customStyle="1" w:styleId="ListNumEngSmall5">
    <w:name w:val="ListNumEngSmall 5"/>
    <w:basedOn w:val="a1"/>
    <w:link w:val="ListNumEngSmall5Char"/>
    <w:rsid w:val="00872BAD"/>
    <w:pPr>
      <w:numPr>
        <w:numId w:val="25"/>
      </w:numPr>
    </w:pPr>
  </w:style>
  <w:style w:type="character" w:customStyle="1" w:styleId="ListNumEngSmall5Char">
    <w:name w:val="ListNumEngSmall 5 Char"/>
    <w:link w:val="ListNumEng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5">
    <w:name w:val="zl_ListNumEngSmall5"/>
    <w:basedOn w:val="a7"/>
    <w:rsid w:val="00872BAD"/>
    <w:pPr>
      <w:numPr>
        <w:numId w:val="25"/>
      </w:numPr>
    </w:pPr>
  </w:style>
  <w:style w:type="paragraph" w:customStyle="1" w:styleId="ListNumEngSmall6">
    <w:name w:val="ListNumEngSmall 6"/>
    <w:basedOn w:val="a1"/>
    <w:link w:val="ListNumEngSmall6Char"/>
    <w:rsid w:val="00872BAD"/>
    <w:pPr>
      <w:numPr>
        <w:numId w:val="26"/>
      </w:numPr>
    </w:pPr>
  </w:style>
  <w:style w:type="character" w:customStyle="1" w:styleId="ListNumEngSmall6Char">
    <w:name w:val="ListNumEngSmall 6 Char"/>
    <w:link w:val="ListNumEng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6">
    <w:name w:val="zl_ListNumEngSmall6"/>
    <w:basedOn w:val="a7"/>
    <w:rsid w:val="00872BAD"/>
    <w:pPr>
      <w:numPr>
        <w:numId w:val="26"/>
      </w:numPr>
    </w:pPr>
  </w:style>
  <w:style w:type="paragraph" w:customStyle="1" w:styleId="ListNumRusCap">
    <w:name w:val="ListNumRusCap"/>
    <w:basedOn w:val="a1"/>
    <w:link w:val="ListNumRusCapChar"/>
    <w:rsid w:val="00872BAD"/>
    <w:pPr>
      <w:numPr>
        <w:numId w:val="27"/>
      </w:numPr>
    </w:pPr>
  </w:style>
  <w:style w:type="character" w:customStyle="1" w:styleId="ListNumRusCapChar">
    <w:name w:val="ListNumRusCap Char"/>
    <w:link w:val="ListNumRus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">
    <w:name w:val="zl_ListNumRusCap"/>
    <w:basedOn w:val="a7"/>
    <w:rsid w:val="00872BAD"/>
    <w:pPr>
      <w:numPr>
        <w:numId w:val="27"/>
      </w:numPr>
    </w:pPr>
  </w:style>
  <w:style w:type="paragraph" w:customStyle="1" w:styleId="ListNumRusCap2">
    <w:name w:val="ListNumRusCap 2"/>
    <w:basedOn w:val="a1"/>
    <w:link w:val="ListNumRusCap2Char"/>
    <w:rsid w:val="00872BAD"/>
    <w:pPr>
      <w:numPr>
        <w:numId w:val="28"/>
      </w:numPr>
    </w:pPr>
  </w:style>
  <w:style w:type="character" w:customStyle="1" w:styleId="ListNumRusCap2Char">
    <w:name w:val="ListNumRusCap 2 Char"/>
    <w:link w:val="ListNumRus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2">
    <w:name w:val="zl_ListNumRusCap2"/>
    <w:basedOn w:val="a7"/>
    <w:rsid w:val="00872BAD"/>
    <w:pPr>
      <w:numPr>
        <w:numId w:val="28"/>
      </w:numPr>
    </w:pPr>
  </w:style>
  <w:style w:type="paragraph" w:customStyle="1" w:styleId="ListNumRusCap3">
    <w:name w:val="ListNumRusCap 3"/>
    <w:basedOn w:val="a1"/>
    <w:link w:val="ListNumRusCap3Char"/>
    <w:rsid w:val="00872BAD"/>
    <w:pPr>
      <w:numPr>
        <w:numId w:val="29"/>
      </w:numPr>
    </w:pPr>
  </w:style>
  <w:style w:type="character" w:customStyle="1" w:styleId="ListNumRusCap3Char">
    <w:name w:val="ListNumRusCap 3 Char"/>
    <w:link w:val="ListNumRus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3">
    <w:name w:val="zl_ListNumRusCap3"/>
    <w:basedOn w:val="a7"/>
    <w:rsid w:val="00872BAD"/>
    <w:pPr>
      <w:numPr>
        <w:numId w:val="29"/>
      </w:numPr>
    </w:pPr>
  </w:style>
  <w:style w:type="paragraph" w:customStyle="1" w:styleId="ListNumRusCap4">
    <w:name w:val="ListNumRusCap 4"/>
    <w:basedOn w:val="a1"/>
    <w:link w:val="ListNumRusCap4Char"/>
    <w:rsid w:val="00872BAD"/>
    <w:pPr>
      <w:numPr>
        <w:numId w:val="30"/>
      </w:numPr>
    </w:pPr>
  </w:style>
  <w:style w:type="character" w:customStyle="1" w:styleId="ListNumRusCap4Char">
    <w:name w:val="ListNumRusCap 4 Char"/>
    <w:link w:val="ListNumRus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4">
    <w:name w:val="zl_ListNumRusCap4"/>
    <w:basedOn w:val="a7"/>
    <w:rsid w:val="00872BAD"/>
    <w:pPr>
      <w:numPr>
        <w:numId w:val="30"/>
      </w:numPr>
    </w:pPr>
  </w:style>
  <w:style w:type="paragraph" w:customStyle="1" w:styleId="ListNumRusCap5">
    <w:name w:val="ListNumRusCap 5"/>
    <w:basedOn w:val="a1"/>
    <w:link w:val="ListNumRusCap5Char"/>
    <w:rsid w:val="00872BAD"/>
    <w:pPr>
      <w:numPr>
        <w:numId w:val="31"/>
      </w:numPr>
    </w:pPr>
  </w:style>
  <w:style w:type="character" w:customStyle="1" w:styleId="ListNumRusCap5Char">
    <w:name w:val="ListNumRusCap 5 Char"/>
    <w:link w:val="ListNumRus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5">
    <w:name w:val="zl_ListNumRusCap5"/>
    <w:basedOn w:val="a7"/>
    <w:rsid w:val="00872BAD"/>
    <w:pPr>
      <w:numPr>
        <w:numId w:val="31"/>
      </w:numPr>
    </w:pPr>
  </w:style>
  <w:style w:type="paragraph" w:customStyle="1" w:styleId="ListNumRusCap6">
    <w:name w:val="ListNumRusCap 6"/>
    <w:basedOn w:val="a1"/>
    <w:link w:val="ListNumRusCap6Char"/>
    <w:rsid w:val="00872BAD"/>
    <w:pPr>
      <w:numPr>
        <w:numId w:val="32"/>
      </w:numPr>
    </w:pPr>
  </w:style>
  <w:style w:type="character" w:customStyle="1" w:styleId="ListNumRusCap6Char">
    <w:name w:val="ListNumRusCap 6 Char"/>
    <w:link w:val="ListNumRus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6">
    <w:name w:val="zl_ListNumRusCap6"/>
    <w:basedOn w:val="a7"/>
    <w:rsid w:val="00872BAD"/>
    <w:pPr>
      <w:numPr>
        <w:numId w:val="32"/>
      </w:numPr>
    </w:pPr>
  </w:style>
  <w:style w:type="paragraph" w:customStyle="1" w:styleId="ListNumRusSmall">
    <w:name w:val="ListNumRusSmall"/>
    <w:basedOn w:val="a1"/>
    <w:link w:val="ListNumRusSmallChar"/>
    <w:qFormat/>
    <w:rsid w:val="00872BAD"/>
    <w:pPr>
      <w:numPr>
        <w:numId w:val="33"/>
      </w:numPr>
    </w:pPr>
  </w:style>
  <w:style w:type="character" w:customStyle="1" w:styleId="ListNumRusSmallChar">
    <w:name w:val="ListNumRusSmall Char"/>
    <w:link w:val="ListNumRusSmall"/>
    <w:qFormat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">
    <w:name w:val="zl_ListNumRusSmall"/>
    <w:basedOn w:val="a7"/>
    <w:rsid w:val="00872BAD"/>
    <w:pPr>
      <w:numPr>
        <w:numId w:val="33"/>
      </w:numPr>
    </w:pPr>
  </w:style>
  <w:style w:type="paragraph" w:customStyle="1" w:styleId="ListNumRusSmall2">
    <w:name w:val="ListNumRusSmall 2"/>
    <w:basedOn w:val="a1"/>
    <w:link w:val="ListNumRusSmall2Char"/>
    <w:rsid w:val="00872BAD"/>
    <w:pPr>
      <w:numPr>
        <w:numId w:val="34"/>
      </w:numPr>
    </w:pPr>
  </w:style>
  <w:style w:type="character" w:customStyle="1" w:styleId="ListNumRusSmall2Char">
    <w:name w:val="ListNumRusSmall 2 Char"/>
    <w:link w:val="ListNumRus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2">
    <w:name w:val="zl_ListNumRusSmall2"/>
    <w:basedOn w:val="a7"/>
    <w:rsid w:val="00872BAD"/>
    <w:pPr>
      <w:numPr>
        <w:numId w:val="34"/>
      </w:numPr>
    </w:pPr>
  </w:style>
  <w:style w:type="paragraph" w:customStyle="1" w:styleId="ListNumRusSmall3">
    <w:name w:val="ListNumRusSmall 3"/>
    <w:basedOn w:val="a1"/>
    <w:link w:val="ListNumRusSmall3Char"/>
    <w:rsid w:val="00872BAD"/>
    <w:pPr>
      <w:numPr>
        <w:numId w:val="35"/>
      </w:numPr>
    </w:pPr>
  </w:style>
  <w:style w:type="character" w:customStyle="1" w:styleId="ListNumRusSmall3Char">
    <w:name w:val="ListNumRusSmall 3 Char"/>
    <w:link w:val="ListNumRus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3">
    <w:name w:val="zl_ListNumRusSmall3"/>
    <w:basedOn w:val="a7"/>
    <w:rsid w:val="00872BAD"/>
    <w:pPr>
      <w:numPr>
        <w:numId w:val="35"/>
      </w:numPr>
    </w:pPr>
  </w:style>
  <w:style w:type="paragraph" w:customStyle="1" w:styleId="ListNumRusSmall4">
    <w:name w:val="ListNumRusSmall 4"/>
    <w:basedOn w:val="a1"/>
    <w:link w:val="ListNumRusSmall4Char"/>
    <w:rsid w:val="00872BAD"/>
    <w:pPr>
      <w:numPr>
        <w:numId w:val="36"/>
      </w:numPr>
    </w:pPr>
  </w:style>
  <w:style w:type="character" w:customStyle="1" w:styleId="ListNumRusSmall4Char">
    <w:name w:val="ListNumRusSmall 4 Char"/>
    <w:link w:val="ListNumRus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4">
    <w:name w:val="zl_ListNumRusSmall4"/>
    <w:basedOn w:val="a7"/>
    <w:rsid w:val="00872BAD"/>
    <w:pPr>
      <w:numPr>
        <w:numId w:val="36"/>
      </w:numPr>
    </w:pPr>
  </w:style>
  <w:style w:type="paragraph" w:customStyle="1" w:styleId="ListNumRusSmall5">
    <w:name w:val="ListNumRusSmall 5"/>
    <w:basedOn w:val="a1"/>
    <w:link w:val="ListNumRusSmall5Char"/>
    <w:rsid w:val="00872BAD"/>
    <w:pPr>
      <w:numPr>
        <w:numId w:val="37"/>
      </w:numPr>
    </w:pPr>
  </w:style>
  <w:style w:type="character" w:customStyle="1" w:styleId="ListNumRusSmall5Char">
    <w:name w:val="ListNumRusSmall 5 Char"/>
    <w:link w:val="ListNumRus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5">
    <w:name w:val="zl_ListNumRusSmall5"/>
    <w:basedOn w:val="a7"/>
    <w:rsid w:val="00872BAD"/>
    <w:pPr>
      <w:numPr>
        <w:numId w:val="37"/>
      </w:numPr>
    </w:pPr>
  </w:style>
  <w:style w:type="paragraph" w:customStyle="1" w:styleId="ListNumRusSmall6">
    <w:name w:val="ListNumRusSmall 6"/>
    <w:basedOn w:val="a1"/>
    <w:link w:val="ListNumRusSmall6Char"/>
    <w:rsid w:val="00872BAD"/>
    <w:pPr>
      <w:numPr>
        <w:numId w:val="38"/>
      </w:numPr>
    </w:pPr>
  </w:style>
  <w:style w:type="character" w:customStyle="1" w:styleId="ListNumRusSmall6Char">
    <w:name w:val="ListNumRusSmall 6 Char"/>
    <w:link w:val="ListNumRus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6">
    <w:name w:val="zl_ListNumRusSmall6"/>
    <w:basedOn w:val="a7"/>
    <w:rsid w:val="00872BAD"/>
    <w:pPr>
      <w:numPr>
        <w:numId w:val="38"/>
      </w:numPr>
    </w:pPr>
  </w:style>
  <w:style w:type="paragraph" w:customStyle="1" w:styleId="ListOutNum">
    <w:name w:val="ListOutNum"/>
    <w:basedOn w:val="a1"/>
    <w:link w:val="ListOutNumChar"/>
    <w:rsid w:val="00872BAD"/>
    <w:pPr>
      <w:numPr>
        <w:numId w:val="39"/>
      </w:numPr>
    </w:pPr>
  </w:style>
  <w:style w:type="character" w:customStyle="1" w:styleId="ListOutNumChar">
    <w:name w:val="ListOutNum Char"/>
    <w:link w:val="ListOu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">
    <w:name w:val="zl_ListOutNum"/>
    <w:basedOn w:val="a7"/>
    <w:rsid w:val="00872BAD"/>
    <w:pPr>
      <w:numPr>
        <w:numId w:val="39"/>
      </w:numPr>
    </w:pPr>
  </w:style>
  <w:style w:type="paragraph" w:customStyle="1" w:styleId="ListOutNum2">
    <w:name w:val="ListOutNum 2"/>
    <w:basedOn w:val="a1"/>
    <w:link w:val="ListOutNum2Char"/>
    <w:rsid w:val="00872BAD"/>
    <w:pPr>
      <w:numPr>
        <w:ilvl w:val="1"/>
        <w:numId w:val="39"/>
      </w:numPr>
    </w:pPr>
  </w:style>
  <w:style w:type="character" w:customStyle="1" w:styleId="ListOutNum2Char">
    <w:name w:val="ListOutNum 2 Char"/>
    <w:link w:val="ListOu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3">
    <w:name w:val="ListOutNum 3"/>
    <w:basedOn w:val="a1"/>
    <w:link w:val="ListOutNum3Char"/>
    <w:rsid w:val="00872BAD"/>
    <w:pPr>
      <w:numPr>
        <w:ilvl w:val="2"/>
        <w:numId w:val="39"/>
      </w:numPr>
    </w:pPr>
  </w:style>
  <w:style w:type="character" w:customStyle="1" w:styleId="ListOutNum3Char">
    <w:name w:val="ListOutNum 3 Char"/>
    <w:link w:val="ListOu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4">
    <w:name w:val="ListOutNum 4"/>
    <w:basedOn w:val="a1"/>
    <w:link w:val="ListOutNum4Char"/>
    <w:rsid w:val="00872BAD"/>
    <w:pPr>
      <w:numPr>
        <w:ilvl w:val="3"/>
        <w:numId w:val="39"/>
      </w:numPr>
    </w:pPr>
  </w:style>
  <w:style w:type="character" w:customStyle="1" w:styleId="ListOutNum4Char">
    <w:name w:val="ListOutNum 4 Char"/>
    <w:link w:val="ListOu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5">
    <w:name w:val="ListOutNum 5"/>
    <w:basedOn w:val="a1"/>
    <w:link w:val="ListOutNum5Char"/>
    <w:rsid w:val="00872BAD"/>
    <w:pPr>
      <w:numPr>
        <w:ilvl w:val="4"/>
        <w:numId w:val="39"/>
      </w:numPr>
    </w:pPr>
  </w:style>
  <w:style w:type="character" w:customStyle="1" w:styleId="ListOutNum5Char">
    <w:name w:val="ListOutNum 5 Char"/>
    <w:link w:val="ListOu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6">
    <w:name w:val="ListOutNum 6"/>
    <w:basedOn w:val="a1"/>
    <w:link w:val="ListOutNum6Char"/>
    <w:rsid w:val="00872BAD"/>
    <w:pPr>
      <w:numPr>
        <w:ilvl w:val="5"/>
        <w:numId w:val="39"/>
      </w:numPr>
    </w:pPr>
  </w:style>
  <w:style w:type="character" w:customStyle="1" w:styleId="ListOutNum6Char">
    <w:name w:val="ListOutNum 6 Char"/>
    <w:link w:val="ListOu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">
    <w:name w:val="ListOutNumBW"/>
    <w:basedOn w:val="a1"/>
    <w:link w:val="ListOutNumBWChar"/>
    <w:rsid w:val="00872BAD"/>
    <w:pPr>
      <w:numPr>
        <w:numId w:val="40"/>
      </w:numPr>
    </w:pPr>
  </w:style>
  <w:style w:type="character" w:customStyle="1" w:styleId="ListOutNumBWChar">
    <w:name w:val="ListOutNumBW Char"/>
    <w:link w:val="ListOutNumBW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BW">
    <w:name w:val="zl_ListOutNumBW"/>
    <w:basedOn w:val="a7"/>
    <w:rsid w:val="00872BAD"/>
    <w:pPr>
      <w:numPr>
        <w:numId w:val="40"/>
      </w:numPr>
    </w:pPr>
  </w:style>
  <w:style w:type="paragraph" w:customStyle="1" w:styleId="ListOutNumBW2">
    <w:name w:val="ListOutNumBW 2"/>
    <w:basedOn w:val="a1"/>
    <w:link w:val="ListOutNumBW2Char"/>
    <w:rsid w:val="00872BAD"/>
    <w:pPr>
      <w:numPr>
        <w:ilvl w:val="1"/>
        <w:numId w:val="40"/>
      </w:numPr>
    </w:pPr>
  </w:style>
  <w:style w:type="character" w:customStyle="1" w:styleId="ListOutNumBW2Char">
    <w:name w:val="ListOutNumBW 2 Char"/>
    <w:link w:val="ListOutNumBW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3">
    <w:name w:val="ListOutNumBW 3"/>
    <w:basedOn w:val="a1"/>
    <w:link w:val="ListOutNumBW3Char"/>
    <w:rsid w:val="00872BAD"/>
    <w:pPr>
      <w:numPr>
        <w:ilvl w:val="2"/>
        <w:numId w:val="40"/>
      </w:numPr>
    </w:pPr>
  </w:style>
  <w:style w:type="character" w:customStyle="1" w:styleId="ListOutNumBW3Char">
    <w:name w:val="ListOutNumBW 3 Char"/>
    <w:link w:val="ListOutNumBW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4">
    <w:name w:val="ListOutNumBW 4"/>
    <w:basedOn w:val="a1"/>
    <w:link w:val="ListOutNumBW4Char"/>
    <w:rsid w:val="00872BAD"/>
    <w:pPr>
      <w:numPr>
        <w:ilvl w:val="3"/>
        <w:numId w:val="40"/>
      </w:numPr>
    </w:pPr>
  </w:style>
  <w:style w:type="character" w:customStyle="1" w:styleId="ListOutNumBW4Char">
    <w:name w:val="ListOutNumBW 4 Char"/>
    <w:link w:val="ListOutNumBW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5">
    <w:name w:val="ListOutNumBW 5"/>
    <w:basedOn w:val="a1"/>
    <w:link w:val="ListOutNumBW5Char"/>
    <w:rsid w:val="00872BAD"/>
    <w:pPr>
      <w:numPr>
        <w:ilvl w:val="4"/>
        <w:numId w:val="40"/>
      </w:numPr>
    </w:pPr>
  </w:style>
  <w:style w:type="character" w:customStyle="1" w:styleId="ListOutNumBW5Char">
    <w:name w:val="ListOutNumBW 5 Char"/>
    <w:link w:val="ListOutNumBW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6">
    <w:name w:val="ListOutNumBW 6"/>
    <w:basedOn w:val="a1"/>
    <w:link w:val="ListOutNumBW6Char"/>
    <w:rsid w:val="00872BAD"/>
    <w:pPr>
      <w:numPr>
        <w:ilvl w:val="5"/>
        <w:numId w:val="40"/>
      </w:numPr>
    </w:pPr>
  </w:style>
  <w:style w:type="character" w:customStyle="1" w:styleId="ListOutNumBW6Char">
    <w:name w:val="ListOutNumBW 6 Char"/>
    <w:link w:val="ListOutNumBW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">
    <w:name w:val="ListNumStep"/>
    <w:basedOn w:val="a1"/>
    <w:link w:val="ListNumStepChar"/>
    <w:rsid w:val="00872BAD"/>
    <w:pPr>
      <w:numPr>
        <w:numId w:val="41"/>
      </w:numPr>
    </w:pPr>
  </w:style>
  <w:style w:type="character" w:customStyle="1" w:styleId="ListNumStepChar">
    <w:name w:val="ListNumStep Char"/>
    <w:link w:val="ListNumSte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Step">
    <w:name w:val="zl_ListNumStep"/>
    <w:basedOn w:val="a7"/>
    <w:rsid w:val="00872BAD"/>
    <w:pPr>
      <w:numPr>
        <w:numId w:val="41"/>
      </w:numPr>
    </w:pPr>
  </w:style>
  <w:style w:type="paragraph" w:customStyle="1" w:styleId="ListNumStep2">
    <w:name w:val="ListNumStep 2"/>
    <w:basedOn w:val="a1"/>
    <w:link w:val="ListNumStep2Char"/>
    <w:rsid w:val="00872BAD"/>
    <w:pPr>
      <w:numPr>
        <w:ilvl w:val="1"/>
        <w:numId w:val="41"/>
      </w:numPr>
    </w:pPr>
  </w:style>
  <w:style w:type="character" w:customStyle="1" w:styleId="ListNumStep2Char">
    <w:name w:val="ListNumStep 2 Char"/>
    <w:link w:val="ListNumSte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3">
    <w:name w:val="ListNumStep 3"/>
    <w:basedOn w:val="a1"/>
    <w:link w:val="ListNumStep3Char"/>
    <w:rsid w:val="00872BAD"/>
    <w:pPr>
      <w:numPr>
        <w:ilvl w:val="2"/>
        <w:numId w:val="41"/>
      </w:numPr>
    </w:pPr>
  </w:style>
  <w:style w:type="character" w:customStyle="1" w:styleId="ListNumStep3Char">
    <w:name w:val="ListNumStep 3 Char"/>
    <w:link w:val="ListNumSte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4">
    <w:name w:val="ListNumStep 4"/>
    <w:basedOn w:val="a1"/>
    <w:link w:val="ListNumStep4Char"/>
    <w:rsid w:val="00872BAD"/>
    <w:pPr>
      <w:numPr>
        <w:ilvl w:val="3"/>
        <w:numId w:val="41"/>
      </w:numPr>
    </w:pPr>
  </w:style>
  <w:style w:type="character" w:customStyle="1" w:styleId="ListNumStep4Char">
    <w:name w:val="ListNumStep 4 Char"/>
    <w:link w:val="ListNumSte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5">
    <w:name w:val="ListNumStep 5"/>
    <w:basedOn w:val="a1"/>
    <w:link w:val="ListNumStep5Char"/>
    <w:rsid w:val="00872BAD"/>
    <w:pPr>
      <w:numPr>
        <w:ilvl w:val="4"/>
        <w:numId w:val="41"/>
      </w:numPr>
    </w:pPr>
  </w:style>
  <w:style w:type="character" w:customStyle="1" w:styleId="ListNumStep5Char">
    <w:name w:val="ListNumStep 5 Char"/>
    <w:link w:val="ListNumSte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6">
    <w:name w:val="ListNumStep 6"/>
    <w:basedOn w:val="a1"/>
    <w:link w:val="ListNumStep6Char"/>
    <w:rsid w:val="00872BAD"/>
    <w:pPr>
      <w:numPr>
        <w:ilvl w:val="5"/>
        <w:numId w:val="41"/>
      </w:numPr>
    </w:pPr>
  </w:style>
  <w:style w:type="character" w:customStyle="1" w:styleId="ListNumStep6Char">
    <w:name w:val="ListNumStep 6 Char"/>
    <w:link w:val="ListNumSte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2">
    <w:name w:val="List Bullet"/>
    <w:aliases w:val="List Bullet 1,UL"/>
    <w:basedOn w:val="a1"/>
    <w:rsid w:val="00872BAD"/>
    <w:pPr>
      <w:numPr>
        <w:numId w:val="42"/>
      </w:numPr>
    </w:pPr>
  </w:style>
  <w:style w:type="numbering" w:customStyle="1" w:styleId="zlListBullet">
    <w:name w:val="zl_ListBullet"/>
    <w:basedOn w:val="a7"/>
    <w:rsid w:val="00872BAD"/>
    <w:pPr>
      <w:numPr>
        <w:numId w:val="42"/>
      </w:numPr>
    </w:pPr>
  </w:style>
  <w:style w:type="paragraph" w:styleId="2">
    <w:name w:val="List Bullet 2"/>
    <w:basedOn w:val="a1"/>
    <w:rsid w:val="00872BAD"/>
    <w:pPr>
      <w:numPr>
        <w:numId w:val="43"/>
      </w:numPr>
    </w:pPr>
  </w:style>
  <w:style w:type="numbering" w:customStyle="1" w:styleId="zlListBullet2">
    <w:name w:val="zl_ListBullet2"/>
    <w:basedOn w:val="a7"/>
    <w:rsid w:val="00872BAD"/>
    <w:pPr>
      <w:numPr>
        <w:numId w:val="43"/>
      </w:numPr>
    </w:pPr>
  </w:style>
  <w:style w:type="paragraph" w:styleId="30">
    <w:name w:val="List Bullet 3"/>
    <w:basedOn w:val="a1"/>
    <w:rsid w:val="00872BAD"/>
    <w:pPr>
      <w:numPr>
        <w:numId w:val="44"/>
      </w:numPr>
    </w:pPr>
  </w:style>
  <w:style w:type="numbering" w:customStyle="1" w:styleId="zlListBullet3">
    <w:name w:val="zl_ListBullet3"/>
    <w:basedOn w:val="a7"/>
    <w:rsid w:val="00872BAD"/>
    <w:pPr>
      <w:numPr>
        <w:numId w:val="44"/>
      </w:numPr>
    </w:pPr>
  </w:style>
  <w:style w:type="paragraph" w:styleId="41">
    <w:name w:val="List Bullet 4"/>
    <w:basedOn w:val="a1"/>
    <w:rsid w:val="00872BAD"/>
    <w:pPr>
      <w:numPr>
        <w:numId w:val="45"/>
      </w:numPr>
    </w:pPr>
  </w:style>
  <w:style w:type="numbering" w:customStyle="1" w:styleId="zlListBullet4">
    <w:name w:val="zl_ListBullet4"/>
    <w:basedOn w:val="a7"/>
    <w:rsid w:val="00872BAD"/>
    <w:pPr>
      <w:numPr>
        <w:numId w:val="45"/>
      </w:numPr>
    </w:pPr>
  </w:style>
  <w:style w:type="paragraph" w:styleId="51">
    <w:name w:val="List Bullet 5"/>
    <w:basedOn w:val="a1"/>
    <w:rsid w:val="00872BAD"/>
    <w:pPr>
      <w:numPr>
        <w:numId w:val="46"/>
      </w:numPr>
    </w:pPr>
  </w:style>
  <w:style w:type="numbering" w:customStyle="1" w:styleId="zlListBullet5">
    <w:name w:val="zl_ListBullet5"/>
    <w:basedOn w:val="a7"/>
    <w:rsid w:val="00872BAD"/>
    <w:pPr>
      <w:numPr>
        <w:numId w:val="46"/>
      </w:numPr>
    </w:pPr>
  </w:style>
  <w:style w:type="paragraph" w:customStyle="1" w:styleId="ListBullet6">
    <w:name w:val="List Bullet 6"/>
    <w:basedOn w:val="a1"/>
    <w:link w:val="ListBullet6Char"/>
    <w:rsid w:val="00872BAD"/>
    <w:pPr>
      <w:numPr>
        <w:numId w:val="47"/>
      </w:numPr>
    </w:pPr>
  </w:style>
  <w:style w:type="character" w:customStyle="1" w:styleId="ListBullet6Char">
    <w:name w:val="List Bullet 6 Char"/>
    <w:link w:val="ListBulle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Bullet6">
    <w:name w:val="zl_ListBullet6"/>
    <w:basedOn w:val="a7"/>
    <w:rsid w:val="00872BAD"/>
    <w:pPr>
      <w:numPr>
        <w:numId w:val="47"/>
      </w:numPr>
    </w:pPr>
  </w:style>
  <w:style w:type="paragraph" w:customStyle="1" w:styleId="ListAltBullet">
    <w:name w:val="List AltBullet"/>
    <w:basedOn w:val="a1"/>
    <w:link w:val="ListAltBulletChar"/>
    <w:rsid w:val="00872BAD"/>
    <w:pPr>
      <w:numPr>
        <w:numId w:val="48"/>
      </w:numPr>
    </w:pPr>
  </w:style>
  <w:style w:type="character" w:customStyle="1" w:styleId="ListAltBulletChar">
    <w:name w:val="List AltBullet Char"/>
    <w:link w:val="ListAltBulle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">
    <w:name w:val="zl_ListAltBullet"/>
    <w:basedOn w:val="a7"/>
    <w:rsid w:val="00872BAD"/>
    <w:pPr>
      <w:numPr>
        <w:numId w:val="48"/>
      </w:numPr>
    </w:pPr>
  </w:style>
  <w:style w:type="paragraph" w:customStyle="1" w:styleId="ListAltBullet2">
    <w:name w:val="List AltBullet 2"/>
    <w:basedOn w:val="a1"/>
    <w:link w:val="ListAltBullet2Char"/>
    <w:rsid w:val="00872BAD"/>
    <w:pPr>
      <w:numPr>
        <w:numId w:val="49"/>
      </w:numPr>
    </w:pPr>
  </w:style>
  <w:style w:type="character" w:customStyle="1" w:styleId="ListAltBullet2Char">
    <w:name w:val="List AltBullet 2 Char"/>
    <w:link w:val="ListAltBullet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2">
    <w:name w:val="zl_ListAltBullet2"/>
    <w:basedOn w:val="a7"/>
    <w:rsid w:val="00872BAD"/>
    <w:pPr>
      <w:numPr>
        <w:numId w:val="49"/>
      </w:numPr>
    </w:pPr>
  </w:style>
  <w:style w:type="paragraph" w:customStyle="1" w:styleId="ListAltBullet3">
    <w:name w:val="List AltBullet 3"/>
    <w:basedOn w:val="a1"/>
    <w:link w:val="ListAltBullet3Char"/>
    <w:rsid w:val="00872BAD"/>
    <w:pPr>
      <w:numPr>
        <w:numId w:val="50"/>
      </w:numPr>
    </w:pPr>
  </w:style>
  <w:style w:type="character" w:customStyle="1" w:styleId="ListAltBullet3Char">
    <w:name w:val="List AltBullet 3 Char"/>
    <w:link w:val="ListAltBullet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3">
    <w:name w:val="zl_ListAltBullet3"/>
    <w:basedOn w:val="a7"/>
    <w:rsid w:val="00872BAD"/>
    <w:pPr>
      <w:numPr>
        <w:numId w:val="50"/>
      </w:numPr>
    </w:pPr>
  </w:style>
  <w:style w:type="paragraph" w:customStyle="1" w:styleId="ListAltBullet4">
    <w:name w:val="List AltBullet 4"/>
    <w:basedOn w:val="a1"/>
    <w:link w:val="ListAltBullet4Char"/>
    <w:rsid w:val="00872BAD"/>
    <w:pPr>
      <w:numPr>
        <w:numId w:val="51"/>
      </w:numPr>
    </w:pPr>
  </w:style>
  <w:style w:type="character" w:customStyle="1" w:styleId="ListAltBullet4Char">
    <w:name w:val="List AltBullet 4 Char"/>
    <w:link w:val="ListAltBullet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4">
    <w:name w:val="zl_ListAltBullet4"/>
    <w:basedOn w:val="a7"/>
    <w:rsid w:val="00872BAD"/>
    <w:pPr>
      <w:numPr>
        <w:numId w:val="51"/>
      </w:numPr>
    </w:pPr>
  </w:style>
  <w:style w:type="paragraph" w:customStyle="1" w:styleId="ListAltBullet5">
    <w:name w:val="List AltBullet 5"/>
    <w:basedOn w:val="a1"/>
    <w:link w:val="ListAltBullet5Char"/>
    <w:rsid w:val="00872BAD"/>
    <w:pPr>
      <w:numPr>
        <w:numId w:val="52"/>
      </w:numPr>
    </w:pPr>
  </w:style>
  <w:style w:type="character" w:customStyle="1" w:styleId="ListAltBullet5Char">
    <w:name w:val="List AltBullet 5 Char"/>
    <w:link w:val="ListAltBullet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5">
    <w:name w:val="zl_ListAltBullet5"/>
    <w:basedOn w:val="a7"/>
    <w:rsid w:val="00872BAD"/>
    <w:pPr>
      <w:numPr>
        <w:numId w:val="52"/>
      </w:numPr>
    </w:pPr>
  </w:style>
  <w:style w:type="paragraph" w:customStyle="1" w:styleId="ListAltBullet6">
    <w:name w:val="List AltBullet 6"/>
    <w:basedOn w:val="a1"/>
    <w:link w:val="ListAltBullet6Char"/>
    <w:rsid w:val="00872BAD"/>
    <w:pPr>
      <w:numPr>
        <w:numId w:val="53"/>
      </w:numPr>
    </w:pPr>
  </w:style>
  <w:style w:type="character" w:customStyle="1" w:styleId="ListAltBullet6Char">
    <w:name w:val="List AltBullet 6 Char"/>
    <w:link w:val="ListAltBulle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6">
    <w:name w:val="zl_ListAltBullet6"/>
    <w:basedOn w:val="a7"/>
    <w:rsid w:val="00872BAD"/>
    <w:pPr>
      <w:numPr>
        <w:numId w:val="53"/>
      </w:numPr>
    </w:pPr>
  </w:style>
  <w:style w:type="paragraph" w:customStyle="1" w:styleId="ListBulItem">
    <w:name w:val="ListBulItem"/>
    <w:basedOn w:val="a4"/>
    <w:link w:val="ListBulItemChar"/>
    <w:rsid w:val="00872BAD"/>
    <w:pPr>
      <w:tabs>
        <w:tab w:val="left" w:pos="1134"/>
      </w:tabs>
    </w:pPr>
  </w:style>
  <w:style w:type="character" w:customStyle="1" w:styleId="ListBulItemChar">
    <w:name w:val="ListBulItem Char"/>
    <w:link w:val="ListBulIte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2">
    <w:name w:val="ListBulItem 2"/>
    <w:basedOn w:val="a4"/>
    <w:link w:val="ListBulItem2Char"/>
    <w:rsid w:val="00872BAD"/>
    <w:pPr>
      <w:tabs>
        <w:tab w:val="left" w:pos="1417"/>
      </w:tabs>
      <w:ind w:left="1134" w:firstLine="0"/>
    </w:pPr>
  </w:style>
  <w:style w:type="character" w:customStyle="1" w:styleId="ListBulItem2Char">
    <w:name w:val="ListBulItem 2 Char"/>
    <w:link w:val="ListBulIte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3">
    <w:name w:val="ListBulItem 3"/>
    <w:basedOn w:val="a4"/>
    <w:link w:val="ListBulItem3Char"/>
    <w:rsid w:val="00872BAD"/>
    <w:pPr>
      <w:tabs>
        <w:tab w:val="left" w:pos="1701"/>
      </w:tabs>
      <w:ind w:left="1417" w:firstLine="0"/>
    </w:pPr>
  </w:style>
  <w:style w:type="character" w:customStyle="1" w:styleId="ListBulItem3Char">
    <w:name w:val="ListBulItem 3 Char"/>
    <w:link w:val="ListBulIte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4">
    <w:name w:val="ListBulItem 4"/>
    <w:basedOn w:val="a4"/>
    <w:link w:val="ListBulItem4Char"/>
    <w:rsid w:val="00872BAD"/>
    <w:pPr>
      <w:tabs>
        <w:tab w:val="left" w:pos="1984"/>
      </w:tabs>
      <w:ind w:left="1701" w:firstLine="0"/>
    </w:pPr>
  </w:style>
  <w:style w:type="character" w:customStyle="1" w:styleId="ListBulItem4Char">
    <w:name w:val="ListBulItem 4 Char"/>
    <w:link w:val="ListBulIte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5">
    <w:name w:val="ListBulItem 5"/>
    <w:basedOn w:val="a4"/>
    <w:link w:val="ListBulItem5Char"/>
    <w:rsid w:val="00872BAD"/>
    <w:pPr>
      <w:tabs>
        <w:tab w:val="left" w:pos="2268"/>
      </w:tabs>
      <w:ind w:left="1984" w:firstLine="0"/>
    </w:pPr>
  </w:style>
  <w:style w:type="character" w:customStyle="1" w:styleId="ListBulItem5Char">
    <w:name w:val="ListBulItem 5 Char"/>
    <w:link w:val="ListBulIte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6">
    <w:name w:val="ListBulItem 6"/>
    <w:basedOn w:val="a4"/>
    <w:link w:val="ListBulItem6Char"/>
    <w:rsid w:val="00872BAD"/>
    <w:pPr>
      <w:ind w:left="2268" w:firstLine="0"/>
    </w:pPr>
  </w:style>
  <w:style w:type="character" w:customStyle="1" w:styleId="ListBulItem6Char">
    <w:name w:val="ListBulItem 6 Char"/>
    <w:link w:val="ListBulIte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Continue"/>
    <w:basedOn w:val="a4"/>
    <w:rsid w:val="00872BAD"/>
    <w:pPr>
      <w:ind w:left="850" w:firstLine="0"/>
    </w:pPr>
  </w:style>
  <w:style w:type="paragraph" w:styleId="26">
    <w:name w:val="List Continue 2"/>
    <w:basedOn w:val="a4"/>
    <w:rsid w:val="00872BAD"/>
    <w:pPr>
      <w:ind w:left="1134" w:firstLine="0"/>
    </w:pPr>
  </w:style>
  <w:style w:type="paragraph" w:styleId="37">
    <w:name w:val="List Continue 3"/>
    <w:basedOn w:val="a4"/>
    <w:rsid w:val="00872BAD"/>
    <w:pPr>
      <w:ind w:left="1417" w:firstLine="0"/>
    </w:pPr>
  </w:style>
  <w:style w:type="paragraph" w:styleId="46">
    <w:name w:val="List Continue 4"/>
    <w:basedOn w:val="a4"/>
    <w:rsid w:val="00872BAD"/>
    <w:pPr>
      <w:ind w:left="1701" w:firstLine="0"/>
    </w:pPr>
  </w:style>
  <w:style w:type="paragraph" w:styleId="56">
    <w:name w:val="List Continue 5"/>
    <w:basedOn w:val="a4"/>
    <w:rsid w:val="00872BAD"/>
    <w:pPr>
      <w:ind w:left="1984" w:firstLine="0"/>
    </w:pPr>
  </w:style>
  <w:style w:type="paragraph" w:customStyle="1" w:styleId="ListContinue6">
    <w:name w:val="List Continue 6"/>
    <w:basedOn w:val="a4"/>
    <w:link w:val="ListContinue6Char"/>
    <w:rsid w:val="00872BAD"/>
    <w:pPr>
      <w:ind w:left="2268" w:firstLine="0"/>
    </w:pPr>
  </w:style>
  <w:style w:type="character" w:customStyle="1" w:styleId="ListContinue6Char">
    <w:name w:val="List Continue 6 Char"/>
    <w:link w:val="ListContinue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al">
    <w:name w:val="TableNormal"/>
    <w:basedOn w:val="a4"/>
    <w:link w:val="TableNormalChar"/>
    <w:qFormat/>
    <w:rsid w:val="00872BAD"/>
    <w:pPr>
      <w:spacing w:line="240" w:lineRule="auto"/>
      <w:ind w:firstLine="0"/>
      <w:jc w:val="left"/>
    </w:pPr>
  </w:style>
  <w:style w:type="character" w:customStyle="1" w:styleId="TableNormalChar">
    <w:name w:val="TableNormal Char"/>
    <w:link w:val="TableNormal"/>
    <w:qFormat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opic">
    <w:name w:val="TableTopic"/>
    <w:basedOn w:val="TableNormal"/>
    <w:link w:val="TableTopicChar"/>
    <w:rsid w:val="00872BAD"/>
    <w:pPr>
      <w:keepNext/>
      <w:keepLines/>
    </w:pPr>
    <w:rPr>
      <w:b/>
    </w:rPr>
  </w:style>
  <w:style w:type="character" w:customStyle="1" w:styleId="TableTopicChar">
    <w:name w:val="TableTopic Char"/>
    <w:link w:val="TableTopic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Simple">
    <w:name w:val="Simple"/>
    <w:basedOn w:val="TableNormal"/>
    <w:link w:val="SimpleChar"/>
    <w:rsid w:val="00872BAD"/>
  </w:style>
  <w:style w:type="character" w:customStyle="1" w:styleId="SimpleChar">
    <w:name w:val="Simple Char"/>
    <w:link w:val="Simple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872BAD"/>
    <w:pPr>
      <w:keepNext/>
      <w:keepLines/>
      <w:spacing w:line="240" w:lineRule="auto"/>
      <w:ind w:firstLine="0"/>
      <w:jc w:val="center"/>
    </w:pPr>
    <w:rPr>
      <w:b/>
    </w:rPr>
  </w:style>
  <w:style w:type="character" w:customStyle="1" w:styleId="TableTitleChar">
    <w:name w:val="TableTitle Char"/>
    <w:link w:val="TableTitle"/>
    <w:qFormat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TableCaption">
    <w:name w:val="TableCaption"/>
    <w:basedOn w:val="a4"/>
    <w:link w:val="TableCaptionChar"/>
    <w:rsid w:val="00872BAD"/>
    <w:pPr>
      <w:keepNext/>
      <w:keepLines/>
      <w:spacing w:line="240" w:lineRule="auto"/>
      <w:ind w:firstLine="0"/>
      <w:jc w:val="left"/>
    </w:pPr>
    <w:rPr>
      <w:b/>
    </w:rPr>
  </w:style>
  <w:style w:type="character" w:customStyle="1" w:styleId="TableCaptionChar">
    <w:name w:val="TableCaption Char"/>
    <w:link w:val="TableCaption"/>
    <w:rsid w:val="000C3C3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ridCompactLeft">
    <w:name w:val="GridCompactLeft"/>
    <w:basedOn w:val="a4"/>
    <w:link w:val="GridCompactLeftChar"/>
    <w:rsid w:val="00872BAD"/>
    <w:pPr>
      <w:spacing w:line="160" w:lineRule="exact"/>
      <w:ind w:firstLine="0"/>
      <w:jc w:val="left"/>
    </w:pPr>
    <w:rPr>
      <w:sz w:val="20"/>
    </w:rPr>
  </w:style>
  <w:style w:type="character" w:customStyle="1" w:styleId="GridCompactLeftChar">
    <w:name w:val="GridCompactLeft Char"/>
    <w:link w:val="GridCompactLeft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Right">
    <w:name w:val="GridCompactRight"/>
    <w:basedOn w:val="a4"/>
    <w:link w:val="GridCompactRightChar"/>
    <w:rsid w:val="00872BAD"/>
    <w:pPr>
      <w:spacing w:line="160" w:lineRule="exact"/>
      <w:ind w:firstLine="0"/>
      <w:jc w:val="right"/>
    </w:pPr>
    <w:rPr>
      <w:sz w:val="20"/>
    </w:rPr>
  </w:style>
  <w:style w:type="character" w:customStyle="1" w:styleId="GridCompactRightChar">
    <w:name w:val="GridCompactRight Char"/>
    <w:link w:val="GridCompactRight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Center">
    <w:name w:val="GridCompactCenter"/>
    <w:basedOn w:val="a4"/>
    <w:link w:val="GridCompactCenterChar"/>
    <w:rsid w:val="00872BAD"/>
    <w:pPr>
      <w:spacing w:line="160" w:lineRule="exact"/>
      <w:ind w:firstLine="0"/>
      <w:jc w:val="center"/>
    </w:pPr>
    <w:rPr>
      <w:sz w:val="20"/>
    </w:rPr>
  </w:style>
  <w:style w:type="character" w:customStyle="1" w:styleId="GridCompactCenterChar">
    <w:name w:val="GridCompactCenter Char"/>
    <w:link w:val="GridCompactCenter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Justify">
    <w:name w:val="GridCompactJustify"/>
    <w:basedOn w:val="a4"/>
    <w:next w:val="GridCompactLeft"/>
    <w:link w:val="GridCompactJustifyChar"/>
    <w:rsid w:val="00872BAD"/>
    <w:pPr>
      <w:spacing w:line="160" w:lineRule="exact"/>
      <w:ind w:firstLine="0"/>
    </w:pPr>
    <w:rPr>
      <w:sz w:val="20"/>
    </w:rPr>
  </w:style>
  <w:style w:type="character" w:customStyle="1" w:styleId="GridCompactJustifyChar">
    <w:name w:val="GridCompactJustify Char"/>
    <w:link w:val="GridCompactJustify"/>
    <w:rsid w:val="000C3C30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TableList">
    <w:name w:val="TableList"/>
    <w:basedOn w:val="TableNormal"/>
    <w:link w:val="TableListChar"/>
    <w:rsid w:val="00872BAD"/>
    <w:pPr>
      <w:numPr>
        <w:numId w:val="54"/>
      </w:numPr>
      <w:tabs>
        <w:tab w:val="clear" w:pos="283"/>
      </w:tabs>
    </w:pPr>
  </w:style>
  <w:style w:type="character" w:customStyle="1" w:styleId="TableListChar">
    <w:name w:val="TableList Char"/>
    <w:link w:val="TableLis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">
    <w:name w:val="zl_TableList"/>
    <w:basedOn w:val="a7"/>
    <w:rsid w:val="00872BAD"/>
    <w:pPr>
      <w:numPr>
        <w:numId w:val="54"/>
      </w:numPr>
    </w:pPr>
  </w:style>
  <w:style w:type="paragraph" w:customStyle="1" w:styleId="TableCellNum">
    <w:name w:val="TableCellNum"/>
    <w:basedOn w:val="TableList"/>
    <w:link w:val="TableCellNumChar"/>
    <w:rsid w:val="00872BAD"/>
    <w:pPr>
      <w:numPr>
        <w:numId w:val="100"/>
      </w:numPr>
      <w:tabs>
        <w:tab w:val="clear" w:pos="283"/>
      </w:tabs>
    </w:pPr>
  </w:style>
  <w:style w:type="character" w:customStyle="1" w:styleId="TableCellNumChar">
    <w:name w:val="TableCellNum Char"/>
    <w:link w:val="TableCell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CellNum">
    <w:name w:val="zl_TableCellNum"/>
    <w:basedOn w:val="a7"/>
    <w:rsid w:val="00872BAD"/>
    <w:pPr>
      <w:numPr>
        <w:numId w:val="100"/>
      </w:numPr>
    </w:pPr>
  </w:style>
  <w:style w:type="paragraph" w:customStyle="1" w:styleId="TableListNum">
    <w:name w:val="TableListNum"/>
    <w:basedOn w:val="TableList"/>
    <w:link w:val="TableListNumChar"/>
    <w:rsid w:val="00872BAD"/>
    <w:pPr>
      <w:numPr>
        <w:numId w:val="55"/>
      </w:numPr>
    </w:pPr>
  </w:style>
  <w:style w:type="character" w:customStyle="1" w:styleId="TableListNumChar">
    <w:name w:val="TableListNum Char"/>
    <w:link w:val="TableLis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">
    <w:name w:val="zl_TableListNum"/>
    <w:basedOn w:val="a7"/>
    <w:rsid w:val="00872BAD"/>
    <w:pPr>
      <w:numPr>
        <w:numId w:val="55"/>
      </w:numPr>
    </w:pPr>
  </w:style>
  <w:style w:type="paragraph" w:customStyle="1" w:styleId="TableListNum2">
    <w:name w:val="TableListNum 2"/>
    <w:basedOn w:val="TableList"/>
    <w:link w:val="TableListNum2Char"/>
    <w:rsid w:val="00872BAD"/>
    <w:pPr>
      <w:numPr>
        <w:numId w:val="56"/>
      </w:numPr>
    </w:pPr>
  </w:style>
  <w:style w:type="character" w:customStyle="1" w:styleId="TableListNum2Char">
    <w:name w:val="TableListNum 2 Char"/>
    <w:link w:val="TableLis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2">
    <w:name w:val="zl_TableListNum2"/>
    <w:basedOn w:val="a7"/>
    <w:rsid w:val="00872BAD"/>
    <w:pPr>
      <w:numPr>
        <w:numId w:val="56"/>
      </w:numPr>
    </w:pPr>
  </w:style>
  <w:style w:type="paragraph" w:customStyle="1" w:styleId="TableListNum3">
    <w:name w:val="TableListNum 3"/>
    <w:basedOn w:val="TableList"/>
    <w:link w:val="TableListNum3Char"/>
    <w:rsid w:val="00872BAD"/>
    <w:pPr>
      <w:numPr>
        <w:numId w:val="57"/>
      </w:numPr>
    </w:pPr>
  </w:style>
  <w:style w:type="character" w:customStyle="1" w:styleId="TableListNum3Char">
    <w:name w:val="TableListNum 3 Char"/>
    <w:link w:val="TableLis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3">
    <w:name w:val="zl_TableListNum3"/>
    <w:basedOn w:val="a7"/>
    <w:rsid w:val="00872BAD"/>
    <w:pPr>
      <w:numPr>
        <w:numId w:val="57"/>
      </w:numPr>
    </w:pPr>
  </w:style>
  <w:style w:type="paragraph" w:customStyle="1" w:styleId="TableListNum4">
    <w:name w:val="TableListNum 4"/>
    <w:basedOn w:val="TableList"/>
    <w:link w:val="TableListNum4Char"/>
    <w:rsid w:val="00872BAD"/>
    <w:pPr>
      <w:numPr>
        <w:numId w:val="58"/>
      </w:numPr>
    </w:pPr>
  </w:style>
  <w:style w:type="character" w:customStyle="1" w:styleId="TableListNum4Char">
    <w:name w:val="TableListNum 4 Char"/>
    <w:link w:val="TableLis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4">
    <w:name w:val="zl_TableListNum4"/>
    <w:basedOn w:val="a7"/>
    <w:rsid w:val="00872BAD"/>
    <w:pPr>
      <w:numPr>
        <w:numId w:val="58"/>
      </w:numPr>
    </w:pPr>
  </w:style>
  <w:style w:type="paragraph" w:customStyle="1" w:styleId="TableListNum5">
    <w:name w:val="TableListNum 5"/>
    <w:basedOn w:val="TableList"/>
    <w:link w:val="TableListNum5Char"/>
    <w:rsid w:val="00872BAD"/>
    <w:pPr>
      <w:numPr>
        <w:numId w:val="59"/>
      </w:numPr>
    </w:pPr>
  </w:style>
  <w:style w:type="character" w:customStyle="1" w:styleId="TableListNum5Char">
    <w:name w:val="TableListNum 5 Char"/>
    <w:link w:val="TableLis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5">
    <w:name w:val="zl_TableListNum5"/>
    <w:basedOn w:val="a7"/>
    <w:rsid w:val="00872BAD"/>
    <w:pPr>
      <w:numPr>
        <w:numId w:val="59"/>
      </w:numPr>
    </w:pPr>
  </w:style>
  <w:style w:type="paragraph" w:customStyle="1" w:styleId="TableListNum6">
    <w:name w:val="TableListNum 6"/>
    <w:basedOn w:val="TableList"/>
    <w:link w:val="TableListNum6Char"/>
    <w:rsid w:val="00872BAD"/>
    <w:pPr>
      <w:numPr>
        <w:numId w:val="60"/>
      </w:numPr>
    </w:pPr>
  </w:style>
  <w:style w:type="character" w:customStyle="1" w:styleId="TableListNum6Char">
    <w:name w:val="TableListNum 6 Char"/>
    <w:link w:val="TableLis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6">
    <w:name w:val="zl_TableListNum6"/>
    <w:basedOn w:val="a7"/>
    <w:rsid w:val="00872BAD"/>
    <w:pPr>
      <w:numPr>
        <w:numId w:val="60"/>
      </w:numPr>
    </w:pPr>
  </w:style>
  <w:style w:type="paragraph" w:customStyle="1" w:styleId="TableListNumEngCap">
    <w:name w:val="TableListNumEngCap"/>
    <w:basedOn w:val="TableList"/>
    <w:link w:val="TableListNumEngCapChar"/>
    <w:rsid w:val="00872BAD"/>
    <w:pPr>
      <w:numPr>
        <w:numId w:val="61"/>
      </w:numPr>
    </w:pPr>
  </w:style>
  <w:style w:type="character" w:customStyle="1" w:styleId="TableListNumEngCapChar">
    <w:name w:val="TableListNumEngCap Char"/>
    <w:link w:val="TableListNumEng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">
    <w:name w:val="zl_TableListNumEngCap"/>
    <w:basedOn w:val="a7"/>
    <w:rsid w:val="00872BAD"/>
    <w:pPr>
      <w:numPr>
        <w:numId w:val="61"/>
      </w:numPr>
    </w:pPr>
  </w:style>
  <w:style w:type="paragraph" w:customStyle="1" w:styleId="TableListNumEngCap2">
    <w:name w:val="TableListNumEngCap 2"/>
    <w:basedOn w:val="TableList"/>
    <w:link w:val="TableListNumEngCap2Char"/>
    <w:rsid w:val="00872BAD"/>
    <w:pPr>
      <w:numPr>
        <w:numId w:val="62"/>
      </w:numPr>
    </w:pPr>
  </w:style>
  <w:style w:type="character" w:customStyle="1" w:styleId="TableListNumEngCap2Char">
    <w:name w:val="TableListNumEngCap 2 Char"/>
    <w:link w:val="TableListNumEng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2">
    <w:name w:val="zl_TableListNumEngCap2"/>
    <w:basedOn w:val="a7"/>
    <w:rsid w:val="00872BAD"/>
    <w:pPr>
      <w:numPr>
        <w:numId w:val="62"/>
      </w:numPr>
    </w:pPr>
  </w:style>
  <w:style w:type="paragraph" w:customStyle="1" w:styleId="TableListNumEngCap3">
    <w:name w:val="TableListNumEngCap 3"/>
    <w:basedOn w:val="TableList"/>
    <w:link w:val="TableListNumEngCap3Char"/>
    <w:rsid w:val="00872BAD"/>
    <w:pPr>
      <w:numPr>
        <w:numId w:val="63"/>
      </w:numPr>
    </w:pPr>
  </w:style>
  <w:style w:type="character" w:customStyle="1" w:styleId="TableListNumEngCap3Char">
    <w:name w:val="TableListNumEngCap 3 Char"/>
    <w:link w:val="TableListNumEng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3">
    <w:name w:val="zl_TableListNumEngCap3"/>
    <w:basedOn w:val="a7"/>
    <w:rsid w:val="00872BAD"/>
    <w:pPr>
      <w:numPr>
        <w:numId w:val="63"/>
      </w:numPr>
    </w:pPr>
  </w:style>
  <w:style w:type="paragraph" w:customStyle="1" w:styleId="TableListNumEngCap4">
    <w:name w:val="TableListNumEngCap 4"/>
    <w:basedOn w:val="TableList"/>
    <w:link w:val="TableListNumEngCap4Char"/>
    <w:rsid w:val="00872BAD"/>
    <w:pPr>
      <w:numPr>
        <w:numId w:val="64"/>
      </w:numPr>
    </w:pPr>
  </w:style>
  <w:style w:type="character" w:customStyle="1" w:styleId="TableListNumEngCap4Char">
    <w:name w:val="TableListNumEngCap 4 Char"/>
    <w:link w:val="TableListNumEng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4">
    <w:name w:val="zl_TableListNumEngCap4"/>
    <w:basedOn w:val="a7"/>
    <w:rsid w:val="00872BAD"/>
    <w:pPr>
      <w:numPr>
        <w:numId w:val="64"/>
      </w:numPr>
    </w:pPr>
  </w:style>
  <w:style w:type="paragraph" w:customStyle="1" w:styleId="TableListNumEngCap5">
    <w:name w:val="TableListNumEngCap 5"/>
    <w:basedOn w:val="TableList"/>
    <w:link w:val="TableListNumEngCap5Char"/>
    <w:rsid w:val="00872BAD"/>
    <w:pPr>
      <w:numPr>
        <w:numId w:val="65"/>
      </w:numPr>
    </w:pPr>
  </w:style>
  <w:style w:type="character" w:customStyle="1" w:styleId="TableListNumEngCap5Char">
    <w:name w:val="TableListNumEngCap 5 Char"/>
    <w:link w:val="TableListNumEng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5">
    <w:name w:val="zl_TableListNumEngCap5"/>
    <w:basedOn w:val="a7"/>
    <w:rsid w:val="00872BAD"/>
    <w:pPr>
      <w:numPr>
        <w:numId w:val="65"/>
      </w:numPr>
    </w:pPr>
  </w:style>
  <w:style w:type="paragraph" w:customStyle="1" w:styleId="TableListNumEngCap6">
    <w:name w:val="TableListNumEngCap 6"/>
    <w:basedOn w:val="TableList"/>
    <w:link w:val="TableListNumEngCap6Char"/>
    <w:rsid w:val="00872BAD"/>
    <w:pPr>
      <w:numPr>
        <w:numId w:val="66"/>
      </w:numPr>
    </w:pPr>
  </w:style>
  <w:style w:type="character" w:customStyle="1" w:styleId="TableListNumEngCap6Char">
    <w:name w:val="TableListNumEngCap 6 Char"/>
    <w:link w:val="TableListNumEng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6">
    <w:name w:val="zl_TableListNumEngCap6"/>
    <w:basedOn w:val="a7"/>
    <w:rsid w:val="00872BAD"/>
    <w:pPr>
      <w:numPr>
        <w:numId w:val="66"/>
      </w:numPr>
    </w:pPr>
  </w:style>
  <w:style w:type="paragraph" w:customStyle="1" w:styleId="TableListNumEngSmall">
    <w:name w:val="TableListNumEngSmall"/>
    <w:basedOn w:val="TableList"/>
    <w:link w:val="TableListNumEngSmallChar"/>
    <w:rsid w:val="00872BAD"/>
    <w:pPr>
      <w:numPr>
        <w:numId w:val="67"/>
      </w:numPr>
    </w:pPr>
  </w:style>
  <w:style w:type="character" w:customStyle="1" w:styleId="TableListNumEngSmallChar">
    <w:name w:val="TableListNumEngSmall Char"/>
    <w:link w:val="TableListNumEng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">
    <w:name w:val="zl_TableListNumEngSmall"/>
    <w:basedOn w:val="a7"/>
    <w:rsid w:val="00872BAD"/>
    <w:pPr>
      <w:numPr>
        <w:numId w:val="67"/>
      </w:numPr>
    </w:pPr>
  </w:style>
  <w:style w:type="paragraph" w:customStyle="1" w:styleId="TableListNumEngSmall2">
    <w:name w:val="TableListNumEngSmall 2"/>
    <w:basedOn w:val="TableList"/>
    <w:link w:val="TableListNumEngSmall2Char"/>
    <w:rsid w:val="00872BAD"/>
    <w:pPr>
      <w:numPr>
        <w:numId w:val="68"/>
      </w:numPr>
    </w:pPr>
  </w:style>
  <w:style w:type="character" w:customStyle="1" w:styleId="TableListNumEngSmall2Char">
    <w:name w:val="TableListNumEngSmall 2 Char"/>
    <w:link w:val="TableListNumEng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2">
    <w:name w:val="zl_TableListNumEngSmall2"/>
    <w:basedOn w:val="a7"/>
    <w:rsid w:val="00872BAD"/>
    <w:pPr>
      <w:numPr>
        <w:numId w:val="68"/>
      </w:numPr>
    </w:pPr>
  </w:style>
  <w:style w:type="paragraph" w:customStyle="1" w:styleId="TableListNumEngSmall3">
    <w:name w:val="TableListNumEngSmall 3"/>
    <w:basedOn w:val="TableList"/>
    <w:link w:val="TableListNumEngSmall3Char"/>
    <w:rsid w:val="00872BAD"/>
    <w:pPr>
      <w:numPr>
        <w:numId w:val="69"/>
      </w:numPr>
    </w:pPr>
  </w:style>
  <w:style w:type="character" w:customStyle="1" w:styleId="TableListNumEngSmall3Char">
    <w:name w:val="TableListNumEngSmall 3 Char"/>
    <w:link w:val="TableListNumEng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3">
    <w:name w:val="zl_TableListNumEngSmall3"/>
    <w:basedOn w:val="a7"/>
    <w:rsid w:val="00872BAD"/>
    <w:pPr>
      <w:numPr>
        <w:numId w:val="69"/>
      </w:numPr>
    </w:pPr>
  </w:style>
  <w:style w:type="paragraph" w:customStyle="1" w:styleId="TableListNumEngSmall4">
    <w:name w:val="TableListNumEngSmall 4"/>
    <w:basedOn w:val="TableList"/>
    <w:link w:val="TableListNumEngSmall4Char"/>
    <w:rsid w:val="00872BAD"/>
    <w:pPr>
      <w:numPr>
        <w:numId w:val="70"/>
      </w:numPr>
    </w:pPr>
  </w:style>
  <w:style w:type="character" w:customStyle="1" w:styleId="TableListNumEngSmall4Char">
    <w:name w:val="TableListNumEngSmall 4 Char"/>
    <w:link w:val="TableListNumEng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4">
    <w:name w:val="zl_TableListNumEngSmall4"/>
    <w:basedOn w:val="a7"/>
    <w:rsid w:val="00872BAD"/>
    <w:pPr>
      <w:numPr>
        <w:numId w:val="70"/>
      </w:numPr>
    </w:pPr>
  </w:style>
  <w:style w:type="paragraph" w:customStyle="1" w:styleId="TableListNumEngSmall5">
    <w:name w:val="TableListNumEngSmall 5"/>
    <w:basedOn w:val="TableList"/>
    <w:link w:val="TableListNumEngSmall5Char"/>
    <w:rsid w:val="00872BAD"/>
    <w:pPr>
      <w:numPr>
        <w:numId w:val="71"/>
      </w:numPr>
    </w:pPr>
  </w:style>
  <w:style w:type="character" w:customStyle="1" w:styleId="TableListNumEngSmall5Char">
    <w:name w:val="TableListNumEngSmall 5 Char"/>
    <w:link w:val="TableListNumEng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5">
    <w:name w:val="zl_TableListNumEngSmall5"/>
    <w:basedOn w:val="a7"/>
    <w:rsid w:val="00872BAD"/>
    <w:pPr>
      <w:numPr>
        <w:numId w:val="71"/>
      </w:numPr>
    </w:pPr>
  </w:style>
  <w:style w:type="paragraph" w:customStyle="1" w:styleId="TableListNumEngSmall6">
    <w:name w:val="TableListNumEngSmall 6"/>
    <w:basedOn w:val="TableList"/>
    <w:link w:val="TableListNumEngSmall6Char"/>
    <w:rsid w:val="00872BAD"/>
    <w:pPr>
      <w:numPr>
        <w:numId w:val="72"/>
      </w:numPr>
    </w:pPr>
  </w:style>
  <w:style w:type="character" w:customStyle="1" w:styleId="TableListNumEngSmall6Char">
    <w:name w:val="TableListNumEngSmall 6 Char"/>
    <w:link w:val="TableListNumEng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6">
    <w:name w:val="zl_TableListNumEngSmall6"/>
    <w:basedOn w:val="a7"/>
    <w:rsid w:val="00872BAD"/>
    <w:pPr>
      <w:numPr>
        <w:numId w:val="72"/>
      </w:numPr>
    </w:pPr>
  </w:style>
  <w:style w:type="paragraph" w:customStyle="1" w:styleId="TableListNumRusCap">
    <w:name w:val="TableListNumRusCap"/>
    <w:basedOn w:val="TableList"/>
    <w:link w:val="TableListNumRusCapChar"/>
    <w:rsid w:val="00872BAD"/>
    <w:pPr>
      <w:numPr>
        <w:numId w:val="73"/>
      </w:numPr>
    </w:pPr>
  </w:style>
  <w:style w:type="character" w:customStyle="1" w:styleId="TableListNumRusCapChar">
    <w:name w:val="TableListNumRusCap Char"/>
    <w:link w:val="TableListNumRusCap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">
    <w:name w:val="zl_TableListNumRusCap"/>
    <w:basedOn w:val="a7"/>
    <w:rsid w:val="00872BAD"/>
    <w:pPr>
      <w:numPr>
        <w:numId w:val="73"/>
      </w:numPr>
    </w:pPr>
  </w:style>
  <w:style w:type="paragraph" w:customStyle="1" w:styleId="TableListNumRusCap2">
    <w:name w:val="TableListNumRusCap 2"/>
    <w:basedOn w:val="TableList"/>
    <w:link w:val="TableListNumRusCap2Char"/>
    <w:rsid w:val="00872BAD"/>
    <w:pPr>
      <w:numPr>
        <w:numId w:val="74"/>
      </w:numPr>
    </w:pPr>
  </w:style>
  <w:style w:type="character" w:customStyle="1" w:styleId="TableListNumRusCap2Char">
    <w:name w:val="TableListNumRusCap 2 Char"/>
    <w:link w:val="TableListNumRusCap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2">
    <w:name w:val="zl_TableListNumRusCap2"/>
    <w:basedOn w:val="a7"/>
    <w:rsid w:val="00872BAD"/>
    <w:pPr>
      <w:numPr>
        <w:numId w:val="74"/>
      </w:numPr>
    </w:pPr>
  </w:style>
  <w:style w:type="paragraph" w:customStyle="1" w:styleId="TableListNumRusCap3">
    <w:name w:val="TableListNumRusCap 3"/>
    <w:basedOn w:val="TableList"/>
    <w:link w:val="TableListNumRusCap3Char"/>
    <w:rsid w:val="00872BAD"/>
    <w:pPr>
      <w:numPr>
        <w:numId w:val="75"/>
      </w:numPr>
    </w:pPr>
  </w:style>
  <w:style w:type="character" w:customStyle="1" w:styleId="TableListNumRusCap3Char">
    <w:name w:val="TableListNumRusCap 3 Char"/>
    <w:link w:val="TableListNumRusCap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3">
    <w:name w:val="zl_TableListNumRusCap3"/>
    <w:basedOn w:val="a7"/>
    <w:rsid w:val="00872BAD"/>
    <w:pPr>
      <w:numPr>
        <w:numId w:val="75"/>
      </w:numPr>
    </w:pPr>
  </w:style>
  <w:style w:type="paragraph" w:customStyle="1" w:styleId="TableListNumRusCap4">
    <w:name w:val="TableListNumRusCap 4"/>
    <w:basedOn w:val="TableList"/>
    <w:link w:val="TableListNumRusCap4Char"/>
    <w:rsid w:val="00872BAD"/>
    <w:pPr>
      <w:numPr>
        <w:numId w:val="76"/>
      </w:numPr>
    </w:pPr>
  </w:style>
  <w:style w:type="character" w:customStyle="1" w:styleId="TableListNumRusCap4Char">
    <w:name w:val="TableListNumRusCap 4 Char"/>
    <w:link w:val="TableListNumRusCap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4">
    <w:name w:val="zl_TableListNumRusCap4"/>
    <w:basedOn w:val="a7"/>
    <w:rsid w:val="00872BAD"/>
    <w:pPr>
      <w:numPr>
        <w:numId w:val="76"/>
      </w:numPr>
    </w:pPr>
  </w:style>
  <w:style w:type="paragraph" w:customStyle="1" w:styleId="TableListNumRusCap5">
    <w:name w:val="TableListNumRusCap 5"/>
    <w:basedOn w:val="TableList"/>
    <w:link w:val="TableListNumRusCap5Char"/>
    <w:rsid w:val="00872BAD"/>
    <w:pPr>
      <w:numPr>
        <w:numId w:val="77"/>
      </w:numPr>
    </w:pPr>
  </w:style>
  <w:style w:type="character" w:customStyle="1" w:styleId="TableListNumRusCap5Char">
    <w:name w:val="TableListNumRusCap 5 Char"/>
    <w:link w:val="TableListNumRusCap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5">
    <w:name w:val="zl_TableListNumRusCap5"/>
    <w:basedOn w:val="a7"/>
    <w:rsid w:val="00872BAD"/>
    <w:pPr>
      <w:numPr>
        <w:numId w:val="77"/>
      </w:numPr>
    </w:pPr>
  </w:style>
  <w:style w:type="paragraph" w:customStyle="1" w:styleId="TableListNumRusCap6">
    <w:name w:val="TableListNumRusCap 6"/>
    <w:basedOn w:val="TableList"/>
    <w:link w:val="TableListNumRusCap6Char"/>
    <w:rsid w:val="00872BAD"/>
    <w:pPr>
      <w:numPr>
        <w:numId w:val="78"/>
      </w:numPr>
    </w:pPr>
  </w:style>
  <w:style w:type="character" w:customStyle="1" w:styleId="TableListNumRusCap6Char">
    <w:name w:val="TableListNumRusCap 6 Char"/>
    <w:link w:val="TableListNumRusCap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6">
    <w:name w:val="zl_TableListNumRusCap6"/>
    <w:basedOn w:val="a7"/>
    <w:rsid w:val="00872BAD"/>
    <w:pPr>
      <w:numPr>
        <w:numId w:val="78"/>
      </w:numPr>
    </w:pPr>
  </w:style>
  <w:style w:type="paragraph" w:customStyle="1" w:styleId="TableListNumRusSmall">
    <w:name w:val="TableListNumRusSmall"/>
    <w:basedOn w:val="TableList"/>
    <w:link w:val="TableListNumRusSmallChar"/>
    <w:rsid w:val="00872BAD"/>
    <w:pPr>
      <w:numPr>
        <w:numId w:val="79"/>
      </w:numPr>
    </w:pPr>
  </w:style>
  <w:style w:type="character" w:customStyle="1" w:styleId="TableListNumRusSmallChar">
    <w:name w:val="TableListNumRusSmall Char"/>
    <w:link w:val="TableListNumRusSmal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">
    <w:name w:val="zl_TableListNumRusSmall"/>
    <w:basedOn w:val="a7"/>
    <w:rsid w:val="00872BAD"/>
    <w:pPr>
      <w:numPr>
        <w:numId w:val="79"/>
      </w:numPr>
    </w:pPr>
  </w:style>
  <w:style w:type="paragraph" w:customStyle="1" w:styleId="TableListNumRusSmall2">
    <w:name w:val="TableListNumRusSmall 2"/>
    <w:basedOn w:val="TableList"/>
    <w:link w:val="TableListNumRusSmall2Char"/>
    <w:rsid w:val="00872BAD"/>
    <w:pPr>
      <w:numPr>
        <w:numId w:val="80"/>
      </w:numPr>
    </w:pPr>
  </w:style>
  <w:style w:type="character" w:customStyle="1" w:styleId="TableListNumRusSmall2Char">
    <w:name w:val="TableListNumRusSmall 2 Char"/>
    <w:link w:val="TableListNumRusSmal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2">
    <w:name w:val="zl_TableListNumRusSmall2"/>
    <w:basedOn w:val="a7"/>
    <w:rsid w:val="00872BAD"/>
    <w:pPr>
      <w:numPr>
        <w:numId w:val="80"/>
      </w:numPr>
    </w:pPr>
  </w:style>
  <w:style w:type="paragraph" w:customStyle="1" w:styleId="TableListNumRusSmall3">
    <w:name w:val="TableListNumRusSmall 3"/>
    <w:basedOn w:val="TableList"/>
    <w:link w:val="TableListNumRusSmall3Char"/>
    <w:rsid w:val="00872BAD"/>
    <w:pPr>
      <w:numPr>
        <w:numId w:val="81"/>
      </w:numPr>
    </w:pPr>
  </w:style>
  <w:style w:type="character" w:customStyle="1" w:styleId="TableListNumRusSmall3Char">
    <w:name w:val="TableListNumRusSmall 3 Char"/>
    <w:link w:val="TableListNumRusSmal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3">
    <w:name w:val="zl_TableListNumRusSmall3"/>
    <w:basedOn w:val="a7"/>
    <w:rsid w:val="00872BAD"/>
    <w:pPr>
      <w:numPr>
        <w:numId w:val="81"/>
      </w:numPr>
    </w:pPr>
  </w:style>
  <w:style w:type="paragraph" w:customStyle="1" w:styleId="TableListNumRusSmall4">
    <w:name w:val="TableListNumRusSmall 4"/>
    <w:basedOn w:val="TableList"/>
    <w:link w:val="TableListNumRusSmall4Char"/>
    <w:rsid w:val="00872BAD"/>
    <w:pPr>
      <w:numPr>
        <w:numId w:val="82"/>
      </w:numPr>
    </w:pPr>
  </w:style>
  <w:style w:type="character" w:customStyle="1" w:styleId="TableListNumRusSmall4Char">
    <w:name w:val="TableListNumRusSmall 4 Char"/>
    <w:link w:val="TableListNumRusSmal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4">
    <w:name w:val="zl_TableListNumRusSmall4"/>
    <w:basedOn w:val="a7"/>
    <w:rsid w:val="00872BAD"/>
    <w:pPr>
      <w:numPr>
        <w:numId w:val="82"/>
      </w:numPr>
    </w:pPr>
  </w:style>
  <w:style w:type="paragraph" w:customStyle="1" w:styleId="TableListNumRusSmall5">
    <w:name w:val="TableListNumRusSmall 5"/>
    <w:basedOn w:val="TableList"/>
    <w:link w:val="TableListNumRusSmall5Char"/>
    <w:rsid w:val="00872BAD"/>
    <w:pPr>
      <w:numPr>
        <w:numId w:val="83"/>
      </w:numPr>
    </w:pPr>
  </w:style>
  <w:style w:type="character" w:customStyle="1" w:styleId="TableListNumRusSmall5Char">
    <w:name w:val="TableListNumRusSmall 5 Char"/>
    <w:link w:val="TableListNumRusSmal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5">
    <w:name w:val="zl_TableListNumRusSmall5"/>
    <w:basedOn w:val="a7"/>
    <w:rsid w:val="00872BAD"/>
    <w:pPr>
      <w:numPr>
        <w:numId w:val="83"/>
      </w:numPr>
    </w:pPr>
  </w:style>
  <w:style w:type="paragraph" w:customStyle="1" w:styleId="TableListNumRusSmall6">
    <w:name w:val="TableListNumRusSmall 6"/>
    <w:basedOn w:val="TableList"/>
    <w:link w:val="TableListNumRusSmall6Char"/>
    <w:rsid w:val="00872BAD"/>
    <w:pPr>
      <w:numPr>
        <w:numId w:val="84"/>
      </w:numPr>
    </w:pPr>
  </w:style>
  <w:style w:type="character" w:customStyle="1" w:styleId="TableListNumRusSmall6Char">
    <w:name w:val="TableListNumRusSmall 6 Char"/>
    <w:link w:val="TableListNumRusSmal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6">
    <w:name w:val="zl_TableListNumRusSmall6"/>
    <w:basedOn w:val="a7"/>
    <w:rsid w:val="00872BAD"/>
    <w:pPr>
      <w:numPr>
        <w:numId w:val="84"/>
      </w:numPr>
    </w:pPr>
  </w:style>
  <w:style w:type="paragraph" w:customStyle="1" w:styleId="TableListBul">
    <w:name w:val="TableListBul"/>
    <w:basedOn w:val="a1"/>
    <w:link w:val="TableListBulChar"/>
    <w:rsid w:val="00872BAD"/>
    <w:pPr>
      <w:numPr>
        <w:numId w:val="85"/>
      </w:numPr>
      <w:spacing w:line="240" w:lineRule="auto"/>
      <w:jc w:val="left"/>
    </w:pPr>
  </w:style>
  <w:style w:type="character" w:customStyle="1" w:styleId="TableListBulChar">
    <w:name w:val="TableListBul Char"/>
    <w:link w:val="TableListBu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">
    <w:name w:val="zl_TableListBul"/>
    <w:basedOn w:val="a7"/>
    <w:rsid w:val="00872BAD"/>
    <w:pPr>
      <w:numPr>
        <w:numId w:val="85"/>
      </w:numPr>
    </w:pPr>
  </w:style>
  <w:style w:type="paragraph" w:customStyle="1" w:styleId="TableListBul2">
    <w:name w:val="TableListBul 2"/>
    <w:basedOn w:val="a1"/>
    <w:link w:val="TableListBul2Char"/>
    <w:rsid w:val="00872BAD"/>
    <w:pPr>
      <w:numPr>
        <w:numId w:val="86"/>
      </w:numPr>
      <w:spacing w:line="240" w:lineRule="auto"/>
      <w:jc w:val="left"/>
    </w:pPr>
  </w:style>
  <w:style w:type="character" w:customStyle="1" w:styleId="TableListBul2Char">
    <w:name w:val="TableListBul 2 Char"/>
    <w:link w:val="TableListBu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2">
    <w:name w:val="zl_TableListBul2"/>
    <w:basedOn w:val="a7"/>
    <w:rsid w:val="00872BAD"/>
    <w:pPr>
      <w:numPr>
        <w:numId w:val="86"/>
      </w:numPr>
    </w:pPr>
  </w:style>
  <w:style w:type="paragraph" w:customStyle="1" w:styleId="TableListBul3">
    <w:name w:val="TableListBul 3"/>
    <w:basedOn w:val="a1"/>
    <w:link w:val="TableListBul3Char"/>
    <w:rsid w:val="00872BAD"/>
    <w:pPr>
      <w:numPr>
        <w:numId w:val="87"/>
      </w:numPr>
      <w:spacing w:line="240" w:lineRule="auto"/>
      <w:jc w:val="left"/>
    </w:pPr>
  </w:style>
  <w:style w:type="character" w:customStyle="1" w:styleId="TableListBul3Char">
    <w:name w:val="TableListBul 3 Char"/>
    <w:link w:val="TableListBu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3">
    <w:name w:val="zl_TableListBul3"/>
    <w:basedOn w:val="a7"/>
    <w:rsid w:val="00872BAD"/>
    <w:pPr>
      <w:numPr>
        <w:numId w:val="87"/>
      </w:numPr>
    </w:pPr>
  </w:style>
  <w:style w:type="paragraph" w:customStyle="1" w:styleId="TableListBul4">
    <w:name w:val="TableListBul 4"/>
    <w:basedOn w:val="a1"/>
    <w:link w:val="TableListBul4Char"/>
    <w:rsid w:val="00872BAD"/>
    <w:pPr>
      <w:numPr>
        <w:numId w:val="88"/>
      </w:numPr>
      <w:spacing w:line="240" w:lineRule="auto"/>
      <w:jc w:val="left"/>
    </w:pPr>
  </w:style>
  <w:style w:type="character" w:customStyle="1" w:styleId="TableListBul4Char">
    <w:name w:val="TableListBul 4 Char"/>
    <w:link w:val="TableListBu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4">
    <w:name w:val="zl_TableListBul4"/>
    <w:basedOn w:val="a7"/>
    <w:rsid w:val="00872BAD"/>
    <w:pPr>
      <w:numPr>
        <w:numId w:val="88"/>
      </w:numPr>
    </w:pPr>
  </w:style>
  <w:style w:type="paragraph" w:customStyle="1" w:styleId="TableListBul5">
    <w:name w:val="TableListBul 5"/>
    <w:basedOn w:val="a1"/>
    <w:link w:val="TableListBul5Char"/>
    <w:rsid w:val="00872BAD"/>
    <w:pPr>
      <w:numPr>
        <w:numId w:val="89"/>
      </w:numPr>
      <w:spacing w:line="240" w:lineRule="auto"/>
      <w:jc w:val="left"/>
    </w:pPr>
  </w:style>
  <w:style w:type="character" w:customStyle="1" w:styleId="TableListBul5Char">
    <w:name w:val="TableListBul 5 Char"/>
    <w:link w:val="TableListBu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5">
    <w:name w:val="zl_TableListBul5"/>
    <w:basedOn w:val="a7"/>
    <w:rsid w:val="00872BAD"/>
    <w:pPr>
      <w:numPr>
        <w:numId w:val="89"/>
      </w:numPr>
    </w:pPr>
  </w:style>
  <w:style w:type="paragraph" w:customStyle="1" w:styleId="TableListBul6">
    <w:name w:val="TableListBul 6"/>
    <w:basedOn w:val="a1"/>
    <w:link w:val="TableListBul6Char"/>
    <w:rsid w:val="00872BAD"/>
    <w:pPr>
      <w:numPr>
        <w:numId w:val="90"/>
      </w:numPr>
      <w:spacing w:line="240" w:lineRule="auto"/>
      <w:jc w:val="left"/>
    </w:pPr>
  </w:style>
  <w:style w:type="character" w:customStyle="1" w:styleId="TableListBul6Char">
    <w:name w:val="TableListBul 6 Char"/>
    <w:link w:val="TableListBu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6">
    <w:name w:val="zl_TableListBul6"/>
    <w:basedOn w:val="a7"/>
    <w:rsid w:val="00872BAD"/>
    <w:pPr>
      <w:numPr>
        <w:numId w:val="90"/>
      </w:numPr>
    </w:pPr>
  </w:style>
  <w:style w:type="paragraph" w:customStyle="1" w:styleId="TableListAltBul">
    <w:name w:val="TableListAltBul"/>
    <w:basedOn w:val="a1"/>
    <w:link w:val="TableListAltBulChar"/>
    <w:rsid w:val="00872BAD"/>
    <w:pPr>
      <w:numPr>
        <w:numId w:val="91"/>
      </w:numPr>
      <w:spacing w:line="240" w:lineRule="auto"/>
      <w:jc w:val="left"/>
    </w:pPr>
  </w:style>
  <w:style w:type="character" w:customStyle="1" w:styleId="TableListAltBulChar">
    <w:name w:val="TableListAltBul Char"/>
    <w:link w:val="TableListAltBul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">
    <w:name w:val="zl_TableListAltBul"/>
    <w:basedOn w:val="a7"/>
    <w:rsid w:val="00872BAD"/>
    <w:pPr>
      <w:numPr>
        <w:numId w:val="91"/>
      </w:numPr>
    </w:pPr>
  </w:style>
  <w:style w:type="paragraph" w:customStyle="1" w:styleId="TableListAltBul2">
    <w:name w:val="TableListAltBul 2"/>
    <w:basedOn w:val="a1"/>
    <w:link w:val="TableListAltBul2Char"/>
    <w:rsid w:val="00872BAD"/>
    <w:pPr>
      <w:numPr>
        <w:numId w:val="92"/>
      </w:numPr>
      <w:spacing w:line="240" w:lineRule="auto"/>
      <w:jc w:val="left"/>
    </w:pPr>
  </w:style>
  <w:style w:type="character" w:customStyle="1" w:styleId="TableListAltBul2Char">
    <w:name w:val="TableListAltBul 2 Char"/>
    <w:link w:val="TableListAltBul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2">
    <w:name w:val="zl_TableListAltBul2"/>
    <w:basedOn w:val="a7"/>
    <w:rsid w:val="00872BAD"/>
    <w:pPr>
      <w:numPr>
        <w:numId w:val="92"/>
      </w:numPr>
    </w:pPr>
  </w:style>
  <w:style w:type="paragraph" w:customStyle="1" w:styleId="TableListAltBul3">
    <w:name w:val="TableListAltBul 3"/>
    <w:basedOn w:val="a1"/>
    <w:link w:val="TableListAltBul3Char"/>
    <w:rsid w:val="00872BAD"/>
    <w:pPr>
      <w:numPr>
        <w:numId w:val="93"/>
      </w:numPr>
      <w:spacing w:line="240" w:lineRule="auto"/>
      <w:jc w:val="left"/>
    </w:pPr>
  </w:style>
  <w:style w:type="character" w:customStyle="1" w:styleId="TableListAltBul3Char">
    <w:name w:val="TableListAltBul 3 Char"/>
    <w:link w:val="TableListAltBul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3">
    <w:name w:val="zl_TableListAltBul3"/>
    <w:basedOn w:val="a7"/>
    <w:rsid w:val="00872BAD"/>
    <w:pPr>
      <w:numPr>
        <w:numId w:val="93"/>
      </w:numPr>
    </w:pPr>
  </w:style>
  <w:style w:type="paragraph" w:customStyle="1" w:styleId="TableListAltBul4">
    <w:name w:val="TableListAltBul 4"/>
    <w:basedOn w:val="a1"/>
    <w:link w:val="TableListAltBul4Char"/>
    <w:rsid w:val="00872BAD"/>
    <w:pPr>
      <w:numPr>
        <w:numId w:val="94"/>
      </w:numPr>
      <w:spacing w:line="240" w:lineRule="auto"/>
      <w:jc w:val="left"/>
    </w:pPr>
  </w:style>
  <w:style w:type="character" w:customStyle="1" w:styleId="TableListAltBul4Char">
    <w:name w:val="TableListAltBul 4 Char"/>
    <w:link w:val="TableListAltBul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4">
    <w:name w:val="zl_TableListAltBul4"/>
    <w:basedOn w:val="a7"/>
    <w:rsid w:val="00872BAD"/>
    <w:pPr>
      <w:numPr>
        <w:numId w:val="94"/>
      </w:numPr>
    </w:pPr>
  </w:style>
  <w:style w:type="paragraph" w:customStyle="1" w:styleId="TableListAltBul5">
    <w:name w:val="TableListAltBul 5"/>
    <w:basedOn w:val="a1"/>
    <w:link w:val="TableListAltBul5Char"/>
    <w:rsid w:val="00872BAD"/>
    <w:pPr>
      <w:numPr>
        <w:numId w:val="95"/>
      </w:numPr>
      <w:spacing w:line="240" w:lineRule="auto"/>
      <w:jc w:val="left"/>
    </w:pPr>
  </w:style>
  <w:style w:type="character" w:customStyle="1" w:styleId="TableListAltBul5Char">
    <w:name w:val="TableListAltBul 5 Char"/>
    <w:link w:val="TableListAltBul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5">
    <w:name w:val="zl_TableListAltBul5"/>
    <w:basedOn w:val="a7"/>
    <w:rsid w:val="00872BAD"/>
    <w:pPr>
      <w:numPr>
        <w:numId w:val="95"/>
      </w:numPr>
    </w:pPr>
  </w:style>
  <w:style w:type="paragraph" w:customStyle="1" w:styleId="TableListAltBul6">
    <w:name w:val="TableListAltBul 6"/>
    <w:basedOn w:val="a1"/>
    <w:link w:val="TableListAltBul6Char"/>
    <w:rsid w:val="00872BAD"/>
    <w:pPr>
      <w:numPr>
        <w:numId w:val="96"/>
      </w:numPr>
      <w:spacing w:line="240" w:lineRule="auto"/>
      <w:jc w:val="left"/>
    </w:pPr>
  </w:style>
  <w:style w:type="character" w:customStyle="1" w:styleId="TableListAltBul6Char">
    <w:name w:val="TableListAltBul 6 Char"/>
    <w:link w:val="TableListAltBul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6">
    <w:name w:val="zl_TableListAltBul6"/>
    <w:basedOn w:val="a7"/>
    <w:rsid w:val="00872BAD"/>
    <w:pPr>
      <w:numPr>
        <w:numId w:val="96"/>
      </w:numPr>
    </w:pPr>
  </w:style>
  <w:style w:type="paragraph" w:customStyle="1" w:styleId="TableListCont">
    <w:name w:val="TableListCont"/>
    <w:basedOn w:val="a4"/>
    <w:link w:val="TableListContChar"/>
    <w:rsid w:val="00872BAD"/>
    <w:pPr>
      <w:spacing w:line="240" w:lineRule="auto"/>
      <w:ind w:left="227" w:firstLine="0"/>
      <w:jc w:val="left"/>
    </w:pPr>
  </w:style>
  <w:style w:type="character" w:customStyle="1" w:styleId="TableListContChar">
    <w:name w:val="TableListCont Char"/>
    <w:link w:val="TableListCont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2">
    <w:name w:val="TableListCont 2"/>
    <w:basedOn w:val="a4"/>
    <w:link w:val="TableListCont2Char"/>
    <w:rsid w:val="00872BAD"/>
    <w:pPr>
      <w:spacing w:line="240" w:lineRule="auto"/>
      <w:ind w:left="454" w:firstLine="0"/>
      <w:jc w:val="left"/>
    </w:pPr>
  </w:style>
  <w:style w:type="character" w:customStyle="1" w:styleId="TableListCont2Char">
    <w:name w:val="TableListCont 2 Char"/>
    <w:link w:val="TableListCont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3">
    <w:name w:val="TableListCont 3"/>
    <w:basedOn w:val="a4"/>
    <w:link w:val="TableListCont3Char"/>
    <w:rsid w:val="00872BAD"/>
    <w:pPr>
      <w:spacing w:line="240" w:lineRule="auto"/>
      <w:ind w:left="680" w:firstLine="0"/>
      <w:jc w:val="left"/>
    </w:pPr>
  </w:style>
  <w:style w:type="character" w:customStyle="1" w:styleId="TableListCont3Char">
    <w:name w:val="TableListCont 3 Char"/>
    <w:link w:val="TableListCont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4">
    <w:name w:val="TableListCont 4"/>
    <w:basedOn w:val="a4"/>
    <w:link w:val="TableListCont4Char"/>
    <w:rsid w:val="00872BAD"/>
    <w:pPr>
      <w:spacing w:line="240" w:lineRule="auto"/>
      <w:ind w:left="907" w:firstLine="0"/>
      <w:jc w:val="left"/>
    </w:pPr>
  </w:style>
  <w:style w:type="character" w:customStyle="1" w:styleId="TableListCont4Char">
    <w:name w:val="TableListCont 4 Char"/>
    <w:link w:val="TableListCont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5">
    <w:name w:val="TableListCont 5"/>
    <w:basedOn w:val="a4"/>
    <w:link w:val="TableListCont5Char"/>
    <w:rsid w:val="00872BAD"/>
    <w:pPr>
      <w:spacing w:line="240" w:lineRule="auto"/>
      <w:ind w:left="1134" w:firstLine="0"/>
      <w:jc w:val="left"/>
    </w:pPr>
  </w:style>
  <w:style w:type="character" w:customStyle="1" w:styleId="TableListCont5Char">
    <w:name w:val="TableListCont 5 Char"/>
    <w:link w:val="TableListCont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6">
    <w:name w:val="TableListCont 6"/>
    <w:basedOn w:val="a4"/>
    <w:link w:val="TableListCont6Char"/>
    <w:rsid w:val="00872BAD"/>
    <w:pPr>
      <w:spacing w:line="240" w:lineRule="auto"/>
      <w:ind w:left="1361" w:firstLine="0"/>
      <w:jc w:val="left"/>
    </w:pPr>
  </w:style>
  <w:style w:type="character" w:customStyle="1" w:styleId="TableListCont6Char">
    <w:name w:val="TableListCont 6 Char"/>
    <w:link w:val="TableListCont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">
    <w:name w:val="TableListOutNum"/>
    <w:basedOn w:val="a1"/>
    <w:link w:val="TableListOutNumChar"/>
    <w:rsid w:val="00872BAD"/>
    <w:pPr>
      <w:numPr>
        <w:numId w:val="97"/>
      </w:numPr>
      <w:spacing w:line="240" w:lineRule="auto"/>
      <w:jc w:val="left"/>
    </w:pPr>
  </w:style>
  <w:style w:type="character" w:customStyle="1" w:styleId="TableListOutNumChar">
    <w:name w:val="TableListOutNum Char"/>
    <w:link w:val="TableListOutNum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OutNum">
    <w:name w:val="zl_TableListOutNum"/>
    <w:basedOn w:val="a7"/>
    <w:rsid w:val="00872BAD"/>
    <w:pPr>
      <w:numPr>
        <w:numId w:val="97"/>
      </w:numPr>
    </w:pPr>
  </w:style>
  <w:style w:type="paragraph" w:customStyle="1" w:styleId="TableListOutNum2">
    <w:name w:val="TableListOutNum 2"/>
    <w:basedOn w:val="a1"/>
    <w:link w:val="TableListOutNum2Char"/>
    <w:rsid w:val="00872BAD"/>
    <w:pPr>
      <w:numPr>
        <w:ilvl w:val="1"/>
        <w:numId w:val="97"/>
      </w:numPr>
      <w:spacing w:line="240" w:lineRule="auto"/>
      <w:jc w:val="left"/>
    </w:pPr>
  </w:style>
  <w:style w:type="character" w:customStyle="1" w:styleId="TableListOutNum2Char">
    <w:name w:val="TableListOutNum 2 Char"/>
    <w:link w:val="TableListOutNum2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3">
    <w:name w:val="TableListOutNum 3"/>
    <w:basedOn w:val="a1"/>
    <w:link w:val="TableListOutNum3Char"/>
    <w:rsid w:val="00872BAD"/>
    <w:pPr>
      <w:numPr>
        <w:ilvl w:val="2"/>
        <w:numId w:val="97"/>
      </w:numPr>
      <w:spacing w:line="240" w:lineRule="auto"/>
      <w:jc w:val="left"/>
    </w:pPr>
  </w:style>
  <w:style w:type="character" w:customStyle="1" w:styleId="TableListOutNum3Char">
    <w:name w:val="TableListOutNum 3 Char"/>
    <w:link w:val="TableListOutNum3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4">
    <w:name w:val="TableListOutNum 4"/>
    <w:basedOn w:val="a1"/>
    <w:link w:val="TableListOutNum4Char"/>
    <w:rsid w:val="00872BAD"/>
    <w:pPr>
      <w:numPr>
        <w:ilvl w:val="3"/>
        <w:numId w:val="97"/>
      </w:numPr>
      <w:spacing w:line="240" w:lineRule="auto"/>
      <w:jc w:val="left"/>
    </w:pPr>
  </w:style>
  <w:style w:type="character" w:customStyle="1" w:styleId="TableListOutNum4Char">
    <w:name w:val="TableListOutNum 4 Char"/>
    <w:link w:val="TableListOutNum4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5">
    <w:name w:val="TableListOutNum 5"/>
    <w:basedOn w:val="a1"/>
    <w:link w:val="TableListOutNum5Char"/>
    <w:rsid w:val="00872BAD"/>
    <w:pPr>
      <w:numPr>
        <w:ilvl w:val="4"/>
        <w:numId w:val="97"/>
      </w:numPr>
      <w:spacing w:line="240" w:lineRule="auto"/>
      <w:jc w:val="left"/>
    </w:pPr>
  </w:style>
  <w:style w:type="character" w:customStyle="1" w:styleId="TableListOutNum5Char">
    <w:name w:val="TableListOutNum 5 Char"/>
    <w:link w:val="TableListOutNum5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6">
    <w:name w:val="TableListOutNum 6"/>
    <w:basedOn w:val="a1"/>
    <w:link w:val="TableListOutNum6Char"/>
    <w:rsid w:val="00872BAD"/>
    <w:pPr>
      <w:numPr>
        <w:ilvl w:val="5"/>
        <w:numId w:val="97"/>
      </w:numPr>
      <w:spacing w:line="240" w:lineRule="auto"/>
      <w:jc w:val="left"/>
    </w:pPr>
  </w:style>
  <w:style w:type="character" w:customStyle="1" w:styleId="TableListOutNum6Char">
    <w:name w:val="TableListOutNum 6 Char"/>
    <w:link w:val="TableListOutNum6"/>
    <w:rsid w:val="000C3C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acterPrototype">
    <w:name w:val="CharacterPrototyp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DFN">
    <w:name w:val="DFN"/>
    <w:rsid w:val="00872BAD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styleId="afb">
    <w:name w:val="Strong"/>
    <w:qFormat/>
    <w:rsid w:val="00872BAD"/>
    <w:rPr>
      <w:rFonts w:ascii="Times New Roman" w:hAnsi="Times New Roman" w:cs="Times New Roman"/>
      <w:b/>
      <w:bCs w:val="0"/>
      <w:i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styleId="afc">
    <w:name w:val="Emphasis"/>
    <w:qFormat/>
    <w:rsid w:val="00872BAD"/>
    <w:rPr>
      <w:rFonts w:ascii="Times New Roman" w:hAnsi="Times New Roman" w:cs="Times New Roman"/>
      <w:b w:val="0"/>
      <w:i/>
      <w:iCs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CODE">
    <w:name w:val="CODE"/>
    <w:rsid w:val="00872BAD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Codesmall">
    <w:name w:val="Codesmall"/>
    <w:rsid w:val="00872BAD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sz w:val="12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leName">
    <w:name w:val="FileName"/>
    <w:rsid w:val="00872BAD"/>
    <w:rPr>
      <w:rFonts w:ascii="Time New Roman" w:hAnsi="Time New Roman" w:cs="Times New Roman"/>
      <w:b w:val="0"/>
      <w:i w:val="0"/>
      <w:caps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leNameUnix">
    <w:name w:val="FileNameUnix"/>
    <w:rsid w:val="00872BAD"/>
    <w:rPr>
      <w:rFonts w:ascii="Lucida Console" w:hAnsi="Lucida Console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9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Object">
    <w:name w:val="Object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GuidelinesText">
    <w:name w:val="GuidelinesText"/>
    <w:rsid w:val="00872BAD"/>
    <w:rPr>
      <w:rFonts w:ascii="Times New Roman" w:hAnsi="Times New Roman" w:cs="Times New Roman"/>
      <w:b w:val="0"/>
      <w:i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ExpectedAtRisk">
    <w:name w:val="Status_ExpectedAtRisk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FF00"/>
      <w:vertAlign w:val="baseline"/>
      <w:lang w:val="ru-RU"/>
    </w:rPr>
  </w:style>
  <w:style w:type="character" w:customStyle="1" w:styleId="StatusExpectedLate">
    <w:name w:val="Status_ExpectedLat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0000"/>
      <w:vertAlign w:val="baseline"/>
      <w:lang w:val="ru-RU"/>
    </w:rPr>
  </w:style>
  <w:style w:type="character" w:customStyle="1" w:styleId="StatusExpectedNormal">
    <w:name w:val="Status_ExpectedNormal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CCFFCC"/>
      <w:vertAlign w:val="baseline"/>
      <w:lang w:val="ru-RU"/>
    </w:rPr>
  </w:style>
  <w:style w:type="character" w:customStyle="1" w:styleId="StatusProposed">
    <w:name w:val="Status_Proposed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ResolvedInTime">
    <w:name w:val="Status_ResolvedInTim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8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StatusResolvedLate">
    <w:name w:val="Status_ResolvedLate"/>
    <w:rsid w:val="00872BAD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FF0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character" w:customStyle="1" w:styleId="FigureCaptionText">
    <w:name w:val="FigureCaptionText"/>
    <w:rsid w:val="00872BAD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</w:rPr>
  </w:style>
  <w:style w:type="table" w:styleId="afd">
    <w:name w:val="Table Grid"/>
    <w:basedOn w:val="a6"/>
    <w:uiPriority w:val="59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single" w:sz="2" w:space="0" w:color="auto"/>
        </w:tcBorders>
      </w:tcPr>
    </w:tblStylePr>
  </w:style>
  <w:style w:type="table" w:customStyle="1" w:styleId="TableGridNoBorder">
    <w:name w:val="Table Grid NoBorder"/>
    <w:basedOn w:val="a6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pPr>
        <w:suppressOverlap w:val="0"/>
        <w:textDirection w:val="lrTb"/>
      </w:pPr>
    </w:tblStylePr>
  </w:style>
  <w:style w:type="table" w:customStyle="1" w:styleId="TableImage">
    <w:name w:val="Table Image"/>
    <w:basedOn w:val="a6"/>
    <w:rsid w:val="00872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283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2">
    <w:name w:val="Table Image 2"/>
    <w:basedOn w:val="TableImage"/>
    <w:rsid w:val="00872BAD"/>
    <w:tblPr>
      <w:tblCellSpacing w:w="0" w:type="dxa"/>
      <w:tblInd w:w="56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3">
    <w:name w:val="Table Image 3"/>
    <w:basedOn w:val="TableImage"/>
    <w:rsid w:val="00872BAD"/>
    <w:tblPr>
      <w:tblCellSpacing w:w="0" w:type="dxa"/>
      <w:tblInd w:w="85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4">
    <w:name w:val="Table Image 4"/>
    <w:basedOn w:val="TableImage"/>
    <w:rsid w:val="00872BAD"/>
    <w:tblPr>
      <w:tblCellSpacing w:w="0" w:type="dxa"/>
      <w:tblInd w:w="1134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5">
    <w:name w:val="Table Image 5"/>
    <w:basedOn w:val="TableImage"/>
    <w:rsid w:val="00872BAD"/>
    <w:tblPr>
      <w:tblCellSpacing w:w="0" w:type="dxa"/>
      <w:tblInd w:w="141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Normal">
    <w:name w:val="Table Image Normal"/>
    <w:basedOn w:val="TableImage"/>
    <w:rsid w:val="00872BAD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paragraph" w:customStyle="1" w:styleId="33">
    <w:name w:val="ПрилА3"/>
    <w:basedOn w:val="a4"/>
    <w:rsid w:val="00FB1FC0"/>
    <w:pPr>
      <w:widowControl w:val="0"/>
      <w:numPr>
        <w:ilvl w:val="2"/>
        <w:numId w:val="98"/>
      </w:numPr>
      <w:tabs>
        <w:tab w:val="num" w:pos="1800"/>
      </w:tabs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styleId="afe">
    <w:name w:val="table of figures"/>
    <w:basedOn w:val="a4"/>
    <w:uiPriority w:val="99"/>
    <w:rsid w:val="009058B1"/>
    <w:pPr>
      <w:tabs>
        <w:tab w:val="left" w:leader="dot" w:pos="567"/>
        <w:tab w:val="right" w:leader="dot" w:pos="9356"/>
      </w:tabs>
      <w:ind w:left="1276" w:right="310" w:hanging="1276"/>
      <w:jc w:val="left"/>
    </w:pPr>
  </w:style>
  <w:style w:type="numbering" w:customStyle="1" w:styleId="15">
    <w:name w:val="Нет списка1"/>
    <w:next w:val="a7"/>
    <w:uiPriority w:val="99"/>
    <w:semiHidden/>
    <w:unhideWhenUsed/>
    <w:rsid w:val="00CC538F"/>
  </w:style>
  <w:style w:type="paragraph" w:styleId="aff">
    <w:name w:val="E-mail Signature"/>
    <w:basedOn w:val="a4"/>
    <w:link w:val="aff0"/>
    <w:rsid w:val="00CC538F"/>
    <w:pPr>
      <w:spacing w:line="240" w:lineRule="auto"/>
    </w:pPr>
  </w:style>
  <w:style w:type="character" w:customStyle="1" w:styleId="aff0">
    <w:name w:val="Электронная подпись Знак"/>
    <w:basedOn w:val="a5"/>
    <w:link w:val="aff"/>
    <w:rsid w:val="00CC53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caption"/>
    <w:basedOn w:val="a4"/>
    <w:next w:val="a4"/>
    <w:link w:val="aff2"/>
    <w:qFormat/>
    <w:rsid w:val="00CC538F"/>
    <w:pPr>
      <w:spacing w:before="120" w:after="120" w:line="240" w:lineRule="auto"/>
      <w:jc w:val="right"/>
    </w:pPr>
    <w:rPr>
      <w:b/>
      <w:bCs/>
      <w:szCs w:val="20"/>
    </w:rPr>
  </w:style>
  <w:style w:type="paragraph" w:styleId="aff3">
    <w:name w:val="annotation text"/>
    <w:basedOn w:val="a4"/>
    <w:link w:val="aff4"/>
    <w:uiPriority w:val="99"/>
    <w:qFormat/>
    <w:rsid w:val="00CC538F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5">
    <w:name w:val="Комментарий"/>
    <w:basedOn w:val="a4"/>
    <w:rsid w:val="00CC538F"/>
    <w:pPr>
      <w:spacing w:line="240" w:lineRule="auto"/>
      <w:ind w:firstLine="720"/>
    </w:pPr>
    <w:rPr>
      <w:noProof/>
      <w:color w:val="0000FF"/>
    </w:rPr>
  </w:style>
  <w:style w:type="character" w:styleId="aff6">
    <w:name w:val="annotation reference"/>
    <w:uiPriority w:val="99"/>
    <w:semiHidden/>
    <w:qFormat/>
    <w:rsid w:val="00CC538F"/>
    <w:rPr>
      <w:sz w:val="16"/>
      <w:szCs w:val="16"/>
    </w:rPr>
  </w:style>
  <w:style w:type="paragraph" w:styleId="aff7">
    <w:name w:val="footnote text"/>
    <w:basedOn w:val="a4"/>
    <w:link w:val="aff8"/>
    <w:uiPriority w:val="99"/>
    <w:rsid w:val="00CC538F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5"/>
    <w:link w:val="aff7"/>
    <w:uiPriority w:val="99"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footnote reference"/>
    <w:uiPriority w:val="99"/>
    <w:semiHidden/>
    <w:rsid w:val="00CC538F"/>
    <w:rPr>
      <w:vertAlign w:val="superscript"/>
    </w:rPr>
  </w:style>
  <w:style w:type="paragraph" w:customStyle="1" w:styleId="affa">
    <w:name w:val="Нумерованный список с отступом"/>
    <w:basedOn w:val="a4"/>
    <w:rsid w:val="00CC538F"/>
    <w:pPr>
      <w:tabs>
        <w:tab w:val="num" w:pos="1080"/>
      </w:tabs>
      <w:ind w:left="1021" w:hanging="301"/>
    </w:pPr>
  </w:style>
  <w:style w:type="paragraph" w:customStyle="1" w:styleId="a0">
    <w:name w:val="Маркированный список с отступом"/>
    <w:basedOn w:val="a4"/>
    <w:qFormat/>
    <w:rsid w:val="00CC538F"/>
    <w:pPr>
      <w:numPr>
        <w:numId w:val="102"/>
      </w:numPr>
    </w:pPr>
  </w:style>
  <w:style w:type="paragraph" w:customStyle="1" w:styleId="affb">
    <w:name w:val="Примечание к тексту"/>
    <w:basedOn w:val="a4"/>
    <w:rsid w:val="00CC538F"/>
    <w:pPr>
      <w:spacing w:line="240" w:lineRule="auto"/>
      <w:ind w:firstLine="720"/>
    </w:pPr>
  </w:style>
  <w:style w:type="paragraph" w:customStyle="1" w:styleId="affc">
    <w:name w:val="Перечень примечаний"/>
    <w:basedOn w:val="a4"/>
    <w:rsid w:val="00CC538F"/>
    <w:pPr>
      <w:tabs>
        <w:tab w:val="num" w:pos="1080"/>
      </w:tabs>
      <w:spacing w:line="240" w:lineRule="auto"/>
      <w:ind w:left="1021" w:hanging="301"/>
    </w:pPr>
  </w:style>
  <w:style w:type="paragraph" w:customStyle="1" w:styleId="affd">
    <w:name w:val="Приложение А"/>
    <w:basedOn w:val="a4"/>
    <w:next w:val="a4"/>
    <w:rsid w:val="00CC538F"/>
    <w:pPr>
      <w:pageBreakBefore/>
      <w:widowControl w:val="0"/>
      <w:tabs>
        <w:tab w:val="num" w:pos="1480"/>
      </w:tabs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customStyle="1" w:styleId="16">
    <w:name w:val="Маркированный список 1"/>
    <w:basedOn w:val="a4"/>
    <w:rsid w:val="00CC538F"/>
    <w:pPr>
      <w:tabs>
        <w:tab w:val="num" w:pos="1800"/>
      </w:tabs>
      <w:spacing w:line="240" w:lineRule="auto"/>
      <w:ind w:left="1741" w:hanging="301"/>
    </w:pPr>
  </w:style>
  <w:style w:type="paragraph" w:customStyle="1" w:styleId="affe">
    <w:name w:val="Комментарий Список"/>
    <w:basedOn w:val="a4"/>
    <w:rsid w:val="00CC538F"/>
    <w:pPr>
      <w:tabs>
        <w:tab w:val="num" w:pos="1080"/>
      </w:tabs>
      <w:spacing w:line="240" w:lineRule="auto"/>
      <w:ind w:firstLine="720"/>
    </w:pPr>
    <w:rPr>
      <w:color w:val="0000FF"/>
    </w:rPr>
  </w:style>
  <w:style w:type="paragraph" w:customStyle="1" w:styleId="afff">
    <w:name w:val="Маркир. список"/>
    <w:basedOn w:val="af"/>
    <w:rsid w:val="00CC538F"/>
    <w:pPr>
      <w:tabs>
        <w:tab w:val="num" w:pos="1440"/>
      </w:tabs>
      <w:spacing w:after="0"/>
      <w:ind w:left="1440" w:hanging="360"/>
    </w:pPr>
    <w:rPr>
      <w:rFonts w:cs="Arial"/>
      <w:szCs w:val="20"/>
      <w:lang w:eastAsia="en-US"/>
    </w:rPr>
  </w:style>
  <w:style w:type="paragraph" w:styleId="27">
    <w:name w:val="Body Text 2"/>
    <w:basedOn w:val="a4"/>
    <w:link w:val="28"/>
    <w:rsid w:val="00CC538F"/>
    <w:pPr>
      <w:spacing w:line="240" w:lineRule="auto"/>
      <w:jc w:val="center"/>
    </w:pPr>
    <w:rPr>
      <w:b/>
      <w:sz w:val="36"/>
      <w:szCs w:val="20"/>
    </w:rPr>
  </w:style>
  <w:style w:type="character" w:customStyle="1" w:styleId="28">
    <w:name w:val="Основной текст 2 Знак"/>
    <w:basedOn w:val="a5"/>
    <w:link w:val="27"/>
    <w:rsid w:val="00CC538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8">
    <w:name w:val="Body Text 3"/>
    <w:basedOn w:val="a4"/>
    <w:link w:val="39"/>
    <w:rsid w:val="00CC538F"/>
    <w:pPr>
      <w:spacing w:line="240" w:lineRule="auto"/>
    </w:pPr>
    <w:rPr>
      <w:b/>
      <w:bCs/>
    </w:rPr>
  </w:style>
  <w:style w:type="character" w:customStyle="1" w:styleId="39">
    <w:name w:val="Основной текст 3 Знак"/>
    <w:basedOn w:val="a5"/>
    <w:link w:val="38"/>
    <w:rsid w:val="00CC53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0">
    <w:name w:val="FollowedHyperlink"/>
    <w:rsid w:val="00CC538F"/>
    <w:rPr>
      <w:color w:val="800080"/>
      <w:u w:val="single"/>
    </w:rPr>
  </w:style>
  <w:style w:type="paragraph" w:customStyle="1" w:styleId="17">
    <w:name w:val="Текст выноски1"/>
    <w:basedOn w:val="a4"/>
    <w:semiHidden/>
    <w:rsid w:val="00CC538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ff1">
    <w:name w:val="Абзац"/>
    <w:basedOn w:val="a4"/>
    <w:link w:val="afff2"/>
    <w:qFormat/>
    <w:rsid w:val="00CC538F"/>
    <w:pPr>
      <w:ind w:firstLine="709"/>
    </w:pPr>
    <w:rPr>
      <w:szCs w:val="20"/>
    </w:rPr>
  </w:style>
  <w:style w:type="paragraph" w:styleId="afff3">
    <w:name w:val="Normal (Web)"/>
    <w:basedOn w:val="a4"/>
    <w:uiPriority w:val="99"/>
    <w:rsid w:val="00CC538F"/>
    <w:pPr>
      <w:spacing w:before="100" w:beforeAutospacing="1" w:after="100" w:afterAutospacing="1" w:line="240" w:lineRule="auto"/>
    </w:pPr>
  </w:style>
  <w:style w:type="paragraph" w:styleId="afff4">
    <w:name w:val="annotation subject"/>
    <w:basedOn w:val="aff3"/>
    <w:next w:val="aff3"/>
    <w:link w:val="afff5"/>
    <w:uiPriority w:val="99"/>
    <w:semiHidden/>
    <w:rsid w:val="00CC538F"/>
    <w:rPr>
      <w:b/>
      <w:bCs/>
    </w:rPr>
  </w:style>
  <w:style w:type="character" w:customStyle="1" w:styleId="afff5">
    <w:name w:val="Тема примечания Знак"/>
    <w:basedOn w:val="aff4"/>
    <w:link w:val="afff4"/>
    <w:uiPriority w:val="99"/>
    <w:semiHidden/>
    <w:rsid w:val="00CC53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6">
    <w:name w:val="Титул"/>
    <w:basedOn w:val="a4"/>
    <w:rsid w:val="00CC538F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afff7">
    <w:name w:val="Текст таблицы"/>
    <w:basedOn w:val="a4"/>
    <w:next w:val="a4"/>
    <w:rsid w:val="00CC538F"/>
    <w:pPr>
      <w:spacing w:line="240" w:lineRule="auto"/>
    </w:pPr>
    <w:rPr>
      <w:szCs w:val="20"/>
    </w:rPr>
  </w:style>
  <w:style w:type="table" w:styleId="18">
    <w:name w:val="Table Grid 1"/>
    <w:basedOn w:val="a6"/>
    <w:rsid w:val="00CC538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7">
    <w:name w:val="Заголовок 4_"/>
    <w:basedOn w:val="a8"/>
    <w:rsid w:val="00CC538F"/>
    <w:pPr>
      <w:tabs>
        <w:tab w:val="num" w:pos="1800"/>
      </w:tabs>
      <w:spacing w:before="120" w:line="240" w:lineRule="auto"/>
      <w:ind w:left="709" w:firstLine="0"/>
    </w:pPr>
    <w:rPr>
      <w:b/>
    </w:rPr>
  </w:style>
  <w:style w:type="paragraph" w:customStyle="1" w:styleId="afff8">
    <w:name w:val="Комментарии"/>
    <w:basedOn w:val="a4"/>
    <w:link w:val="CharChar"/>
    <w:rsid w:val="00CC538F"/>
    <w:pPr>
      <w:ind w:firstLine="851"/>
    </w:pPr>
    <w:rPr>
      <w:color w:val="FF9900"/>
    </w:rPr>
  </w:style>
  <w:style w:type="character" w:customStyle="1" w:styleId="CharChar">
    <w:name w:val="Комментарии Char Char"/>
    <w:link w:val="afff8"/>
    <w:rsid w:val="00CC538F"/>
    <w:rPr>
      <w:rFonts w:ascii="Times New Roman" w:eastAsia="Times New Roman" w:hAnsi="Times New Roman" w:cs="Times New Roman"/>
      <w:color w:val="FF9900"/>
      <w:sz w:val="24"/>
      <w:szCs w:val="24"/>
    </w:rPr>
  </w:style>
  <w:style w:type="paragraph" w:customStyle="1" w:styleId="afff9">
    <w:name w:val="Список олег"/>
    <w:basedOn w:val="a4"/>
    <w:rsid w:val="00CC538F"/>
    <w:pPr>
      <w:tabs>
        <w:tab w:val="num" w:pos="1440"/>
      </w:tabs>
      <w:spacing w:line="240" w:lineRule="auto"/>
      <w:ind w:left="1440" w:hanging="360"/>
    </w:pPr>
  </w:style>
  <w:style w:type="character" w:customStyle="1" w:styleId="apple-style-span">
    <w:name w:val="apple-style-span"/>
    <w:rsid w:val="00CC538F"/>
  </w:style>
  <w:style w:type="character" w:customStyle="1" w:styleId="apple-converted-space">
    <w:name w:val="apple-converted-space"/>
    <w:rsid w:val="00CC538F"/>
  </w:style>
  <w:style w:type="character" w:customStyle="1" w:styleId="-1">
    <w:name w:val="Цветной список - Акцент 1 Знак"/>
    <w:link w:val="-10"/>
    <w:uiPriority w:val="34"/>
    <w:rsid w:val="00CC538F"/>
    <w:rPr>
      <w:rFonts w:ascii="Calibri" w:eastAsia="Calibri" w:hAnsi="Calibri"/>
      <w:sz w:val="22"/>
      <w:szCs w:val="22"/>
      <w:lang w:eastAsia="en-US"/>
    </w:rPr>
  </w:style>
  <w:style w:type="paragraph" w:customStyle="1" w:styleId="afffa">
    <w:name w:val="Текст абзаца"/>
    <w:basedOn w:val="a4"/>
    <w:uiPriority w:val="99"/>
    <w:rsid w:val="00CC538F"/>
    <w:pPr>
      <w:tabs>
        <w:tab w:val="left" w:pos="-1560"/>
        <w:tab w:val="left" w:pos="-993"/>
      </w:tabs>
      <w:ind w:firstLine="737"/>
    </w:pPr>
  </w:style>
  <w:style w:type="paragraph" w:customStyle="1" w:styleId="afffb">
    <w:name w:val="Основной абзац"/>
    <w:basedOn w:val="a4"/>
    <w:link w:val="afffc"/>
    <w:uiPriority w:val="99"/>
    <w:rsid w:val="00CC538F"/>
    <w:pPr>
      <w:keepNext/>
      <w:ind w:firstLine="709"/>
    </w:pPr>
    <w:rPr>
      <w:sz w:val="28"/>
      <w:szCs w:val="20"/>
    </w:rPr>
  </w:style>
  <w:style w:type="paragraph" w:customStyle="1" w:styleId="10">
    <w:name w:val="Маркир. список 1"/>
    <w:basedOn w:val="a4"/>
    <w:link w:val="19"/>
    <w:qFormat/>
    <w:rsid w:val="00CC538F"/>
    <w:pPr>
      <w:keepNext/>
      <w:numPr>
        <w:numId w:val="103"/>
      </w:numPr>
    </w:pPr>
    <w:rPr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CC53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CC5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Маркир. список 1 Знак"/>
    <w:link w:val="10"/>
    <w:rsid w:val="00CC53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e">
    <w:name w:val="endnote text"/>
    <w:basedOn w:val="a4"/>
    <w:link w:val="affff"/>
    <w:uiPriority w:val="99"/>
    <w:semiHidden/>
    <w:unhideWhenUsed/>
    <w:rsid w:val="00CC538F"/>
    <w:pPr>
      <w:spacing w:line="240" w:lineRule="auto"/>
    </w:pPr>
    <w:rPr>
      <w:sz w:val="20"/>
      <w:szCs w:val="20"/>
    </w:rPr>
  </w:style>
  <w:style w:type="character" w:customStyle="1" w:styleId="affff">
    <w:name w:val="Текст концевой сноски Знак"/>
    <w:basedOn w:val="a5"/>
    <w:link w:val="afffe"/>
    <w:uiPriority w:val="99"/>
    <w:semiHidden/>
    <w:rsid w:val="00CC53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CC538F"/>
    <w:rPr>
      <w:vertAlign w:val="superscript"/>
    </w:rPr>
  </w:style>
  <w:style w:type="paragraph" w:customStyle="1" w:styleId="TableHeading">
    <w:name w:val="Table Heading"/>
    <w:aliases w:val="th"/>
    <w:basedOn w:val="a4"/>
    <w:rsid w:val="00CC538F"/>
    <w:pPr>
      <w:keepNext/>
      <w:spacing w:line="240" w:lineRule="atLeas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2">
    <w:name w:val="Название объекта Знак"/>
    <w:link w:val="aff1"/>
    <w:uiPriority w:val="35"/>
    <w:rsid w:val="00CC538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a">
    <w:name w:val="Сетка таблицы1"/>
    <w:basedOn w:val="a6"/>
    <w:next w:val="afd"/>
    <w:uiPriority w:val="39"/>
    <w:rsid w:val="00CC538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2">
    <w:name w:val="Абзац Знак"/>
    <w:link w:val="afff1"/>
    <w:rsid w:val="00CC538F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-10">
    <w:name w:val="Colorful List Accent 1"/>
    <w:basedOn w:val="a6"/>
    <w:link w:val="-1"/>
    <w:uiPriority w:val="34"/>
    <w:rsid w:val="00CC538F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fff1">
    <w:name w:val="простой текст"/>
    <w:basedOn w:val="af"/>
    <w:link w:val="affff2"/>
    <w:qFormat/>
    <w:rsid w:val="00CC538F"/>
    <w:pPr>
      <w:spacing w:after="0"/>
      <w:ind w:left="0" w:firstLine="709"/>
    </w:pPr>
  </w:style>
  <w:style w:type="character" w:customStyle="1" w:styleId="affff2">
    <w:name w:val="простой текст Знак"/>
    <w:link w:val="affff1"/>
    <w:rsid w:val="00CC538F"/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Нумерованный список скобки"/>
    <w:basedOn w:val="a4"/>
    <w:qFormat/>
    <w:rsid w:val="00CC538F"/>
    <w:pPr>
      <w:numPr>
        <w:numId w:val="104"/>
      </w:numPr>
      <w:ind w:left="993" w:hanging="284"/>
      <w:contextualSpacing/>
    </w:pPr>
  </w:style>
  <w:style w:type="character" w:customStyle="1" w:styleId="affff3">
    <w:name w:val="пункт_меню"/>
    <w:qFormat/>
    <w:rsid w:val="00CC538F"/>
    <w:rPr>
      <w:rFonts w:ascii="Arial" w:hAnsi="Arial"/>
      <w:i/>
      <w:color w:val="595959"/>
      <w:sz w:val="24"/>
    </w:rPr>
  </w:style>
  <w:style w:type="paragraph" w:customStyle="1" w:styleId="affff4">
    <w:name w:val="пункт меню"/>
    <w:basedOn w:val="a4"/>
    <w:link w:val="affff5"/>
    <w:qFormat/>
    <w:rsid w:val="00CC538F"/>
    <w:pPr>
      <w:spacing w:line="240" w:lineRule="auto"/>
      <w:ind w:firstLine="705"/>
    </w:pPr>
    <w:rPr>
      <w:rFonts w:ascii="Arial" w:hAnsi="Arial"/>
      <w:i/>
      <w:color w:val="666666"/>
      <w:szCs w:val="20"/>
    </w:rPr>
  </w:style>
  <w:style w:type="character" w:customStyle="1" w:styleId="affff5">
    <w:name w:val="пункт меню Знак"/>
    <w:link w:val="affff4"/>
    <w:rsid w:val="00CC538F"/>
    <w:rPr>
      <w:rFonts w:ascii="Arial" w:eastAsia="Times New Roman" w:hAnsi="Arial" w:cs="Times New Roman"/>
      <w:i/>
      <w:color w:val="666666"/>
      <w:sz w:val="24"/>
      <w:szCs w:val="20"/>
      <w:lang w:eastAsia="ru-RU"/>
    </w:rPr>
  </w:style>
  <w:style w:type="paragraph" w:customStyle="1" w:styleId="affff6">
    <w:name w:val="рисунок"/>
    <w:basedOn w:val="a4"/>
    <w:link w:val="affff7"/>
    <w:qFormat/>
    <w:rsid w:val="00CC538F"/>
    <w:pPr>
      <w:spacing w:before="120" w:line="240" w:lineRule="auto"/>
      <w:contextualSpacing/>
      <w:jc w:val="center"/>
    </w:pPr>
    <w:rPr>
      <w:rFonts w:ascii="Arial" w:hAnsi="Arial" w:cs="Arial"/>
      <w:noProof/>
      <w:color w:val="E36C0A"/>
      <w:sz w:val="20"/>
      <w:szCs w:val="20"/>
    </w:rPr>
  </w:style>
  <w:style w:type="character" w:customStyle="1" w:styleId="affff7">
    <w:name w:val="рисунок Знак"/>
    <w:basedOn w:val="a5"/>
    <w:link w:val="affff6"/>
    <w:rsid w:val="00CC538F"/>
    <w:rPr>
      <w:rFonts w:ascii="Arial" w:eastAsia="Times New Roman" w:hAnsi="Arial" w:cs="Arial"/>
      <w:noProof/>
      <w:color w:val="E36C0A"/>
      <w:sz w:val="20"/>
      <w:szCs w:val="20"/>
      <w:lang w:eastAsia="ru-RU"/>
    </w:rPr>
  </w:style>
  <w:style w:type="paragraph" w:customStyle="1" w:styleId="1b">
    <w:name w:val="рисунок1"/>
    <w:basedOn w:val="aff1"/>
    <w:link w:val="1c"/>
    <w:qFormat/>
    <w:rsid w:val="00CC538F"/>
    <w:pPr>
      <w:spacing w:before="0" w:after="0"/>
      <w:jc w:val="center"/>
    </w:pPr>
    <w:rPr>
      <w:rFonts w:ascii="Arial" w:hAnsi="Arial" w:cs="Arial"/>
      <w:color w:val="E36C0A"/>
      <w:sz w:val="20"/>
    </w:rPr>
  </w:style>
  <w:style w:type="character" w:customStyle="1" w:styleId="1c">
    <w:name w:val="рисунок1 Знак"/>
    <w:link w:val="1b"/>
    <w:rsid w:val="00CC538F"/>
    <w:rPr>
      <w:rFonts w:ascii="Arial" w:eastAsia="Times New Roman" w:hAnsi="Arial" w:cs="Arial"/>
      <w:b/>
      <w:bCs/>
      <w:color w:val="E36C0A"/>
      <w:sz w:val="20"/>
      <w:szCs w:val="20"/>
      <w:lang w:eastAsia="ru-RU"/>
    </w:rPr>
  </w:style>
  <w:style w:type="character" w:customStyle="1" w:styleId="affff8">
    <w:name w:val="кнопка"/>
    <w:qFormat/>
    <w:rsid w:val="00CC538F"/>
    <w:rPr>
      <w:rFonts w:ascii="Arial" w:hAnsi="Arial"/>
      <w:b/>
      <w:color w:val="595959"/>
      <w:sz w:val="22"/>
      <w:u w:val="single"/>
    </w:rPr>
  </w:style>
  <w:style w:type="paragraph" w:styleId="affff9">
    <w:name w:val="Plain Text"/>
    <w:basedOn w:val="af"/>
    <w:link w:val="affffa"/>
    <w:rsid w:val="00CC538F"/>
    <w:pPr>
      <w:spacing w:after="0" w:line="240" w:lineRule="auto"/>
      <w:ind w:left="0" w:firstLine="708"/>
    </w:pPr>
    <w:rPr>
      <w:rFonts w:ascii="Arial" w:hAnsi="Arial" w:cs="Arial"/>
      <w:color w:val="777777"/>
    </w:rPr>
  </w:style>
  <w:style w:type="character" w:customStyle="1" w:styleId="affffa">
    <w:name w:val="Текст Знак"/>
    <w:basedOn w:val="a5"/>
    <w:link w:val="affff9"/>
    <w:rsid w:val="00CC538F"/>
    <w:rPr>
      <w:rFonts w:ascii="Arial" w:eastAsia="Times New Roman" w:hAnsi="Arial" w:cs="Arial"/>
      <w:color w:val="777777"/>
      <w:sz w:val="24"/>
      <w:szCs w:val="24"/>
      <w:lang w:eastAsia="ru-RU"/>
    </w:rPr>
  </w:style>
  <w:style w:type="paragraph" w:customStyle="1" w:styleId="600">
    <w:name w:val="Стиль Основной текст с отступом + Серый 60%"/>
    <w:basedOn w:val="af"/>
    <w:link w:val="601"/>
    <w:autoRedefine/>
    <w:rsid w:val="00CC538F"/>
    <w:pPr>
      <w:spacing w:after="0" w:line="240" w:lineRule="auto"/>
      <w:ind w:left="0" w:firstLine="708"/>
    </w:pPr>
    <w:rPr>
      <w:rFonts w:ascii="Arial" w:hAnsi="Arial" w:cs="Arial"/>
      <w:color w:val="666666"/>
    </w:rPr>
  </w:style>
  <w:style w:type="character" w:customStyle="1" w:styleId="601">
    <w:name w:val="Стиль Основной текст с отступом + Серый 60% Знак"/>
    <w:link w:val="600"/>
    <w:rsid w:val="00CC538F"/>
    <w:rPr>
      <w:rFonts w:ascii="Arial" w:eastAsia="Times New Roman" w:hAnsi="Arial" w:cs="Arial"/>
      <w:color w:val="666666"/>
      <w:sz w:val="24"/>
      <w:szCs w:val="24"/>
      <w:lang w:eastAsia="ru-RU"/>
    </w:rPr>
  </w:style>
  <w:style w:type="paragraph" w:customStyle="1" w:styleId="603545">
    <w:name w:val="Стиль Основной текст с отступом + Серый 60% Первая строка:  3545 ..."/>
    <w:basedOn w:val="af"/>
    <w:autoRedefine/>
    <w:rsid w:val="00CC538F"/>
    <w:pPr>
      <w:tabs>
        <w:tab w:val="left" w:pos="0"/>
      </w:tabs>
      <w:spacing w:after="0" w:line="240" w:lineRule="auto"/>
      <w:ind w:left="0" w:firstLine="567"/>
    </w:pPr>
    <w:rPr>
      <w:rFonts w:ascii="Arial" w:hAnsi="Arial"/>
      <w:color w:val="808080" w:themeColor="background1" w:themeShade="80"/>
      <w:szCs w:val="20"/>
    </w:rPr>
  </w:style>
  <w:style w:type="paragraph" w:customStyle="1" w:styleId="affffb">
    <w:name w:val="ДокТабНазвание"/>
    <w:basedOn w:val="a4"/>
    <w:link w:val="affffc"/>
    <w:uiPriority w:val="99"/>
    <w:rsid w:val="00344DDF"/>
    <w:pPr>
      <w:keepNext/>
      <w:spacing w:before="120" w:after="120" w:line="240" w:lineRule="auto"/>
      <w:ind w:left="1440" w:hanging="1440"/>
      <w:jc w:val="left"/>
    </w:pPr>
    <w:rPr>
      <w:rFonts w:cs="Arial"/>
      <w:sz w:val="28"/>
    </w:rPr>
  </w:style>
  <w:style w:type="character" w:customStyle="1" w:styleId="affffc">
    <w:name w:val="ДокТабНазвание Знак"/>
    <w:link w:val="affffb"/>
    <w:uiPriority w:val="99"/>
    <w:locked/>
    <w:rsid w:val="00344DDF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d">
    <w:name w:val="ДокТабТекст"/>
    <w:basedOn w:val="a4"/>
    <w:uiPriority w:val="99"/>
    <w:rsid w:val="00344DDF"/>
    <w:pPr>
      <w:spacing w:before="60" w:after="60" w:line="240" w:lineRule="auto"/>
      <w:ind w:firstLine="0"/>
      <w:jc w:val="left"/>
    </w:pPr>
    <w:rPr>
      <w:rFonts w:cs="Arial"/>
      <w:sz w:val="20"/>
      <w:szCs w:val="20"/>
    </w:rPr>
  </w:style>
  <w:style w:type="paragraph" w:styleId="affffe">
    <w:name w:val="List Paragraph"/>
    <w:aliases w:val="AC List 01"/>
    <w:basedOn w:val="a4"/>
    <w:link w:val="afffff"/>
    <w:uiPriority w:val="34"/>
    <w:qFormat/>
    <w:rsid w:val="002D421B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fffff">
    <w:name w:val="Абзац списка Знак"/>
    <w:aliases w:val="AC List 01 Знак"/>
    <w:link w:val="affffe"/>
    <w:uiPriority w:val="34"/>
    <w:locked/>
    <w:rsid w:val="002D421B"/>
    <w:rPr>
      <w:rFonts w:eastAsia="Times New Roman"/>
      <w:lang w:eastAsia="ru-RU"/>
    </w:rPr>
  </w:style>
  <w:style w:type="paragraph" w:customStyle="1" w:styleId="3a">
    <w:name w:val="Название таблицы И3"/>
    <w:basedOn w:val="TableCaption"/>
    <w:link w:val="3b"/>
    <w:qFormat/>
    <w:rsid w:val="00F446CA"/>
    <w:rPr>
      <w:b w:val="0"/>
    </w:rPr>
  </w:style>
  <w:style w:type="character" w:customStyle="1" w:styleId="ipa">
    <w:name w:val="ipa"/>
    <w:basedOn w:val="a5"/>
    <w:rsid w:val="00867456"/>
  </w:style>
  <w:style w:type="character" w:customStyle="1" w:styleId="3b">
    <w:name w:val="Название таблицы И3 Знак"/>
    <w:basedOn w:val="TableCaptionChar"/>
    <w:link w:val="3a"/>
    <w:rsid w:val="00F446C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7">
    <w:name w:val="Таблица B7"/>
    <w:basedOn w:val="aff1"/>
    <w:qFormat/>
    <w:rsid w:val="009F55FA"/>
    <w:pPr>
      <w:keepNext/>
      <w:tabs>
        <w:tab w:val="left" w:pos="0"/>
      </w:tabs>
      <w:spacing w:before="360" w:line="360" w:lineRule="auto"/>
      <w:ind w:firstLine="0"/>
      <w:jc w:val="left"/>
    </w:pPr>
    <w:rPr>
      <w:b w:val="0"/>
    </w:rPr>
  </w:style>
  <w:style w:type="paragraph" w:customStyle="1" w:styleId="130">
    <w:name w:val="Заголовок 1 И3"/>
    <w:basedOn w:val="1"/>
    <w:link w:val="131"/>
    <w:qFormat/>
    <w:rsid w:val="009451DF"/>
  </w:style>
  <w:style w:type="paragraph" w:customStyle="1" w:styleId="1d">
    <w:name w:val="Стиль1"/>
    <w:basedOn w:val="1"/>
    <w:link w:val="1e"/>
    <w:qFormat/>
    <w:rsid w:val="009451DF"/>
  </w:style>
  <w:style w:type="character" w:customStyle="1" w:styleId="131">
    <w:name w:val="Заголовок 1 И3 Знак"/>
    <w:basedOn w:val="11"/>
    <w:link w:val="130"/>
    <w:rsid w:val="009451D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9">
    <w:name w:val="Стиль2"/>
    <w:basedOn w:val="1"/>
    <w:link w:val="2a"/>
    <w:qFormat/>
    <w:rsid w:val="00584D81"/>
  </w:style>
  <w:style w:type="character" w:customStyle="1" w:styleId="1e">
    <w:name w:val="Стиль1 Знак"/>
    <w:basedOn w:val="11"/>
    <w:link w:val="1d"/>
    <w:rsid w:val="009451D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c">
    <w:name w:val="Стиль3"/>
    <w:basedOn w:val="1"/>
    <w:link w:val="3d"/>
    <w:qFormat/>
    <w:rsid w:val="00584D81"/>
  </w:style>
  <w:style w:type="character" w:customStyle="1" w:styleId="2a">
    <w:name w:val="Стиль2 Знак"/>
    <w:basedOn w:val="11"/>
    <w:link w:val="29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48">
    <w:name w:val="Стиль4"/>
    <w:basedOn w:val="1"/>
    <w:link w:val="49"/>
    <w:qFormat/>
    <w:rsid w:val="00584D81"/>
  </w:style>
  <w:style w:type="character" w:customStyle="1" w:styleId="3d">
    <w:name w:val="Стиль3 Знак"/>
    <w:basedOn w:val="11"/>
    <w:link w:val="3c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9">
    <w:name w:val="Стиль4 Знак"/>
    <w:basedOn w:val="11"/>
    <w:link w:val="48"/>
    <w:rsid w:val="00584D81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19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80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7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91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8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54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325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03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169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25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95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9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29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48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P\Templates\Styled\ESP_GOST_A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414f2fbc2e96d26da53f9d58940937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fd6dd96560799916ae8d477f74c3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FCDCB-8012-4F00-9D0B-7B2A3A517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539ED-6FB1-4AAA-B9BA-BAEEC59265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DC2CC0-0994-45E5-AFD4-4553862B38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8EB122-B606-4DAB-92E9-9EB2BEEC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ESP_GOST_Art</Template>
  <TotalTime>0</TotalTime>
  <Pages>32</Pages>
  <Words>5362</Words>
  <Characters>30570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ПОДСИСТЕМА ИНФОРМИРОВАНИЯ И ДОСТУПА К ИНФОРМАЦИОННЫМ РЕСУРСАМ ПЕРВОЙ ОЧЕРЕДИ</vt:lpstr>
      <vt:lpstr/>
    </vt:vector>
  </TitlesOfParts>
  <Company/>
  <LinksUpToDate>false</LinksUpToDate>
  <CharactersWithSpaces>35861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ПОДСИСТЕМА ИНФОРМИРОВАНИЯ И ДОСТУПА К ИНФОРМАЦИОННЫМ РЕСУРСАМ ПЕРВОЙ ОЧЕРЕДИ</dc:title>
  <dc:creator>BAV</dc:creator>
  <cp:lastModifiedBy>Антон Сенкевич</cp:lastModifiedBy>
  <cp:revision>2</cp:revision>
  <dcterms:created xsi:type="dcterms:W3CDTF">2018-05-17T12:52:00Z</dcterms:created>
  <dcterms:modified xsi:type="dcterms:W3CDTF">2018-05-17T12:52:00Z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P_Fig_cap_prefix">
    <vt:lpwstr>Рисунок</vt:lpwstr>
  </property>
  <property fmtid="{D5CDD505-2E9C-101B-9397-08002B2CF9AE}" pid="3" name="ESP_Tab_cap_prefix">
    <vt:lpwstr>Таблица</vt:lpwstr>
  </property>
  <property fmtid="{D5CDD505-2E9C-101B-9397-08002B2CF9AE}" pid="4" name="ESP_Note_cap_prefix">
    <vt:lpwstr>Примечание</vt:lpwstr>
  </property>
  <property fmtid="{D5CDD505-2E9C-101B-9397-08002B2CF9AE}" pid="5" name="ESP_DocNumberingVersion">
    <vt:lpwstr>1</vt:lpwstr>
  </property>
  <property fmtid="{D5CDD505-2E9C-101B-9397-08002B2CF9AE}" pid="6" name="ContentTypeId">
    <vt:lpwstr>0x01010027E71520D2371A49B40E9E8E99B997E7</vt:lpwstr>
  </property>
</Properties>
</file>