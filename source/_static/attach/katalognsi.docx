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C7FC4" w14:textId="3E38F6FA" w:rsidR="008D3FBC" w:rsidRDefault="008D1E13" w:rsidP="008D3FBC">
      <w:pPr>
        <w:pStyle w:val="AppendixHeading1"/>
        <w:rPr>
          <w:noProof/>
        </w:rPr>
      </w:pPr>
      <w:bookmarkStart w:id="0" w:name="DOC1"/>
      <w:bookmarkStart w:id="1" w:name="_Toc435550722"/>
      <w:bookmarkStart w:id="2" w:name="ESPREF_201511222112297055"/>
      <w:bookmarkStart w:id="3" w:name="_Ref435991169"/>
      <w:bookmarkStart w:id="4" w:name="_Toc436040690"/>
      <w:bookmarkStart w:id="5" w:name="_Toc491095251"/>
      <w:r>
        <w:t>ПРИЛОЖЕНИЕ А</w:t>
      </w:r>
      <w:r>
        <w:rPr>
          <w:noProof/>
        </w:rPr>
        <w:t xml:space="preserve">. </w:t>
      </w:r>
      <w:r w:rsidRPr="004B60F5">
        <w:t xml:space="preserve">СТРУКТУРА И МАССИВЫ ДАННЫХ СПРАВОЧНИКОВ НСИ </w:t>
      </w:r>
      <w:r w:rsidR="00E37615">
        <w:t>ИС ЭП</w:t>
      </w:r>
      <w:r w:rsidR="00BA1E16">
        <w:t>-3</w:t>
      </w:r>
      <w:bookmarkEnd w:id="2"/>
      <w:bookmarkEnd w:id="3"/>
      <w:bookmarkEnd w:id="4"/>
      <w:bookmarkEnd w:id="5"/>
    </w:p>
    <w:p w14:paraId="7F8C7FC5" w14:textId="77777777" w:rsidR="008D3FBC" w:rsidRDefault="008D3FBC" w:rsidP="008D3FBC">
      <w:pPr>
        <w:pStyle w:val="AppendixHeading2"/>
        <w:rPr>
          <w:noProof/>
        </w:rPr>
      </w:pPr>
      <w:bookmarkStart w:id="6" w:name="_Toc436040691"/>
      <w:bookmarkStart w:id="7" w:name="_Toc491095252"/>
      <w:r>
        <w:t>Справочник ЕФРТ</w:t>
      </w:r>
      <w:bookmarkEnd w:id="6"/>
      <w:bookmarkEnd w:id="7"/>
    </w:p>
    <w:p w14:paraId="7F8C7FC6" w14:textId="605EDB2E" w:rsidR="008D3FBC" w:rsidRDefault="008D3FBC" w:rsidP="008D3FBC">
      <w:pPr>
        <w:rPr>
          <w:noProof/>
        </w:rPr>
      </w:pPr>
      <w:r>
        <w:t>Источником данных справочника являются данные реестра ЕФРТ</w:t>
      </w:r>
      <w:r>
        <w:rPr>
          <w:noProof/>
        </w:rPr>
        <w:t xml:space="preserve">, </w:t>
      </w:r>
      <w:r>
        <w:t xml:space="preserve">ведение которого осуществляет СИС </w:t>
      </w:r>
      <w:r>
        <w:rPr>
          <w:noProof/>
        </w:rPr>
        <w:t>«</w:t>
      </w:r>
      <w:r>
        <w:t>Ростуризм</w:t>
      </w:r>
      <w:r>
        <w:rPr>
          <w:noProof/>
        </w:rPr>
        <w:t xml:space="preserve">». </w:t>
      </w:r>
      <w:r>
        <w:t>Загрузка данных осуществля</w:t>
      </w:r>
      <w:r w:rsidR="00B312B3">
        <w:t>е</w:t>
      </w:r>
      <w:r>
        <w:t>тся с Интернет</w:t>
      </w:r>
      <w:r>
        <w:rPr>
          <w:noProof/>
        </w:rPr>
        <w:t>-</w:t>
      </w:r>
      <w:r>
        <w:t>портала</w:t>
      </w:r>
      <w:r>
        <w:rPr>
          <w:noProof/>
        </w:rPr>
        <w:t xml:space="preserve">: </w:t>
      </w:r>
      <w:r w:rsidRPr="00727441">
        <w:rPr>
          <w:lang w:val="en-US"/>
        </w:rPr>
        <w:t>http</w:t>
      </w:r>
      <w:r>
        <w:rPr>
          <w:noProof/>
        </w:rPr>
        <w:t>://</w:t>
      </w:r>
      <w:r w:rsidRPr="00727441">
        <w:rPr>
          <w:lang w:val="en-US"/>
        </w:rPr>
        <w:t>opendata</w:t>
      </w:r>
      <w:r>
        <w:rPr>
          <w:noProof/>
        </w:rPr>
        <w:t>.</w:t>
      </w:r>
      <w:r w:rsidRPr="00727441">
        <w:rPr>
          <w:lang w:val="en-US"/>
        </w:rPr>
        <w:t>russiatourism</w:t>
      </w:r>
      <w:r>
        <w:rPr>
          <w:noProof/>
        </w:rPr>
        <w:t>.</w:t>
      </w:r>
      <w:r w:rsidRPr="00727441">
        <w:rPr>
          <w:lang w:val="en-US"/>
        </w:rPr>
        <w:t>ru</w:t>
      </w:r>
      <w:r>
        <w:rPr>
          <w:noProof/>
        </w:rPr>
        <w:t>/7708550300-</w:t>
      </w:r>
      <w:r w:rsidRPr="00727441">
        <w:rPr>
          <w:lang w:val="en-US"/>
        </w:rPr>
        <w:t>ReestrRosturizm</w:t>
      </w:r>
      <w:r>
        <w:rPr>
          <w:noProof/>
        </w:rPr>
        <w:t xml:space="preserve">. </w:t>
      </w:r>
      <w:r>
        <w:t xml:space="preserve">Справочник в СХД </w:t>
      </w:r>
      <w:r w:rsidR="00E37615">
        <w:t>ИС ЭП</w:t>
      </w:r>
      <w:r>
        <w:rPr>
          <w:noProof/>
        </w:rPr>
        <w:t xml:space="preserve">, </w:t>
      </w:r>
      <w:r>
        <w:t>представляет собой набор связных таблиц</w:t>
      </w:r>
      <w:r>
        <w:rPr>
          <w:noProof/>
        </w:rPr>
        <w:t xml:space="preserve">, </w:t>
      </w:r>
      <w:r>
        <w:t>соответствующих структуре загружаемых массивов данных ЕФРТ</w:t>
      </w:r>
      <w:r>
        <w:rPr>
          <w:noProof/>
        </w:rPr>
        <w:t xml:space="preserve">, </w:t>
      </w:r>
      <w:r>
        <w:t xml:space="preserve">их описание представлено в </w:t>
      </w:r>
      <w:r w:rsidR="002367DA">
        <w:t>каталоге БД</w:t>
      </w:r>
      <w:r>
        <w:t xml:space="preserve"> ПОСХД</w:t>
      </w:r>
      <w:r>
        <w:rPr>
          <w:noProof/>
        </w:rPr>
        <w:t>, (</w:t>
      </w:r>
      <w:r>
        <w:t>ЮИВЭ</w:t>
      </w:r>
      <w:r>
        <w:rPr>
          <w:noProof/>
        </w:rPr>
        <w:t>.300214.001.</w:t>
      </w:r>
      <w:r>
        <w:t>РД</w:t>
      </w:r>
      <w:r>
        <w:rPr>
          <w:noProof/>
        </w:rPr>
        <w:t>-</w:t>
      </w:r>
      <w:r w:rsidR="009C6AAC">
        <w:t>ИС</w:t>
      </w:r>
      <w:r w:rsidR="00BA1E16">
        <w:t>ЭП-3</w:t>
      </w:r>
      <w:r>
        <w:rPr>
          <w:noProof/>
        </w:rPr>
        <w:t>.</w:t>
      </w:r>
      <w:r>
        <w:t>ПОСХД</w:t>
      </w:r>
      <w:r>
        <w:rPr>
          <w:noProof/>
        </w:rPr>
        <w:t>.</w:t>
      </w:r>
      <w:r w:rsidR="002367DA">
        <w:t>В7</w:t>
      </w:r>
      <w:r>
        <w:rPr>
          <w:noProof/>
        </w:rPr>
        <w:t>).</w:t>
      </w:r>
    </w:p>
    <w:p w14:paraId="7F8C7FC7" w14:textId="58DFCE87" w:rsidR="008D3FBC" w:rsidRDefault="007D7D2F" w:rsidP="008D3FBC">
      <w:pPr>
        <w:keepNext/>
        <w:rPr>
          <w:noProof/>
        </w:rPr>
      </w:pPr>
      <w:r w:rsidRPr="007D7D2F">
        <w:t xml:space="preserve">Справочник ЕФРТ </w:t>
      </w:r>
      <w:r>
        <w:t>приведен в таблиц</w:t>
      </w:r>
      <w:r w:rsidR="00DA31F9">
        <w:t>е</w:t>
      </w:r>
      <w:r>
        <w:t xml:space="preserve"> </w:t>
      </w:r>
      <w:r w:rsidR="00DA31F9">
        <w:fldChar w:fldCharType="begin"/>
      </w:r>
      <w:r w:rsidR="00DA31F9">
        <w:instrText xml:space="preserve"> REF  ЕФРТ_1 \h  \* MERGEFORMAT </w:instrText>
      </w:r>
      <w:r w:rsidR="00DA31F9">
        <w:fldChar w:fldCharType="separate"/>
      </w:r>
      <w:r w:rsidR="000F5B0D" w:rsidRPr="000F5B0D">
        <w:t>А.1</w:t>
      </w:r>
      <w:r w:rsidR="00DA31F9">
        <w:fldChar w:fldCharType="end"/>
      </w:r>
      <w:r w:rsidR="00E17F27">
        <w:t xml:space="preserve">. </w:t>
      </w:r>
      <w:r w:rsidR="008D3FBC">
        <w:t>Справочник недоступен для редактирования с помощью АРМ</w:t>
      </w:r>
      <w:r w:rsidR="008D3FBC">
        <w:rPr>
          <w:noProof/>
        </w:rPr>
        <w:t xml:space="preserve">. </w:t>
      </w:r>
      <w:r w:rsidR="00A45C0F">
        <w:t xml:space="preserve">Актуализация </w:t>
      </w:r>
      <w:r w:rsidR="008D3FBC">
        <w:t xml:space="preserve">данных ЕФРТ </w:t>
      </w:r>
      <w:r w:rsidR="00E37615">
        <w:t>ИС ЭП</w:t>
      </w:r>
      <w:r w:rsidR="008D3FBC">
        <w:t xml:space="preserve"> будет производит</w:t>
      </w:r>
      <w:r w:rsidR="00CC3AFB">
        <w:t>ь</w:t>
      </w:r>
      <w:r w:rsidR="008D3FBC">
        <w:t>ся автоматически</w:t>
      </w:r>
      <w:r w:rsidR="008D3FBC">
        <w:rPr>
          <w:noProof/>
        </w:rPr>
        <w:t xml:space="preserve">, </w:t>
      </w:r>
      <w:r w:rsidR="008D3FBC">
        <w:t>один раз в сутки подсистемой ПОТОД</w:t>
      </w:r>
      <w:r w:rsidR="008D3FBC">
        <w:rPr>
          <w:noProof/>
        </w:rPr>
        <w:t>.</w:t>
      </w:r>
    </w:p>
    <w:p w14:paraId="7F8C7FC8" w14:textId="77777777" w:rsidR="008D3FBC" w:rsidRPr="00925DB2" w:rsidRDefault="008D3FBC" w:rsidP="008D3FBC">
      <w:pPr>
        <w:pStyle w:val="TableCaption"/>
        <w:rPr>
          <w:b w:val="0"/>
        </w:rPr>
      </w:pPr>
      <w:bookmarkStart w:id="8" w:name="Tab___Spravochnik_EFRT_"/>
      <w:bookmarkStart w:id="9" w:name="_Toc491100816"/>
      <w:r w:rsidRPr="00925DB2">
        <w:rPr>
          <w:b w:val="0"/>
        </w:rPr>
        <w:t xml:space="preserve">Таблица </w:t>
      </w:r>
      <w:bookmarkStart w:id="10" w:name="ЕФРТ_1"/>
      <w:r w:rsidRPr="00925DB2">
        <w:rPr>
          <w:b w:val="0"/>
          <w:noProof/>
        </w:rPr>
        <w:fldChar w:fldCharType="begin"/>
      </w:r>
      <w:r w:rsidRPr="00925DB2">
        <w:rPr>
          <w:b w:val="0"/>
          <w:noProof/>
          <w:lang w:val="en-US"/>
        </w:rPr>
        <w:instrText>StyleRef</w:instrText>
      </w:r>
      <w:r w:rsidRPr="00925DB2">
        <w:rPr>
          <w:b w:val="0"/>
          <w:noProof/>
        </w:rPr>
        <w:instrText xml:space="preserve"> "</w:instrText>
      </w:r>
      <w:r w:rsidRPr="00925DB2">
        <w:rPr>
          <w:b w:val="0"/>
          <w:noProof/>
          <w:lang w:val="en-US"/>
        </w:rPr>
        <w:instrText>AppendixHeading</w:instrText>
      </w:r>
      <w:r w:rsidRPr="00925DB2">
        <w:rPr>
          <w:b w:val="0"/>
          <w:noProof/>
        </w:rPr>
        <w:instrText xml:space="preserve"> 1" \</w:instrText>
      </w:r>
      <w:r w:rsidRPr="00925DB2">
        <w:rPr>
          <w:b w:val="0"/>
          <w:noProof/>
          <w:lang w:val="en-US"/>
        </w:rPr>
        <w:instrText>n</w:instrText>
      </w:r>
      <w:r w:rsidRPr="00925DB2">
        <w:rPr>
          <w:b w:val="0"/>
          <w:noProof/>
        </w:rPr>
        <w:fldChar w:fldCharType="separate"/>
      </w:r>
      <w:r w:rsidR="0056272C">
        <w:rPr>
          <w:b w:val="0"/>
          <w:noProof/>
          <w:lang w:val="en-US"/>
        </w:rPr>
        <w:t>А</w:t>
      </w:r>
      <w:r w:rsidRPr="00925DB2">
        <w:rPr>
          <w:b w:val="0"/>
          <w:noProof/>
        </w:rPr>
        <w:fldChar w:fldCharType="end"/>
      </w:r>
      <w:r w:rsidRPr="00925DB2">
        <w:rPr>
          <w:b w:val="0"/>
          <w:noProof/>
        </w:rPr>
        <w:t>.</w:t>
      </w:r>
      <w:bookmarkStart w:id="11" w:name="Tab_N_Spravochnik_EFRT_"/>
      <w:r w:rsidRPr="00925DB2">
        <w:rPr>
          <w:b w:val="0"/>
          <w:noProof/>
        </w:rPr>
        <w:fldChar w:fldCharType="begin"/>
      </w:r>
      <w:r w:rsidRPr="00925DB2">
        <w:rPr>
          <w:b w:val="0"/>
          <w:noProof/>
          <w:lang w:val="en-US"/>
        </w:rPr>
        <w:instrText>SEQ</w:instrText>
      </w:r>
      <w:r w:rsidRPr="00925DB2">
        <w:rPr>
          <w:b w:val="0"/>
          <w:noProof/>
        </w:rPr>
        <w:instrText xml:space="preserve"> "</w:instrText>
      </w:r>
      <w:r w:rsidRPr="00925DB2">
        <w:rPr>
          <w:b w:val="0"/>
          <w:noProof/>
          <w:lang w:val="en-US"/>
        </w:rPr>
        <w:instrText>Table</w:instrText>
      </w:r>
      <w:r w:rsidRPr="00925DB2">
        <w:rPr>
          <w:b w:val="0"/>
          <w:noProof/>
        </w:rPr>
        <w:fldChar w:fldCharType="begin"/>
      </w:r>
      <w:r w:rsidRPr="00925DB2">
        <w:rPr>
          <w:b w:val="0"/>
          <w:noProof/>
          <w:lang w:val="en-US"/>
        </w:rPr>
        <w:instrText>StyleRef</w:instrText>
      </w:r>
      <w:r w:rsidRPr="00925DB2">
        <w:rPr>
          <w:b w:val="0"/>
          <w:noProof/>
        </w:rPr>
        <w:instrText xml:space="preserve"> "</w:instrText>
      </w:r>
      <w:r w:rsidRPr="00925DB2">
        <w:rPr>
          <w:b w:val="0"/>
          <w:noProof/>
          <w:lang w:val="en-US"/>
        </w:rPr>
        <w:instrText>AppendixHeading</w:instrText>
      </w:r>
      <w:r w:rsidRPr="00925DB2">
        <w:rPr>
          <w:b w:val="0"/>
          <w:noProof/>
        </w:rPr>
        <w:instrText xml:space="preserve"> 1" \</w:instrText>
      </w:r>
      <w:r w:rsidRPr="00925DB2">
        <w:rPr>
          <w:b w:val="0"/>
          <w:noProof/>
          <w:lang w:val="en-US"/>
        </w:rPr>
        <w:instrText>n</w:instrText>
      </w:r>
      <w:r w:rsidRPr="00925DB2">
        <w:rPr>
          <w:b w:val="0"/>
          <w:noProof/>
        </w:rPr>
        <w:fldChar w:fldCharType="separate"/>
      </w:r>
      <w:r w:rsidR="0056272C">
        <w:rPr>
          <w:b w:val="0"/>
          <w:noProof/>
          <w:lang w:val="en-US"/>
        </w:rPr>
        <w:instrText>А</w:instrText>
      </w:r>
      <w:r w:rsidRPr="00925DB2">
        <w:rPr>
          <w:b w:val="0"/>
          <w:noProof/>
        </w:rPr>
        <w:fldChar w:fldCharType="end"/>
      </w:r>
      <w:r w:rsidRPr="00925DB2">
        <w:rPr>
          <w:b w:val="0"/>
          <w:noProof/>
        </w:rPr>
        <w:instrText>" \</w:instrText>
      </w:r>
      <w:r w:rsidRPr="00925DB2">
        <w:rPr>
          <w:b w:val="0"/>
          <w:noProof/>
          <w:lang w:val="en-US"/>
        </w:rPr>
        <w:instrText>n</w:instrText>
      </w:r>
      <w:r w:rsidRPr="00925DB2">
        <w:rPr>
          <w:b w:val="0"/>
          <w:noProof/>
        </w:rPr>
        <w:fldChar w:fldCharType="separate"/>
      </w:r>
      <w:r w:rsidR="0056272C">
        <w:rPr>
          <w:b w:val="0"/>
          <w:noProof/>
          <w:lang w:val="en-US"/>
        </w:rPr>
        <w:t>1</w:t>
      </w:r>
      <w:r w:rsidRPr="00925DB2">
        <w:rPr>
          <w:b w:val="0"/>
          <w:noProof/>
        </w:rPr>
        <w:fldChar w:fldCharType="end"/>
      </w:r>
      <w:bookmarkEnd w:id="8"/>
      <w:bookmarkEnd w:id="10"/>
      <w:bookmarkEnd w:id="11"/>
      <w:r w:rsidRPr="00925DB2">
        <w:rPr>
          <w:b w:val="0"/>
          <w:noProof/>
        </w:rPr>
        <w:t xml:space="preserve">- </w:t>
      </w:r>
      <w:r w:rsidRPr="00925DB2">
        <w:rPr>
          <w:b w:val="0"/>
        </w:rPr>
        <w:t>Справочник ЕФРТ</w:t>
      </w:r>
      <w:bookmarkEnd w:id="9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7"/>
      </w:tblGrid>
      <w:tr w:rsidR="008D3FBC" w14:paraId="7F8C7FCD" w14:textId="77777777" w:rsidTr="00925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125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C9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CA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CB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12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CC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7FCF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CE" w14:textId="77777777" w:rsidR="008D3FBC" w:rsidRPr="00E37615" w:rsidRDefault="008D3FBC" w:rsidP="006D2178">
            <w:pPr>
              <w:pStyle w:val="TableNormal"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Общие сведения о туроператоре</w:t>
            </w:r>
            <w:r w:rsidRPr="00E37615">
              <w:rPr>
                <w:rStyle w:val="DFN"/>
                <w:b w:val="0"/>
                <w:noProof/>
              </w:rPr>
              <w:t>:</w:t>
            </w:r>
          </w:p>
        </w:tc>
      </w:tr>
      <w:tr w:rsidR="008D3FBC" w14:paraId="7F8C7FD4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0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Реестровый номер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AN10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D9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Полное наименование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8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DE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A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Краткое наименование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B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AN50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E3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DF" w14:textId="77777777" w:rsidR="008D3FBC" w:rsidRPr="00E37615" w:rsidRDefault="00896BFB" w:rsidP="006D2178">
            <w:pPr>
              <w:pStyle w:val="TableNormal"/>
              <w:rPr>
                <w:noProof/>
              </w:rPr>
            </w:pPr>
            <w:r w:rsidRPr="00E37615">
              <w:t xml:space="preserve">Адрес </w:t>
            </w:r>
            <w:r w:rsidRPr="00E37615">
              <w:rPr>
                <w:noProof/>
              </w:rPr>
              <w:t>(</w:t>
            </w:r>
            <w:r w:rsidRPr="00E37615">
              <w:t>место нахождения</w:t>
            </w:r>
            <w:r w:rsidRPr="00E37615">
              <w:rPr>
                <w:noProof/>
              </w:rPr>
              <w:t>)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0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E8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Почтовый адрес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ED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9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Адрес официального сайта в сети Интернет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A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AN50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B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F2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E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ИНН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EF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N10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0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F7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ОГРН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N15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7FF9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8" w14:textId="77777777" w:rsidR="008D3FBC" w:rsidRPr="00E37615" w:rsidRDefault="008D3FBC" w:rsidP="006D2178">
            <w:pPr>
              <w:pStyle w:val="TableNormal"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Данные приказа Ростуризма о внесении сведений туроператора в ЕФРТ</w:t>
            </w:r>
            <w:r w:rsidRPr="00E37615">
              <w:rPr>
                <w:rStyle w:val="DFN"/>
                <w:b w:val="0"/>
                <w:noProof/>
              </w:rPr>
              <w:t>:</w:t>
            </w:r>
          </w:p>
        </w:tc>
      </w:tr>
      <w:tr w:rsidR="008D3FBC" w14:paraId="7F8C7FFE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A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Дата приказа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B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DATE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03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7FFF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Номер приказа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0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N6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08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Номер выданного свидетельства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N8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0A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9" w14:textId="77777777" w:rsidR="008D3FBC" w:rsidRPr="00E37615" w:rsidRDefault="008D3FBC" w:rsidP="006D2178">
            <w:pPr>
              <w:pStyle w:val="TableNormal"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Общий объем денежных средств</w:t>
            </w:r>
            <w:r w:rsidRPr="00E37615">
              <w:rPr>
                <w:rStyle w:val="DFN"/>
                <w:b w:val="0"/>
                <w:noProof/>
              </w:rPr>
              <w:t xml:space="preserve">, </w:t>
            </w:r>
            <w:r w:rsidRPr="00E37615">
              <w:rPr>
                <w:rStyle w:val="DFN"/>
                <w:b w:val="0"/>
              </w:rPr>
              <w:t xml:space="preserve">полученных туроператором от реализации туристического продукта в сфере выездного туризма за предыдущий год </w:t>
            </w:r>
            <w:r w:rsidRPr="00E37615">
              <w:rPr>
                <w:rStyle w:val="DFN"/>
                <w:b w:val="0"/>
                <w:noProof/>
              </w:rPr>
              <w:t>(</w:t>
            </w:r>
            <w:r w:rsidRPr="00E37615">
              <w:rPr>
                <w:rStyle w:val="DFN"/>
                <w:b w:val="0"/>
              </w:rPr>
              <w:t>по данным бухгалтерской отчетности на конец отчетного года</w:t>
            </w:r>
            <w:r w:rsidRPr="00E37615">
              <w:rPr>
                <w:rStyle w:val="DFN"/>
                <w:b w:val="0"/>
                <w:noProof/>
              </w:rPr>
              <w:t xml:space="preserve">, </w:t>
            </w:r>
            <w:r w:rsidRPr="00E37615">
              <w:rPr>
                <w:rStyle w:val="DFN"/>
                <w:b w:val="0"/>
              </w:rPr>
              <w:t>представленным или опубликованным в соответствии с законодательством РФ</w:t>
            </w:r>
            <w:r w:rsidRPr="00E37615">
              <w:rPr>
                <w:rStyle w:val="DFN"/>
                <w:b w:val="0"/>
                <w:noProof/>
              </w:rPr>
              <w:t>):</w:t>
            </w:r>
          </w:p>
        </w:tc>
      </w:tr>
      <w:tr w:rsidR="008D3FBC" w14:paraId="7F8C800F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B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Размер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N12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0E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11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0" w14:textId="77777777" w:rsidR="008D3FBC" w:rsidRPr="00E37615" w:rsidRDefault="008D3FBC" w:rsidP="006D2178">
            <w:pPr>
              <w:pStyle w:val="TableNormal"/>
              <w:keepNext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Сведения о финансовом обеспечении</w:t>
            </w:r>
            <w:r w:rsidRPr="00E37615">
              <w:rPr>
                <w:rStyle w:val="DFN"/>
                <w:b w:val="0"/>
                <w:noProof/>
              </w:rPr>
              <w:t>:</w:t>
            </w:r>
          </w:p>
        </w:tc>
      </w:tr>
      <w:tr w:rsidR="008D3FBC" w14:paraId="7F8C8016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Размер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N12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Размер финансового обеспечения</w:t>
            </w:r>
          </w:p>
        </w:tc>
      </w:tr>
      <w:tr w:rsidR="008D3FBC" w14:paraId="7F8C801B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lastRenderedPageBreak/>
              <w:t>Способ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8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9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A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Способ финансового обеспечения</w:t>
            </w:r>
          </w:p>
        </w:tc>
      </w:tr>
      <w:tr w:rsidR="008D3FBC" w14:paraId="7F8C8020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Документ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AN50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E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1F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Документ</w:t>
            </w:r>
            <w:r w:rsidRPr="00E37615">
              <w:rPr>
                <w:noProof/>
              </w:rPr>
              <w:t xml:space="preserve">, </w:t>
            </w:r>
            <w:r w:rsidRPr="00E37615">
              <w:t>подтверждающий финансовое обеспечение</w:t>
            </w:r>
          </w:p>
        </w:tc>
      </w:tr>
      <w:tr w:rsidR="008D3FBC" w14:paraId="7F8C8025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Начало действия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DATE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Период действия финансового обеспечения</w:t>
            </w:r>
          </w:p>
        </w:tc>
      </w:tr>
      <w:tr w:rsidR="008D3FBC" w14:paraId="7F8C802A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Окончание действия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DATE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8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9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Наименование организации</w:t>
            </w:r>
          </w:p>
        </w:tc>
      </w:tr>
      <w:tr w:rsidR="008D3FBC" w14:paraId="7F8C802F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B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Наименование организации</w:t>
            </w:r>
            <w:r w:rsidRPr="00E37615">
              <w:rPr>
                <w:noProof/>
              </w:rPr>
              <w:t xml:space="preserve">, </w:t>
            </w:r>
            <w:r w:rsidRPr="00E37615">
              <w:t>предоставившей финансовое обеспечение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2E" w14:textId="77777777" w:rsidR="008D3FBC" w:rsidRPr="00E37615" w:rsidRDefault="00896BFB" w:rsidP="006D2178">
            <w:pPr>
              <w:pStyle w:val="TableNormal"/>
              <w:rPr>
                <w:noProof/>
              </w:rPr>
            </w:pPr>
            <w:r w:rsidRPr="00E37615">
              <w:t xml:space="preserve">Адрес </w:t>
            </w:r>
            <w:r w:rsidRPr="00E37615">
              <w:rPr>
                <w:noProof/>
              </w:rPr>
              <w:t>(</w:t>
            </w:r>
            <w:r w:rsidRPr="00E37615">
              <w:t>место нахождения</w:t>
            </w:r>
            <w:r w:rsidRPr="00E37615">
              <w:rPr>
                <w:noProof/>
              </w:rPr>
              <w:t>)</w:t>
            </w:r>
          </w:p>
        </w:tc>
      </w:tr>
      <w:tr w:rsidR="008D3FBC" w14:paraId="7F8C8034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0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 xml:space="preserve">Адрес </w:t>
            </w:r>
            <w:r w:rsidRPr="00E37615">
              <w:rPr>
                <w:noProof/>
              </w:rPr>
              <w:t>(</w:t>
            </w:r>
            <w:r w:rsidRPr="00E37615">
              <w:t>место нахождения</w:t>
            </w:r>
            <w:r w:rsidRPr="00E37615">
              <w:rPr>
                <w:noProof/>
              </w:rPr>
              <w:t xml:space="preserve">) </w:t>
            </w:r>
            <w:r w:rsidRPr="00E37615">
              <w:t>организации</w:t>
            </w:r>
            <w:r w:rsidRPr="00E37615">
              <w:rPr>
                <w:noProof/>
              </w:rPr>
              <w:t xml:space="preserve">, </w:t>
            </w:r>
            <w:r w:rsidRPr="00E37615">
              <w:t>предоставившей финансовое обеспечение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Почтовый адрес</w:t>
            </w:r>
          </w:p>
        </w:tc>
      </w:tr>
      <w:tr w:rsidR="008D3FBC" w14:paraId="7F8C8039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5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AN255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Почтовый адрес организации</w:t>
            </w:r>
            <w:r w:rsidRPr="00E37615">
              <w:rPr>
                <w:noProof/>
              </w:rPr>
              <w:t xml:space="preserve">, </w:t>
            </w:r>
            <w:r w:rsidRPr="00E37615">
              <w:t>предоставившей финансовое обеспечение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8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3B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A" w14:textId="77777777" w:rsidR="008D3FBC" w:rsidRPr="00E37615" w:rsidRDefault="008D3FBC" w:rsidP="006D2178">
            <w:pPr>
              <w:pStyle w:val="TableNormal"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Сфера туроператорской деятельности</w:t>
            </w:r>
            <w:r w:rsidRPr="00E37615">
              <w:rPr>
                <w:rStyle w:val="DFN"/>
                <w:b w:val="0"/>
                <w:noProof/>
              </w:rPr>
              <w:t>:</w:t>
            </w:r>
          </w:p>
        </w:tc>
      </w:tr>
      <w:tr w:rsidR="008D3FBC" w14:paraId="7F8C8040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C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Внутренний туризм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D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A1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E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3F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 xml:space="preserve">Признак оказания </w:t>
            </w:r>
            <w:r w:rsidRPr="00E37615">
              <w:rPr>
                <w:noProof/>
              </w:rPr>
              <w:t>(</w:t>
            </w:r>
            <w:r w:rsidRPr="00E37615">
              <w:t>не оказания</w:t>
            </w:r>
            <w:r w:rsidRPr="00E37615">
              <w:rPr>
                <w:noProof/>
              </w:rPr>
              <w:t xml:space="preserve">) </w:t>
            </w:r>
            <w:r w:rsidRPr="00E37615">
              <w:t>услуг в соответствующей сфере туроператорской деятельности</w:t>
            </w:r>
          </w:p>
        </w:tc>
      </w:tr>
      <w:tr w:rsidR="008D3FBC" w14:paraId="7F8C8045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1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Международный въездной туризм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2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A1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3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4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Международный выездной туризм</w:t>
            </w:r>
          </w:p>
        </w:tc>
      </w:tr>
      <w:tr w:rsidR="008D3FBC" w14:paraId="7F8C804A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6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rPr>
                <w:lang w:val="en-US"/>
              </w:rPr>
              <w:t>A1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7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  <w:r w:rsidRPr="00E37615">
              <w:t>О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8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9" w14:textId="77777777" w:rsidR="008D3FBC" w:rsidRPr="00E37615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04C" w14:textId="77777777" w:rsidTr="00925DB2">
        <w:trPr>
          <w:cantSplit/>
          <w:tblCellSpacing w:w="0" w:type="nil"/>
        </w:trPr>
        <w:tc>
          <w:tcPr>
            <w:tcW w:w="5000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B" w14:textId="77777777" w:rsidR="008D3FBC" w:rsidRPr="00E37615" w:rsidRDefault="008D3FBC" w:rsidP="006D2178">
            <w:pPr>
              <w:pStyle w:val="TableNormal"/>
              <w:rPr>
                <w:rStyle w:val="DFN"/>
                <w:b w:val="0"/>
                <w:noProof/>
              </w:rPr>
            </w:pPr>
            <w:r w:rsidRPr="00E37615">
              <w:rPr>
                <w:rStyle w:val="DFN"/>
                <w:b w:val="0"/>
              </w:rPr>
              <w:t>Признак членства туроператора</w:t>
            </w:r>
            <w:r w:rsidRPr="00E37615">
              <w:rPr>
                <w:rStyle w:val="DFN"/>
                <w:b w:val="0"/>
                <w:noProof/>
              </w:rPr>
              <w:t xml:space="preserve">, </w:t>
            </w:r>
            <w:r w:rsidRPr="00E37615">
              <w:rPr>
                <w:rStyle w:val="DFN"/>
                <w:b w:val="0"/>
              </w:rPr>
              <w:t>осуществляющего деятельность в сфере выездного туризма</w:t>
            </w:r>
            <w:r w:rsidRPr="00E37615">
              <w:rPr>
                <w:rStyle w:val="DFN"/>
                <w:b w:val="0"/>
                <w:noProof/>
              </w:rPr>
              <w:t xml:space="preserve">, </w:t>
            </w:r>
            <w:r w:rsidRPr="00E37615">
              <w:rPr>
                <w:rStyle w:val="DFN"/>
                <w:b w:val="0"/>
              </w:rPr>
              <w:t>в объединении туроператоров в сфере выездного туризма</w:t>
            </w:r>
          </w:p>
        </w:tc>
      </w:tr>
      <w:tr w:rsidR="008D3FBC" w14:paraId="7F8C8051" w14:textId="77777777" w:rsidTr="00925DB2">
        <w:trPr>
          <w:cantSplit/>
          <w:tblCellSpacing w:w="0" w:type="nil"/>
        </w:trPr>
        <w:tc>
          <w:tcPr>
            <w:tcW w:w="125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D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Статус членства в ассоциации </w:t>
            </w:r>
            <w:r>
              <w:rPr>
                <w:noProof/>
              </w:rPr>
              <w:t>«</w:t>
            </w:r>
            <w:r>
              <w:t>Турпомощь</w:t>
            </w:r>
            <w:r>
              <w:rPr>
                <w:noProof/>
              </w:rPr>
              <w:t>»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A1</w:t>
            </w:r>
          </w:p>
        </w:tc>
        <w:tc>
          <w:tcPr>
            <w:tcW w:w="12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4F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50" w14:textId="77777777" w:rsidR="008D3FBC" w:rsidRDefault="008D3FBC" w:rsidP="006D2178">
            <w:pPr>
              <w:pStyle w:val="TableNormal"/>
              <w:rPr>
                <w:noProof/>
              </w:rPr>
            </w:pPr>
          </w:p>
        </w:tc>
      </w:tr>
    </w:tbl>
    <w:p w14:paraId="7F8C8052" w14:textId="77777777" w:rsidR="008D3FBC" w:rsidRDefault="008D3FBC" w:rsidP="008D3FBC">
      <w:pPr>
        <w:pStyle w:val="Gap"/>
        <w:rPr>
          <w:noProof/>
        </w:rPr>
      </w:pPr>
    </w:p>
    <w:p w14:paraId="7F8C808D" w14:textId="77777777" w:rsidR="008D3FBC" w:rsidRDefault="008D3FBC" w:rsidP="008D3FBC">
      <w:pPr>
        <w:pStyle w:val="Gap"/>
        <w:rPr>
          <w:noProof/>
        </w:rPr>
      </w:pPr>
    </w:p>
    <w:p w14:paraId="0F1A1A79" w14:textId="2C915F75" w:rsidR="0056272C" w:rsidRDefault="0056272C" w:rsidP="008D3FBC">
      <w:pPr>
        <w:pStyle w:val="AppendixHeading2"/>
        <w:rPr>
          <w:noProof/>
        </w:rPr>
      </w:pPr>
      <w:bookmarkStart w:id="12" w:name="_Toc491095253"/>
      <w:bookmarkStart w:id="13" w:name="_Toc436040693"/>
      <w:r>
        <w:rPr>
          <w:noProof/>
        </w:rPr>
        <w:t>Турагенты</w:t>
      </w:r>
      <w:bookmarkEnd w:id="12"/>
    </w:p>
    <w:p w14:paraId="082E8B5E" w14:textId="632FD4F7" w:rsidR="0056272C" w:rsidRDefault="0056272C" w:rsidP="0056272C">
      <w:pPr>
        <w:rPr>
          <w:noProof/>
        </w:rPr>
      </w:pPr>
      <w:r>
        <w:t>Источником данных справочника являются</w:t>
      </w:r>
      <w:r w:rsidR="00894F7E">
        <w:t xml:space="preserve"> туроператоры. </w:t>
      </w:r>
      <w:r w:rsidR="00504862">
        <w:t>Администраторы</w:t>
      </w:r>
      <w:r w:rsidR="00894F7E">
        <w:t xml:space="preserve"> туроператора самостоятельно должны наполнять справочник данными.</w:t>
      </w:r>
    </w:p>
    <w:p w14:paraId="743C99F6" w14:textId="77777777" w:rsidR="00894F7E" w:rsidRDefault="00894F7E" w:rsidP="00894F7E">
      <w:pPr>
        <w:pStyle w:val="AppendixHeading3"/>
      </w:pPr>
      <w:bookmarkStart w:id="14" w:name="_Toc491095254"/>
      <w:r>
        <w:lastRenderedPageBreak/>
        <w:t>Структура справочника</w:t>
      </w:r>
      <w:bookmarkEnd w:id="14"/>
    </w:p>
    <w:p w14:paraId="53EB563F" w14:textId="19194831" w:rsidR="00894F7E" w:rsidRPr="000F1CD0" w:rsidRDefault="00894F7E" w:rsidP="00894F7E">
      <w:r>
        <w:t xml:space="preserve">Структура справочника </w:t>
      </w:r>
      <w:r>
        <w:rPr>
          <w:noProof/>
        </w:rPr>
        <w:t>«Турагенты» приведена в таблиц</w:t>
      </w:r>
      <w:r w:rsidR="000F5B0D">
        <w:rPr>
          <w:noProof/>
        </w:rPr>
        <w:t>е</w:t>
      </w:r>
      <w:r w:rsidR="00DA31F9">
        <w:rPr>
          <w:noProof/>
        </w:rPr>
        <w:t xml:space="preserve"> </w:t>
      </w:r>
      <w:r w:rsidR="00DA31F9">
        <w:rPr>
          <w:noProof/>
        </w:rPr>
        <w:fldChar w:fldCharType="begin"/>
      </w:r>
      <w:r w:rsidR="00DA31F9">
        <w:rPr>
          <w:noProof/>
        </w:rPr>
        <w:instrText xml:space="preserve"> REF  СС_2 \h  \* MERGEFORMAT </w:instrText>
      </w:r>
      <w:r w:rsidR="00DA31F9">
        <w:rPr>
          <w:noProof/>
        </w:rPr>
      </w:r>
      <w:r w:rsidR="00DA31F9">
        <w:rPr>
          <w:noProof/>
        </w:rPr>
        <w:fldChar w:fldCharType="separate"/>
      </w:r>
      <w:r w:rsidR="000F5B0D" w:rsidRPr="000F5B0D">
        <w:rPr>
          <w:noProof/>
        </w:rPr>
        <w:t>А.2</w:t>
      </w:r>
      <w:r w:rsidR="00DA31F9">
        <w:rPr>
          <w:noProof/>
        </w:rPr>
        <w:fldChar w:fldCharType="end"/>
      </w:r>
      <w:r>
        <w:rPr>
          <w:noProof/>
        </w:rPr>
        <w:t>.</w:t>
      </w:r>
    </w:p>
    <w:p w14:paraId="06588DAD" w14:textId="7034C6A8" w:rsidR="00894F7E" w:rsidRPr="00F258AA" w:rsidRDefault="00894F7E" w:rsidP="00894F7E">
      <w:pPr>
        <w:pStyle w:val="TableCaption"/>
        <w:rPr>
          <w:b w:val="0"/>
          <w:noProof/>
        </w:rPr>
      </w:pPr>
      <w:bookmarkStart w:id="15" w:name="_Toc491100817"/>
      <w:r w:rsidRPr="00F258AA">
        <w:rPr>
          <w:b w:val="0"/>
        </w:rPr>
        <w:t xml:space="preserve">Таблица </w:t>
      </w:r>
      <w:bookmarkStart w:id="16" w:name="СС_2"/>
      <w:r w:rsidRPr="00F258AA">
        <w:rPr>
          <w:b w:val="0"/>
          <w:noProof/>
        </w:rPr>
        <w:fldChar w:fldCharType="begin"/>
      </w:r>
      <w:r w:rsidRPr="00F258AA">
        <w:rPr>
          <w:b w:val="0"/>
          <w:noProof/>
          <w:lang w:val="en-US"/>
        </w:rPr>
        <w:instrText>StyleRef</w:instrText>
      </w:r>
      <w:r w:rsidRPr="00F258AA">
        <w:rPr>
          <w:b w:val="0"/>
          <w:noProof/>
        </w:rPr>
        <w:instrText xml:space="preserve"> "</w:instrText>
      </w:r>
      <w:r w:rsidRPr="00F258AA">
        <w:rPr>
          <w:b w:val="0"/>
          <w:noProof/>
          <w:lang w:val="en-US"/>
        </w:rPr>
        <w:instrText>AppendixHeading</w:instrText>
      </w:r>
      <w:r w:rsidRPr="00F258AA">
        <w:rPr>
          <w:b w:val="0"/>
          <w:noProof/>
        </w:rPr>
        <w:instrText xml:space="preserve"> 1" \</w:instrText>
      </w:r>
      <w:r w:rsidRPr="00F258AA">
        <w:rPr>
          <w:b w:val="0"/>
          <w:noProof/>
          <w:lang w:val="en-US"/>
        </w:rPr>
        <w:instrText>n</w:instrText>
      </w:r>
      <w:r w:rsidRPr="00F258AA">
        <w:rPr>
          <w:b w:val="0"/>
          <w:noProof/>
        </w:rPr>
        <w:fldChar w:fldCharType="separate"/>
      </w:r>
      <w:r w:rsidRPr="0056272C">
        <w:rPr>
          <w:b w:val="0"/>
          <w:noProof/>
        </w:rPr>
        <w:t>А</w:t>
      </w:r>
      <w:r w:rsidRPr="00F258AA">
        <w:rPr>
          <w:b w:val="0"/>
          <w:noProof/>
        </w:rPr>
        <w:fldChar w:fldCharType="end"/>
      </w:r>
      <w:r w:rsidRPr="00F258AA">
        <w:rPr>
          <w:b w:val="0"/>
          <w:noProof/>
        </w:rPr>
        <w:t>.</w:t>
      </w:r>
      <w:r>
        <w:rPr>
          <w:b w:val="0"/>
          <w:noProof/>
        </w:rPr>
        <w:t>2</w:t>
      </w:r>
      <w:bookmarkEnd w:id="16"/>
      <w:r w:rsidRPr="00F258AA">
        <w:rPr>
          <w:b w:val="0"/>
          <w:noProof/>
        </w:rPr>
        <w:t xml:space="preserve">- </w:t>
      </w:r>
      <w:r w:rsidRPr="00F258AA">
        <w:rPr>
          <w:b w:val="0"/>
        </w:rPr>
        <w:t xml:space="preserve">Структура справочника </w:t>
      </w:r>
      <w:r w:rsidRPr="00F258AA">
        <w:rPr>
          <w:b w:val="0"/>
          <w:noProof/>
        </w:rPr>
        <w:t>«</w:t>
      </w:r>
      <w:r>
        <w:rPr>
          <w:b w:val="0"/>
        </w:rPr>
        <w:t>Турагенты</w:t>
      </w:r>
      <w:r w:rsidRPr="00F258AA">
        <w:rPr>
          <w:b w:val="0"/>
          <w:noProof/>
        </w:rPr>
        <w:t>»</w:t>
      </w:r>
      <w:bookmarkEnd w:id="15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286"/>
        <w:gridCol w:w="2322"/>
        <w:gridCol w:w="4352"/>
      </w:tblGrid>
      <w:tr w:rsidR="00894F7E" w14:paraId="358B0C9B" w14:textId="77777777" w:rsidTr="00894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9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685B2" w14:textId="77777777" w:rsidR="00894F7E" w:rsidRPr="00DA31F9" w:rsidRDefault="00894F7E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6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E49D" w14:textId="77777777" w:rsidR="00894F7E" w:rsidRPr="00DA31F9" w:rsidRDefault="00894F7E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4AE8" w14:textId="77777777" w:rsidR="00894F7E" w:rsidRPr="00DA31F9" w:rsidRDefault="00894F7E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2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6107" w14:textId="77777777" w:rsidR="00894F7E" w:rsidRPr="00DA31F9" w:rsidRDefault="00894F7E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94F7E" w14:paraId="12543B40" w14:textId="77777777" w:rsidTr="00894F7E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F5F97" w14:textId="603ECDEF" w:rsidR="00894F7E" w:rsidRDefault="00894F7E" w:rsidP="00894F7E">
            <w:pPr>
              <w:pStyle w:val="TableNormal"/>
              <w:rPr>
                <w:noProof/>
              </w:rPr>
            </w:pPr>
            <w:r>
              <w:t>Наименование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2F00E" w14:textId="7011E781" w:rsidR="00894F7E" w:rsidRPr="00504862" w:rsidRDefault="00894F7E" w:rsidP="00504862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</w:t>
            </w:r>
            <w:r w:rsidR="0030600B">
              <w:rPr>
                <w:lang w:val="en-US"/>
              </w:rPr>
              <w:t>N</w:t>
            </w:r>
            <w:r w:rsidR="00504862">
              <w:t>50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3EDF" w14:textId="77777777" w:rsidR="00894F7E" w:rsidRDefault="00894F7E" w:rsidP="00894F7E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8DF88" w14:textId="39CFB5F0" w:rsidR="00894F7E" w:rsidRPr="008A62BA" w:rsidRDefault="00894F7E" w:rsidP="00894F7E">
            <w:pPr>
              <w:pStyle w:val="TableNormal"/>
              <w:rPr>
                <w:noProof/>
              </w:rPr>
            </w:pPr>
            <w:r>
              <w:t>Наименование турагента</w:t>
            </w:r>
            <w:r w:rsidR="008A62BA">
              <w:rPr>
                <w:lang w:val="en-US"/>
              </w:rPr>
              <w:t xml:space="preserve"> </w:t>
            </w:r>
            <w:r w:rsidR="008A62BA">
              <w:t>русском языке</w:t>
            </w:r>
          </w:p>
        </w:tc>
      </w:tr>
      <w:tr w:rsidR="00894F7E" w14:paraId="30E76513" w14:textId="77777777" w:rsidTr="00894F7E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CDBB" w14:textId="207B5FA6" w:rsidR="00894F7E" w:rsidRDefault="00894F7E" w:rsidP="00894F7E">
            <w:pPr>
              <w:pStyle w:val="TableNormal"/>
              <w:rPr>
                <w:noProof/>
              </w:rPr>
            </w:pPr>
            <w:r>
              <w:t>ИНН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E63B6" w14:textId="79EB42C3" w:rsidR="00894F7E" w:rsidRPr="00504862" w:rsidRDefault="00894F7E" w:rsidP="00504862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</w:t>
            </w:r>
            <w:r w:rsidR="0030600B">
              <w:rPr>
                <w:lang w:val="en-US"/>
              </w:rPr>
              <w:t>N</w:t>
            </w:r>
            <w:r w:rsidR="00504862">
              <w:t>12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22B8" w14:textId="49C660F7" w:rsidR="00894F7E" w:rsidRDefault="00894F7E" w:rsidP="00894F7E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D25F" w14:textId="0560BDA0" w:rsidR="00894F7E" w:rsidRDefault="00894F7E" w:rsidP="00894F7E">
            <w:pPr>
              <w:pStyle w:val="TableNormal"/>
              <w:rPr>
                <w:noProof/>
              </w:rPr>
            </w:pPr>
            <w:r>
              <w:rPr>
                <w:noProof/>
              </w:rPr>
              <w:t>ИНН турагента</w:t>
            </w:r>
          </w:p>
        </w:tc>
      </w:tr>
      <w:tr w:rsidR="00894F7E" w14:paraId="36A8B795" w14:textId="77777777" w:rsidTr="00894F7E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D4638" w14:textId="6D99545A" w:rsidR="00894F7E" w:rsidRDefault="00894F7E" w:rsidP="00894F7E">
            <w:pPr>
              <w:pStyle w:val="TableNormal"/>
              <w:rPr>
                <w:noProof/>
              </w:rPr>
            </w:pPr>
            <w:r>
              <w:t>КПП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B4A6" w14:textId="516D1944" w:rsidR="00894F7E" w:rsidRPr="00504862" w:rsidRDefault="00894F7E" w:rsidP="00504862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</w:t>
            </w:r>
            <w:r w:rsidR="0030600B">
              <w:rPr>
                <w:lang w:val="en-US"/>
              </w:rPr>
              <w:t>N</w:t>
            </w:r>
            <w:r w:rsidR="00504862">
              <w:t>9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2A21" w14:textId="6655E8B3" w:rsidR="00894F7E" w:rsidRDefault="00894F7E" w:rsidP="00894F7E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2E6B" w14:textId="18F27C23" w:rsidR="00894F7E" w:rsidRDefault="00894F7E" w:rsidP="00894F7E">
            <w:pPr>
              <w:pStyle w:val="TableNormal"/>
              <w:rPr>
                <w:noProof/>
              </w:rPr>
            </w:pPr>
            <w:r>
              <w:rPr>
                <w:noProof/>
              </w:rPr>
              <w:t>КПП турагента</w:t>
            </w:r>
          </w:p>
        </w:tc>
      </w:tr>
    </w:tbl>
    <w:p w14:paraId="07578782" w14:textId="77777777" w:rsidR="00894F7E" w:rsidRDefault="00894F7E" w:rsidP="00894F7E">
      <w:pPr>
        <w:pStyle w:val="Gap"/>
        <w:rPr>
          <w:noProof/>
        </w:rPr>
      </w:pPr>
    </w:p>
    <w:p w14:paraId="43F63AE7" w14:textId="77777777" w:rsidR="00894F7E" w:rsidRDefault="00894F7E" w:rsidP="00894F7E">
      <w:pPr>
        <w:pStyle w:val="AppendixHeading3"/>
        <w:rPr>
          <w:noProof/>
        </w:rPr>
      </w:pPr>
      <w:bookmarkStart w:id="17" w:name="_Toc491095255"/>
      <w:r>
        <w:t>Массив данных справочника</w:t>
      </w:r>
      <w:bookmarkEnd w:id="17"/>
    </w:p>
    <w:p w14:paraId="2B9181D5" w14:textId="08F9CC65" w:rsidR="0056272C" w:rsidRPr="0056272C" w:rsidRDefault="00504862" w:rsidP="0056272C">
      <w:r w:rsidRPr="000C01E6">
        <w:t>Содержание справочника из</w:t>
      </w:r>
      <w:r w:rsidRPr="000C01E6">
        <w:rPr>
          <w:noProof/>
        </w:rPr>
        <w:t>-</w:t>
      </w:r>
      <w:r w:rsidRPr="000C01E6">
        <w:t xml:space="preserve">за большого объема находится в </w:t>
      </w:r>
      <w:r w:rsidR="001D3CF9">
        <w:rPr>
          <w:noProof/>
        </w:rPr>
        <w:t>СУБД системы ПОНСИ и ПОСХД</w:t>
      </w:r>
      <w:r w:rsidRPr="000C01E6">
        <w:rPr>
          <w:noProof/>
        </w:rPr>
        <w:t>.</w:t>
      </w:r>
    </w:p>
    <w:p w14:paraId="7F8C808E" w14:textId="0DA275E4" w:rsidR="008D3FBC" w:rsidRDefault="008D3FBC" w:rsidP="008D3FBC">
      <w:pPr>
        <w:pStyle w:val="AppendixHeading2"/>
        <w:rPr>
          <w:noProof/>
        </w:rPr>
      </w:pPr>
      <w:bookmarkStart w:id="18" w:name="_Toc491095256"/>
      <w:r>
        <w:t>Типы путевок</w:t>
      </w:r>
      <w:bookmarkEnd w:id="13"/>
      <w:bookmarkEnd w:id="18"/>
    </w:p>
    <w:p w14:paraId="7F8C808F" w14:textId="109A464B" w:rsidR="00896BFB" w:rsidRDefault="008D3FBC" w:rsidP="008D3FBC">
      <w:pPr>
        <w:rPr>
          <w:noProof/>
        </w:rPr>
      </w:pPr>
      <w:r>
        <w:t xml:space="preserve">Код идентификаторов записей объектов данного справочника должны использоваться ИС Туроператоров для указания </w:t>
      </w:r>
      <w:r w:rsidR="008035EB">
        <w:t>целей поездки (</w:t>
      </w:r>
      <w:r>
        <w:t>типа путевки</w:t>
      </w:r>
      <w:r w:rsidR="008035EB">
        <w:t>)</w:t>
      </w:r>
      <w:r>
        <w:rPr>
          <w:noProof/>
        </w:rPr>
        <w:t xml:space="preserve"> </w:t>
      </w:r>
      <w:r>
        <w:t>при формировании данных электронных путевок</w:t>
      </w:r>
      <w:r>
        <w:rPr>
          <w:noProof/>
        </w:rPr>
        <w:t xml:space="preserve">. </w:t>
      </w:r>
      <w:r>
        <w:t xml:space="preserve">При классификации и проектировании справочника использовались рекомендованные международными организациями </w:t>
      </w:r>
      <w:r w:rsidRPr="00727441">
        <w:rPr>
          <w:lang w:val="en-US"/>
        </w:rPr>
        <w:t>IATA</w:t>
      </w:r>
      <w:r w:rsidRPr="00CE1446">
        <w:t xml:space="preserve"> </w:t>
      </w:r>
      <w:r>
        <w:t xml:space="preserve">и </w:t>
      </w:r>
      <w:r w:rsidRPr="00727441">
        <w:rPr>
          <w:lang w:val="en-US"/>
        </w:rPr>
        <w:t>OTA</w:t>
      </w:r>
      <w:r w:rsidRPr="00CE1446">
        <w:t xml:space="preserve"> </w:t>
      </w:r>
      <w:r>
        <w:rPr>
          <w:noProof/>
        </w:rPr>
        <w:t xml:space="preserve">(Оpen </w:t>
      </w:r>
      <w:r w:rsidRPr="00727441">
        <w:rPr>
          <w:lang w:val="en-US"/>
        </w:rPr>
        <w:t>Travel</w:t>
      </w:r>
      <w:r w:rsidRPr="00CE1446">
        <w:t xml:space="preserve"> </w:t>
      </w:r>
      <w:r w:rsidRPr="00727441">
        <w:rPr>
          <w:lang w:val="en-US"/>
        </w:rPr>
        <w:t>Alliance</w:t>
      </w:r>
      <w:r>
        <w:rPr>
          <w:noProof/>
        </w:rPr>
        <w:t xml:space="preserve">) </w:t>
      </w:r>
      <w:r>
        <w:t>коды типов услуг</w:t>
      </w:r>
      <w:r>
        <w:rPr>
          <w:noProof/>
        </w:rPr>
        <w:t xml:space="preserve">, </w:t>
      </w:r>
      <w:r>
        <w:t>используемых в туристской отрасли</w:t>
      </w:r>
      <w:r>
        <w:rPr>
          <w:noProof/>
        </w:rPr>
        <w:t>.</w:t>
      </w:r>
      <w:r w:rsidR="008035EB">
        <w:rPr>
          <w:noProof/>
        </w:rPr>
        <w:t xml:space="preserve"> </w:t>
      </w:r>
    </w:p>
    <w:p w14:paraId="7F8C8090" w14:textId="695E700A" w:rsidR="008D3FBC" w:rsidRDefault="008D3FBC" w:rsidP="00F138C8">
      <w:pPr>
        <w:pStyle w:val="AppendixHeading3"/>
      </w:pPr>
      <w:bookmarkStart w:id="19" w:name="_Toc491095257"/>
      <w:r>
        <w:t>Структура справочника</w:t>
      </w:r>
      <w:bookmarkEnd w:id="19"/>
    </w:p>
    <w:p w14:paraId="110D9BFE" w14:textId="0939CA30" w:rsidR="000F1CD0" w:rsidRPr="000F1CD0" w:rsidRDefault="000F1CD0" w:rsidP="000F1CD0">
      <w:pPr>
        <w:rPr>
          <w:noProof/>
        </w:rPr>
      </w:pPr>
      <w:r>
        <w:t xml:space="preserve">Структура справочника </w:t>
      </w:r>
      <w:r>
        <w:rPr>
          <w:noProof/>
        </w:rPr>
        <w:t>«</w:t>
      </w:r>
      <w:r>
        <w:t>Типы путевок</w:t>
      </w:r>
      <w:r>
        <w:rPr>
          <w:noProof/>
        </w:rPr>
        <w:t>» приведен</w:t>
      </w:r>
      <w:r w:rsidR="00A45C0F">
        <w:rPr>
          <w:noProof/>
        </w:rPr>
        <w:t>а</w:t>
      </w:r>
      <w:r>
        <w:rPr>
          <w:noProof/>
        </w:rPr>
        <w:t xml:space="preserve"> в таблиц</w:t>
      </w:r>
      <w:r w:rsidR="00F258AA">
        <w:rPr>
          <w:noProof/>
        </w:rPr>
        <w:t>а</w:t>
      </w:r>
      <w:r w:rsidR="00DA31F9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ТП_1 \h </w:instrText>
      </w:r>
      <w:r w:rsidR="00DA31F9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0F5B0D" w:rsidRPr="000F5B0D">
        <w:rPr>
          <w:noProof/>
        </w:rPr>
        <w:t>А.3</w:t>
      </w:r>
      <w:r>
        <w:rPr>
          <w:noProof/>
        </w:rPr>
        <w:fldChar w:fldCharType="end"/>
      </w:r>
      <w:r>
        <w:rPr>
          <w:noProof/>
        </w:rPr>
        <w:t>.</w:t>
      </w:r>
    </w:p>
    <w:p w14:paraId="7F8C8091" w14:textId="19CD1616" w:rsidR="008D3FBC" w:rsidRPr="00F258AA" w:rsidRDefault="008D3FBC" w:rsidP="008D3FBC">
      <w:pPr>
        <w:pStyle w:val="TableCaption"/>
        <w:rPr>
          <w:b w:val="0"/>
          <w:noProof/>
        </w:rPr>
      </w:pPr>
      <w:bookmarkStart w:id="20" w:name="_Toc491100818"/>
      <w:r w:rsidRPr="00F258AA">
        <w:rPr>
          <w:b w:val="0"/>
        </w:rPr>
        <w:t xml:space="preserve">Таблица </w:t>
      </w:r>
      <w:bookmarkStart w:id="21" w:name="ТП_1"/>
      <w:r w:rsidRPr="00F258AA">
        <w:rPr>
          <w:b w:val="0"/>
          <w:noProof/>
        </w:rPr>
        <w:fldChar w:fldCharType="begin"/>
      </w:r>
      <w:r w:rsidRPr="00F258AA">
        <w:rPr>
          <w:b w:val="0"/>
          <w:noProof/>
          <w:lang w:val="en-US"/>
        </w:rPr>
        <w:instrText>StyleRef</w:instrText>
      </w:r>
      <w:r w:rsidRPr="00F258AA">
        <w:rPr>
          <w:b w:val="0"/>
          <w:noProof/>
        </w:rPr>
        <w:instrText xml:space="preserve"> "</w:instrText>
      </w:r>
      <w:r w:rsidRPr="00F258AA">
        <w:rPr>
          <w:b w:val="0"/>
          <w:noProof/>
          <w:lang w:val="en-US"/>
        </w:rPr>
        <w:instrText>AppendixHeading</w:instrText>
      </w:r>
      <w:r w:rsidRPr="00F258AA">
        <w:rPr>
          <w:b w:val="0"/>
          <w:noProof/>
        </w:rPr>
        <w:instrText xml:space="preserve"> 1" \</w:instrText>
      </w:r>
      <w:r w:rsidRPr="00F258AA">
        <w:rPr>
          <w:b w:val="0"/>
          <w:noProof/>
          <w:lang w:val="en-US"/>
        </w:rPr>
        <w:instrText>n</w:instrText>
      </w:r>
      <w:r w:rsidRPr="00F258AA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F258AA">
        <w:rPr>
          <w:b w:val="0"/>
          <w:noProof/>
        </w:rPr>
        <w:fldChar w:fldCharType="end"/>
      </w:r>
      <w:r w:rsidRPr="00F258AA">
        <w:rPr>
          <w:b w:val="0"/>
          <w:noProof/>
        </w:rPr>
        <w:t>.</w:t>
      </w:r>
      <w:r w:rsidR="00504862">
        <w:rPr>
          <w:b w:val="0"/>
          <w:noProof/>
        </w:rPr>
        <w:t>3</w:t>
      </w:r>
      <w:bookmarkEnd w:id="21"/>
      <w:r w:rsidRPr="00F258AA">
        <w:rPr>
          <w:b w:val="0"/>
          <w:noProof/>
        </w:rPr>
        <w:t xml:space="preserve">- </w:t>
      </w:r>
      <w:r w:rsidRPr="00F258AA">
        <w:rPr>
          <w:b w:val="0"/>
        </w:rPr>
        <w:t xml:space="preserve">Структура справочника </w:t>
      </w:r>
      <w:r w:rsidRPr="00F258AA">
        <w:rPr>
          <w:b w:val="0"/>
          <w:noProof/>
        </w:rPr>
        <w:t>«</w:t>
      </w:r>
      <w:r w:rsidRPr="00F258AA">
        <w:rPr>
          <w:b w:val="0"/>
        </w:rPr>
        <w:t>Типы путевок</w:t>
      </w:r>
      <w:r w:rsidRPr="00F258AA">
        <w:rPr>
          <w:b w:val="0"/>
          <w:noProof/>
        </w:rPr>
        <w:t>»</w:t>
      </w:r>
      <w:bookmarkEnd w:id="20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286"/>
        <w:gridCol w:w="2322"/>
        <w:gridCol w:w="4352"/>
      </w:tblGrid>
      <w:tr w:rsidR="008D3FBC" w14:paraId="7F8C8096" w14:textId="77777777" w:rsidTr="0012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9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2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6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3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4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2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5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09B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A" w14:textId="6BC27B62" w:rsidR="008D3FBC" w:rsidRDefault="00896BFB" w:rsidP="000F5B0D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>записи объекта</w:t>
            </w:r>
            <w:r>
              <w:rPr>
                <w:noProof/>
              </w:rPr>
              <w:t xml:space="preserve"> </w:t>
            </w:r>
            <w:r w:rsidR="00126CE0">
              <w:rPr>
                <w:noProof/>
              </w:rPr>
              <w:t>(</w:t>
            </w:r>
            <w:r w:rsidR="00126CE0">
              <w:t>с</w:t>
            </w:r>
            <w:r>
              <w:t xml:space="preserve">имволы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0A0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РФ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9F" w14:textId="1F0454B1" w:rsidR="008D3FBC" w:rsidRDefault="00896BFB" w:rsidP="000F5B0D">
            <w:pPr>
              <w:pStyle w:val="TableNormal"/>
              <w:rPr>
                <w:noProof/>
              </w:rPr>
            </w:pPr>
            <w:r>
              <w:rPr>
                <w:noProof/>
              </w:rPr>
              <w:t>3-х буквенный код на кириллице (символы от А до Я)</w:t>
            </w:r>
          </w:p>
        </w:tc>
      </w:tr>
      <w:tr w:rsidR="008D3FBC" w14:paraId="7F8C80A5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ИАТА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A3N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4" w14:textId="0431C7F9" w:rsidR="008D3FBC" w:rsidRDefault="00896BFB" w:rsidP="000F5B0D">
            <w:pPr>
              <w:pStyle w:val="TableNormal"/>
              <w:rPr>
                <w:noProof/>
              </w:rPr>
            </w:pPr>
            <w:r>
              <w:rPr>
                <w:noProof/>
              </w:rPr>
              <w:t xml:space="preserve">3-х буквенный код на латинице (символы от </w:t>
            </w:r>
            <w:r w:rsidRPr="00DD1EB6">
              <w:rPr>
                <w:noProof/>
                <w:lang w:val="en-US"/>
              </w:rPr>
              <w:t>A</w:t>
            </w:r>
            <w:r w:rsidRPr="00F07B28">
              <w:rPr>
                <w:noProof/>
              </w:rPr>
              <w:t xml:space="preserve"> </w:t>
            </w:r>
            <w:r>
              <w:rPr>
                <w:noProof/>
              </w:rPr>
              <w:t xml:space="preserve">до </w:t>
            </w:r>
            <w:r w:rsidRPr="00DD1EB6">
              <w:rPr>
                <w:noProof/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0AA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ОТА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9" w14:textId="04D13B61" w:rsidR="008D3FBC" w:rsidRDefault="00896BFB" w:rsidP="000F5B0D">
            <w:pPr>
              <w:pStyle w:val="TableNormal"/>
              <w:rPr>
                <w:noProof/>
              </w:rPr>
            </w:pPr>
            <w:r>
              <w:t xml:space="preserve">Цифровой код в порядке возрастания от </w:t>
            </w:r>
            <w:r>
              <w:rPr>
                <w:noProof/>
              </w:rPr>
              <w:t xml:space="preserve">01 </w:t>
            </w:r>
            <w:r>
              <w:t xml:space="preserve">до </w:t>
            </w:r>
            <w:r>
              <w:rPr>
                <w:noProof/>
              </w:rPr>
              <w:t>99</w:t>
            </w:r>
          </w:p>
        </w:tc>
      </w:tr>
      <w:tr w:rsidR="008D3FBC" w14:paraId="7F8C80AF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B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AE" w14:textId="69DFBA3F" w:rsidR="008D3FBC" w:rsidRDefault="008D3FBC" w:rsidP="000F5B0D">
            <w:pPr>
              <w:pStyle w:val="TableNormal"/>
              <w:rPr>
                <w:noProof/>
              </w:rPr>
            </w:pPr>
            <w:r>
              <w:t>Название на русском языке</w:t>
            </w:r>
          </w:p>
        </w:tc>
      </w:tr>
      <w:tr w:rsidR="008D3FBC" w14:paraId="7F8C80B4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0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английском языке</w:t>
            </w:r>
          </w:p>
        </w:tc>
      </w:tr>
      <w:tr w:rsidR="008D3FBC" w14:paraId="7F8C80B9" w14:textId="77777777" w:rsidTr="00126CE0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6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2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8" w14:textId="46F90410" w:rsidR="008D3FBC" w:rsidRDefault="00896BFB" w:rsidP="000F5B0D">
            <w:pPr>
              <w:pStyle w:val="TableNormal"/>
              <w:rPr>
                <w:noProof/>
              </w:rPr>
            </w:pPr>
            <w:r>
              <w:t>Текст дополнительной информации</w:t>
            </w:r>
          </w:p>
        </w:tc>
      </w:tr>
    </w:tbl>
    <w:p w14:paraId="7F8C80BA" w14:textId="77777777" w:rsidR="008D3FBC" w:rsidRDefault="008D3FBC" w:rsidP="008D3FBC">
      <w:pPr>
        <w:pStyle w:val="Gap"/>
        <w:rPr>
          <w:noProof/>
        </w:rPr>
      </w:pPr>
    </w:p>
    <w:p w14:paraId="7F8C80BB" w14:textId="77777777" w:rsidR="008D3FBC" w:rsidRDefault="008D3FBC" w:rsidP="00F138C8">
      <w:pPr>
        <w:pStyle w:val="AppendixHeading3"/>
        <w:rPr>
          <w:noProof/>
        </w:rPr>
      </w:pPr>
      <w:bookmarkStart w:id="22" w:name="_Toc491095258"/>
      <w:r>
        <w:t>Массив данных справочника</w:t>
      </w:r>
      <w:bookmarkEnd w:id="22"/>
    </w:p>
    <w:p w14:paraId="7F8C80BC" w14:textId="03700C0B" w:rsidR="008D3FBC" w:rsidRDefault="008D3FBC" w:rsidP="008D3FBC">
      <w:pPr>
        <w:rPr>
          <w:noProof/>
        </w:rPr>
      </w:pPr>
      <w:r>
        <w:t>Массив данных используется для первичного заполнения записей справочника</w:t>
      </w:r>
      <w:r>
        <w:rPr>
          <w:noProof/>
        </w:rPr>
        <w:t xml:space="preserve">. </w:t>
      </w:r>
      <w:r>
        <w:t xml:space="preserve">При эксплуатации </w:t>
      </w:r>
      <w:r w:rsidR="00E37615">
        <w:t>ИС ЭП</w:t>
      </w:r>
      <w:r>
        <w:t xml:space="preserve"> по желанию Заказчика и согласованию с Туроператорами возможно </w:t>
      </w:r>
      <w:r>
        <w:lastRenderedPageBreak/>
        <w:t xml:space="preserve">дополнение справочника новыми </w:t>
      </w:r>
      <w:r w:rsidR="008035EB">
        <w:t>кодами целей</w:t>
      </w:r>
      <w:r>
        <w:t xml:space="preserve"> поездок </w:t>
      </w:r>
      <w:r w:rsidR="008035EB">
        <w:t>(типов путевок</w:t>
      </w:r>
      <w:r w:rsidR="008035EB">
        <w:rPr>
          <w:noProof/>
        </w:rPr>
        <w:t xml:space="preserve">) </w:t>
      </w:r>
      <w:r>
        <w:t>туристов</w:t>
      </w:r>
      <w:r>
        <w:rPr>
          <w:noProof/>
        </w:rPr>
        <w:t>.</w:t>
      </w:r>
      <w:r w:rsidR="000F1CD0">
        <w:rPr>
          <w:noProof/>
        </w:rPr>
        <w:t xml:space="preserve"> </w:t>
      </w:r>
      <w:r w:rsidR="000F1CD0" w:rsidRPr="000F1CD0">
        <w:rPr>
          <w:noProof/>
        </w:rPr>
        <w:t xml:space="preserve">Массив данных справочника «Типы </w:t>
      </w:r>
      <w:r w:rsidR="00B85D17">
        <w:rPr>
          <w:noProof/>
        </w:rPr>
        <w:t>путевок</w:t>
      </w:r>
      <w:r w:rsidR="000F1CD0" w:rsidRPr="000F1CD0">
        <w:rPr>
          <w:noProof/>
        </w:rPr>
        <w:t>»</w:t>
      </w:r>
      <w:r w:rsidR="000F1CD0">
        <w:rPr>
          <w:noProof/>
        </w:rPr>
        <w:t xml:space="preserve"> приведен в таблиц</w:t>
      </w:r>
      <w:r w:rsidR="000F5B0D">
        <w:rPr>
          <w:noProof/>
        </w:rPr>
        <w:t>е</w:t>
      </w:r>
      <w:r w:rsidR="000F1CD0">
        <w:rPr>
          <w:noProof/>
        </w:rPr>
        <w:t xml:space="preserve"> </w:t>
      </w:r>
      <w:r w:rsidR="000F5B0D">
        <w:rPr>
          <w:noProof/>
        </w:rPr>
        <w:fldChar w:fldCharType="begin"/>
      </w:r>
      <w:r w:rsidR="000F5B0D">
        <w:rPr>
          <w:noProof/>
        </w:rPr>
        <w:instrText xml:space="preserve"> REF  ТП_2 \h  \* MERGEFORMAT </w:instrText>
      </w:r>
      <w:r w:rsidR="000F5B0D">
        <w:rPr>
          <w:noProof/>
        </w:rPr>
      </w:r>
      <w:r w:rsidR="000F5B0D">
        <w:rPr>
          <w:noProof/>
        </w:rPr>
        <w:fldChar w:fldCharType="separate"/>
      </w:r>
      <w:r w:rsidR="000F5B0D" w:rsidRPr="000F5B0D">
        <w:rPr>
          <w:noProof/>
        </w:rPr>
        <w:t>А.4</w:t>
      </w:r>
      <w:r w:rsidR="000F5B0D">
        <w:rPr>
          <w:noProof/>
        </w:rPr>
        <w:fldChar w:fldCharType="end"/>
      </w:r>
      <w:r w:rsidR="000F1CD0">
        <w:rPr>
          <w:noProof/>
        </w:rPr>
        <w:t>.</w:t>
      </w:r>
    </w:p>
    <w:p w14:paraId="7F8C80BD" w14:textId="6665A6BF" w:rsidR="008D3FBC" w:rsidRPr="000B4D76" w:rsidRDefault="008D3FBC" w:rsidP="008D3FBC">
      <w:pPr>
        <w:pStyle w:val="TableCaption"/>
        <w:rPr>
          <w:b w:val="0"/>
          <w:noProof/>
        </w:rPr>
      </w:pPr>
      <w:bookmarkStart w:id="23" w:name="_Toc491100819"/>
      <w:r w:rsidRPr="000B4D76">
        <w:rPr>
          <w:b w:val="0"/>
        </w:rPr>
        <w:t xml:space="preserve">Таблица </w:t>
      </w:r>
      <w:bookmarkStart w:id="24" w:name="ТП_2"/>
      <w:r w:rsidRPr="000B4D76">
        <w:rPr>
          <w:b w:val="0"/>
          <w:noProof/>
        </w:rPr>
        <w:fldChar w:fldCharType="begin"/>
      </w:r>
      <w:r w:rsidRPr="000B4D76">
        <w:rPr>
          <w:b w:val="0"/>
          <w:noProof/>
          <w:lang w:val="en-US"/>
        </w:rPr>
        <w:instrText>StyleRef</w:instrText>
      </w:r>
      <w:r w:rsidRPr="000B4D76">
        <w:rPr>
          <w:b w:val="0"/>
          <w:noProof/>
        </w:rPr>
        <w:instrText xml:space="preserve"> "</w:instrText>
      </w:r>
      <w:r w:rsidRPr="000B4D76">
        <w:rPr>
          <w:b w:val="0"/>
          <w:noProof/>
          <w:lang w:val="en-US"/>
        </w:rPr>
        <w:instrText>AppendixHeading</w:instrText>
      </w:r>
      <w:r w:rsidRPr="000B4D76">
        <w:rPr>
          <w:b w:val="0"/>
          <w:noProof/>
        </w:rPr>
        <w:instrText xml:space="preserve"> 1" \</w:instrText>
      </w:r>
      <w:r w:rsidRPr="000B4D76">
        <w:rPr>
          <w:b w:val="0"/>
          <w:noProof/>
          <w:lang w:val="en-US"/>
        </w:rPr>
        <w:instrText>n</w:instrText>
      </w:r>
      <w:r w:rsidRPr="000B4D7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0B4D76">
        <w:rPr>
          <w:b w:val="0"/>
          <w:noProof/>
        </w:rPr>
        <w:fldChar w:fldCharType="end"/>
      </w:r>
      <w:r w:rsidRPr="000B4D76">
        <w:rPr>
          <w:b w:val="0"/>
          <w:noProof/>
        </w:rPr>
        <w:t>.</w:t>
      </w:r>
      <w:r w:rsidR="00504862">
        <w:rPr>
          <w:b w:val="0"/>
          <w:noProof/>
        </w:rPr>
        <w:t>4</w:t>
      </w:r>
      <w:bookmarkEnd w:id="24"/>
      <w:r w:rsidRPr="000B4D76">
        <w:rPr>
          <w:b w:val="0"/>
          <w:noProof/>
        </w:rPr>
        <w:t xml:space="preserve">- </w:t>
      </w:r>
      <w:r w:rsidRPr="000B4D76">
        <w:rPr>
          <w:b w:val="0"/>
        </w:rPr>
        <w:t xml:space="preserve">Массив данных справочника </w:t>
      </w:r>
      <w:r w:rsidRPr="000B4D76">
        <w:rPr>
          <w:b w:val="0"/>
          <w:noProof/>
        </w:rPr>
        <w:t>«</w:t>
      </w:r>
      <w:r w:rsidRPr="000B4D76">
        <w:rPr>
          <w:b w:val="0"/>
        </w:rPr>
        <w:t>Типы путевок</w:t>
      </w:r>
      <w:r w:rsidRPr="000B4D76">
        <w:rPr>
          <w:b w:val="0"/>
          <w:noProof/>
        </w:rPr>
        <w:t>»</w:t>
      </w:r>
      <w:bookmarkEnd w:id="23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418"/>
        <w:gridCol w:w="1418"/>
        <w:gridCol w:w="1418"/>
        <w:gridCol w:w="2176"/>
        <w:gridCol w:w="1863"/>
      </w:tblGrid>
      <w:tr w:rsidR="008D3FBC" w14:paraId="7F8C80C4" w14:textId="77777777" w:rsidTr="00B9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7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E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</w:t>
            </w:r>
          </w:p>
        </w:tc>
        <w:tc>
          <w:tcPr>
            <w:tcW w:w="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B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РФ</w:t>
            </w:r>
          </w:p>
        </w:tc>
        <w:tc>
          <w:tcPr>
            <w:tcW w:w="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0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ИАТА</w:t>
            </w:r>
          </w:p>
        </w:tc>
        <w:tc>
          <w:tcPr>
            <w:tcW w:w="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1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ОТА</w:t>
            </w:r>
          </w:p>
        </w:tc>
        <w:tc>
          <w:tcPr>
            <w:tcW w:w="1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2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(ru)</w:t>
            </w:r>
          </w:p>
        </w:tc>
        <w:tc>
          <w:tcPr>
            <w:tcW w:w="9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3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(en)</w:t>
            </w:r>
          </w:p>
        </w:tc>
      </w:tr>
      <w:tr w:rsidR="008D3FBC" w14:paraId="7F8C80CB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business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ДЕЛ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7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BUS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8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Деловая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Business</w:t>
            </w:r>
          </w:p>
        </w:tc>
      </w:tr>
      <w:tr w:rsidR="008D3FBC" w14:paraId="7F8C80D2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leisure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D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ОТД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E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LEI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CF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Отдых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Leisure</w:t>
            </w:r>
          </w:p>
        </w:tc>
      </w:tr>
      <w:tr w:rsidR="008D3FBC" w14:paraId="7F8C80D9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other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ПРЧ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5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OTH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Прочее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Other</w:t>
            </w:r>
          </w:p>
        </w:tc>
      </w:tr>
      <w:tr w:rsidR="008D3FBC" w14:paraId="7F8C80E0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meeting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МEР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C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MTG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D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Мероприятие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D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Group or Meeting</w:t>
            </w:r>
          </w:p>
        </w:tc>
      </w:tr>
      <w:tr w:rsidR="008D3FBC" w14:paraId="7F8C80E7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conference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2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КОН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3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CON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Конференция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Conference</w:t>
            </w:r>
          </w:p>
        </w:tc>
      </w:tr>
      <w:tr w:rsidR="008D3FBC" w14:paraId="7F8C80EE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cruise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9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КРУ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A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CRU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Круиз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Cruise</w:t>
            </w:r>
          </w:p>
        </w:tc>
      </w:tr>
      <w:tr w:rsidR="008D3FBC" w14:paraId="7F8C80F5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E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sport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0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СПТ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1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SPT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2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Спорт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Sport</w:t>
            </w:r>
          </w:p>
        </w:tc>
      </w:tr>
      <w:tr w:rsidR="008D3FBC" w14:paraId="7F8C80FC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medical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7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МЕД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8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MED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9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A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Лечение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Medical</w:t>
            </w:r>
          </w:p>
        </w:tc>
      </w:tr>
      <w:tr w:rsidR="008D3FBC" w14:paraId="7F8C8103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excursion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E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ЭКС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0FF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EXC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0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Экскурсионная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Excursion</w:t>
            </w:r>
          </w:p>
        </w:tc>
      </w:tr>
      <w:tr w:rsidR="008D3FBC" w14:paraId="7F8C810A" w14:textId="77777777" w:rsidTr="00B94789">
        <w:trPr>
          <w:cantSplit/>
          <w:tblCellSpacing w:w="0" w:type="nil"/>
        </w:trPr>
        <w:tc>
          <w:tcPr>
            <w:tcW w:w="7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religion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5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РЕЛ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REL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7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Религиозная</w:t>
            </w:r>
            <w:r>
              <w:rPr>
                <w:noProof/>
              </w:rPr>
              <w:t>/</w:t>
            </w:r>
            <w:r>
              <w:t>Хадж</w:t>
            </w:r>
          </w:p>
        </w:tc>
        <w:tc>
          <w:tcPr>
            <w:tcW w:w="9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0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Religion</w:t>
            </w:r>
          </w:p>
        </w:tc>
      </w:tr>
    </w:tbl>
    <w:p w14:paraId="62129475" w14:textId="6921400A" w:rsidR="008D3FBC" w:rsidRDefault="000B4D76" w:rsidP="000B4D76">
      <w:pPr>
        <w:pStyle w:val="Gap"/>
        <w:rPr>
          <w:noProof/>
        </w:rPr>
      </w:pPr>
      <w:r>
        <w:rPr>
          <w:noProof/>
        </w:rPr>
        <w:br w:type="page"/>
      </w:r>
    </w:p>
    <w:p w14:paraId="7F8C810C" w14:textId="7C247899" w:rsidR="008D3FBC" w:rsidRDefault="0056272C" w:rsidP="008D3FBC">
      <w:pPr>
        <w:pStyle w:val="AppendixHeading2"/>
        <w:rPr>
          <w:noProof/>
        </w:rPr>
      </w:pPr>
      <w:bookmarkStart w:id="25" w:name="_Toc491095259"/>
      <w:r>
        <w:lastRenderedPageBreak/>
        <w:t>Виды туристических услуг</w:t>
      </w:r>
      <w:bookmarkEnd w:id="25"/>
    </w:p>
    <w:p w14:paraId="7F8C810D" w14:textId="75F3FE6A" w:rsidR="008D3FBC" w:rsidRDefault="008D3FBC" w:rsidP="008D3FBC">
      <w:pPr>
        <w:rPr>
          <w:noProof/>
        </w:rPr>
      </w:pPr>
      <w:r>
        <w:t>Код идентификаторов записей объектов данного справочника должен использоваться ИС Туроператоров для указания типа услуг</w:t>
      </w:r>
      <w:r>
        <w:rPr>
          <w:noProof/>
        </w:rPr>
        <w:t xml:space="preserve">, </w:t>
      </w:r>
      <w:r>
        <w:t>при формировании данных перечня услуг электронной путевки</w:t>
      </w:r>
      <w:r>
        <w:rPr>
          <w:noProof/>
        </w:rPr>
        <w:t xml:space="preserve">. </w:t>
      </w:r>
      <w:r>
        <w:t xml:space="preserve">При проектировании данного справочника использовались рекомендованные международными организациями </w:t>
      </w:r>
      <w:r w:rsidRPr="00727441">
        <w:rPr>
          <w:lang w:val="en-US"/>
        </w:rPr>
        <w:t>IATA</w:t>
      </w:r>
      <w:r w:rsidRPr="00475D7A">
        <w:t xml:space="preserve"> </w:t>
      </w:r>
      <w:r>
        <w:t xml:space="preserve">и </w:t>
      </w:r>
      <w:r w:rsidRPr="00727441">
        <w:rPr>
          <w:lang w:val="en-US"/>
        </w:rPr>
        <w:t>OTA</w:t>
      </w:r>
      <w:r w:rsidRPr="00475D7A">
        <w:t xml:space="preserve"> </w:t>
      </w:r>
      <w:r>
        <w:t>коды типов услуг</w:t>
      </w:r>
      <w:r>
        <w:rPr>
          <w:noProof/>
        </w:rPr>
        <w:t xml:space="preserve">, </w:t>
      </w:r>
      <w:r>
        <w:t>используемых в туристской отрасли</w:t>
      </w:r>
      <w:r>
        <w:rPr>
          <w:noProof/>
        </w:rPr>
        <w:t>.</w:t>
      </w:r>
    </w:p>
    <w:p w14:paraId="7F8C810E" w14:textId="77777777" w:rsidR="008D3FBC" w:rsidRDefault="008D3FBC" w:rsidP="00F138C8">
      <w:pPr>
        <w:pStyle w:val="AppendixHeading3"/>
      </w:pPr>
      <w:bookmarkStart w:id="26" w:name="_Toc491095260"/>
      <w:r>
        <w:t>Структура справочника</w:t>
      </w:r>
      <w:bookmarkEnd w:id="26"/>
    </w:p>
    <w:p w14:paraId="520A44C7" w14:textId="42AE66CC" w:rsidR="000F1CD0" w:rsidRPr="000F1CD0" w:rsidRDefault="000F1CD0" w:rsidP="000F1CD0">
      <w:r w:rsidRPr="000F1CD0">
        <w:t>Структура справочника «</w:t>
      </w:r>
      <w:r w:rsidR="0056272C">
        <w:t>Виды туристических услуг</w:t>
      </w:r>
      <w:r w:rsidRPr="000F1CD0">
        <w:t>»</w:t>
      </w:r>
      <w:r>
        <w:t xml:space="preserve"> приведена в таблиц</w:t>
      </w:r>
      <w:r w:rsidR="000F5B0D">
        <w:t>е</w:t>
      </w:r>
      <w:r>
        <w:t xml:space="preserve"> </w:t>
      </w:r>
      <w:r>
        <w:fldChar w:fldCharType="begin"/>
      </w:r>
      <w:r>
        <w:instrText xml:space="preserve"> REF ТУ_1 \h </w:instrText>
      </w:r>
      <w:r w:rsidR="000F5B0D">
        <w:instrText xml:space="preserve"> \* MERGEFORMAT </w:instrText>
      </w:r>
      <w:r>
        <w:fldChar w:fldCharType="separate"/>
      </w:r>
      <w:r w:rsidR="000F5B0D" w:rsidRPr="000F5B0D">
        <w:t>А.5</w:t>
      </w:r>
      <w:r>
        <w:fldChar w:fldCharType="end"/>
      </w:r>
      <w:r>
        <w:t>.</w:t>
      </w:r>
    </w:p>
    <w:p w14:paraId="7F8C810F" w14:textId="686728C1" w:rsidR="008D3FBC" w:rsidRPr="000B4D76" w:rsidRDefault="008D3FBC" w:rsidP="008D3FBC">
      <w:pPr>
        <w:pStyle w:val="TableCaption"/>
        <w:rPr>
          <w:b w:val="0"/>
        </w:rPr>
      </w:pPr>
      <w:bookmarkStart w:id="27" w:name="_Toc491100820"/>
      <w:r w:rsidRPr="000B4D76">
        <w:rPr>
          <w:b w:val="0"/>
        </w:rPr>
        <w:t xml:space="preserve">Таблица </w:t>
      </w:r>
      <w:bookmarkStart w:id="28" w:name="ТУ_1"/>
      <w:r w:rsidRPr="000B4D76">
        <w:rPr>
          <w:b w:val="0"/>
          <w:noProof/>
        </w:rPr>
        <w:fldChar w:fldCharType="begin"/>
      </w:r>
      <w:r w:rsidRPr="000B4D76">
        <w:rPr>
          <w:b w:val="0"/>
          <w:noProof/>
          <w:lang w:val="en-US"/>
        </w:rPr>
        <w:instrText>StyleRef</w:instrText>
      </w:r>
      <w:r w:rsidRPr="000B4D76">
        <w:rPr>
          <w:b w:val="0"/>
          <w:noProof/>
        </w:rPr>
        <w:instrText xml:space="preserve"> "</w:instrText>
      </w:r>
      <w:r w:rsidRPr="000B4D76">
        <w:rPr>
          <w:b w:val="0"/>
          <w:noProof/>
          <w:lang w:val="en-US"/>
        </w:rPr>
        <w:instrText>AppendixHeading</w:instrText>
      </w:r>
      <w:r w:rsidRPr="000B4D76">
        <w:rPr>
          <w:b w:val="0"/>
          <w:noProof/>
        </w:rPr>
        <w:instrText xml:space="preserve"> 1" \</w:instrText>
      </w:r>
      <w:r w:rsidRPr="000B4D76">
        <w:rPr>
          <w:b w:val="0"/>
          <w:noProof/>
          <w:lang w:val="en-US"/>
        </w:rPr>
        <w:instrText>n</w:instrText>
      </w:r>
      <w:r w:rsidRPr="000B4D7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0B4D76">
        <w:rPr>
          <w:b w:val="0"/>
          <w:noProof/>
        </w:rPr>
        <w:fldChar w:fldCharType="end"/>
      </w:r>
      <w:r w:rsidRPr="000B4D76">
        <w:rPr>
          <w:b w:val="0"/>
          <w:noProof/>
        </w:rPr>
        <w:t>.</w:t>
      </w:r>
      <w:r w:rsidR="0030600B">
        <w:rPr>
          <w:b w:val="0"/>
          <w:noProof/>
        </w:rPr>
        <w:t>5</w:t>
      </w:r>
      <w:bookmarkEnd w:id="28"/>
      <w:r w:rsidRPr="000B4D76">
        <w:rPr>
          <w:b w:val="0"/>
          <w:noProof/>
        </w:rPr>
        <w:t xml:space="preserve">- </w:t>
      </w:r>
      <w:r w:rsidRPr="000B4D76">
        <w:rPr>
          <w:b w:val="0"/>
        </w:rPr>
        <w:t>Структура справочника «</w:t>
      </w:r>
      <w:r w:rsidR="0056272C" w:rsidRPr="0056272C">
        <w:rPr>
          <w:b w:val="0"/>
        </w:rPr>
        <w:t>Виды туристических услуг</w:t>
      </w:r>
      <w:r w:rsidRPr="000B4D76">
        <w:rPr>
          <w:b w:val="0"/>
        </w:rPr>
        <w:t>»</w:t>
      </w:r>
      <w:bookmarkEnd w:id="27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1482"/>
        <w:gridCol w:w="2176"/>
        <w:gridCol w:w="3623"/>
      </w:tblGrid>
      <w:tr w:rsidR="008D3FBC" w14:paraId="7F8C8114" w14:textId="77777777" w:rsidTr="00B9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12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0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7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1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2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18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3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119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8" w14:textId="77585258" w:rsidR="008D3FBC" w:rsidRDefault="00896BFB" w:rsidP="004971BA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</w:t>
            </w:r>
            <w:r w:rsidR="000B4D76">
              <w:t>объекта</w:t>
            </w:r>
            <w:r w:rsidR="000B4D76">
              <w:rPr>
                <w:noProof/>
              </w:rPr>
              <w:t xml:space="preserve"> (</w:t>
            </w:r>
            <w:r w:rsidR="000B4D76">
              <w:t>с</w:t>
            </w:r>
            <w:r>
              <w:t xml:space="preserve">имволы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11E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A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РФ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D" w14:textId="125BE532" w:rsidR="008D3FBC" w:rsidRDefault="00896BFB" w:rsidP="004971BA">
            <w:pPr>
              <w:pStyle w:val="TableNormal"/>
              <w:rPr>
                <w:noProof/>
              </w:rPr>
            </w:pPr>
            <w:r>
              <w:rPr>
                <w:noProof/>
              </w:rPr>
              <w:t>3-</w:t>
            </w:r>
            <w:r w:rsidRPr="00DD1EB6">
              <w:rPr>
                <w:noProof/>
                <w:lang w:val="en-US"/>
              </w:rPr>
              <w:t>x</w:t>
            </w:r>
            <w:r w:rsidRPr="00F07B28">
              <w:rPr>
                <w:noProof/>
              </w:rPr>
              <w:t xml:space="preserve"> </w:t>
            </w:r>
            <w:r>
              <w:rPr>
                <w:noProof/>
              </w:rPr>
              <w:t>буквенный код на кириллице (символы от А до Я)</w:t>
            </w:r>
          </w:p>
        </w:tc>
      </w:tr>
      <w:tr w:rsidR="008D3FBC" w14:paraId="7F8C8123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1F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ИАТА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0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2" w14:textId="6A745FF1" w:rsidR="008D3FBC" w:rsidRDefault="00896BFB" w:rsidP="004971BA">
            <w:pPr>
              <w:pStyle w:val="TableNormal"/>
              <w:rPr>
                <w:noProof/>
              </w:rPr>
            </w:pPr>
            <w:r>
              <w:rPr>
                <w:noProof/>
              </w:rPr>
              <w:t xml:space="preserve">3-х буквенный код на латинице (символы от </w:t>
            </w:r>
            <w:r w:rsidRPr="00DD1EB6">
              <w:rPr>
                <w:noProof/>
                <w:lang w:val="en-US"/>
              </w:rPr>
              <w:t>A</w:t>
            </w:r>
            <w:r w:rsidRPr="00F07B28">
              <w:rPr>
                <w:noProof/>
              </w:rPr>
              <w:t xml:space="preserve"> </w:t>
            </w:r>
            <w:r>
              <w:rPr>
                <w:noProof/>
              </w:rPr>
              <w:t xml:space="preserve">до </w:t>
            </w:r>
            <w:r w:rsidRPr="00DD1EB6">
              <w:rPr>
                <w:noProof/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128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ОТА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7" w14:textId="0D9183E9" w:rsidR="008D3FBC" w:rsidRDefault="00896BFB" w:rsidP="004971BA">
            <w:pPr>
              <w:pStyle w:val="TableNormal"/>
              <w:rPr>
                <w:noProof/>
              </w:rPr>
            </w:pPr>
            <w:r>
              <w:t xml:space="preserve">Цифровой код в порядке возрастания от </w:t>
            </w:r>
            <w:r>
              <w:rPr>
                <w:noProof/>
              </w:rPr>
              <w:t xml:space="preserve">01 </w:t>
            </w:r>
            <w:r>
              <w:t xml:space="preserve">до </w:t>
            </w:r>
            <w:r>
              <w:rPr>
                <w:noProof/>
              </w:rPr>
              <w:t>99</w:t>
            </w:r>
          </w:p>
        </w:tc>
      </w:tr>
      <w:tr w:rsidR="008D3FBC" w14:paraId="7F8C812D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9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C" w14:textId="22F239C9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русском языке</w:t>
            </w:r>
            <w:r w:rsidR="000B4D76">
              <w:t>.</w:t>
            </w:r>
          </w:p>
        </w:tc>
      </w:tr>
      <w:tr w:rsidR="008D3FBC" w14:paraId="7F8C8132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E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2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1" w14:textId="227E2F94" w:rsidR="008D3FBC" w:rsidRDefault="008D3FBC" w:rsidP="004971BA">
            <w:pPr>
              <w:pStyle w:val="TableNormal"/>
              <w:rPr>
                <w:noProof/>
              </w:rPr>
            </w:pPr>
            <w:r>
              <w:t>Название на английском языке</w:t>
            </w:r>
          </w:p>
        </w:tc>
      </w:tr>
      <w:tr w:rsidR="008D3FBC" w14:paraId="7F8C8137" w14:textId="77777777" w:rsidTr="00B94789">
        <w:trPr>
          <w:cantSplit/>
          <w:tblCellSpacing w:w="0" w:type="nil"/>
        </w:trPr>
        <w:tc>
          <w:tcPr>
            <w:tcW w:w="125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7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18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136" w14:textId="5DF40181" w:rsidR="008D3FBC" w:rsidRDefault="00896BFB" w:rsidP="004971BA">
            <w:pPr>
              <w:pStyle w:val="TableNormal"/>
              <w:rPr>
                <w:noProof/>
              </w:rPr>
            </w:pPr>
            <w:r>
              <w:t>Текст дополнительной информации или описания типа услуги</w:t>
            </w:r>
          </w:p>
        </w:tc>
      </w:tr>
    </w:tbl>
    <w:p w14:paraId="7F8C8138" w14:textId="77777777" w:rsidR="008D3FBC" w:rsidRDefault="008D3FBC" w:rsidP="008D3FBC">
      <w:pPr>
        <w:pStyle w:val="Gap"/>
        <w:rPr>
          <w:noProof/>
        </w:rPr>
      </w:pPr>
    </w:p>
    <w:p w14:paraId="7F8C8139" w14:textId="77777777" w:rsidR="008D3FBC" w:rsidRDefault="008D3FBC" w:rsidP="00F138C8">
      <w:pPr>
        <w:pStyle w:val="AppendixHeading3"/>
        <w:rPr>
          <w:noProof/>
        </w:rPr>
      </w:pPr>
      <w:bookmarkStart w:id="29" w:name="_Toc491095261"/>
      <w:r>
        <w:t>Массив данных справочника</w:t>
      </w:r>
      <w:bookmarkEnd w:id="29"/>
    </w:p>
    <w:p w14:paraId="7F8C813A" w14:textId="24A1B398" w:rsidR="008D3FBC" w:rsidRPr="001D0650" w:rsidRDefault="008D3FBC" w:rsidP="008D3FBC">
      <w:pPr>
        <w:keepNext/>
        <w:rPr>
          <w:noProof/>
        </w:rPr>
      </w:pPr>
      <w:r w:rsidRPr="001D0650">
        <w:t xml:space="preserve">Массив данных </w:t>
      </w:r>
      <w:r w:rsidR="008035EB">
        <w:t xml:space="preserve">должен использоваться </w:t>
      </w:r>
      <w:r w:rsidRPr="001D0650">
        <w:t>для первичного заполнения записей  справочника</w:t>
      </w:r>
      <w:r w:rsidRPr="001D0650">
        <w:rPr>
          <w:noProof/>
        </w:rPr>
        <w:t xml:space="preserve">. </w:t>
      </w:r>
      <w:r w:rsidRPr="001D0650">
        <w:t xml:space="preserve">При эксплуатации </w:t>
      </w:r>
      <w:r w:rsidR="00E37615">
        <w:t>ИС ЭП</w:t>
      </w:r>
      <w:r w:rsidRPr="001D0650">
        <w:rPr>
          <w:noProof/>
        </w:rPr>
        <w:t xml:space="preserve">, </w:t>
      </w:r>
      <w:r w:rsidRPr="001D0650">
        <w:t>по согласованию с Туроператорами возможно дополнение справочника новыми кодами типов услуг туроператоров</w:t>
      </w:r>
      <w:r w:rsidRPr="001D0650">
        <w:rPr>
          <w:noProof/>
        </w:rPr>
        <w:t>.</w:t>
      </w:r>
      <w:r w:rsidR="000F1CD0">
        <w:rPr>
          <w:noProof/>
        </w:rPr>
        <w:t xml:space="preserve"> </w:t>
      </w:r>
      <w:r w:rsidR="000F1CD0" w:rsidRPr="000F1CD0">
        <w:rPr>
          <w:noProof/>
        </w:rPr>
        <w:t>Массив данных справочника «Туристические услуги»</w:t>
      </w:r>
      <w:r w:rsidR="000F1CD0">
        <w:rPr>
          <w:noProof/>
        </w:rPr>
        <w:t xml:space="preserve"> приведен в таблиц</w:t>
      </w:r>
      <w:r w:rsidR="000F5B0D">
        <w:rPr>
          <w:noProof/>
        </w:rPr>
        <w:t>е</w:t>
      </w:r>
      <w:r w:rsidR="000F1CD0">
        <w:rPr>
          <w:noProof/>
        </w:rPr>
        <w:t xml:space="preserve"> </w:t>
      </w:r>
      <w:r w:rsidR="004971BA">
        <w:rPr>
          <w:noProof/>
        </w:rPr>
        <w:fldChar w:fldCharType="begin"/>
      </w:r>
      <w:r w:rsidR="004971BA">
        <w:rPr>
          <w:noProof/>
        </w:rPr>
        <w:instrText xml:space="preserve"> REF  МДС_1 \h  \* MERGEFORMAT </w:instrText>
      </w:r>
      <w:r w:rsidR="004971BA">
        <w:rPr>
          <w:noProof/>
        </w:rPr>
      </w:r>
      <w:r w:rsidR="004971BA">
        <w:rPr>
          <w:noProof/>
        </w:rPr>
        <w:fldChar w:fldCharType="separate"/>
      </w:r>
      <w:r w:rsidR="000F5B0D" w:rsidRPr="000F5B0D">
        <w:rPr>
          <w:noProof/>
        </w:rPr>
        <w:t>А.6</w:t>
      </w:r>
      <w:r w:rsidR="004971BA">
        <w:rPr>
          <w:noProof/>
        </w:rPr>
        <w:fldChar w:fldCharType="end"/>
      </w:r>
      <w:r w:rsidR="000F1CD0">
        <w:rPr>
          <w:noProof/>
        </w:rPr>
        <w:t>.</w:t>
      </w:r>
    </w:p>
    <w:p w14:paraId="7F8C813B" w14:textId="4C448966" w:rsidR="008D3FBC" w:rsidRPr="000B4D76" w:rsidRDefault="008D3FBC" w:rsidP="008D3FBC">
      <w:pPr>
        <w:pStyle w:val="TableCaption"/>
        <w:rPr>
          <w:b w:val="0"/>
          <w:noProof/>
        </w:rPr>
      </w:pPr>
      <w:bookmarkStart w:id="30" w:name="_Toc491100821"/>
      <w:r w:rsidRPr="000B4D76">
        <w:rPr>
          <w:b w:val="0"/>
        </w:rPr>
        <w:t xml:space="preserve">Таблица </w:t>
      </w:r>
      <w:bookmarkStart w:id="31" w:name="МДС_1"/>
      <w:r w:rsidRPr="000B4D76">
        <w:rPr>
          <w:b w:val="0"/>
          <w:noProof/>
        </w:rPr>
        <w:fldChar w:fldCharType="begin"/>
      </w:r>
      <w:r w:rsidRPr="000B4D76">
        <w:rPr>
          <w:b w:val="0"/>
          <w:noProof/>
          <w:lang w:val="en-US"/>
        </w:rPr>
        <w:instrText>StyleRef</w:instrText>
      </w:r>
      <w:r w:rsidRPr="000B4D76">
        <w:rPr>
          <w:b w:val="0"/>
          <w:noProof/>
        </w:rPr>
        <w:instrText xml:space="preserve"> "</w:instrText>
      </w:r>
      <w:r w:rsidRPr="000B4D76">
        <w:rPr>
          <w:b w:val="0"/>
          <w:noProof/>
          <w:lang w:val="en-US"/>
        </w:rPr>
        <w:instrText>AppendixHeading</w:instrText>
      </w:r>
      <w:r w:rsidRPr="000B4D76">
        <w:rPr>
          <w:b w:val="0"/>
          <w:noProof/>
        </w:rPr>
        <w:instrText xml:space="preserve"> 1" \</w:instrText>
      </w:r>
      <w:r w:rsidRPr="000B4D76">
        <w:rPr>
          <w:b w:val="0"/>
          <w:noProof/>
          <w:lang w:val="en-US"/>
        </w:rPr>
        <w:instrText>n</w:instrText>
      </w:r>
      <w:r w:rsidRPr="000B4D7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0B4D76">
        <w:rPr>
          <w:b w:val="0"/>
          <w:noProof/>
        </w:rPr>
        <w:fldChar w:fldCharType="end"/>
      </w:r>
      <w:r w:rsidRPr="000B4D76">
        <w:rPr>
          <w:b w:val="0"/>
          <w:noProof/>
        </w:rPr>
        <w:t>.</w:t>
      </w:r>
      <w:r w:rsidR="0030600B">
        <w:rPr>
          <w:b w:val="0"/>
          <w:noProof/>
        </w:rPr>
        <w:t>6</w:t>
      </w:r>
      <w:bookmarkEnd w:id="31"/>
      <w:r w:rsidRPr="000B4D76">
        <w:rPr>
          <w:b w:val="0"/>
          <w:noProof/>
        </w:rPr>
        <w:t xml:space="preserve">- </w:t>
      </w:r>
      <w:r w:rsidRPr="000B4D76">
        <w:rPr>
          <w:b w:val="0"/>
        </w:rPr>
        <w:t xml:space="preserve">Массив данных справочника </w:t>
      </w:r>
      <w:r w:rsidRPr="000B4D76">
        <w:rPr>
          <w:b w:val="0"/>
          <w:noProof/>
        </w:rPr>
        <w:t>«</w:t>
      </w:r>
      <w:r w:rsidRPr="000B4D76">
        <w:rPr>
          <w:b w:val="0"/>
        </w:rPr>
        <w:t>Туристические услуги</w:t>
      </w:r>
      <w:r w:rsidRPr="000B4D76">
        <w:rPr>
          <w:b w:val="0"/>
          <w:noProof/>
        </w:rPr>
        <w:t>»</w:t>
      </w:r>
      <w:bookmarkEnd w:id="30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498"/>
        <w:gridCol w:w="1496"/>
        <w:gridCol w:w="1494"/>
        <w:gridCol w:w="1865"/>
        <w:gridCol w:w="1863"/>
      </w:tblGrid>
      <w:tr w:rsidR="008D3FBC" w14:paraId="7F8C8142" w14:textId="77777777" w:rsidTr="0049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7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3C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</w:t>
            </w:r>
          </w:p>
        </w:tc>
        <w:tc>
          <w:tcPr>
            <w:tcW w:w="77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3D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РФ</w:t>
            </w:r>
          </w:p>
        </w:tc>
        <w:tc>
          <w:tcPr>
            <w:tcW w:w="7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3E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ИАТА</w:t>
            </w:r>
          </w:p>
        </w:tc>
        <w:tc>
          <w:tcPr>
            <w:tcW w:w="7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3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ОТА</w:t>
            </w:r>
          </w:p>
        </w:tc>
        <w:tc>
          <w:tcPr>
            <w:tcW w:w="9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0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(ru)</w:t>
            </w:r>
          </w:p>
        </w:tc>
        <w:tc>
          <w:tcPr>
            <w:tcW w:w="9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1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(en)</w:t>
            </w:r>
          </w:p>
        </w:tc>
      </w:tr>
      <w:tr w:rsidR="008D3FBC" w14:paraId="7F8C8149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air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АВИ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5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AIR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Авиаперелет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Air</w:t>
            </w:r>
          </w:p>
        </w:tc>
      </w:tr>
      <w:tr w:rsidR="008D3FBC" w14:paraId="7F8C8150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carrent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АВТ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C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VEH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D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Аренда автомобиля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4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Car</w:t>
            </w:r>
          </w:p>
        </w:tc>
      </w:tr>
      <w:tr w:rsidR="008D3FBC" w14:paraId="7F8C8157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hotel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2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ОТЛ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3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HOT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Проживание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Hotel</w:t>
            </w:r>
          </w:p>
        </w:tc>
      </w:tr>
      <w:tr w:rsidR="008D3FBC" w14:paraId="7F8C815E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insurance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9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СТР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A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INS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Страхование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Insurance</w:t>
            </w:r>
          </w:p>
        </w:tc>
      </w:tr>
      <w:tr w:rsidR="008D3FBC" w14:paraId="7F8C8165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5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rail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0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ПЖД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1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RAL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2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ЖД перевозка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Rail</w:t>
            </w:r>
          </w:p>
        </w:tc>
      </w:tr>
      <w:tr w:rsidR="008D3FBC" w14:paraId="7F8C816C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excursion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7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ЭКС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8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EXC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9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A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Экскурсия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Excursion</w:t>
            </w:r>
          </w:p>
        </w:tc>
      </w:tr>
      <w:tr w:rsidR="008D3FBC" w14:paraId="7F8C8173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lastRenderedPageBreak/>
              <w:t>ferry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E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ПАР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6F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FER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0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Паромная перевозка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Ferry</w:t>
            </w:r>
          </w:p>
        </w:tc>
      </w:tr>
      <w:tr w:rsidR="008D3FBC" w14:paraId="7F8C817A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surface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5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НЗП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SUR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7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Наземная перевозка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Surface</w:t>
            </w:r>
          </w:p>
        </w:tc>
      </w:tr>
      <w:tr w:rsidR="008D3FBC" w14:paraId="7F8C8181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sea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C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ВОД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D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SEA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E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13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7F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Водная перевозка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0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Sea</w:t>
            </w:r>
          </w:p>
        </w:tc>
      </w:tr>
      <w:tr w:rsidR="008D3FBC" w14:paraId="7F8C8188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visa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3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ВИЗ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VIS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5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Виза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Visa</w:t>
            </w:r>
          </w:p>
        </w:tc>
      </w:tr>
      <w:tr w:rsidR="008D3FBC" w14:paraId="7F8C818F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transfer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A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ТРФ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TRF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C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Трансфер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8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Transfer</w:t>
            </w:r>
          </w:p>
        </w:tc>
      </w:tr>
      <w:tr w:rsidR="008D3FBC" w14:paraId="7F8C8196" w14:textId="77777777" w:rsidTr="004971BA">
        <w:trPr>
          <w:cantSplit/>
          <w:tblCellSpacing w:w="0" w:type="nil"/>
        </w:trPr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0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other</w:t>
            </w:r>
          </w:p>
        </w:tc>
        <w:tc>
          <w:tcPr>
            <w:tcW w:w="771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1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t>ПРЧ</w:t>
            </w:r>
          </w:p>
        </w:tc>
        <w:tc>
          <w:tcPr>
            <w:tcW w:w="77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2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OTH</w:t>
            </w:r>
          </w:p>
        </w:tc>
        <w:tc>
          <w:tcPr>
            <w:tcW w:w="769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3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Прочие</w:t>
            </w:r>
          </w:p>
        </w:tc>
        <w:tc>
          <w:tcPr>
            <w:tcW w:w="960" w:type="pct"/>
            <w:tcMar>
              <w:top w:w="57" w:type="dxa"/>
              <w:left w:w="108" w:type="dxa"/>
              <w:bottom w:w="0" w:type="dxa"/>
              <w:right w:w="108" w:type="dxa"/>
            </w:tcMar>
          </w:tcPr>
          <w:p w14:paraId="7F8C819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Other</w:t>
            </w:r>
          </w:p>
        </w:tc>
      </w:tr>
    </w:tbl>
    <w:p w14:paraId="7F8C8197" w14:textId="77777777" w:rsidR="008D3FBC" w:rsidRDefault="008D3FBC" w:rsidP="008D3FBC">
      <w:pPr>
        <w:pStyle w:val="Gap"/>
        <w:rPr>
          <w:noProof/>
        </w:rPr>
      </w:pPr>
    </w:p>
    <w:p w14:paraId="7F8C81D8" w14:textId="77777777" w:rsidR="008D3FBC" w:rsidRDefault="008D3FBC" w:rsidP="008D3FBC">
      <w:pPr>
        <w:pStyle w:val="AppendixHeading2"/>
        <w:rPr>
          <w:noProof/>
        </w:rPr>
      </w:pPr>
      <w:bookmarkStart w:id="32" w:name="_Toc436040696"/>
      <w:bookmarkStart w:id="33" w:name="_Toc491095262"/>
      <w:r w:rsidRPr="00E63075">
        <w:t>Статусы путевок</w:t>
      </w:r>
      <w:bookmarkEnd w:id="32"/>
      <w:bookmarkEnd w:id="33"/>
    </w:p>
    <w:p w14:paraId="7F8C81D9" w14:textId="4F48FE20" w:rsidR="008D3FBC" w:rsidRDefault="008D3FBC" w:rsidP="008D3FBC">
      <w:pPr>
        <w:rPr>
          <w:noProof/>
        </w:rPr>
      </w:pPr>
      <w:r w:rsidRPr="00F57F48">
        <w:t>Коды идентификаторов записей объектов данного  справочника должны использоваться ИС Туроператоров для указания статуса путевок</w:t>
      </w:r>
      <w:r w:rsidRPr="00F57F48">
        <w:rPr>
          <w:noProof/>
        </w:rPr>
        <w:t xml:space="preserve">, </w:t>
      </w:r>
      <w:r w:rsidRPr="00F57F48">
        <w:t xml:space="preserve">при формировании и передачи данных электронной путевки </w:t>
      </w:r>
      <w:r w:rsidR="00E37615">
        <w:t>ИС ЭП</w:t>
      </w:r>
      <w:r w:rsidRPr="00F57F48">
        <w:rPr>
          <w:noProof/>
        </w:rPr>
        <w:t xml:space="preserve">. </w:t>
      </w:r>
      <w:r w:rsidRPr="00F57F48">
        <w:t xml:space="preserve">При проектировании данного справочника использовались рекомендованные международными организациями </w:t>
      </w:r>
      <w:r w:rsidRPr="00727441">
        <w:rPr>
          <w:lang w:val="en-US"/>
        </w:rPr>
        <w:t>IATA</w:t>
      </w:r>
      <w:r w:rsidRPr="00475D7A">
        <w:t xml:space="preserve"> </w:t>
      </w:r>
      <w:r w:rsidRPr="00F57F48">
        <w:t xml:space="preserve">и </w:t>
      </w:r>
      <w:r w:rsidRPr="00727441">
        <w:rPr>
          <w:lang w:val="en-US"/>
        </w:rPr>
        <w:t>OTA</w:t>
      </w:r>
      <w:r w:rsidRPr="00475D7A">
        <w:t xml:space="preserve"> </w:t>
      </w:r>
      <w:r w:rsidRPr="00F57F48">
        <w:t>коды типов услуг</w:t>
      </w:r>
      <w:r w:rsidRPr="00F57F48">
        <w:rPr>
          <w:noProof/>
        </w:rPr>
        <w:t xml:space="preserve">, </w:t>
      </w:r>
      <w:r w:rsidRPr="00F57F48">
        <w:t>используемых в туристской отрасли</w:t>
      </w:r>
      <w:r w:rsidRPr="00F57F48">
        <w:rPr>
          <w:noProof/>
        </w:rPr>
        <w:t xml:space="preserve">. </w:t>
      </w:r>
      <w:r w:rsidRPr="00F57F48">
        <w:t xml:space="preserve">Данные справочника согласованы с пилотными Туроператорами </w:t>
      </w:r>
      <w:r w:rsidR="00E37615">
        <w:t>ИС ЭП</w:t>
      </w:r>
      <w:r w:rsidRPr="00F57F48">
        <w:rPr>
          <w:noProof/>
        </w:rPr>
        <w:t>.</w:t>
      </w:r>
    </w:p>
    <w:p w14:paraId="7F8C81DA" w14:textId="77777777" w:rsidR="008D3FBC" w:rsidRDefault="008D3FBC" w:rsidP="00F138C8">
      <w:pPr>
        <w:pStyle w:val="AppendixHeading3"/>
      </w:pPr>
      <w:bookmarkStart w:id="34" w:name="_Toc491095263"/>
      <w:r>
        <w:t>Структура справочника</w:t>
      </w:r>
      <w:bookmarkEnd w:id="34"/>
    </w:p>
    <w:p w14:paraId="1E708339" w14:textId="6FBB935F" w:rsidR="00F307E2" w:rsidRDefault="00F307E2" w:rsidP="00F307E2">
      <w:pPr>
        <w:rPr>
          <w:noProof/>
        </w:rPr>
      </w:pPr>
      <w:r>
        <w:t xml:space="preserve">Структура справочника </w:t>
      </w:r>
      <w:r>
        <w:rPr>
          <w:noProof/>
        </w:rPr>
        <w:t>«</w:t>
      </w:r>
      <w:r w:rsidRPr="00E63075">
        <w:t>Статусы путевок</w:t>
      </w:r>
      <w:r>
        <w:rPr>
          <w:noProof/>
        </w:rPr>
        <w:t xml:space="preserve">» приведена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EB4CE7">
        <w:rPr>
          <w:noProof/>
        </w:rPr>
        <w:fldChar w:fldCharType="begin"/>
      </w:r>
      <w:r w:rsidR="00EB4CE7">
        <w:rPr>
          <w:noProof/>
        </w:rPr>
        <w:instrText xml:space="preserve"> REF  СС_1 \h  \* MERGEFORMAT </w:instrText>
      </w:r>
      <w:r w:rsidR="00EB4CE7">
        <w:rPr>
          <w:noProof/>
        </w:rPr>
      </w:r>
      <w:r w:rsidR="00EB4CE7">
        <w:rPr>
          <w:noProof/>
        </w:rPr>
        <w:fldChar w:fldCharType="separate"/>
      </w:r>
      <w:r w:rsidR="000F5B0D" w:rsidRPr="000F5B0D">
        <w:rPr>
          <w:noProof/>
        </w:rPr>
        <w:t>А.7</w:t>
      </w:r>
      <w:r w:rsidR="00EB4CE7">
        <w:rPr>
          <w:noProof/>
        </w:rPr>
        <w:fldChar w:fldCharType="end"/>
      </w:r>
      <w:r>
        <w:rPr>
          <w:noProof/>
        </w:rPr>
        <w:t>.</w:t>
      </w:r>
    </w:p>
    <w:p w14:paraId="7F8C81DB" w14:textId="76853A13" w:rsidR="008D3FBC" w:rsidRPr="00FA0B0B" w:rsidRDefault="008D3FBC" w:rsidP="008D3FBC">
      <w:pPr>
        <w:pStyle w:val="TableCaption"/>
        <w:rPr>
          <w:b w:val="0"/>
          <w:noProof/>
        </w:rPr>
      </w:pPr>
      <w:bookmarkStart w:id="35" w:name="_Toc491100822"/>
      <w:r w:rsidRPr="00FA0B0B">
        <w:rPr>
          <w:b w:val="0"/>
        </w:rPr>
        <w:t xml:space="preserve">Таблица </w:t>
      </w:r>
      <w:bookmarkStart w:id="36" w:name="СС_1"/>
      <w:r w:rsidRPr="00FA0B0B">
        <w:rPr>
          <w:b w:val="0"/>
          <w:noProof/>
        </w:rPr>
        <w:fldChar w:fldCharType="begin"/>
      </w:r>
      <w:r w:rsidRPr="00FA0B0B">
        <w:rPr>
          <w:b w:val="0"/>
          <w:noProof/>
          <w:lang w:val="en-US"/>
        </w:rPr>
        <w:instrText>StyleRef</w:instrText>
      </w:r>
      <w:r w:rsidRPr="00FA0B0B">
        <w:rPr>
          <w:b w:val="0"/>
          <w:noProof/>
        </w:rPr>
        <w:instrText xml:space="preserve"> "</w:instrText>
      </w:r>
      <w:r w:rsidRPr="00FA0B0B">
        <w:rPr>
          <w:b w:val="0"/>
          <w:noProof/>
          <w:lang w:val="en-US"/>
        </w:rPr>
        <w:instrText>AppendixHeading</w:instrText>
      </w:r>
      <w:r w:rsidRPr="00FA0B0B">
        <w:rPr>
          <w:b w:val="0"/>
          <w:noProof/>
        </w:rPr>
        <w:instrText xml:space="preserve"> 1" \</w:instrText>
      </w:r>
      <w:r w:rsidRPr="00FA0B0B">
        <w:rPr>
          <w:b w:val="0"/>
          <w:noProof/>
          <w:lang w:val="en-US"/>
        </w:rPr>
        <w:instrText>n</w:instrText>
      </w:r>
      <w:r w:rsidRPr="00FA0B0B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FA0B0B">
        <w:rPr>
          <w:b w:val="0"/>
          <w:noProof/>
        </w:rPr>
        <w:fldChar w:fldCharType="end"/>
      </w:r>
      <w:r w:rsidRPr="00FA0B0B">
        <w:rPr>
          <w:b w:val="0"/>
          <w:noProof/>
        </w:rPr>
        <w:t>.</w:t>
      </w:r>
      <w:r w:rsidR="0030600B">
        <w:rPr>
          <w:b w:val="0"/>
          <w:noProof/>
        </w:rPr>
        <w:t>7</w:t>
      </w:r>
      <w:bookmarkEnd w:id="36"/>
      <w:r w:rsidRPr="00FA0B0B">
        <w:rPr>
          <w:b w:val="0"/>
          <w:noProof/>
        </w:rPr>
        <w:t xml:space="preserve">- </w:t>
      </w:r>
      <w:r w:rsidRPr="00FA0B0B">
        <w:rPr>
          <w:b w:val="0"/>
        </w:rPr>
        <w:t xml:space="preserve">Структура справочника </w:t>
      </w:r>
      <w:r w:rsidRPr="00FA0B0B">
        <w:rPr>
          <w:b w:val="0"/>
          <w:noProof/>
        </w:rPr>
        <w:t>«</w:t>
      </w:r>
      <w:r w:rsidRPr="00FA0B0B">
        <w:rPr>
          <w:b w:val="0"/>
        </w:rPr>
        <w:t>Статусы путевок</w:t>
      </w:r>
      <w:r w:rsidRPr="00FA0B0B">
        <w:rPr>
          <w:b w:val="0"/>
          <w:noProof/>
        </w:rPr>
        <w:t>»</w:t>
      </w:r>
      <w:bookmarkEnd w:id="35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1045"/>
        <w:gridCol w:w="2178"/>
        <w:gridCol w:w="4060"/>
      </w:tblGrid>
      <w:tr w:rsidR="008D3FBC" w14:paraId="7F8C81E0" w14:textId="77777777" w:rsidTr="00FA0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125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left w:w="108" w:type="dxa"/>
              <w:bottom w:w="0" w:type="dxa"/>
              <w:right w:w="108" w:type="dxa"/>
            </w:tcMar>
          </w:tcPr>
          <w:p w14:paraId="7F8C81DC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53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left w:w="108" w:type="dxa"/>
              <w:bottom w:w="0" w:type="dxa"/>
              <w:right w:w="108" w:type="dxa"/>
            </w:tcMar>
          </w:tcPr>
          <w:p w14:paraId="7F8C81DD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left w:w="108" w:type="dxa"/>
              <w:bottom w:w="0" w:type="dxa"/>
              <w:right w:w="108" w:type="dxa"/>
            </w:tcMar>
          </w:tcPr>
          <w:p w14:paraId="7F8C81DE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0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left w:w="108" w:type="dxa"/>
              <w:bottom w:w="0" w:type="dxa"/>
              <w:right w:w="108" w:type="dxa"/>
            </w:tcMar>
          </w:tcPr>
          <w:p w14:paraId="7F8C81D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1EA" w14:textId="77777777" w:rsidTr="00FA0B0B">
        <w:trPr>
          <w:cantSplit/>
          <w:tblCellSpacing w:w="0" w:type="nil"/>
        </w:trPr>
        <w:tc>
          <w:tcPr>
            <w:tcW w:w="1251" w:type="pct"/>
            <w:tcMar>
              <w:left w:w="108" w:type="dxa"/>
              <w:bottom w:w="0" w:type="dxa"/>
              <w:right w:w="108" w:type="dxa"/>
            </w:tcMar>
          </w:tcPr>
          <w:p w14:paraId="7F8C81E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538" w:type="pct"/>
            <w:tcMar>
              <w:left w:w="108" w:type="dxa"/>
              <w:bottom w:w="0" w:type="dxa"/>
              <w:right w:w="108" w:type="dxa"/>
            </w:tcMar>
          </w:tcPr>
          <w:p w14:paraId="7F8C81E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</w:t>
            </w:r>
          </w:p>
        </w:tc>
        <w:tc>
          <w:tcPr>
            <w:tcW w:w="1121" w:type="pct"/>
            <w:tcMar>
              <w:left w:w="108" w:type="dxa"/>
              <w:bottom w:w="0" w:type="dxa"/>
              <w:right w:w="108" w:type="dxa"/>
            </w:tcMar>
          </w:tcPr>
          <w:p w14:paraId="7F8C81E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left w:w="108" w:type="dxa"/>
              <w:bottom w:w="0" w:type="dxa"/>
              <w:right w:w="108" w:type="dxa"/>
            </w:tcMar>
          </w:tcPr>
          <w:p w14:paraId="7F8C81E9" w14:textId="69B78C98" w:rsidR="008D3FBC" w:rsidRDefault="00896BFB" w:rsidP="004971BA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>записи объекта</w:t>
            </w:r>
            <w:r>
              <w:rPr>
                <w:noProof/>
              </w:rPr>
              <w:t xml:space="preserve"> (</w:t>
            </w:r>
            <w:r w:rsidR="00FA0B0B">
              <w:t>с</w:t>
            </w:r>
            <w:r>
              <w:t xml:space="preserve">имволы латинского алфавита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1EF" w14:textId="77777777" w:rsidTr="00FA0B0B">
        <w:trPr>
          <w:cantSplit/>
          <w:tblCellSpacing w:w="0" w:type="nil"/>
        </w:trPr>
        <w:tc>
          <w:tcPr>
            <w:tcW w:w="1251" w:type="pct"/>
            <w:tcMar>
              <w:left w:w="108" w:type="dxa"/>
              <w:bottom w:w="0" w:type="dxa"/>
              <w:right w:w="108" w:type="dxa"/>
            </w:tcMar>
          </w:tcPr>
          <w:p w14:paraId="7F8C81E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ИАТА</w:t>
            </w:r>
          </w:p>
        </w:tc>
        <w:tc>
          <w:tcPr>
            <w:tcW w:w="538" w:type="pct"/>
            <w:tcMar>
              <w:left w:w="108" w:type="dxa"/>
              <w:bottom w:w="0" w:type="dxa"/>
              <w:right w:w="108" w:type="dxa"/>
            </w:tcMar>
          </w:tcPr>
          <w:p w14:paraId="7F8C81E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1" w:type="pct"/>
            <w:tcMar>
              <w:left w:w="108" w:type="dxa"/>
              <w:bottom w:w="0" w:type="dxa"/>
              <w:right w:w="108" w:type="dxa"/>
            </w:tcMar>
          </w:tcPr>
          <w:p w14:paraId="7F8C81E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left w:w="108" w:type="dxa"/>
              <w:bottom w:w="0" w:type="dxa"/>
              <w:right w:w="108" w:type="dxa"/>
            </w:tcMar>
          </w:tcPr>
          <w:p w14:paraId="7F8C81EE" w14:textId="4199A033" w:rsidR="008D3FBC" w:rsidRDefault="00896BFB" w:rsidP="004971BA">
            <w:pPr>
              <w:pStyle w:val="TableNormal"/>
              <w:rPr>
                <w:noProof/>
              </w:rPr>
            </w:pPr>
            <w:r>
              <w:t xml:space="preserve">Двухбуквенный код на латинице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1F4" w14:textId="77777777" w:rsidTr="00FA0B0B">
        <w:trPr>
          <w:cantSplit/>
          <w:tblCellSpacing w:w="0" w:type="nil"/>
        </w:trPr>
        <w:tc>
          <w:tcPr>
            <w:tcW w:w="1251" w:type="pct"/>
            <w:tcMar>
              <w:left w:w="108" w:type="dxa"/>
              <w:bottom w:w="0" w:type="dxa"/>
              <w:right w:w="108" w:type="dxa"/>
            </w:tcMar>
          </w:tcPr>
          <w:p w14:paraId="7F8C81F0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538" w:type="pct"/>
            <w:tcMar>
              <w:left w:w="108" w:type="dxa"/>
              <w:bottom w:w="0" w:type="dxa"/>
              <w:right w:w="108" w:type="dxa"/>
            </w:tcMar>
          </w:tcPr>
          <w:p w14:paraId="7F8C81F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1" w:type="pct"/>
            <w:tcMar>
              <w:left w:w="108" w:type="dxa"/>
              <w:bottom w:w="0" w:type="dxa"/>
              <w:right w:w="108" w:type="dxa"/>
            </w:tcMar>
          </w:tcPr>
          <w:p w14:paraId="7F8C81F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left w:w="108" w:type="dxa"/>
              <w:bottom w:w="0" w:type="dxa"/>
              <w:right w:w="108" w:type="dxa"/>
            </w:tcMar>
          </w:tcPr>
          <w:p w14:paraId="7F8C81F3" w14:textId="3DA39D78" w:rsidR="008D3FBC" w:rsidRDefault="008D3FBC" w:rsidP="004971BA">
            <w:pPr>
              <w:pStyle w:val="TableNormal"/>
              <w:rPr>
                <w:noProof/>
              </w:rPr>
            </w:pPr>
            <w:r>
              <w:t>Наименование статуса на русском языке</w:t>
            </w:r>
          </w:p>
        </w:tc>
      </w:tr>
      <w:tr w:rsidR="008D3FBC" w14:paraId="7F8C81F9" w14:textId="77777777" w:rsidTr="00FA0B0B">
        <w:trPr>
          <w:cantSplit/>
          <w:tblCellSpacing w:w="0" w:type="nil"/>
        </w:trPr>
        <w:tc>
          <w:tcPr>
            <w:tcW w:w="1251" w:type="pct"/>
            <w:tcMar>
              <w:left w:w="108" w:type="dxa"/>
              <w:bottom w:w="0" w:type="dxa"/>
              <w:right w:w="108" w:type="dxa"/>
            </w:tcMar>
          </w:tcPr>
          <w:p w14:paraId="7F8C81F5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Наименование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538" w:type="pct"/>
            <w:tcMar>
              <w:left w:w="108" w:type="dxa"/>
              <w:bottom w:w="0" w:type="dxa"/>
              <w:right w:w="108" w:type="dxa"/>
            </w:tcMar>
          </w:tcPr>
          <w:p w14:paraId="7F8C81F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1" w:type="pct"/>
            <w:tcMar>
              <w:left w:w="108" w:type="dxa"/>
              <w:bottom w:w="0" w:type="dxa"/>
              <w:right w:w="108" w:type="dxa"/>
            </w:tcMar>
          </w:tcPr>
          <w:p w14:paraId="7F8C81F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left w:w="108" w:type="dxa"/>
              <w:bottom w:w="0" w:type="dxa"/>
              <w:right w:w="108" w:type="dxa"/>
            </w:tcMar>
          </w:tcPr>
          <w:p w14:paraId="7F8C81F8" w14:textId="48DCCF5F" w:rsidR="008D3FBC" w:rsidRDefault="008D3FBC" w:rsidP="004971BA">
            <w:pPr>
              <w:pStyle w:val="TableNormal"/>
              <w:rPr>
                <w:noProof/>
              </w:rPr>
            </w:pPr>
            <w:r>
              <w:t>Наименование статуса на английском языке</w:t>
            </w:r>
          </w:p>
        </w:tc>
      </w:tr>
      <w:tr w:rsidR="008D3FBC" w14:paraId="7F8C81FE" w14:textId="77777777" w:rsidTr="00FA0B0B">
        <w:trPr>
          <w:cantSplit/>
          <w:tblCellSpacing w:w="0" w:type="nil"/>
        </w:trPr>
        <w:tc>
          <w:tcPr>
            <w:tcW w:w="1251" w:type="pct"/>
            <w:tcMar>
              <w:left w:w="108" w:type="dxa"/>
              <w:bottom w:w="0" w:type="dxa"/>
              <w:right w:w="108" w:type="dxa"/>
            </w:tcMar>
          </w:tcPr>
          <w:p w14:paraId="7F8C81FA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538" w:type="pct"/>
            <w:tcMar>
              <w:left w:w="108" w:type="dxa"/>
              <w:bottom w:w="0" w:type="dxa"/>
              <w:right w:w="108" w:type="dxa"/>
            </w:tcMar>
          </w:tcPr>
          <w:p w14:paraId="7F8C81F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21" w:type="pct"/>
            <w:tcMar>
              <w:left w:w="108" w:type="dxa"/>
              <w:bottom w:w="0" w:type="dxa"/>
              <w:right w:w="108" w:type="dxa"/>
            </w:tcMar>
          </w:tcPr>
          <w:p w14:paraId="7F8C81F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090" w:type="pct"/>
            <w:tcMar>
              <w:left w:w="108" w:type="dxa"/>
              <w:bottom w:w="0" w:type="dxa"/>
              <w:right w:w="108" w:type="dxa"/>
            </w:tcMar>
          </w:tcPr>
          <w:p w14:paraId="7F8C81FD" w14:textId="5A0C53FD" w:rsidR="008D3FBC" w:rsidRDefault="00896BFB" w:rsidP="004971BA">
            <w:pPr>
              <w:pStyle w:val="TableNormal"/>
              <w:rPr>
                <w:noProof/>
              </w:rPr>
            </w:pPr>
            <w:r>
              <w:t>Текст дополнительной информации или разъяснений значения статуса</w:t>
            </w:r>
          </w:p>
        </w:tc>
      </w:tr>
    </w:tbl>
    <w:p w14:paraId="7F8C81FF" w14:textId="77777777" w:rsidR="008D3FBC" w:rsidRDefault="008D3FBC" w:rsidP="008D3FBC">
      <w:pPr>
        <w:pStyle w:val="Gap"/>
        <w:rPr>
          <w:noProof/>
        </w:rPr>
      </w:pPr>
    </w:p>
    <w:p w14:paraId="7F8C8200" w14:textId="77777777" w:rsidR="008D3FBC" w:rsidRDefault="008D3FBC" w:rsidP="00F138C8">
      <w:pPr>
        <w:pStyle w:val="AppendixHeading3"/>
        <w:rPr>
          <w:noProof/>
        </w:rPr>
      </w:pPr>
      <w:bookmarkStart w:id="37" w:name="_Toc491095264"/>
      <w:r>
        <w:t>Массив данных справочника</w:t>
      </w:r>
      <w:bookmarkEnd w:id="37"/>
    </w:p>
    <w:p w14:paraId="7F8C8201" w14:textId="6094A2E1" w:rsidR="008D3FBC" w:rsidRPr="00F57F48" w:rsidRDefault="008D3FBC" w:rsidP="008D3FBC">
      <w:pPr>
        <w:rPr>
          <w:noProof/>
        </w:rPr>
      </w:pPr>
      <w:r w:rsidRPr="00F57F48">
        <w:t xml:space="preserve">Массив данных </w:t>
      </w:r>
      <w:r w:rsidR="00807635">
        <w:t xml:space="preserve">должен использоваться </w:t>
      </w:r>
      <w:r w:rsidRPr="00F57F48">
        <w:t>для первичного заполнения записей справочника</w:t>
      </w:r>
      <w:r w:rsidRPr="00F57F48">
        <w:rPr>
          <w:noProof/>
        </w:rPr>
        <w:t xml:space="preserve">. </w:t>
      </w:r>
      <w:r w:rsidRPr="00F57F48">
        <w:t xml:space="preserve">При эксплуатации </w:t>
      </w:r>
      <w:r w:rsidR="00E37615">
        <w:t>ИС ЭП</w:t>
      </w:r>
      <w:r w:rsidRPr="00F57F48">
        <w:rPr>
          <w:noProof/>
        </w:rPr>
        <w:t xml:space="preserve">, </w:t>
      </w:r>
      <w:r w:rsidRPr="00F57F48">
        <w:t xml:space="preserve">по согласованию с Туроператорами возможно </w:t>
      </w:r>
      <w:r w:rsidRPr="00F57F48">
        <w:lastRenderedPageBreak/>
        <w:t>дополнение справочника новыми кодами статусов</w:t>
      </w:r>
      <w:r w:rsidRPr="00F57F48">
        <w:rPr>
          <w:noProof/>
        </w:rPr>
        <w:t>.</w:t>
      </w:r>
      <w:r w:rsidR="00F307E2" w:rsidRPr="00F307E2">
        <w:t xml:space="preserve"> </w:t>
      </w:r>
      <w:r w:rsidR="00F307E2">
        <w:t xml:space="preserve">Массив данных справочника </w:t>
      </w:r>
      <w:r w:rsidR="00F307E2">
        <w:rPr>
          <w:noProof/>
        </w:rPr>
        <w:t>«</w:t>
      </w:r>
      <w:r w:rsidR="00F307E2" w:rsidRPr="00E63075">
        <w:t>Статусы путевок</w:t>
      </w:r>
      <w:r w:rsidR="00F307E2">
        <w:rPr>
          <w:noProof/>
        </w:rPr>
        <w:t xml:space="preserve">» представлен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 w:rsidR="00F307E2">
        <w:rPr>
          <w:noProof/>
        </w:rPr>
        <w:t xml:space="preserve"> </w:t>
      </w:r>
      <w:r w:rsidR="00EB4CE7">
        <w:rPr>
          <w:noProof/>
        </w:rPr>
        <w:fldChar w:fldCharType="begin"/>
      </w:r>
      <w:r w:rsidR="00EB4CE7">
        <w:rPr>
          <w:noProof/>
        </w:rPr>
        <w:instrText xml:space="preserve"> REF  МДС_3 \h  \* MERGEFORMAT </w:instrText>
      </w:r>
      <w:r w:rsidR="00EB4CE7">
        <w:rPr>
          <w:noProof/>
        </w:rPr>
      </w:r>
      <w:r w:rsidR="00EB4CE7">
        <w:rPr>
          <w:noProof/>
        </w:rPr>
        <w:fldChar w:fldCharType="separate"/>
      </w:r>
      <w:r w:rsidR="000F5B0D" w:rsidRPr="000F5B0D">
        <w:rPr>
          <w:noProof/>
        </w:rPr>
        <w:t>А.8</w:t>
      </w:r>
      <w:r w:rsidR="00EB4CE7">
        <w:rPr>
          <w:noProof/>
        </w:rPr>
        <w:fldChar w:fldCharType="end"/>
      </w:r>
      <w:r w:rsidR="00F307E2">
        <w:rPr>
          <w:noProof/>
        </w:rPr>
        <w:t>.</w:t>
      </w:r>
    </w:p>
    <w:p w14:paraId="7F8C8202" w14:textId="140F50F3" w:rsidR="008D3FBC" w:rsidRPr="00D36C4B" w:rsidRDefault="008D3FBC" w:rsidP="008D3FBC">
      <w:pPr>
        <w:pStyle w:val="TableCaption"/>
        <w:rPr>
          <w:b w:val="0"/>
          <w:noProof/>
        </w:rPr>
      </w:pPr>
      <w:bookmarkStart w:id="38" w:name="_Toc491100823"/>
      <w:r w:rsidRPr="00D36C4B">
        <w:rPr>
          <w:b w:val="0"/>
        </w:rPr>
        <w:t xml:space="preserve">Таблица </w:t>
      </w:r>
      <w:bookmarkStart w:id="39" w:name="МДС_3"/>
      <w:r w:rsidRPr="00D36C4B">
        <w:rPr>
          <w:b w:val="0"/>
          <w:noProof/>
        </w:rPr>
        <w:fldChar w:fldCharType="begin"/>
      </w:r>
      <w:r w:rsidRPr="00D36C4B">
        <w:rPr>
          <w:b w:val="0"/>
          <w:noProof/>
          <w:lang w:val="en-US"/>
        </w:rPr>
        <w:instrText>StyleRef</w:instrText>
      </w:r>
      <w:r w:rsidRPr="00D36C4B">
        <w:rPr>
          <w:b w:val="0"/>
          <w:noProof/>
        </w:rPr>
        <w:instrText xml:space="preserve"> "</w:instrText>
      </w:r>
      <w:r w:rsidRPr="00D36C4B">
        <w:rPr>
          <w:b w:val="0"/>
          <w:noProof/>
          <w:lang w:val="en-US"/>
        </w:rPr>
        <w:instrText>AppendixHeading</w:instrText>
      </w:r>
      <w:r w:rsidRPr="00D36C4B">
        <w:rPr>
          <w:b w:val="0"/>
          <w:noProof/>
        </w:rPr>
        <w:instrText xml:space="preserve"> 1" \</w:instrText>
      </w:r>
      <w:r w:rsidRPr="00D36C4B">
        <w:rPr>
          <w:b w:val="0"/>
          <w:noProof/>
          <w:lang w:val="en-US"/>
        </w:rPr>
        <w:instrText>n</w:instrText>
      </w:r>
      <w:r w:rsidRPr="00D36C4B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D36C4B">
        <w:rPr>
          <w:b w:val="0"/>
          <w:noProof/>
        </w:rPr>
        <w:fldChar w:fldCharType="end"/>
      </w:r>
      <w:r w:rsidRPr="00D36C4B">
        <w:rPr>
          <w:b w:val="0"/>
          <w:noProof/>
        </w:rPr>
        <w:t>.</w:t>
      </w:r>
      <w:r w:rsidR="0030600B" w:rsidRPr="0030600B">
        <w:rPr>
          <w:b w:val="0"/>
          <w:noProof/>
        </w:rPr>
        <w:t>8</w:t>
      </w:r>
      <w:bookmarkEnd w:id="39"/>
      <w:r w:rsidRPr="00D36C4B">
        <w:rPr>
          <w:b w:val="0"/>
          <w:noProof/>
        </w:rPr>
        <w:t xml:space="preserve">- </w:t>
      </w:r>
      <w:r w:rsidRPr="00D36C4B">
        <w:rPr>
          <w:b w:val="0"/>
        </w:rPr>
        <w:t xml:space="preserve">Массив данных справочника </w:t>
      </w:r>
      <w:r w:rsidRPr="00D36C4B">
        <w:rPr>
          <w:b w:val="0"/>
          <w:noProof/>
        </w:rPr>
        <w:t>«</w:t>
      </w:r>
      <w:r w:rsidRPr="00D36C4B">
        <w:rPr>
          <w:b w:val="0"/>
        </w:rPr>
        <w:t>Статусы путевок</w:t>
      </w:r>
      <w:r w:rsidRPr="00D36C4B">
        <w:rPr>
          <w:b w:val="0"/>
          <w:noProof/>
        </w:rPr>
        <w:t>»</w:t>
      </w:r>
      <w:bookmarkEnd w:id="38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1451"/>
        <w:gridCol w:w="2318"/>
        <w:gridCol w:w="2322"/>
        <w:gridCol w:w="2320"/>
      </w:tblGrid>
      <w:tr w:rsidR="00D36C4B" w14:paraId="7F8C8208" w14:textId="77777777" w:rsidTr="00EB4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3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4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Код ИАТА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5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(ru)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6" w14:textId="77777777" w:rsidR="008D3FBC" w:rsidRPr="00DA31F9" w:rsidRDefault="00896BFB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Наименование (en)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7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Примечание</w:t>
            </w:r>
          </w:p>
        </w:tc>
      </w:tr>
      <w:tr w:rsidR="00D36C4B" w14:paraId="7F8C820E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reserved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A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RD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B" w14:textId="495BB308" w:rsidR="008D3FBC" w:rsidRPr="00B85D17" w:rsidRDefault="008D3FBC" w:rsidP="00B85D17">
            <w:pPr>
              <w:pStyle w:val="TableNormal"/>
              <w:rPr>
                <w:noProof/>
              </w:rPr>
            </w:pPr>
            <w:r>
              <w:t>За</w:t>
            </w:r>
            <w:r w:rsidR="00B85D17">
              <w:t>бронирована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Reserved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D" w14:textId="22FA84E0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Произведено бронирование путевки </w:t>
            </w:r>
            <w:r>
              <w:rPr>
                <w:noProof/>
              </w:rPr>
              <w:t>(</w:t>
            </w:r>
            <w:r>
              <w:t>услуг</w:t>
            </w:r>
            <w:r>
              <w:rPr>
                <w:noProof/>
              </w:rPr>
              <w:t xml:space="preserve">). </w:t>
            </w:r>
            <w:r>
              <w:t xml:space="preserve">Путевка не может быть использована </w:t>
            </w:r>
            <w:r>
              <w:rPr>
                <w:noProof/>
              </w:rPr>
              <w:t>(</w:t>
            </w:r>
            <w:r>
              <w:t>до открытия</w:t>
            </w:r>
            <w:r>
              <w:rPr>
                <w:noProof/>
              </w:rPr>
              <w:t>)</w:t>
            </w:r>
          </w:p>
        </w:tc>
      </w:tr>
      <w:tr w:rsidR="00D36C4B" w14:paraId="7F8C8214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0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confirmed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0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CF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Подтверждена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Confirmed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3" w14:textId="7FC83D45" w:rsidR="008D3FBC" w:rsidRDefault="00896BFB" w:rsidP="00EB4CE7">
            <w:pPr>
              <w:pStyle w:val="TableNormal"/>
              <w:rPr>
                <w:noProof/>
              </w:rPr>
            </w:pPr>
            <w:r>
              <w:t>Договор подписан</w:t>
            </w:r>
            <w:r>
              <w:rPr>
                <w:noProof/>
              </w:rPr>
              <w:t xml:space="preserve">, </w:t>
            </w:r>
            <w:r>
              <w:t>все услуги подтверждены</w:t>
            </w:r>
            <w:r>
              <w:rPr>
                <w:noProof/>
              </w:rPr>
              <w:t xml:space="preserve">. </w:t>
            </w:r>
            <w:r>
              <w:t>Путевка открыта для использования</w:t>
            </w:r>
          </w:p>
        </w:tc>
      </w:tr>
      <w:tr w:rsidR="00D36C4B" w14:paraId="7F8C821B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cancelled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6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CL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Аннулирована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Cancelled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9" w14:textId="77777777" w:rsidR="00896BFB" w:rsidRDefault="00896BFB" w:rsidP="006D2178">
            <w:pPr>
              <w:pStyle w:val="TableNormal"/>
              <w:rPr>
                <w:noProof/>
              </w:rPr>
            </w:pPr>
            <w:r>
              <w:t xml:space="preserve">Путевка аннулирована </w:t>
            </w:r>
            <w:r>
              <w:rPr>
                <w:noProof/>
              </w:rPr>
              <w:t>(</w:t>
            </w:r>
            <w:r>
              <w:t>после бронирования услуг</w:t>
            </w:r>
            <w:r>
              <w:rPr>
                <w:noProof/>
              </w:rPr>
              <w:t xml:space="preserve">). </w:t>
            </w:r>
            <w:r>
              <w:t>Путевка не может быть использована</w:t>
            </w:r>
            <w:r>
              <w:rPr>
                <w:noProof/>
              </w:rPr>
              <w:t>.</w:t>
            </w:r>
          </w:p>
          <w:p w14:paraId="7F8C821A" w14:textId="3FE36D3D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Конечный </w:t>
            </w:r>
            <w:r>
              <w:rPr>
                <w:noProof/>
              </w:rPr>
              <w:t>(</w:t>
            </w:r>
            <w:r>
              <w:t>не изменяемый</w:t>
            </w:r>
            <w:r>
              <w:rPr>
                <w:noProof/>
              </w:rPr>
              <w:t xml:space="preserve">) </w:t>
            </w:r>
            <w:r>
              <w:t>статус</w:t>
            </w:r>
          </w:p>
        </w:tc>
      </w:tr>
      <w:tr w:rsidR="00D36C4B" w14:paraId="7F8C8222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refunded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D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RF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Произведен возврат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1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Refunded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0" w14:textId="77777777" w:rsidR="00896BFB" w:rsidRDefault="00896BFB" w:rsidP="006D2178">
            <w:pPr>
              <w:pStyle w:val="TableNormal"/>
              <w:rPr>
                <w:noProof/>
              </w:rPr>
            </w:pPr>
            <w:r>
              <w:t xml:space="preserve">Путевка аннулирована </w:t>
            </w:r>
            <w:r>
              <w:rPr>
                <w:noProof/>
              </w:rPr>
              <w:t>(</w:t>
            </w:r>
            <w:r>
              <w:t>после подтверждения</w:t>
            </w:r>
            <w:r>
              <w:rPr>
                <w:noProof/>
              </w:rPr>
              <w:t xml:space="preserve">). </w:t>
            </w:r>
            <w:r>
              <w:t>Путевка не может быть использована</w:t>
            </w:r>
            <w:r>
              <w:rPr>
                <w:noProof/>
              </w:rPr>
              <w:t>.</w:t>
            </w:r>
          </w:p>
          <w:p w14:paraId="7F8C8221" w14:textId="12E289AA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Конечный </w:t>
            </w:r>
            <w:r>
              <w:rPr>
                <w:noProof/>
              </w:rPr>
              <w:t>(</w:t>
            </w:r>
            <w:r>
              <w:t>не изменяемый</w:t>
            </w:r>
            <w:r>
              <w:rPr>
                <w:noProof/>
              </w:rPr>
              <w:t xml:space="preserve">) </w:t>
            </w:r>
            <w:r>
              <w:t>статус</w:t>
            </w:r>
          </w:p>
        </w:tc>
      </w:tr>
      <w:tr w:rsidR="00D36C4B" w14:paraId="7F8C8229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used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4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US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Использована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Used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7" w14:textId="68629F64" w:rsidR="00896BFB" w:rsidRDefault="00896BFB" w:rsidP="006D2178">
            <w:pPr>
              <w:pStyle w:val="TableNormal"/>
              <w:rPr>
                <w:noProof/>
              </w:rPr>
            </w:pPr>
            <w:r>
              <w:t xml:space="preserve">Все услуги согласно </w:t>
            </w:r>
            <w:r w:rsidR="006817A0">
              <w:t xml:space="preserve">договоры </w:t>
            </w:r>
            <w:r>
              <w:t>были выполнены</w:t>
            </w:r>
            <w:r>
              <w:rPr>
                <w:noProof/>
              </w:rPr>
              <w:t xml:space="preserve">. </w:t>
            </w:r>
            <w:r>
              <w:t>Путевка использована</w:t>
            </w:r>
            <w:r>
              <w:rPr>
                <w:noProof/>
              </w:rPr>
              <w:t>.</w:t>
            </w:r>
          </w:p>
          <w:p w14:paraId="7F8C8228" w14:textId="17C803B2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Конечный </w:t>
            </w:r>
            <w:r>
              <w:rPr>
                <w:noProof/>
              </w:rPr>
              <w:t>(</w:t>
            </w:r>
            <w:r>
              <w:t>не изменяемый</w:t>
            </w:r>
            <w:r>
              <w:rPr>
                <w:noProof/>
              </w:rPr>
              <w:t xml:space="preserve">) </w:t>
            </w:r>
            <w:r>
              <w:t>статус</w:t>
            </w:r>
          </w:p>
        </w:tc>
      </w:tr>
      <w:tr w:rsidR="00D36C4B" w14:paraId="7F8C8230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suspended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B" w14:textId="77777777" w:rsidR="008D3FBC" w:rsidRDefault="008D3FBC" w:rsidP="00CE06AE">
            <w:pPr>
              <w:pStyle w:val="TableNormal"/>
              <w:jc w:val="center"/>
              <w:rPr>
                <w:noProof/>
              </w:rPr>
            </w:pPr>
            <w:r w:rsidRPr="00727441">
              <w:rPr>
                <w:lang w:val="en-US"/>
              </w:rPr>
              <w:t>SP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Приостановлена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Suspended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22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Действие путевки приостановлено</w:t>
            </w:r>
            <w:r>
              <w:rPr>
                <w:noProof/>
              </w:rPr>
              <w:t>.</w:t>
            </w:r>
          </w:p>
          <w:p w14:paraId="7F8C822F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Путевка не может быть использована</w:t>
            </w:r>
            <w:r>
              <w:rPr>
                <w:noProof/>
              </w:rPr>
              <w:t xml:space="preserve">. </w:t>
            </w:r>
            <w:r>
              <w:t>Статус может изменить только сотрудник Ростуризма</w:t>
            </w:r>
          </w:p>
        </w:tc>
      </w:tr>
      <w:tr w:rsidR="00DA427E" w14:paraId="0B65FA66" w14:textId="77777777" w:rsidTr="00EB4CE7">
        <w:trPr>
          <w:cantSplit/>
          <w:tblCellSpacing w:w="0" w:type="nil"/>
        </w:trPr>
        <w:tc>
          <w:tcPr>
            <w:tcW w:w="67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D04DF" w14:textId="6243D20D" w:rsidR="00DA427E" w:rsidRPr="00727441" w:rsidRDefault="00DA427E" w:rsidP="006D2178">
            <w:pPr>
              <w:pStyle w:val="TableNormal"/>
              <w:rPr>
                <w:lang w:val="en-US"/>
              </w:rPr>
            </w:pPr>
            <w:r>
              <w:rPr>
                <w:lang w:val="en-US"/>
              </w:rPr>
              <w:lastRenderedPageBreak/>
              <w:t>draft</w:t>
            </w:r>
          </w:p>
        </w:tc>
        <w:tc>
          <w:tcPr>
            <w:tcW w:w="74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AFDD" w14:textId="6FF53DC9" w:rsidR="00DA427E" w:rsidRPr="00727441" w:rsidRDefault="00DD0AF1" w:rsidP="00CE06AE">
            <w:pPr>
              <w:pStyle w:val="TableNormal"/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76464" w14:textId="2E502E13" w:rsidR="00DA427E" w:rsidRDefault="00DD0AF1" w:rsidP="006D2178">
            <w:pPr>
              <w:pStyle w:val="TableNormal"/>
            </w:pPr>
            <w:r>
              <w:t>Черновик</w:t>
            </w:r>
          </w:p>
        </w:tc>
        <w:tc>
          <w:tcPr>
            <w:tcW w:w="119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2FF29" w14:textId="550451AA" w:rsidR="00DA427E" w:rsidRPr="00727441" w:rsidRDefault="00DD0AF1" w:rsidP="006D2178">
            <w:pPr>
              <w:pStyle w:val="TableNormal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119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8F88" w14:textId="6F427B55" w:rsidR="00DA427E" w:rsidRDefault="000648A7" w:rsidP="00EB4CE7">
            <w:pPr>
              <w:pStyle w:val="TableNormal"/>
            </w:pPr>
            <w:r>
              <w:t>Путевка переведена в статус черновика. Стоимость путевки не учитывается при расчете уровня финансового обеспечения</w:t>
            </w:r>
          </w:p>
        </w:tc>
      </w:tr>
    </w:tbl>
    <w:p w14:paraId="66BB1946" w14:textId="78411459" w:rsidR="008D3FBC" w:rsidRDefault="00D36C4B" w:rsidP="00D36C4B">
      <w:pPr>
        <w:pStyle w:val="Gap"/>
        <w:rPr>
          <w:noProof/>
        </w:rPr>
      </w:pPr>
      <w:r>
        <w:rPr>
          <w:noProof/>
        </w:rPr>
        <w:br w:type="page"/>
      </w:r>
    </w:p>
    <w:p w14:paraId="7F8C8395" w14:textId="77777777" w:rsidR="008D3FBC" w:rsidRDefault="008D3FBC" w:rsidP="008D3FBC">
      <w:pPr>
        <w:pStyle w:val="AppendixHeading2"/>
        <w:rPr>
          <w:noProof/>
        </w:rPr>
      </w:pPr>
      <w:bookmarkStart w:id="40" w:name="_Toc436040700"/>
      <w:bookmarkStart w:id="41" w:name="_Toc491095265"/>
      <w:r w:rsidRPr="00E63075">
        <w:lastRenderedPageBreak/>
        <w:t>Страны</w:t>
      </w:r>
      <w:bookmarkEnd w:id="40"/>
      <w:bookmarkEnd w:id="41"/>
    </w:p>
    <w:p w14:paraId="7F8C8396" w14:textId="2CCC4617" w:rsidR="008D3FBC" w:rsidRDefault="008D3FBC" w:rsidP="008D3FBC">
      <w:pPr>
        <w:rPr>
          <w:noProof/>
        </w:rPr>
      </w:pPr>
      <w:r w:rsidRPr="000C01E6">
        <w:t xml:space="preserve">Источником данных справочника является Общероссийский классификатор ОКСМ и стандарт ООН </w:t>
      </w:r>
      <w:r w:rsidRPr="000C01E6">
        <w:rPr>
          <w:noProof/>
        </w:rPr>
        <w:t xml:space="preserve">- </w:t>
      </w:r>
      <w:r w:rsidRPr="00727441">
        <w:rPr>
          <w:lang w:val="en-US"/>
        </w:rPr>
        <w:t>ISO</w:t>
      </w:r>
      <w:r w:rsidRPr="00CE1446">
        <w:t xml:space="preserve"> </w:t>
      </w:r>
      <w:r w:rsidRPr="000C01E6">
        <w:rPr>
          <w:noProof/>
        </w:rPr>
        <w:t xml:space="preserve">3162-1. </w:t>
      </w:r>
      <w:r w:rsidRPr="000C01E6">
        <w:t xml:space="preserve">Внесение изменений данных  справочника </w:t>
      </w:r>
      <w:r w:rsidRPr="000C01E6">
        <w:rPr>
          <w:noProof/>
        </w:rPr>
        <w:t>«</w:t>
      </w:r>
      <w:r w:rsidRPr="000C01E6">
        <w:t>Страны</w:t>
      </w:r>
      <w:r w:rsidRPr="000C01E6">
        <w:rPr>
          <w:noProof/>
        </w:rPr>
        <w:t xml:space="preserve">», </w:t>
      </w:r>
      <w:r w:rsidRPr="000C01E6">
        <w:t xml:space="preserve">возможно только на основании публикаций классификатора ОКСМ </w:t>
      </w:r>
      <w:r w:rsidRPr="000C01E6">
        <w:rPr>
          <w:noProof/>
        </w:rPr>
        <w:t>«</w:t>
      </w:r>
      <w:r w:rsidRPr="000C01E6">
        <w:t>Ростехрегулирования</w:t>
      </w:r>
      <w:r w:rsidRPr="000C01E6">
        <w:rPr>
          <w:noProof/>
        </w:rPr>
        <w:t>». (</w:t>
      </w:r>
      <w:r w:rsidRPr="000C01E6">
        <w:t>ответственный за поддержку классификатора ОКСМ</w:t>
      </w:r>
      <w:r w:rsidRPr="000C01E6">
        <w:rPr>
          <w:noProof/>
        </w:rPr>
        <w:t>: «</w:t>
      </w:r>
      <w:r w:rsidRPr="000C01E6">
        <w:t>Ростехрегулирование</w:t>
      </w:r>
      <w:r w:rsidRPr="000C01E6">
        <w:rPr>
          <w:noProof/>
        </w:rPr>
        <w:t xml:space="preserve">», </w:t>
      </w:r>
      <w:r w:rsidRPr="000C01E6">
        <w:t>ресурс</w:t>
      </w:r>
      <w:r w:rsidRPr="000C01E6">
        <w:rPr>
          <w:noProof/>
        </w:rPr>
        <w:t xml:space="preserve">: </w:t>
      </w:r>
      <w:r w:rsidRPr="00727441">
        <w:rPr>
          <w:lang w:val="en-US"/>
        </w:rPr>
        <w:t>http</w:t>
      </w:r>
      <w:r w:rsidRPr="000C01E6">
        <w:rPr>
          <w:noProof/>
        </w:rPr>
        <w:t>://</w:t>
      </w:r>
      <w:r w:rsidRPr="00727441">
        <w:rPr>
          <w:lang w:val="en-US"/>
        </w:rPr>
        <w:t>protect</w:t>
      </w:r>
      <w:r w:rsidRPr="000C01E6">
        <w:rPr>
          <w:noProof/>
        </w:rPr>
        <w:t>.</w:t>
      </w:r>
      <w:r w:rsidRPr="00727441">
        <w:rPr>
          <w:lang w:val="en-US"/>
        </w:rPr>
        <w:t>gost</w:t>
      </w:r>
      <w:r w:rsidRPr="000C01E6">
        <w:rPr>
          <w:noProof/>
        </w:rPr>
        <w:t>.</w:t>
      </w:r>
      <w:r w:rsidRPr="00727441">
        <w:rPr>
          <w:lang w:val="en-US"/>
        </w:rPr>
        <w:t>ru</w:t>
      </w:r>
      <w:r w:rsidRPr="000C01E6">
        <w:rPr>
          <w:noProof/>
        </w:rPr>
        <w:t>/</w:t>
      </w:r>
      <w:r w:rsidRPr="00727441">
        <w:rPr>
          <w:lang w:val="en-US"/>
        </w:rPr>
        <w:t>document</w:t>
      </w:r>
      <w:r w:rsidRPr="000C01E6">
        <w:rPr>
          <w:noProof/>
        </w:rPr>
        <w:t>.</w:t>
      </w:r>
      <w:r w:rsidRPr="00727441">
        <w:rPr>
          <w:lang w:val="en-US"/>
        </w:rPr>
        <w:t>aspx</w:t>
      </w:r>
      <w:r w:rsidRPr="000C01E6">
        <w:rPr>
          <w:noProof/>
        </w:rPr>
        <w:t>?</w:t>
      </w:r>
      <w:r w:rsidRPr="00727441">
        <w:rPr>
          <w:lang w:val="en-US"/>
        </w:rPr>
        <w:t>control</w:t>
      </w:r>
      <w:r w:rsidRPr="000C01E6">
        <w:rPr>
          <w:noProof/>
        </w:rPr>
        <w:t>=20&amp;</w:t>
      </w:r>
      <w:r w:rsidRPr="00727441">
        <w:rPr>
          <w:lang w:val="en-US"/>
        </w:rPr>
        <w:t>id</w:t>
      </w:r>
      <w:r w:rsidRPr="000C01E6">
        <w:rPr>
          <w:noProof/>
        </w:rPr>
        <w:t xml:space="preserve">=131280). </w:t>
      </w:r>
      <w:r w:rsidRPr="000C01E6">
        <w:t xml:space="preserve">В качестве кода объекта </w:t>
      </w:r>
      <w:r w:rsidRPr="000C01E6">
        <w:rPr>
          <w:noProof/>
        </w:rPr>
        <w:t>(</w:t>
      </w:r>
      <w:r w:rsidRPr="000C01E6">
        <w:t>идентификатора</w:t>
      </w:r>
      <w:r w:rsidRPr="000C01E6">
        <w:rPr>
          <w:noProof/>
        </w:rPr>
        <w:t xml:space="preserve">) </w:t>
      </w:r>
      <w:r w:rsidRPr="000C01E6">
        <w:t>используется двухбуквенный код страны классификатора ОКСМ</w:t>
      </w:r>
      <w:r w:rsidRPr="000C01E6">
        <w:rPr>
          <w:noProof/>
        </w:rPr>
        <w:t>.</w:t>
      </w:r>
    </w:p>
    <w:p w14:paraId="7F8C8397" w14:textId="77777777" w:rsidR="008D3FBC" w:rsidRDefault="008D3FBC" w:rsidP="00F138C8">
      <w:pPr>
        <w:pStyle w:val="AppendixHeading3"/>
      </w:pPr>
      <w:bookmarkStart w:id="42" w:name="_Toc491095266"/>
      <w:r>
        <w:t>Структура справочника</w:t>
      </w:r>
      <w:bookmarkEnd w:id="42"/>
    </w:p>
    <w:p w14:paraId="08654BDE" w14:textId="568154AA" w:rsidR="00D61404" w:rsidRPr="00D61404" w:rsidRDefault="00D61404" w:rsidP="00D61404">
      <w:r>
        <w:t xml:space="preserve">Структура справочника </w:t>
      </w:r>
      <w:r>
        <w:rPr>
          <w:noProof/>
        </w:rPr>
        <w:t>«</w:t>
      </w:r>
      <w:r w:rsidRPr="00E63075">
        <w:t>Страны</w:t>
      </w:r>
      <w:r>
        <w:rPr>
          <w:noProof/>
        </w:rPr>
        <w:t xml:space="preserve">» представлена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EB4CE7">
        <w:rPr>
          <w:noProof/>
        </w:rPr>
        <w:fldChar w:fldCharType="begin"/>
      </w:r>
      <w:r w:rsidR="00EB4CE7">
        <w:rPr>
          <w:noProof/>
        </w:rPr>
        <w:instrText xml:space="preserve"> REF  СС_5 \h  \* MERGEFORMAT </w:instrText>
      </w:r>
      <w:r w:rsidR="00EB4CE7">
        <w:rPr>
          <w:noProof/>
        </w:rPr>
      </w:r>
      <w:r w:rsidR="00EB4CE7">
        <w:rPr>
          <w:noProof/>
        </w:rPr>
        <w:fldChar w:fldCharType="separate"/>
      </w:r>
      <w:r w:rsidR="000F5B0D" w:rsidRPr="000F5B0D">
        <w:rPr>
          <w:noProof/>
        </w:rPr>
        <w:t>А.9</w:t>
      </w:r>
      <w:r w:rsidR="00EB4CE7">
        <w:rPr>
          <w:noProof/>
        </w:rPr>
        <w:fldChar w:fldCharType="end"/>
      </w:r>
      <w:r>
        <w:rPr>
          <w:noProof/>
        </w:rPr>
        <w:t>.</w:t>
      </w:r>
    </w:p>
    <w:p w14:paraId="7F8C8398" w14:textId="6172F7D5" w:rsidR="008D3FBC" w:rsidRPr="00406172" w:rsidRDefault="008D3FBC" w:rsidP="008D3FBC">
      <w:pPr>
        <w:pStyle w:val="TableCaption"/>
        <w:rPr>
          <w:b w:val="0"/>
          <w:noProof/>
        </w:rPr>
      </w:pPr>
      <w:bookmarkStart w:id="43" w:name="_Toc491100824"/>
      <w:r w:rsidRPr="00406172">
        <w:rPr>
          <w:b w:val="0"/>
        </w:rPr>
        <w:t xml:space="preserve">Таблица </w:t>
      </w:r>
      <w:bookmarkStart w:id="44" w:name="СС_5"/>
      <w:r w:rsidRPr="00406172">
        <w:rPr>
          <w:b w:val="0"/>
          <w:noProof/>
        </w:rPr>
        <w:fldChar w:fldCharType="begin"/>
      </w:r>
      <w:r w:rsidRPr="00406172">
        <w:rPr>
          <w:b w:val="0"/>
          <w:noProof/>
          <w:lang w:val="en-US"/>
        </w:rPr>
        <w:instrText>StyleRef</w:instrText>
      </w:r>
      <w:r w:rsidRPr="00406172">
        <w:rPr>
          <w:b w:val="0"/>
          <w:noProof/>
        </w:rPr>
        <w:instrText xml:space="preserve"> "</w:instrText>
      </w:r>
      <w:r w:rsidRPr="00406172">
        <w:rPr>
          <w:b w:val="0"/>
          <w:noProof/>
          <w:lang w:val="en-US"/>
        </w:rPr>
        <w:instrText>AppendixHeading</w:instrText>
      </w:r>
      <w:r w:rsidRPr="00406172">
        <w:rPr>
          <w:b w:val="0"/>
          <w:noProof/>
        </w:rPr>
        <w:instrText xml:space="preserve"> 1" \</w:instrText>
      </w:r>
      <w:r w:rsidRPr="00406172">
        <w:rPr>
          <w:b w:val="0"/>
          <w:noProof/>
          <w:lang w:val="en-US"/>
        </w:rPr>
        <w:instrText>n</w:instrText>
      </w:r>
      <w:r w:rsidRPr="00406172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406172">
        <w:rPr>
          <w:b w:val="0"/>
          <w:noProof/>
        </w:rPr>
        <w:fldChar w:fldCharType="end"/>
      </w:r>
      <w:r w:rsidRPr="00406172">
        <w:rPr>
          <w:b w:val="0"/>
          <w:noProof/>
        </w:rPr>
        <w:t>.</w:t>
      </w:r>
      <w:r w:rsidR="0030600B" w:rsidRPr="0030600B">
        <w:rPr>
          <w:b w:val="0"/>
          <w:noProof/>
        </w:rPr>
        <w:t>9</w:t>
      </w:r>
      <w:bookmarkEnd w:id="44"/>
      <w:r w:rsidRPr="00406172">
        <w:rPr>
          <w:b w:val="0"/>
          <w:noProof/>
        </w:rPr>
        <w:t xml:space="preserve">- </w:t>
      </w:r>
      <w:r w:rsidRPr="00406172">
        <w:rPr>
          <w:b w:val="0"/>
        </w:rPr>
        <w:t xml:space="preserve">Структура справочника </w:t>
      </w:r>
      <w:r w:rsidRPr="00406172">
        <w:rPr>
          <w:b w:val="0"/>
          <w:noProof/>
        </w:rPr>
        <w:t>«</w:t>
      </w:r>
      <w:r w:rsidRPr="00406172">
        <w:rPr>
          <w:b w:val="0"/>
        </w:rPr>
        <w:t>Страны</w:t>
      </w:r>
      <w:r w:rsidRPr="00406172">
        <w:rPr>
          <w:b w:val="0"/>
          <w:noProof/>
        </w:rPr>
        <w:t>»</w:t>
      </w:r>
      <w:bookmarkEnd w:id="43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6"/>
        <w:gridCol w:w="1160"/>
        <w:gridCol w:w="2178"/>
        <w:gridCol w:w="4060"/>
      </w:tblGrid>
      <w:tr w:rsidR="008D3FBC" w14:paraId="7F8C839D" w14:textId="77777777" w:rsidTr="00406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11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9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5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A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2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B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0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C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3A2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9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1" w14:textId="50376AF4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). 2-</w:t>
            </w:r>
            <w:r>
              <w:t>х буквенный код страны</w:t>
            </w:r>
          </w:p>
        </w:tc>
      </w:tr>
      <w:tr w:rsidR="008D3FBC" w14:paraId="7F8C83A7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rPr>
                <w:noProof/>
              </w:rPr>
              <w:t>3-</w:t>
            </w:r>
            <w:r>
              <w:t>х буквенный код страны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6" w14:textId="790EFCF6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Буквенный код </w:t>
            </w:r>
            <w:r>
              <w:rPr>
                <w:noProof/>
              </w:rPr>
              <w:t xml:space="preserve">– </w:t>
            </w:r>
            <w:r>
              <w:t xml:space="preserve">альфа </w:t>
            </w:r>
            <w:r>
              <w:rPr>
                <w:noProof/>
              </w:rPr>
              <w:t>3 (</w:t>
            </w:r>
            <w:r>
              <w:t xml:space="preserve">буквы латинского алфавита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9572AC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)</w:t>
            </w:r>
          </w:p>
        </w:tc>
      </w:tr>
      <w:tr w:rsidR="008D3FBC" w14:paraId="7F8C83AC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Цифровой код страны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AB" w14:textId="026B088C" w:rsidR="008D3FBC" w:rsidRDefault="008D3FBC" w:rsidP="00EB4CE7">
            <w:pPr>
              <w:pStyle w:val="TableNormal"/>
              <w:rPr>
                <w:noProof/>
              </w:rPr>
            </w:pPr>
            <w:r>
              <w:t>Цифровой код страны</w:t>
            </w:r>
            <w:r>
              <w:rPr>
                <w:noProof/>
              </w:rPr>
              <w:t xml:space="preserve">- </w:t>
            </w:r>
            <w:r>
              <w:t>трёхзначный с лидирующими нулями</w:t>
            </w:r>
          </w:p>
        </w:tc>
      </w:tr>
      <w:tr w:rsidR="008D3FBC" w14:paraId="7F8C83BB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7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Краткое наименование страны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A50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A" w14:textId="4F0B5FE7" w:rsidR="008D3FBC" w:rsidRDefault="008D3FBC" w:rsidP="00EB4CE7">
            <w:pPr>
              <w:pStyle w:val="TableNormal"/>
              <w:rPr>
                <w:noProof/>
              </w:rPr>
            </w:pPr>
            <w:r>
              <w:t>Краткое название страны на русском языке</w:t>
            </w:r>
          </w:p>
        </w:tc>
      </w:tr>
      <w:tr w:rsidR="008D3FBC" w14:paraId="7F8C83C0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C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Полное наименование страны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A70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BF" w14:textId="5F339E5A" w:rsidR="008D3FBC" w:rsidRDefault="008D3FBC" w:rsidP="00EB4CE7">
            <w:pPr>
              <w:pStyle w:val="TableNormal"/>
              <w:rPr>
                <w:noProof/>
              </w:rPr>
            </w:pPr>
            <w:r>
              <w:t>Полное официальное название страны на русском языке или пусто</w:t>
            </w:r>
            <w:r>
              <w:rPr>
                <w:noProof/>
              </w:rPr>
              <w:t xml:space="preserve">, </w:t>
            </w:r>
            <w:r>
              <w:t>если совпадает с кратким названием</w:t>
            </w:r>
          </w:p>
        </w:tc>
      </w:tr>
      <w:tr w:rsidR="008D3FBC" w14:paraId="7F8C83C5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1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Краткое наименование страны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A50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4" w14:textId="5A4EC514" w:rsidR="008D3FBC" w:rsidRDefault="008D3FBC" w:rsidP="00EB4CE7">
            <w:pPr>
              <w:pStyle w:val="TableNormal"/>
              <w:rPr>
                <w:noProof/>
              </w:rPr>
            </w:pPr>
            <w:r>
              <w:t>Краткое название страны на английском языке</w:t>
            </w:r>
          </w:p>
        </w:tc>
      </w:tr>
      <w:tr w:rsidR="008D3FBC" w14:paraId="7F8C83CA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6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Полное наименование страны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A70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Полное официальное название страны на английском языке или пусто</w:t>
            </w:r>
            <w:r>
              <w:rPr>
                <w:noProof/>
              </w:rPr>
              <w:t xml:space="preserve">, </w:t>
            </w:r>
            <w:r>
              <w:t>если совпадает с кратким названием</w:t>
            </w:r>
          </w:p>
        </w:tc>
      </w:tr>
      <w:tr w:rsidR="008D3FBC" w14:paraId="7F8C83CF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B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Дополнительная информация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AN255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CE" w14:textId="1AEB6DB4" w:rsidR="008D3FBC" w:rsidRDefault="008D3FBC" w:rsidP="00EB4CE7">
            <w:pPr>
              <w:pStyle w:val="TableNormal"/>
              <w:rPr>
                <w:noProof/>
              </w:rPr>
            </w:pPr>
            <w:r>
              <w:t>Дополнительная информация о стране на русском языке</w:t>
            </w:r>
          </w:p>
        </w:tc>
      </w:tr>
      <w:tr w:rsidR="008D3FBC" w14:paraId="7F8C83D4" w14:textId="77777777" w:rsidTr="00406172">
        <w:trPr>
          <w:cantSplit/>
          <w:tblCellSpacing w:w="0" w:type="nil"/>
        </w:trPr>
        <w:tc>
          <w:tcPr>
            <w:tcW w:w="119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D0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Дополнительная информация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59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D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AN255</w:t>
            </w:r>
          </w:p>
        </w:tc>
        <w:tc>
          <w:tcPr>
            <w:tcW w:w="11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D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09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3D3" w14:textId="54DC5946" w:rsidR="008D3FBC" w:rsidRDefault="008D3FBC" w:rsidP="00EB4CE7">
            <w:pPr>
              <w:pStyle w:val="TableNormal"/>
              <w:rPr>
                <w:noProof/>
              </w:rPr>
            </w:pPr>
            <w:r>
              <w:t>Дополнительная информация о стране на английском языке</w:t>
            </w:r>
          </w:p>
        </w:tc>
      </w:tr>
    </w:tbl>
    <w:p w14:paraId="6816B637" w14:textId="50A324E4" w:rsidR="008D3FBC" w:rsidRDefault="00406172" w:rsidP="00406172">
      <w:pPr>
        <w:pStyle w:val="Gap"/>
        <w:rPr>
          <w:noProof/>
        </w:rPr>
      </w:pPr>
      <w:r>
        <w:rPr>
          <w:noProof/>
        </w:rPr>
        <w:br w:type="page"/>
      </w:r>
    </w:p>
    <w:p w14:paraId="7F8C83D6" w14:textId="77777777" w:rsidR="008D3FBC" w:rsidRDefault="008D3FBC" w:rsidP="00F138C8">
      <w:pPr>
        <w:pStyle w:val="AppendixHeading3"/>
        <w:rPr>
          <w:noProof/>
        </w:rPr>
      </w:pPr>
      <w:bookmarkStart w:id="45" w:name="_Toc491095267"/>
      <w:r>
        <w:lastRenderedPageBreak/>
        <w:t>Массив данных справочника</w:t>
      </w:r>
      <w:bookmarkEnd w:id="45"/>
    </w:p>
    <w:p w14:paraId="7F8C83D7" w14:textId="347A7389" w:rsidR="008D3FBC" w:rsidRPr="000C01E6" w:rsidRDefault="008D3FBC" w:rsidP="008D3FBC">
      <w:pPr>
        <w:rPr>
          <w:noProof/>
        </w:rPr>
      </w:pPr>
      <w:r w:rsidRPr="000C01E6">
        <w:t>Содержит информацию для первичного заполнения данными  справочника</w:t>
      </w:r>
      <w:r w:rsidRPr="000C01E6">
        <w:rPr>
          <w:noProof/>
        </w:rPr>
        <w:t xml:space="preserve">. </w:t>
      </w:r>
      <w:r w:rsidRPr="000C01E6">
        <w:t>Содержание справочника из</w:t>
      </w:r>
      <w:r w:rsidRPr="000C01E6">
        <w:rPr>
          <w:noProof/>
        </w:rPr>
        <w:t>-</w:t>
      </w:r>
      <w:r w:rsidRPr="000C01E6">
        <w:t xml:space="preserve">за большого объема находится в </w:t>
      </w:r>
      <w:r w:rsidR="001D3CF9">
        <w:rPr>
          <w:noProof/>
        </w:rPr>
        <w:t>СУБД системы ПОНСИ и ПОСХД</w:t>
      </w:r>
      <w:r w:rsidRPr="000C01E6">
        <w:rPr>
          <w:noProof/>
        </w:rPr>
        <w:t>.</w:t>
      </w:r>
    </w:p>
    <w:p w14:paraId="7F8C83D8" w14:textId="77777777" w:rsidR="008D3FBC" w:rsidRDefault="008D3FBC" w:rsidP="008D3FBC">
      <w:pPr>
        <w:pStyle w:val="AppendixHeading2"/>
        <w:rPr>
          <w:noProof/>
        </w:rPr>
      </w:pPr>
      <w:bookmarkStart w:id="46" w:name="_Toc436040701"/>
      <w:bookmarkStart w:id="47" w:name="_Toc491095268"/>
      <w:r w:rsidRPr="00E63075">
        <w:t>Города</w:t>
      </w:r>
      <w:bookmarkEnd w:id="46"/>
      <w:bookmarkEnd w:id="47"/>
    </w:p>
    <w:p w14:paraId="7F8C83D9" w14:textId="7B56A187" w:rsidR="00896BFB" w:rsidRDefault="008D3FBC" w:rsidP="008D3FBC">
      <w:pPr>
        <w:rPr>
          <w:noProof/>
        </w:rPr>
      </w:pPr>
      <w:r w:rsidRPr="00B87AD9">
        <w:t xml:space="preserve">Источником данных справочника является реестр кодов пунктов месторасположений ИАТА </w:t>
      </w:r>
      <w:r w:rsidRPr="00B87AD9">
        <w:rPr>
          <w:noProof/>
        </w:rPr>
        <w:t>«</w:t>
      </w:r>
      <w:r w:rsidRPr="00727441">
        <w:rPr>
          <w:lang w:val="en-US"/>
        </w:rPr>
        <w:t>Location</w:t>
      </w:r>
      <w:r w:rsidRPr="00CE1446">
        <w:t xml:space="preserve"> </w:t>
      </w:r>
      <w:r w:rsidRPr="00727441">
        <w:rPr>
          <w:lang w:val="en-US"/>
        </w:rPr>
        <w:t>Identifiers</w:t>
      </w:r>
      <w:r w:rsidRPr="00B87AD9">
        <w:rPr>
          <w:noProof/>
        </w:rPr>
        <w:t>» (</w:t>
      </w:r>
      <w:r w:rsidRPr="00B87AD9">
        <w:t>основной</w:t>
      </w:r>
      <w:r w:rsidRPr="00B87AD9">
        <w:rPr>
          <w:noProof/>
        </w:rPr>
        <w:t xml:space="preserve">, </w:t>
      </w:r>
      <w:r w:rsidRPr="00B87AD9">
        <w:t xml:space="preserve">поставщик данных </w:t>
      </w:r>
      <w:r w:rsidRPr="00727441">
        <w:rPr>
          <w:lang w:val="en-US"/>
        </w:rPr>
        <w:t>OAG</w:t>
      </w:r>
      <w:r w:rsidRPr="00CE1446">
        <w:t xml:space="preserve"> </w:t>
      </w:r>
      <w:r w:rsidRPr="00727441">
        <w:rPr>
          <w:lang w:val="en-US"/>
        </w:rPr>
        <w:t>Reference</w:t>
      </w:r>
      <w:r w:rsidRPr="00CE1446">
        <w:t xml:space="preserve"> </w:t>
      </w:r>
      <w:r w:rsidRPr="00727441">
        <w:rPr>
          <w:lang w:val="en-US"/>
        </w:rPr>
        <w:t>Data</w:t>
      </w:r>
      <w:r w:rsidRPr="00CE1446">
        <w:t xml:space="preserve"> </w:t>
      </w:r>
      <w:r w:rsidRPr="00B87AD9">
        <w:rPr>
          <w:noProof/>
        </w:rPr>
        <w:t>«</w:t>
      </w:r>
      <w:r w:rsidRPr="00727441">
        <w:rPr>
          <w:lang w:val="en-US"/>
        </w:rPr>
        <w:t>Locations</w:t>
      </w:r>
      <w:r w:rsidRPr="00B87AD9">
        <w:rPr>
          <w:noProof/>
        </w:rPr>
        <w:t xml:space="preserve">» 11.2014, </w:t>
      </w:r>
      <w:r w:rsidRPr="00B87AD9">
        <w:t>самый полный реестр</w:t>
      </w:r>
      <w:r w:rsidRPr="00B87AD9">
        <w:rPr>
          <w:noProof/>
        </w:rPr>
        <w:t xml:space="preserve">, </w:t>
      </w:r>
      <w:r w:rsidRPr="00B87AD9">
        <w:t>содержащий коды</w:t>
      </w:r>
      <w:r w:rsidRPr="00B87AD9">
        <w:rPr>
          <w:noProof/>
        </w:rPr>
        <w:t xml:space="preserve">, </w:t>
      </w:r>
      <w:r w:rsidRPr="00B87AD9">
        <w:t>названия</w:t>
      </w:r>
      <w:r w:rsidRPr="00B87AD9">
        <w:rPr>
          <w:noProof/>
        </w:rPr>
        <w:t xml:space="preserve"> </w:t>
      </w:r>
      <w:r w:rsidRPr="00B87AD9">
        <w:t xml:space="preserve">и типы географических пунктов на латинице </w:t>
      </w:r>
      <w:r w:rsidRPr="00B87AD9">
        <w:rPr>
          <w:noProof/>
        </w:rPr>
        <w:t>(</w:t>
      </w:r>
      <w:r w:rsidRPr="00B87AD9">
        <w:t>городов</w:t>
      </w:r>
      <w:r w:rsidRPr="00B87AD9">
        <w:rPr>
          <w:noProof/>
        </w:rPr>
        <w:t xml:space="preserve">, </w:t>
      </w:r>
      <w:r w:rsidRPr="00B87AD9">
        <w:t>аэропортов</w:t>
      </w:r>
      <w:r w:rsidRPr="00B87AD9">
        <w:rPr>
          <w:noProof/>
        </w:rPr>
        <w:t xml:space="preserve">, </w:t>
      </w:r>
      <w:r w:rsidRPr="00B87AD9">
        <w:t>ж</w:t>
      </w:r>
      <w:r w:rsidRPr="00B87AD9">
        <w:rPr>
          <w:noProof/>
        </w:rPr>
        <w:t>/</w:t>
      </w:r>
      <w:r w:rsidRPr="00B87AD9">
        <w:t>д станций</w:t>
      </w:r>
      <w:r w:rsidRPr="00B87AD9">
        <w:rPr>
          <w:noProof/>
        </w:rPr>
        <w:t xml:space="preserve">, </w:t>
      </w:r>
      <w:r w:rsidRPr="00B87AD9">
        <w:t>автобусных станций</w:t>
      </w:r>
      <w:r w:rsidRPr="00B87AD9">
        <w:rPr>
          <w:noProof/>
        </w:rPr>
        <w:t xml:space="preserve">, </w:t>
      </w:r>
      <w:r w:rsidRPr="00B87AD9">
        <w:t>морских портов и т</w:t>
      </w:r>
      <w:r w:rsidRPr="00B87AD9">
        <w:rPr>
          <w:noProof/>
        </w:rPr>
        <w:t>.</w:t>
      </w:r>
      <w:r w:rsidRPr="00B87AD9">
        <w:t>п</w:t>
      </w:r>
      <w:r w:rsidRPr="00B87AD9">
        <w:rPr>
          <w:noProof/>
        </w:rPr>
        <w:t xml:space="preserve">.). </w:t>
      </w:r>
      <w:r w:rsidRPr="00B87AD9">
        <w:t>Проверить наличие кода у города можно по названию или коду в реестре ИАТА</w:t>
      </w:r>
      <w:r w:rsidRPr="00B87AD9">
        <w:rPr>
          <w:noProof/>
        </w:rPr>
        <w:t xml:space="preserve">, </w:t>
      </w:r>
      <w:r w:rsidRPr="00B87AD9">
        <w:t>по ссылке</w:t>
      </w:r>
      <w:r w:rsidRPr="00B87AD9">
        <w:rPr>
          <w:noProof/>
        </w:rPr>
        <w:t xml:space="preserve">: </w:t>
      </w:r>
      <w:r w:rsidRPr="00727441">
        <w:rPr>
          <w:lang w:val="en-US"/>
        </w:rPr>
        <w:t>http</w:t>
      </w:r>
      <w:r w:rsidRPr="00B87AD9">
        <w:rPr>
          <w:noProof/>
        </w:rPr>
        <w:t>://</w:t>
      </w:r>
      <w:r w:rsidRPr="00727441">
        <w:rPr>
          <w:lang w:val="en-US"/>
        </w:rPr>
        <w:t>www</w:t>
      </w:r>
      <w:r w:rsidRPr="00B87AD9">
        <w:rPr>
          <w:noProof/>
        </w:rPr>
        <w:t>.</w:t>
      </w:r>
      <w:r w:rsidRPr="00727441">
        <w:rPr>
          <w:lang w:val="en-US"/>
        </w:rPr>
        <w:t>iata</w:t>
      </w:r>
      <w:r w:rsidRPr="00B87AD9">
        <w:rPr>
          <w:noProof/>
        </w:rPr>
        <w:t>.</w:t>
      </w:r>
      <w:r w:rsidRPr="00727441">
        <w:rPr>
          <w:lang w:val="en-US"/>
        </w:rPr>
        <w:t>org</w:t>
      </w:r>
      <w:r w:rsidRPr="00B87AD9">
        <w:rPr>
          <w:noProof/>
        </w:rPr>
        <w:t>/</w:t>
      </w:r>
      <w:r w:rsidRPr="00727441">
        <w:rPr>
          <w:lang w:val="en-US"/>
        </w:rPr>
        <w:t>publications</w:t>
      </w:r>
      <w:r w:rsidRPr="00B87AD9">
        <w:rPr>
          <w:noProof/>
        </w:rPr>
        <w:t>/</w:t>
      </w:r>
      <w:r w:rsidRPr="00727441">
        <w:rPr>
          <w:lang w:val="en-US"/>
        </w:rPr>
        <w:t>Pages</w:t>
      </w:r>
      <w:r w:rsidRPr="00B87AD9">
        <w:rPr>
          <w:noProof/>
        </w:rPr>
        <w:t>/</w:t>
      </w:r>
      <w:r w:rsidRPr="00727441">
        <w:rPr>
          <w:lang w:val="en-US"/>
        </w:rPr>
        <w:t>code</w:t>
      </w:r>
      <w:r w:rsidRPr="00B87AD9">
        <w:rPr>
          <w:noProof/>
        </w:rPr>
        <w:t>-</w:t>
      </w:r>
      <w:r w:rsidRPr="00727441">
        <w:rPr>
          <w:lang w:val="en-US"/>
        </w:rPr>
        <w:t>search</w:t>
      </w:r>
      <w:r w:rsidRPr="00B87AD9">
        <w:rPr>
          <w:noProof/>
        </w:rPr>
        <w:t>.</w:t>
      </w:r>
      <w:r w:rsidRPr="00727441">
        <w:rPr>
          <w:lang w:val="en-US"/>
        </w:rPr>
        <w:t>aspx</w:t>
      </w:r>
      <w:r w:rsidR="00896BFB">
        <w:rPr>
          <w:noProof/>
        </w:rPr>
        <w:t>.</w:t>
      </w:r>
    </w:p>
    <w:p w14:paraId="7F8C83DA" w14:textId="77777777" w:rsidR="008D3FBC" w:rsidRDefault="008D3FBC" w:rsidP="00F138C8">
      <w:pPr>
        <w:pStyle w:val="AppendixHeading3"/>
      </w:pPr>
      <w:bookmarkStart w:id="48" w:name="_Toc491095269"/>
      <w:r>
        <w:t>Структура справочника</w:t>
      </w:r>
      <w:bookmarkEnd w:id="48"/>
    </w:p>
    <w:p w14:paraId="24518308" w14:textId="3C9D26FC" w:rsidR="009A1328" w:rsidRPr="009A1328" w:rsidRDefault="009A1328" w:rsidP="009A1328">
      <w:r w:rsidRPr="009A1328">
        <w:t>Структура справочника «Города»</w:t>
      </w:r>
      <w:r>
        <w:t xml:space="preserve"> представлена в </w:t>
      </w:r>
      <w:r w:rsidR="00FA0B0B">
        <w:t>таблиц</w:t>
      </w:r>
      <w:r w:rsidR="000F5B0D">
        <w:t>е</w:t>
      </w:r>
      <w:r>
        <w:t xml:space="preserve"> </w:t>
      </w:r>
      <w:r w:rsidR="00EB4CE7">
        <w:fldChar w:fldCharType="begin"/>
      </w:r>
      <w:r w:rsidR="00EB4CE7">
        <w:instrText xml:space="preserve"> REF  СС_6 \h  \* MERGEFORMAT </w:instrText>
      </w:r>
      <w:r w:rsidR="00EB4CE7">
        <w:fldChar w:fldCharType="separate"/>
      </w:r>
      <w:r w:rsidR="000F5B0D" w:rsidRPr="000F5B0D">
        <w:t>А.10</w:t>
      </w:r>
      <w:r w:rsidR="00EB4CE7">
        <w:fldChar w:fldCharType="end"/>
      </w:r>
    </w:p>
    <w:p w14:paraId="7F8C83DB" w14:textId="2B886B77" w:rsidR="008D3FBC" w:rsidRPr="00ED51B6" w:rsidRDefault="008D3FBC" w:rsidP="008D3FBC">
      <w:pPr>
        <w:pStyle w:val="TableCaption"/>
        <w:rPr>
          <w:b w:val="0"/>
          <w:noProof/>
        </w:rPr>
      </w:pPr>
      <w:bookmarkStart w:id="49" w:name="_Toc491100825"/>
      <w:r w:rsidRPr="00ED51B6">
        <w:rPr>
          <w:b w:val="0"/>
        </w:rPr>
        <w:t xml:space="preserve">Таблица </w:t>
      </w:r>
      <w:bookmarkStart w:id="50" w:name="СС_6"/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StyleRef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AppendixHeading</w:instrText>
      </w:r>
      <w:r w:rsidRPr="00ED51B6">
        <w:rPr>
          <w:b w:val="0"/>
          <w:noProof/>
        </w:rPr>
        <w:instrText xml:space="preserve"> 1"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ED51B6">
        <w:rPr>
          <w:b w:val="0"/>
          <w:noProof/>
        </w:rPr>
        <w:fldChar w:fldCharType="end"/>
      </w:r>
      <w:r w:rsidRPr="00ED51B6">
        <w:rPr>
          <w:b w:val="0"/>
          <w:noProof/>
        </w:rPr>
        <w:t>.</w:t>
      </w:r>
      <w:r w:rsidR="008A62BA">
        <w:rPr>
          <w:b w:val="0"/>
          <w:noProof/>
        </w:rPr>
        <w:t>10</w:t>
      </w:r>
      <w:bookmarkEnd w:id="50"/>
      <w:r w:rsidRPr="00ED51B6">
        <w:rPr>
          <w:b w:val="0"/>
          <w:noProof/>
        </w:rPr>
        <w:t xml:space="preserve">- </w:t>
      </w:r>
      <w:r w:rsidRPr="00ED51B6">
        <w:rPr>
          <w:b w:val="0"/>
        </w:rPr>
        <w:t xml:space="preserve">Структура справочника </w:t>
      </w:r>
      <w:r w:rsidRPr="00ED51B6">
        <w:rPr>
          <w:b w:val="0"/>
          <w:noProof/>
        </w:rPr>
        <w:t>«</w:t>
      </w:r>
      <w:r w:rsidRPr="00ED51B6">
        <w:rPr>
          <w:b w:val="0"/>
        </w:rPr>
        <w:t>Города</w:t>
      </w:r>
      <w:r w:rsidRPr="00ED51B6">
        <w:rPr>
          <w:b w:val="0"/>
          <w:noProof/>
        </w:rPr>
        <w:t>»</w:t>
      </w:r>
      <w:bookmarkEnd w:id="49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230"/>
        <w:gridCol w:w="2465"/>
        <w:gridCol w:w="4498"/>
      </w:tblGrid>
      <w:tr w:rsidR="008D3FBC" w14:paraId="7F8C83E0" w14:textId="77777777" w:rsidTr="00ED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7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DC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6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DD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2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DE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31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D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3E5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4" w14:textId="3EAB0704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>от А</w:t>
            </w:r>
            <w:r>
              <w:rPr>
                <w:noProof/>
              </w:rPr>
              <w:t>-</w:t>
            </w:r>
            <w:r>
              <w:t>Я</w:t>
            </w:r>
            <w:r>
              <w:rPr>
                <w:noProof/>
              </w:rPr>
              <w:t xml:space="preserve">, </w:t>
            </w:r>
            <w:r>
              <w:t xml:space="preserve">включая цифровые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8D3FBC" w14:paraId="7F8C83EA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IATA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9" w14:textId="42390B7B" w:rsidR="008D3FBC" w:rsidRPr="00ED51B6" w:rsidRDefault="008D3FBC" w:rsidP="00EB4CE7">
            <w:pPr>
              <w:pStyle w:val="TableNormal"/>
              <w:rPr>
                <w:noProof/>
              </w:rPr>
            </w:pPr>
            <w:r>
              <w:t xml:space="preserve">Официальный </w:t>
            </w:r>
            <w:r>
              <w:rPr>
                <w:noProof/>
              </w:rPr>
              <w:t>3-</w:t>
            </w:r>
            <w:r>
              <w:t>х буквенный код географического пункта</w:t>
            </w:r>
            <w:r>
              <w:rPr>
                <w:noProof/>
              </w:rPr>
              <w:t xml:space="preserve">, </w:t>
            </w:r>
            <w:r>
              <w:t xml:space="preserve">полученный в файле </w:t>
            </w:r>
            <w:r w:rsidRPr="00727441">
              <w:rPr>
                <w:lang w:val="en-US"/>
              </w:rPr>
              <w:t>OAG</w:t>
            </w:r>
          </w:p>
        </w:tc>
      </w:tr>
      <w:tr w:rsidR="008D3FBC" w14:paraId="7F8C83EF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ICAO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AN4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EE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>Если нет</w:t>
            </w:r>
            <w:r>
              <w:rPr>
                <w:noProof/>
              </w:rPr>
              <w:t xml:space="preserve">, </w:t>
            </w:r>
            <w:r>
              <w:t>то пустое</w:t>
            </w:r>
            <w:r>
              <w:rPr>
                <w:noProof/>
              </w:rPr>
              <w:t>.</w:t>
            </w:r>
          </w:p>
        </w:tc>
      </w:tr>
      <w:tr w:rsidR="008D3FBC" w14:paraId="7F8C83F4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РФ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3" w14:textId="217A3E29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Внутренний Российский </w:t>
            </w:r>
            <w:r>
              <w:rPr>
                <w:noProof/>
              </w:rPr>
              <w:t>3-</w:t>
            </w:r>
            <w:r>
              <w:t>х буквенный код города на кириллице</w:t>
            </w:r>
            <w:r>
              <w:rPr>
                <w:noProof/>
              </w:rPr>
              <w:t xml:space="preserve">, </w:t>
            </w:r>
            <w:r>
              <w:t>если есть</w:t>
            </w:r>
          </w:p>
        </w:tc>
      </w:tr>
      <w:tr w:rsidR="008D3FBC" w14:paraId="7F8C83F9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Страна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8" w14:textId="69AF6184" w:rsidR="008D3FBC" w:rsidRDefault="00896BFB" w:rsidP="00EB4CE7">
            <w:pPr>
              <w:pStyle w:val="TableNormal"/>
              <w:rPr>
                <w:noProof/>
              </w:rPr>
            </w:pPr>
            <w:r>
              <w:rPr>
                <w:noProof/>
              </w:rPr>
              <w:t>2-х буквенный код страны (справочник «Страны»)</w:t>
            </w:r>
          </w:p>
        </w:tc>
      </w:tr>
      <w:tr w:rsidR="008D3FBC" w14:paraId="7F8C83FE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A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Название города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ru</w:t>
            </w:r>
            <w:r>
              <w:rPr>
                <w:noProof/>
              </w:rPr>
              <w:t>)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D" w14:textId="083CEEC1" w:rsidR="008D3FBC" w:rsidRDefault="008D3FBC" w:rsidP="00EB4CE7">
            <w:pPr>
              <w:pStyle w:val="TableNormal"/>
              <w:rPr>
                <w:noProof/>
              </w:rPr>
            </w:pPr>
            <w:r>
              <w:t>Наименование на русском языке</w:t>
            </w:r>
          </w:p>
        </w:tc>
      </w:tr>
      <w:tr w:rsidR="008D3FBC" w14:paraId="7F8C8403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3FF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t xml:space="preserve">Название города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en</w:t>
            </w:r>
            <w:r>
              <w:rPr>
                <w:noProof/>
              </w:rPr>
              <w:t>)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0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2" w14:textId="24A027E0" w:rsidR="008D3FBC" w:rsidRDefault="008D3FBC" w:rsidP="00EB4CE7">
            <w:pPr>
              <w:pStyle w:val="TableNormal"/>
              <w:rPr>
                <w:noProof/>
              </w:rPr>
            </w:pPr>
            <w:r>
              <w:t>Наименование на английском языке</w:t>
            </w:r>
          </w:p>
        </w:tc>
      </w:tr>
      <w:tr w:rsidR="008D3FBC" w14:paraId="7F8C8408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Широта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7" w14:textId="2F2673F9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Географическая широта </w:t>
            </w:r>
            <w:r>
              <w:rPr>
                <w:noProof/>
              </w:rPr>
              <w:t>(</w:t>
            </w:r>
            <w:r>
              <w:t xml:space="preserve">текстовый формат </w:t>
            </w:r>
            <w:r>
              <w:rPr>
                <w:noProof/>
              </w:rPr>
              <w:t xml:space="preserve">- </w:t>
            </w:r>
            <w:r>
              <w:t xml:space="preserve">символ </w:t>
            </w:r>
            <w:r>
              <w:rPr>
                <w:noProof/>
              </w:rPr>
              <w:t>«</w:t>
            </w:r>
            <w:r>
              <w:t>точки</w:t>
            </w:r>
            <w:r>
              <w:rPr>
                <w:noProof/>
              </w:rPr>
              <w:t xml:space="preserve">», </w:t>
            </w:r>
            <w:r>
              <w:t xml:space="preserve">цифры </w:t>
            </w:r>
            <w:r>
              <w:rPr>
                <w:noProof/>
              </w:rPr>
              <w:t xml:space="preserve">0-9, </w:t>
            </w:r>
            <w:r>
              <w:t>буквы латинского алфавита</w:t>
            </w:r>
            <w:r>
              <w:rPr>
                <w:noProof/>
              </w:rPr>
              <w:t xml:space="preserve">: </w:t>
            </w:r>
            <w:r w:rsidRPr="0027679E">
              <w:rPr>
                <w:lang w:val="en-US"/>
              </w:rPr>
              <w:t>E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N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S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W</w:t>
            </w:r>
            <w:r w:rsidRPr="00C518C7">
              <w:t xml:space="preserve"> </w:t>
            </w:r>
            <w:r>
              <w:rPr>
                <w:noProof/>
              </w:rPr>
              <w:t xml:space="preserve">– </w:t>
            </w:r>
            <w:r>
              <w:t xml:space="preserve">может быть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 xml:space="preserve">90 </w:t>
            </w:r>
            <w:r>
              <w:t>градусов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17.21.</w:t>
            </w:r>
            <w:r w:rsidRPr="003E036E">
              <w:t>09</w:t>
            </w:r>
            <w:r w:rsidRPr="004921F5">
              <w:rPr>
                <w:lang w:val="en-US"/>
              </w:rPr>
              <w:t>S</w:t>
            </w:r>
            <w:r w:rsidRPr="003E036E">
              <w:t xml:space="preserve">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OAG</w:t>
            </w:r>
            <w:r>
              <w:rPr>
                <w:noProof/>
              </w:rPr>
              <w:t>))</w:t>
            </w:r>
          </w:p>
        </w:tc>
      </w:tr>
      <w:tr w:rsidR="008D3FBC" w14:paraId="7F8C840D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lastRenderedPageBreak/>
              <w:t>Долгота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C" w14:textId="713BE8C0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Географическая долгота </w:t>
            </w:r>
            <w:r>
              <w:rPr>
                <w:noProof/>
              </w:rPr>
              <w:t>(</w:t>
            </w:r>
            <w:r>
              <w:t xml:space="preserve">текстовый формат </w:t>
            </w:r>
            <w:r>
              <w:rPr>
                <w:noProof/>
              </w:rPr>
              <w:t xml:space="preserve">- </w:t>
            </w:r>
            <w:r>
              <w:t xml:space="preserve">символ </w:t>
            </w:r>
            <w:r>
              <w:rPr>
                <w:noProof/>
              </w:rPr>
              <w:t>«</w:t>
            </w:r>
            <w:r>
              <w:t>точки</w:t>
            </w:r>
            <w:r>
              <w:rPr>
                <w:noProof/>
              </w:rPr>
              <w:t xml:space="preserve">», </w:t>
            </w:r>
            <w:r>
              <w:t xml:space="preserve">цифры </w:t>
            </w:r>
            <w:r>
              <w:rPr>
                <w:noProof/>
              </w:rPr>
              <w:t xml:space="preserve">0-9, </w:t>
            </w:r>
            <w:r>
              <w:t>буквы латинского алфавита</w:t>
            </w:r>
            <w:r>
              <w:rPr>
                <w:noProof/>
              </w:rPr>
              <w:t xml:space="preserve">: </w:t>
            </w:r>
            <w:r w:rsidRPr="0027679E">
              <w:rPr>
                <w:lang w:val="en-US"/>
              </w:rPr>
              <w:t>E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N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S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W</w:t>
            </w:r>
            <w:r w:rsidRPr="00C518C7">
              <w:t xml:space="preserve"> </w:t>
            </w:r>
            <w:r>
              <w:rPr>
                <w:noProof/>
              </w:rPr>
              <w:t xml:space="preserve">– </w:t>
            </w:r>
            <w:r>
              <w:t xml:space="preserve">может быть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 xml:space="preserve">180 </w:t>
            </w:r>
            <w:r>
              <w:t>градусов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145.30.</w:t>
            </w:r>
            <w:r w:rsidRPr="003E036E">
              <w:t>36</w:t>
            </w:r>
            <w:r w:rsidRPr="004921F5">
              <w:rPr>
                <w:lang w:val="en-US"/>
              </w:rPr>
              <w:t>W</w:t>
            </w:r>
            <w:r w:rsidRPr="003E036E">
              <w:t xml:space="preserve"> </w:t>
            </w:r>
            <w:r>
              <w:t xml:space="preserve">или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OG</w:t>
            </w:r>
            <w:r>
              <w:rPr>
                <w:noProof/>
              </w:rPr>
              <w:t>))</w:t>
            </w:r>
          </w:p>
        </w:tc>
      </w:tr>
      <w:tr w:rsidR="008D3FBC" w14:paraId="7F8C8412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Часовой пояс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0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1" w14:textId="6762F602" w:rsidR="008D3FBC" w:rsidRDefault="00896BFB" w:rsidP="00EB4CE7">
            <w:pPr>
              <w:pStyle w:val="TableNormal"/>
              <w:rPr>
                <w:noProof/>
              </w:rPr>
            </w:pPr>
            <w:r>
              <w:t>Название часового пояса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«</w:t>
            </w:r>
            <w:r>
              <w:t>Камчатское время</w:t>
            </w:r>
            <w:r>
              <w:rPr>
                <w:noProof/>
              </w:rPr>
              <w:t>»</w:t>
            </w:r>
          </w:p>
        </w:tc>
      </w:tr>
      <w:tr w:rsidR="008D3FBC" w14:paraId="7F8C8417" w14:textId="77777777" w:rsidTr="00ED51B6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633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269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315" w:type="pct"/>
            <w:tcMar>
              <w:top w:w="0" w:type="dxa"/>
              <w:left w:w="108" w:type="dxa"/>
              <w:bottom w:w="57" w:type="dxa"/>
              <w:right w:w="108" w:type="dxa"/>
            </w:tcMar>
          </w:tcPr>
          <w:p w14:paraId="7F8C8416" w14:textId="225D1107" w:rsidR="008D3FBC" w:rsidRDefault="00896BFB" w:rsidP="00EB4CE7">
            <w:pPr>
              <w:pStyle w:val="TableNormal"/>
              <w:rPr>
                <w:noProof/>
              </w:rPr>
            </w:pPr>
            <w:r>
              <w:t>Дополнительная информация по городу</w:t>
            </w:r>
          </w:p>
        </w:tc>
      </w:tr>
    </w:tbl>
    <w:p w14:paraId="7F8C8418" w14:textId="77777777" w:rsidR="008D3FBC" w:rsidRDefault="008D3FBC" w:rsidP="008D3FBC">
      <w:pPr>
        <w:pStyle w:val="Gap"/>
        <w:rPr>
          <w:noProof/>
        </w:rPr>
      </w:pPr>
    </w:p>
    <w:p w14:paraId="7F8C8419" w14:textId="77777777" w:rsidR="008D3FBC" w:rsidRDefault="008D3FBC" w:rsidP="00F138C8">
      <w:pPr>
        <w:pStyle w:val="AppendixHeading3"/>
        <w:rPr>
          <w:noProof/>
        </w:rPr>
      </w:pPr>
      <w:bookmarkStart w:id="51" w:name="_Toc491095270"/>
      <w:r>
        <w:t>Массив данных справочника</w:t>
      </w:r>
      <w:bookmarkEnd w:id="51"/>
    </w:p>
    <w:p w14:paraId="7F8C841A" w14:textId="141B075C" w:rsidR="008D3FBC" w:rsidRPr="00B87AD9" w:rsidRDefault="008D3FBC" w:rsidP="008D3FBC">
      <w:pPr>
        <w:rPr>
          <w:noProof/>
        </w:rPr>
      </w:pPr>
      <w:r w:rsidRPr="00B87AD9">
        <w:t>Содержит информацию для первичного заполнения  справочника</w:t>
      </w:r>
      <w:r w:rsidRPr="00B87AD9">
        <w:rPr>
          <w:noProof/>
        </w:rPr>
        <w:t xml:space="preserve">. </w:t>
      </w:r>
      <w:r w:rsidRPr="00B87AD9">
        <w:t>Содержание справочника из</w:t>
      </w:r>
      <w:r w:rsidRPr="00B87AD9">
        <w:rPr>
          <w:noProof/>
        </w:rPr>
        <w:t>-</w:t>
      </w:r>
      <w:r w:rsidRPr="00B87AD9">
        <w:t xml:space="preserve">за большого объема находится </w:t>
      </w:r>
      <w:r w:rsidR="001D3CF9">
        <w:t xml:space="preserve">в </w:t>
      </w:r>
      <w:r w:rsidR="001D3CF9">
        <w:rPr>
          <w:noProof/>
        </w:rPr>
        <w:t>СУБД системы ПОНСИ и ПОСХД</w:t>
      </w:r>
      <w:r w:rsidR="009A1328">
        <w:rPr>
          <w:noProof/>
        </w:rPr>
        <w:t>.</w:t>
      </w:r>
    </w:p>
    <w:p w14:paraId="7F8C841B" w14:textId="130937EE" w:rsidR="008D3FBC" w:rsidRDefault="00EA616E" w:rsidP="008D3FBC">
      <w:pPr>
        <w:pStyle w:val="AppendixHeading2"/>
        <w:rPr>
          <w:noProof/>
        </w:rPr>
      </w:pPr>
      <w:bookmarkStart w:id="52" w:name="_Toc436040702"/>
      <w:bookmarkStart w:id="53" w:name="_Toc491095271"/>
      <w:r>
        <w:t>Авиап</w:t>
      </w:r>
      <w:r w:rsidR="008D3FBC" w:rsidRPr="00E63075">
        <w:t>еревозчики</w:t>
      </w:r>
      <w:bookmarkEnd w:id="52"/>
      <w:bookmarkEnd w:id="53"/>
    </w:p>
    <w:p w14:paraId="7F8C841C" w14:textId="457FBE3D" w:rsidR="008D3FBC" w:rsidRPr="00405C23" w:rsidRDefault="008D3FBC" w:rsidP="008D3FBC">
      <w:pPr>
        <w:rPr>
          <w:noProof/>
        </w:rPr>
      </w:pPr>
      <w:r w:rsidRPr="00405C23">
        <w:t>Источниками данных справочника являются</w:t>
      </w:r>
      <w:r w:rsidRPr="00405C23">
        <w:rPr>
          <w:noProof/>
        </w:rPr>
        <w:t xml:space="preserve">: </w:t>
      </w:r>
      <w:r w:rsidRPr="00405C23">
        <w:t xml:space="preserve">файл реестра перевозчиков </w:t>
      </w:r>
      <w:r w:rsidRPr="00727441">
        <w:rPr>
          <w:lang w:val="en-US"/>
        </w:rPr>
        <w:t>IATA</w:t>
      </w:r>
      <w:r w:rsidRPr="00CE1446">
        <w:t xml:space="preserve"> </w:t>
      </w:r>
      <w:r w:rsidRPr="00405C23">
        <w:rPr>
          <w:noProof/>
        </w:rPr>
        <w:t>(</w:t>
      </w:r>
      <w:r w:rsidRPr="00405C23">
        <w:t xml:space="preserve">файл поставщика данных </w:t>
      </w:r>
      <w:r w:rsidRPr="00727441">
        <w:rPr>
          <w:lang w:val="en-US"/>
        </w:rPr>
        <w:t>OAG</w:t>
      </w:r>
      <w:r w:rsidRPr="00CE1446">
        <w:t xml:space="preserve"> </w:t>
      </w:r>
      <w:r w:rsidRPr="00727441">
        <w:rPr>
          <w:lang w:val="en-US"/>
        </w:rPr>
        <w:t>Reference</w:t>
      </w:r>
      <w:r w:rsidRPr="00CE1446">
        <w:t xml:space="preserve"> </w:t>
      </w:r>
      <w:r w:rsidRPr="00727441">
        <w:rPr>
          <w:lang w:val="en-US"/>
        </w:rPr>
        <w:t>Data</w:t>
      </w:r>
      <w:r w:rsidRPr="00CE1446">
        <w:t xml:space="preserve"> </w:t>
      </w:r>
      <w:r w:rsidRPr="00405C23">
        <w:rPr>
          <w:noProof/>
        </w:rPr>
        <w:t>«</w:t>
      </w:r>
      <w:r w:rsidRPr="00727441">
        <w:rPr>
          <w:lang w:val="en-US"/>
        </w:rPr>
        <w:t>Carriers</w:t>
      </w:r>
      <w:r w:rsidRPr="00405C23">
        <w:rPr>
          <w:noProof/>
        </w:rPr>
        <w:t xml:space="preserve">» </w:t>
      </w:r>
      <w:r w:rsidRPr="00405C23">
        <w:t xml:space="preserve">от </w:t>
      </w:r>
      <w:r w:rsidRPr="00405C23">
        <w:rPr>
          <w:noProof/>
        </w:rPr>
        <w:t xml:space="preserve">11.2014) </w:t>
      </w:r>
      <w:r w:rsidRPr="00405C23">
        <w:t>и сайты перевозчиков</w:t>
      </w:r>
      <w:r w:rsidRPr="00405C23">
        <w:rPr>
          <w:noProof/>
        </w:rPr>
        <w:t xml:space="preserve">. </w:t>
      </w:r>
      <w:r w:rsidRPr="00405C23">
        <w:t>Авиакомпании Российской Федерации</w:t>
      </w:r>
      <w:r w:rsidRPr="00405C23">
        <w:rPr>
          <w:noProof/>
        </w:rPr>
        <w:t xml:space="preserve">, </w:t>
      </w:r>
      <w:r w:rsidRPr="00405C23">
        <w:t>имеющие действующие коммерческие сертификаты</w:t>
      </w:r>
      <w:r w:rsidR="00A0266E">
        <w:t>,</w:t>
      </w:r>
      <w:r w:rsidRPr="00405C23">
        <w:t xml:space="preserve"> включены из перечня Федерального государственного унитарного предприятия </w:t>
      </w:r>
      <w:r w:rsidRPr="00405C23">
        <w:rPr>
          <w:noProof/>
        </w:rPr>
        <w:t>“</w:t>
      </w:r>
      <w:r w:rsidRPr="00405C23">
        <w:t>Государственная корпорация по организации воздушного движения в Российской Федерации</w:t>
      </w:r>
      <w:r w:rsidRPr="00405C23">
        <w:rPr>
          <w:noProof/>
        </w:rPr>
        <w:t>” (</w:t>
      </w:r>
      <w:r w:rsidRPr="00405C23">
        <w:t xml:space="preserve">ФГУП </w:t>
      </w:r>
      <w:r w:rsidRPr="00405C23">
        <w:rPr>
          <w:noProof/>
        </w:rPr>
        <w:t>“</w:t>
      </w:r>
      <w:r w:rsidRPr="00405C23">
        <w:t>Госкорпорация по ОрВД</w:t>
      </w:r>
      <w:r w:rsidRPr="00405C23">
        <w:rPr>
          <w:noProof/>
        </w:rPr>
        <w:t xml:space="preserve">”, </w:t>
      </w:r>
      <w:r w:rsidRPr="00405C23">
        <w:t xml:space="preserve">по информации базы данных на </w:t>
      </w:r>
      <w:r w:rsidRPr="00405C23">
        <w:rPr>
          <w:noProof/>
        </w:rPr>
        <w:t xml:space="preserve">8 </w:t>
      </w:r>
      <w:r w:rsidRPr="00405C23">
        <w:t xml:space="preserve">декабря </w:t>
      </w:r>
      <w:r w:rsidRPr="00405C23">
        <w:rPr>
          <w:noProof/>
        </w:rPr>
        <w:t xml:space="preserve">2014 </w:t>
      </w:r>
      <w:r w:rsidRPr="00405C23">
        <w:t>года</w:t>
      </w:r>
      <w:r w:rsidRPr="00405C23">
        <w:rPr>
          <w:noProof/>
        </w:rPr>
        <w:t xml:space="preserve">). </w:t>
      </w:r>
      <w:r w:rsidRPr="00405C23">
        <w:t>Проверить наличие кода у перевозчика по названию или коду в реестре ИАТА можно по ссылке</w:t>
      </w:r>
      <w:r w:rsidRPr="00405C23">
        <w:rPr>
          <w:noProof/>
        </w:rPr>
        <w:t xml:space="preserve">: </w:t>
      </w:r>
      <w:r w:rsidRPr="00727441">
        <w:rPr>
          <w:lang w:val="en-US"/>
        </w:rPr>
        <w:t>http</w:t>
      </w:r>
      <w:r w:rsidRPr="00405C23">
        <w:rPr>
          <w:noProof/>
        </w:rPr>
        <w:t>://</w:t>
      </w:r>
      <w:r w:rsidRPr="00727441">
        <w:rPr>
          <w:lang w:val="en-US"/>
        </w:rPr>
        <w:t>www</w:t>
      </w:r>
      <w:r w:rsidRPr="00405C23">
        <w:rPr>
          <w:noProof/>
        </w:rPr>
        <w:t>.</w:t>
      </w:r>
      <w:r w:rsidRPr="00727441">
        <w:rPr>
          <w:lang w:val="en-US"/>
        </w:rPr>
        <w:t>iata</w:t>
      </w:r>
      <w:r w:rsidRPr="00405C23">
        <w:rPr>
          <w:noProof/>
        </w:rPr>
        <w:t>.</w:t>
      </w:r>
      <w:r w:rsidRPr="00727441">
        <w:rPr>
          <w:lang w:val="en-US"/>
        </w:rPr>
        <w:t>org</w:t>
      </w:r>
      <w:r w:rsidRPr="00405C23">
        <w:rPr>
          <w:noProof/>
        </w:rPr>
        <w:t>/</w:t>
      </w:r>
      <w:r w:rsidRPr="00727441">
        <w:rPr>
          <w:lang w:val="en-US"/>
        </w:rPr>
        <w:t>publications</w:t>
      </w:r>
      <w:r w:rsidRPr="00405C23">
        <w:rPr>
          <w:noProof/>
        </w:rPr>
        <w:t>/</w:t>
      </w:r>
      <w:r w:rsidRPr="00727441">
        <w:rPr>
          <w:lang w:val="en-US"/>
        </w:rPr>
        <w:t>Pages</w:t>
      </w:r>
      <w:r w:rsidRPr="00405C23">
        <w:rPr>
          <w:noProof/>
        </w:rPr>
        <w:t>/</w:t>
      </w:r>
      <w:r w:rsidRPr="00727441">
        <w:rPr>
          <w:lang w:val="en-US"/>
        </w:rPr>
        <w:t>code</w:t>
      </w:r>
      <w:r w:rsidRPr="00405C23">
        <w:rPr>
          <w:noProof/>
        </w:rPr>
        <w:t>-</w:t>
      </w:r>
      <w:r w:rsidRPr="00727441">
        <w:rPr>
          <w:lang w:val="en-US"/>
        </w:rPr>
        <w:t>search</w:t>
      </w:r>
      <w:r w:rsidRPr="00405C23">
        <w:rPr>
          <w:noProof/>
        </w:rPr>
        <w:t>.</w:t>
      </w:r>
      <w:r w:rsidRPr="00727441">
        <w:rPr>
          <w:lang w:val="en-US"/>
        </w:rPr>
        <w:t>aspx</w:t>
      </w:r>
      <w:r w:rsidR="00896BFB">
        <w:rPr>
          <w:noProof/>
        </w:rPr>
        <w:t>.</w:t>
      </w:r>
      <w:r w:rsidRPr="00405C23">
        <w:rPr>
          <w:noProof/>
        </w:rPr>
        <w:t xml:space="preserve"> </w:t>
      </w:r>
      <w:r w:rsidRPr="00405C23">
        <w:t>Для российских перевозчиков</w:t>
      </w:r>
      <w:r w:rsidRPr="00405C23">
        <w:rPr>
          <w:noProof/>
        </w:rPr>
        <w:t xml:space="preserve">, </w:t>
      </w:r>
      <w:r w:rsidRPr="00405C23">
        <w:t>осуществляющих только внутренние перевозки и отсутствующие в реестре ИАТА</w:t>
      </w:r>
      <w:r w:rsidRPr="00405C23">
        <w:rPr>
          <w:noProof/>
        </w:rPr>
        <w:t xml:space="preserve">, </w:t>
      </w:r>
      <w:r w:rsidRPr="00405C23">
        <w:t xml:space="preserve">данные можно проверить на сайте ФГУП </w:t>
      </w:r>
      <w:r w:rsidRPr="00405C23">
        <w:rPr>
          <w:noProof/>
        </w:rPr>
        <w:t>“</w:t>
      </w:r>
      <w:r w:rsidRPr="00405C23">
        <w:t>Госкорпорация по ОрВД</w:t>
      </w:r>
      <w:r w:rsidRPr="00405C23">
        <w:rPr>
          <w:noProof/>
        </w:rPr>
        <w:t xml:space="preserve">” </w:t>
      </w:r>
      <w:r w:rsidRPr="00405C23">
        <w:t>по ссылке</w:t>
      </w:r>
      <w:r w:rsidRPr="00405C23">
        <w:rPr>
          <w:noProof/>
        </w:rPr>
        <w:t>:</w:t>
      </w:r>
      <w:r w:rsidR="00896BFB">
        <w:rPr>
          <w:noProof/>
        </w:rPr>
        <w:t xml:space="preserve"> </w:t>
      </w:r>
      <w:r w:rsidRPr="00727441">
        <w:rPr>
          <w:lang w:val="en-US"/>
        </w:rPr>
        <w:t>https</w:t>
      </w:r>
      <w:r w:rsidRPr="00405C23">
        <w:rPr>
          <w:noProof/>
        </w:rPr>
        <w:t>://</w:t>
      </w:r>
      <w:r w:rsidRPr="00727441">
        <w:rPr>
          <w:lang w:val="en-US"/>
        </w:rPr>
        <w:t>infogate</w:t>
      </w:r>
      <w:r w:rsidRPr="00405C23">
        <w:rPr>
          <w:noProof/>
        </w:rPr>
        <w:t>.</w:t>
      </w:r>
      <w:r w:rsidRPr="00727441">
        <w:rPr>
          <w:lang w:val="en-US"/>
        </w:rPr>
        <w:t>matfmc</w:t>
      </w:r>
      <w:r w:rsidRPr="00405C23">
        <w:rPr>
          <w:noProof/>
        </w:rPr>
        <w:t>.</w:t>
      </w:r>
      <w:r w:rsidRPr="00727441">
        <w:rPr>
          <w:lang w:val="en-US"/>
        </w:rPr>
        <w:t>ru</w:t>
      </w:r>
      <w:r w:rsidRPr="00405C23">
        <w:rPr>
          <w:noProof/>
        </w:rPr>
        <w:t>/</w:t>
      </w:r>
      <w:r w:rsidRPr="00727441">
        <w:rPr>
          <w:lang w:val="en-US"/>
        </w:rPr>
        <w:t>htme</w:t>
      </w:r>
      <w:r w:rsidRPr="00405C23">
        <w:rPr>
          <w:noProof/>
        </w:rPr>
        <w:t>/</w:t>
      </w:r>
      <w:r w:rsidRPr="00727441">
        <w:rPr>
          <w:lang w:val="en-US"/>
        </w:rPr>
        <w:t>airlines</w:t>
      </w:r>
      <w:r w:rsidRPr="00405C23">
        <w:rPr>
          <w:noProof/>
        </w:rPr>
        <w:t>.</w:t>
      </w:r>
      <w:r w:rsidRPr="00727441">
        <w:rPr>
          <w:lang w:val="en-US"/>
        </w:rPr>
        <w:t>htme</w:t>
      </w:r>
      <w:r w:rsidRPr="00405C23">
        <w:rPr>
          <w:noProof/>
        </w:rPr>
        <w:t>?0</w:t>
      </w:r>
      <w:r w:rsidR="00896BFB">
        <w:rPr>
          <w:noProof/>
        </w:rPr>
        <w:t>.</w:t>
      </w:r>
      <w:r w:rsidRPr="00405C23">
        <w:rPr>
          <w:noProof/>
        </w:rPr>
        <w:t xml:space="preserve"> </w:t>
      </w:r>
      <w:r w:rsidRPr="00405C23">
        <w:t>Следует заметить</w:t>
      </w:r>
      <w:r w:rsidRPr="00405C23">
        <w:rPr>
          <w:noProof/>
        </w:rPr>
        <w:t xml:space="preserve">, </w:t>
      </w:r>
      <w:r w:rsidRPr="00405C23">
        <w:t>что авиакомпании так же</w:t>
      </w:r>
      <w:r w:rsidRPr="00405C23">
        <w:rPr>
          <w:noProof/>
        </w:rPr>
        <w:t xml:space="preserve">, </w:t>
      </w:r>
      <w:r w:rsidRPr="00405C23">
        <w:t xml:space="preserve">как и аэропорты для выполнения перевозок пассажиров обязаны иметь код </w:t>
      </w:r>
      <w:r w:rsidRPr="00727441">
        <w:rPr>
          <w:lang w:val="en-US"/>
        </w:rPr>
        <w:t>ICAO</w:t>
      </w:r>
      <w:r w:rsidRPr="00405C23">
        <w:rPr>
          <w:noProof/>
        </w:rPr>
        <w:t>.</w:t>
      </w:r>
    </w:p>
    <w:p w14:paraId="7F8C841D" w14:textId="77777777" w:rsidR="008D3FBC" w:rsidRDefault="008D3FBC" w:rsidP="00F138C8">
      <w:pPr>
        <w:pStyle w:val="AppendixHeading3"/>
      </w:pPr>
      <w:bookmarkStart w:id="54" w:name="_Toc491095272"/>
      <w:r>
        <w:t>Структура справочника</w:t>
      </w:r>
      <w:bookmarkEnd w:id="54"/>
    </w:p>
    <w:p w14:paraId="0AE3E338" w14:textId="7623A7CC" w:rsidR="009A1328" w:rsidRPr="009A1328" w:rsidRDefault="009A1328" w:rsidP="009A1328">
      <w:r>
        <w:t xml:space="preserve">Структура справочника </w:t>
      </w:r>
      <w:r>
        <w:rPr>
          <w:noProof/>
        </w:rPr>
        <w:t>«</w:t>
      </w:r>
      <w:r w:rsidRPr="00E63075">
        <w:t>Перевозчики</w:t>
      </w:r>
      <w:r>
        <w:rPr>
          <w:noProof/>
        </w:rPr>
        <w:t xml:space="preserve">» представлена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EB4CE7">
        <w:rPr>
          <w:noProof/>
        </w:rPr>
        <w:fldChar w:fldCharType="begin"/>
      </w:r>
      <w:r w:rsidR="00EB4CE7">
        <w:rPr>
          <w:noProof/>
        </w:rPr>
        <w:instrText xml:space="preserve"> REF  СС_7 \h  \* MERGEFORMAT </w:instrText>
      </w:r>
      <w:r w:rsidR="00EB4CE7">
        <w:rPr>
          <w:noProof/>
        </w:rPr>
      </w:r>
      <w:r w:rsidR="00EB4CE7">
        <w:rPr>
          <w:noProof/>
        </w:rPr>
        <w:fldChar w:fldCharType="separate"/>
      </w:r>
      <w:r w:rsidR="000F5B0D" w:rsidRPr="000F5B0D">
        <w:rPr>
          <w:noProof/>
        </w:rPr>
        <w:t>А.11</w:t>
      </w:r>
      <w:r w:rsidR="00EB4CE7">
        <w:rPr>
          <w:noProof/>
        </w:rPr>
        <w:fldChar w:fldCharType="end"/>
      </w:r>
      <w:r w:rsidR="00E87E06">
        <w:rPr>
          <w:noProof/>
        </w:rPr>
        <w:t>.</w:t>
      </w:r>
    </w:p>
    <w:p w14:paraId="7F8C841E" w14:textId="3DC444B7" w:rsidR="008D3FBC" w:rsidRPr="00ED51B6" w:rsidRDefault="008D3FBC" w:rsidP="008D3FBC">
      <w:pPr>
        <w:pStyle w:val="TableCaption"/>
        <w:rPr>
          <w:b w:val="0"/>
          <w:noProof/>
        </w:rPr>
      </w:pPr>
      <w:bookmarkStart w:id="55" w:name="_Toc491100826"/>
      <w:r w:rsidRPr="00ED51B6">
        <w:rPr>
          <w:b w:val="0"/>
        </w:rPr>
        <w:t xml:space="preserve">Таблица </w:t>
      </w:r>
      <w:bookmarkStart w:id="56" w:name="СС_7"/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StyleRef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AppendixHeading</w:instrText>
      </w:r>
      <w:r w:rsidRPr="00ED51B6">
        <w:rPr>
          <w:b w:val="0"/>
          <w:noProof/>
        </w:rPr>
        <w:instrText xml:space="preserve"> 1"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ED51B6">
        <w:rPr>
          <w:b w:val="0"/>
          <w:noProof/>
        </w:rPr>
        <w:fldChar w:fldCharType="end"/>
      </w:r>
      <w:r w:rsidRPr="00ED51B6">
        <w:rPr>
          <w:b w:val="0"/>
          <w:noProof/>
        </w:rPr>
        <w:t>.</w:t>
      </w:r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SEQ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Table</w:instrText>
      </w:r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StyleRef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AppendixHeading</w:instrText>
      </w:r>
      <w:r w:rsidRPr="00ED51B6">
        <w:rPr>
          <w:b w:val="0"/>
          <w:noProof/>
        </w:rPr>
        <w:instrText xml:space="preserve"> 1"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instrText>А</w:instrText>
      </w:r>
      <w:r w:rsidRPr="00ED51B6">
        <w:rPr>
          <w:b w:val="0"/>
          <w:noProof/>
        </w:rPr>
        <w:fldChar w:fldCharType="end"/>
      </w:r>
      <w:r w:rsidRPr="00ED51B6">
        <w:rPr>
          <w:b w:val="0"/>
          <w:noProof/>
        </w:rPr>
        <w:instrText>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1</w:t>
      </w:r>
      <w:r w:rsidR="008A62BA">
        <w:rPr>
          <w:b w:val="0"/>
          <w:noProof/>
        </w:rPr>
        <w:t>1</w:t>
      </w:r>
      <w:r w:rsidRPr="00ED51B6">
        <w:rPr>
          <w:b w:val="0"/>
          <w:noProof/>
        </w:rPr>
        <w:fldChar w:fldCharType="end"/>
      </w:r>
      <w:bookmarkEnd w:id="56"/>
      <w:r w:rsidRPr="00ED51B6">
        <w:rPr>
          <w:b w:val="0"/>
          <w:noProof/>
        </w:rPr>
        <w:t xml:space="preserve">- </w:t>
      </w:r>
      <w:r w:rsidRPr="00ED51B6">
        <w:rPr>
          <w:b w:val="0"/>
        </w:rPr>
        <w:t xml:space="preserve">Структура справочника </w:t>
      </w:r>
      <w:r w:rsidRPr="00ED51B6">
        <w:rPr>
          <w:b w:val="0"/>
          <w:noProof/>
        </w:rPr>
        <w:t>«</w:t>
      </w:r>
      <w:r w:rsidRPr="00ED51B6">
        <w:rPr>
          <w:b w:val="0"/>
        </w:rPr>
        <w:t>Перевозчики</w:t>
      </w:r>
      <w:r w:rsidRPr="00ED51B6">
        <w:rPr>
          <w:b w:val="0"/>
          <w:noProof/>
        </w:rPr>
        <w:t>»</w:t>
      </w:r>
      <w:bookmarkEnd w:id="55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822"/>
        <w:gridCol w:w="2158"/>
        <w:gridCol w:w="5220"/>
      </w:tblGrid>
      <w:tr w:rsidR="008D3FBC" w14:paraId="7F8C8423" w14:textId="77777777" w:rsidTr="00EA6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7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1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4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0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1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2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428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7" w14:textId="559FDAD4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>от А</w:t>
            </w:r>
            <w:r>
              <w:rPr>
                <w:noProof/>
              </w:rPr>
              <w:t>-</w:t>
            </w:r>
            <w:r>
              <w:t>Я</w:t>
            </w:r>
            <w:r>
              <w:rPr>
                <w:noProof/>
              </w:rPr>
              <w:t xml:space="preserve">, </w:t>
            </w:r>
            <w:r>
              <w:t xml:space="preserve">включая цифровые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8D3FBC" w14:paraId="7F8C8432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IATA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2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0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1" w14:textId="709AE981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Буквенно </w:t>
            </w:r>
            <w:r>
              <w:rPr>
                <w:noProof/>
              </w:rPr>
              <w:t xml:space="preserve">- </w:t>
            </w:r>
            <w:r>
              <w:t xml:space="preserve">цифровой код перевозчика </w:t>
            </w:r>
            <w:r>
              <w:rPr>
                <w:noProof/>
              </w:rPr>
              <w:t>(</w:t>
            </w:r>
            <w:r>
              <w:t xml:space="preserve">латиница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 xml:space="preserve">цифры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8D3FBC" w14:paraId="7F8C8437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ICAO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6" w14:textId="01FCE8B0" w:rsidR="008D3FBC" w:rsidRDefault="00896BFB" w:rsidP="00EB4CE7">
            <w:pPr>
              <w:pStyle w:val="TableNormal"/>
              <w:rPr>
                <w:noProof/>
              </w:rPr>
            </w:pPr>
            <w:r>
              <w:rPr>
                <w:noProof/>
              </w:rPr>
              <w:t xml:space="preserve">3-х буквенный код на латинице (символы от </w:t>
            </w:r>
            <w:r w:rsidRPr="00DD1EB6">
              <w:rPr>
                <w:noProof/>
                <w:lang w:val="en-US"/>
              </w:rPr>
              <w:t>A</w:t>
            </w:r>
            <w:r w:rsidRPr="00F07B28">
              <w:rPr>
                <w:noProof/>
              </w:rPr>
              <w:t xml:space="preserve"> </w:t>
            </w:r>
            <w:r>
              <w:rPr>
                <w:noProof/>
              </w:rPr>
              <w:t xml:space="preserve">до </w:t>
            </w:r>
            <w:r w:rsidRPr="00DD1EB6">
              <w:rPr>
                <w:noProof/>
                <w:lang w:val="en-US"/>
              </w:rPr>
              <w:t>Z</w:t>
            </w:r>
            <w:r>
              <w:rPr>
                <w:noProof/>
              </w:rPr>
              <w:t>). Если код отсутствует, поле- пустое</w:t>
            </w:r>
          </w:p>
        </w:tc>
      </w:tr>
      <w:tr w:rsidR="008D3FBC" w14:paraId="7F8C843C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lastRenderedPageBreak/>
              <w:t>Код РФ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B" w14:textId="5E774DED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Буквенно </w:t>
            </w:r>
            <w:r>
              <w:rPr>
                <w:noProof/>
              </w:rPr>
              <w:t xml:space="preserve">- </w:t>
            </w:r>
            <w:r>
              <w:t xml:space="preserve">цифровой код перевозчика </w:t>
            </w:r>
            <w:r>
              <w:rPr>
                <w:noProof/>
              </w:rPr>
              <w:t>(</w:t>
            </w:r>
            <w:r>
              <w:t xml:space="preserve">кириллица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>до Я</w:t>
            </w:r>
            <w:r>
              <w:rPr>
                <w:noProof/>
              </w:rPr>
              <w:t xml:space="preserve">, </w:t>
            </w:r>
            <w:r>
              <w:t xml:space="preserve">цифры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 xml:space="preserve">9). </w:t>
            </w:r>
            <w:r>
              <w:t>Если код отсутствует</w:t>
            </w:r>
            <w:r>
              <w:rPr>
                <w:noProof/>
              </w:rPr>
              <w:t xml:space="preserve">, </w:t>
            </w:r>
            <w:r>
              <w:t>поле</w:t>
            </w:r>
            <w:r>
              <w:rPr>
                <w:noProof/>
              </w:rPr>
              <w:t xml:space="preserve">- </w:t>
            </w:r>
            <w:r>
              <w:t>пустое</w:t>
            </w:r>
          </w:p>
        </w:tc>
      </w:tr>
      <w:tr w:rsidR="008D3FBC" w14:paraId="7F8C8441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Расчетный код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3F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0" w14:textId="21F55A76" w:rsidR="008D3FBC" w:rsidRDefault="00896BFB" w:rsidP="00EB4CE7">
            <w:pPr>
              <w:pStyle w:val="TableNormal"/>
              <w:rPr>
                <w:noProof/>
              </w:rPr>
            </w:pPr>
            <w:r>
              <w:t>Обычно</w:t>
            </w:r>
            <w:r>
              <w:rPr>
                <w:noProof/>
              </w:rPr>
              <w:t xml:space="preserve">, </w:t>
            </w:r>
            <w:r>
              <w:t>цифровой расчетный код перевозчика</w:t>
            </w:r>
            <w:r>
              <w:rPr>
                <w:noProof/>
              </w:rPr>
              <w:t xml:space="preserve">, </w:t>
            </w:r>
            <w:r>
              <w:t xml:space="preserve">зарегистрированный в </w:t>
            </w:r>
            <w:r w:rsidRPr="0027679E">
              <w:rPr>
                <w:lang w:val="en-US"/>
              </w:rPr>
              <w:t>IATA</w:t>
            </w:r>
            <w:r w:rsidRPr="00C518C7">
              <w:t xml:space="preserve"> </w:t>
            </w:r>
            <w:r>
              <w:t>или цифровой префикс перевозчика грузов</w:t>
            </w:r>
          </w:p>
        </w:tc>
      </w:tr>
      <w:tr w:rsidR="008D3FBC" w14:paraId="7F8C8446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русском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5" w14:textId="5C9C37C8" w:rsidR="008D3FBC" w:rsidRDefault="008D3FBC" w:rsidP="00EB4CE7">
            <w:pPr>
              <w:pStyle w:val="TableNormal"/>
              <w:rPr>
                <w:noProof/>
              </w:rPr>
            </w:pPr>
            <w:r>
              <w:t>Название перевозчика на русском языке</w:t>
            </w:r>
          </w:p>
        </w:tc>
      </w:tr>
      <w:tr w:rsidR="008D3FBC" w14:paraId="7F8C844B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английском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A" w14:textId="7014E878" w:rsidR="008D3FBC" w:rsidRDefault="008D3FBC" w:rsidP="00EB4CE7">
            <w:pPr>
              <w:pStyle w:val="TableNormal"/>
              <w:rPr>
                <w:noProof/>
              </w:rPr>
            </w:pPr>
            <w:r>
              <w:t>Название перевозчика на английском языке</w:t>
            </w:r>
          </w:p>
        </w:tc>
      </w:tr>
      <w:tr w:rsidR="008D3FBC" w14:paraId="7F8C8450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страны перевозчика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4F" w14:textId="6D272440" w:rsidR="008D3FBC" w:rsidRDefault="00896BFB" w:rsidP="00EB4CE7">
            <w:pPr>
              <w:pStyle w:val="TableNormal"/>
              <w:rPr>
                <w:noProof/>
              </w:rPr>
            </w:pPr>
            <w:r>
              <w:t xml:space="preserve">Страна принадлежности из справочника </w:t>
            </w:r>
            <w:r>
              <w:rPr>
                <w:noProof/>
              </w:rPr>
              <w:t>«Cтраны»</w:t>
            </w:r>
          </w:p>
        </w:tc>
      </w:tr>
      <w:tr w:rsidR="008D3FBC" w14:paraId="7F8C8455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Сайт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4" w14:textId="11A69161" w:rsidR="008D3FBC" w:rsidRDefault="00896BFB" w:rsidP="00EB4CE7">
            <w:pPr>
              <w:pStyle w:val="TableNormal"/>
              <w:rPr>
                <w:noProof/>
              </w:rPr>
            </w:pPr>
            <w:r>
              <w:t>Адрес официального сайта перевозчика</w:t>
            </w:r>
          </w:p>
        </w:tc>
      </w:tr>
      <w:tr w:rsidR="008D3FBC" w14:paraId="7F8C845A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Статус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rPr>
                <w:noProof/>
              </w:rPr>
              <w:t>0-</w:t>
            </w:r>
            <w:r>
              <w:t>действующий</w:t>
            </w:r>
            <w:r>
              <w:rPr>
                <w:noProof/>
              </w:rPr>
              <w:t xml:space="preserve">, 1- </w:t>
            </w:r>
            <w:r>
              <w:t>деятельность приостановлена</w:t>
            </w:r>
            <w:r>
              <w:rPr>
                <w:noProof/>
              </w:rPr>
              <w:t>, 2-</w:t>
            </w:r>
            <w:r>
              <w:t>ликвидирован</w:t>
            </w:r>
          </w:p>
        </w:tc>
      </w:tr>
      <w:tr w:rsidR="008D3FBC" w14:paraId="7F8C845F" w14:textId="77777777" w:rsidTr="00EA616E">
        <w:trPr>
          <w:cantSplit/>
          <w:tblCellSpacing w:w="0" w:type="nil"/>
        </w:trPr>
        <w:tc>
          <w:tcPr>
            <w:tcW w:w="7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Лоукостер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</w:t>
            </w:r>
          </w:p>
        </w:tc>
        <w:tc>
          <w:tcPr>
            <w:tcW w:w="111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68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5E" w14:textId="3E23FFE5" w:rsidR="008D3FBC" w:rsidRDefault="00896BFB" w:rsidP="006D2178">
            <w:pPr>
              <w:pStyle w:val="TableNormal"/>
              <w:rPr>
                <w:noProof/>
              </w:rPr>
            </w:pPr>
            <w:r>
              <w:t>Нет</w:t>
            </w:r>
            <w:r>
              <w:rPr>
                <w:noProof/>
              </w:rPr>
              <w:t xml:space="preserve">, 1- </w:t>
            </w:r>
            <w:r>
              <w:t>Да</w:t>
            </w:r>
          </w:p>
        </w:tc>
      </w:tr>
    </w:tbl>
    <w:p w14:paraId="7F8C8460" w14:textId="77777777" w:rsidR="008D3FBC" w:rsidRDefault="008D3FBC" w:rsidP="008D3FBC">
      <w:pPr>
        <w:pStyle w:val="Gap"/>
        <w:rPr>
          <w:noProof/>
        </w:rPr>
      </w:pPr>
    </w:p>
    <w:p w14:paraId="7F8C8461" w14:textId="77777777" w:rsidR="008D3FBC" w:rsidRDefault="008D3FBC" w:rsidP="00F138C8">
      <w:pPr>
        <w:pStyle w:val="AppendixHeading3"/>
        <w:rPr>
          <w:noProof/>
        </w:rPr>
      </w:pPr>
      <w:bookmarkStart w:id="57" w:name="_Toc491095273"/>
      <w:r>
        <w:t>Массив данных справочника</w:t>
      </w:r>
      <w:bookmarkEnd w:id="57"/>
    </w:p>
    <w:p w14:paraId="7F8C8462" w14:textId="0F443FA5" w:rsidR="00896BFB" w:rsidRPr="002A515F" w:rsidRDefault="008D3FBC" w:rsidP="008D3FBC">
      <w:pPr>
        <w:rPr>
          <w:noProof/>
        </w:rPr>
      </w:pPr>
      <w:r w:rsidRPr="00405C23">
        <w:t>Содержит информацию для первичного заполнения  справочника</w:t>
      </w:r>
      <w:r w:rsidRPr="00405C23">
        <w:rPr>
          <w:noProof/>
        </w:rPr>
        <w:t xml:space="preserve">. </w:t>
      </w:r>
      <w:r w:rsidRPr="00405C23">
        <w:t>Содержание справочника из</w:t>
      </w:r>
      <w:r w:rsidRPr="00405C23">
        <w:rPr>
          <w:noProof/>
        </w:rPr>
        <w:t>-</w:t>
      </w:r>
      <w:r w:rsidRPr="00405C23">
        <w:t xml:space="preserve">за большого объема находится в </w:t>
      </w:r>
      <w:r w:rsidR="002A515F">
        <w:rPr>
          <w:noProof/>
        </w:rPr>
        <w:t xml:space="preserve">СУБД системы ПОНСИ и ПОСХД </w:t>
      </w:r>
    </w:p>
    <w:p w14:paraId="5A784440" w14:textId="4035069E" w:rsidR="00EA616E" w:rsidRDefault="00EA616E" w:rsidP="00EA616E">
      <w:pPr>
        <w:pStyle w:val="AppendixHeading2"/>
        <w:rPr>
          <w:noProof/>
        </w:rPr>
      </w:pPr>
      <w:bookmarkStart w:id="58" w:name="_Toc491095274"/>
      <w:r>
        <w:t>Ж</w:t>
      </w:r>
      <w:r>
        <w:rPr>
          <w:lang w:val="en-US"/>
        </w:rPr>
        <w:t>/</w:t>
      </w:r>
      <w:r>
        <w:t>Д п</w:t>
      </w:r>
      <w:r w:rsidRPr="00E63075">
        <w:t>еревозчики</w:t>
      </w:r>
      <w:bookmarkEnd w:id="58"/>
    </w:p>
    <w:p w14:paraId="52DF2038" w14:textId="435F7E17" w:rsidR="00EA616E" w:rsidRPr="00405C23" w:rsidRDefault="00EA616E" w:rsidP="00EA616E">
      <w:pPr>
        <w:rPr>
          <w:noProof/>
        </w:rPr>
      </w:pPr>
      <w:r w:rsidRPr="00405C23">
        <w:t>Источниками данных справочника являются</w:t>
      </w:r>
      <w:r w:rsidRPr="00405C23">
        <w:rPr>
          <w:noProof/>
        </w:rPr>
        <w:t>:</w:t>
      </w:r>
      <w:r w:rsidRPr="00405C23">
        <w:t xml:space="preserve"> сайты перевозчиков</w:t>
      </w:r>
      <w:r w:rsidRPr="00405C23">
        <w:rPr>
          <w:noProof/>
        </w:rPr>
        <w:t xml:space="preserve">. </w:t>
      </w:r>
    </w:p>
    <w:p w14:paraId="54E3DD6F" w14:textId="77777777" w:rsidR="00EA616E" w:rsidRDefault="00EA616E" w:rsidP="00EA616E">
      <w:pPr>
        <w:pStyle w:val="AppendixHeading3"/>
      </w:pPr>
      <w:bookmarkStart w:id="59" w:name="_Toc491095275"/>
      <w:r>
        <w:t>Структура справочника</w:t>
      </w:r>
      <w:bookmarkEnd w:id="59"/>
    </w:p>
    <w:p w14:paraId="44B2C40A" w14:textId="1EA2BAA8" w:rsidR="00EA616E" w:rsidRPr="009A1328" w:rsidRDefault="00EA616E" w:rsidP="00EA616E">
      <w:r>
        <w:t xml:space="preserve">Структура справочника </w:t>
      </w:r>
      <w:r>
        <w:rPr>
          <w:noProof/>
        </w:rPr>
        <w:t>«</w:t>
      </w:r>
      <w:r w:rsidRPr="00E63075">
        <w:t>Перевозчики</w:t>
      </w:r>
      <w:r>
        <w:rPr>
          <w:noProof/>
        </w:rPr>
        <w:t>» представлена в 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0A484D">
        <w:rPr>
          <w:noProof/>
        </w:rPr>
        <w:fldChar w:fldCharType="begin"/>
      </w:r>
      <w:r w:rsidR="000A484D">
        <w:rPr>
          <w:noProof/>
        </w:rPr>
        <w:instrText xml:space="preserve"> REF  СС_12 \h  \* MERGEFORMAT </w:instrText>
      </w:r>
      <w:r w:rsidR="000A484D">
        <w:rPr>
          <w:noProof/>
        </w:rPr>
      </w:r>
      <w:r w:rsidR="000A484D">
        <w:rPr>
          <w:noProof/>
        </w:rPr>
        <w:fldChar w:fldCharType="separate"/>
      </w:r>
      <w:r w:rsidR="000F5B0D" w:rsidRPr="000F5B0D">
        <w:rPr>
          <w:noProof/>
        </w:rPr>
        <w:t>А.12</w:t>
      </w:r>
      <w:r w:rsidR="000A484D">
        <w:rPr>
          <w:noProof/>
        </w:rPr>
        <w:fldChar w:fldCharType="end"/>
      </w:r>
      <w:r>
        <w:rPr>
          <w:noProof/>
        </w:rPr>
        <w:t>.</w:t>
      </w:r>
    </w:p>
    <w:p w14:paraId="19178FDF" w14:textId="538E16AB" w:rsidR="00EA616E" w:rsidRPr="00ED51B6" w:rsidRDefault="00EA616E" w:rsidP="00EA616E">
      <w:pPr>
        <w:pStyle w:val="TableCaption"/>
        <w:rPr>
          <w:b w:val="0"/>
          <w:noProof/>
        </w:rPr>
      </w:pPr>
      <w:bookmarkStart w:id="60" w:name="_Toc491100827"/>
      <w:r w:rsidRPr="00ED51B6">
        <w:rPr>
          <w:b w:val="0"/>
        </w:rPr>
        <w:t xml:space="preserve">Таблица </w:t>
      </w:r>
      <w:bookmarkStart w:id="61" w:name="СС_12"/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StyleRef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AppendixHeading</w:instrText>
      </w:r>
      <w:r w:rsidRPr="00ED51B6">
        <w:rPr>
          <w:b w:val="0"/>
          <w:noProof/>
        </w:rPr>
        <w:instrText xml:space="preserve"> 1"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ED51B6">
        <w:rPr>
          <w:b w:val="0"/>
          <w:noProof/>
        </w:rPr>
        <w:fldChar w:fldCharType="end"/>
      </w:r>
      <w:r w:rsidRPr="00ED51B6">
        <w:rPr>
          <w:b w:val="0"/>
          <w:noProof/>
        </w:rPr>
        <w:t>.</w:t>
      </w:r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SEQ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Table</w:instrText>
      </w:r>
      <w:r w:rsidRPr="00ED51B6">
        <w:rPr>
          <w:b w:val="0"/>
          <w:noProof/>
        </w:rPr>
        <w:fldChar w:fldCharType="begin"/>
      </w:r>
      <w:r w:rsidRPr="00ED51B6">
        <w:rPr>
          <w:b w:val="0"/>
          <w:noProof/>
          <w:lang w:val="en-US"/>
        </w:rPr>
        <w:instrText>StyleRef</w:instrText>
      </w:r>
      <w:r w:rsidRPr="00ED51B6">
        <w:rPr>
          <w:b w:val="0"/>
          <w:noProof/>
        </w:rPr>
        <w:instrText xml:space="preserve"> "</w:instrText>
      </w:r>
      <w:r w:rsidRPr="00ED51B6">
        <w:rPr>
          <w:b w:val="0"/>
          <w:noProof/>
          <w:lang w:val="en-US"/>
        </w:rPr>
        <w:instrText>AppendixHeading</w:instrText>
      </w:r>
      <w:r w:rsidRPr="00ED51B6">
        <w:rPr>
          <w:b w:val="0"/>
          <w:noProof/>
        </w:rPr>
        <w:instrText xml:space="preserve"> 1"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instrText>А</w:instrText>
      </w:r>
      <w:r w:rsidRPr="00ED51B6">
        <w:rPr>
          <w:b w:val="0"/>
          <w:noProof/>
        </w:rPr>
        <w:fldChar w:fldCharType="end"/>
      </w:r>
      <w:r w:rsidRPr="00ED51B6">
        <w:rPr>
          <w:b w:val="0"/>
          <w:noProof/>
        </w:rPr>
        <w:instrText>" \</w:instrText>
      </w:r>
      <w:r w:rsidRPr="00ED51B6">
        <w:rPr>
          <w:b w:val="0"/>
          <w:noProof/>
          <w:lang w:val="en-US"/>
        </w:rPr>
        <w:instrText>n</w:instrText>
      </w:r>
      <w:r w:rsidRPr="00ED51B6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1</w:t>
      </w:r>
      <w:r w:rsidR="008A62BA">
        <w:rPr>
          <w:b w:val="0"/>
          <w:noProof/>
        </w:rPr>
        <w:t>2</w:t>
      </w:r>
      <w:r w:rsidRPr="00ED51B6">
        <w:rPr>
          <w:b w:val="0"/>
          <w:noProof/>
        </w:rPr>
        <w:fldChar w:fldCharType="end"/>
      </w:r>
      <w:bookmarkEnd w:id="61"/>
      <w:r w:rsidRPr="00ED51B6">
        <w:rPr>
          <w:b w:val="0"/>
          <w:noProof/>
        </w:rPr>
        <w:t xml:space="preserve">- </w:t>
      </w:r>
      <w:r w:rsidRPr="00ED51B6">
        <w:rPr>
          <w:b w:val="0"/>
        </w:rPr>
        <w:t xml:space="preserve">Структура справочника </w:t>
      </w:r>
      <w:r w:rsidRPr="00ED51B6">
        <w:rPr>
          <w:b w:val="0"/>
          <w:noProof/>
        </w:rPr>
        <w:t>«</w:t>
      </w:r>
      <w:r w:rsidR="008A62BA">
        <w:rPr>
          <w:b w:val="0"/>
          <w:noProof/>
        </w:rPr>
        <w:t>Ж</w:t>
      </w:r>
      <w:r w:rsidR="008A62BA" w:rsidRPr="008A62BA">
        <w:rPr>
          <w:b w:val="0"/>
          <w:noProof/>
        </w:rPr>
        <w:t>/</w:t>
      </w:r>
      <w:r w:rsidR="008A62BA">
        <w:rPr>
          <w:b w:val="0"/>
          <w:noProof/>
        </w:rPr>
        <w:t>Д п</w:t>
      </w:r>
      <w:r w:rsidRPr="00ED51B6">
        <w:rPr>
          <w:b w:val="0"/>
        </w:rPr>
        <w:t>еревозчики</w:t>
      </w:r>
      <w:r w:rsidRPr="00ED51B6">
        <w:rPr>
          <w:b w:val="0"/>
          <w:noProof/>
        </w:rPr>
        <w:t>»</w:t>
      </w:r>
      <w:bookmarkEnd w:id="60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822"/>
        <w:gridCol w:w="2015"/>
        <w:gridCol w:w="5123"/>
      </w:tblGrid>
      <w:tr w:rsidR="000A484D" w14:paraId="10872E02" w14:textId="77777777" w:rsidTr="000A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9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3262" w14:textId="68B9D89A" w:rsidR="000A484D" w:rsidRPr="00DA31F9" w:rsidRDefault="000A484D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42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8D73" w14:textId="3CB788B4" w:rsidR="000A484D" w:rsidRPr="00DA31F9" w:rsidRDefault="000A484D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0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694B" w14:textId="6804256C" w:rsidR="000A484D" w:rsidRPr="00DA31F9" w:rsidRDefault="000A484D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63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52708" w14:textId="021C9DBE" w:rsidR="000A484D" w:rsidRPr="00DA31F9" w:rsidRDefault="000A484D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0A484D" w14:paraId="16649ABC" w14:textId="77777777" w:rsidTr="000A484D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BCDF" w14:textId="791C8F42" w:rsidR="000A484D" w:rsidRDefault="000A484D" w:rsidP="000A484D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68F0D" w14:textId="57B0C472" w:rsidR="000A484D" w:rsidRDefault="000A484D" w:rsidP="000A484D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0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ACFFA" w14:textId="336D31CA" w:rsidR="000A484D" w:rsidRDefault="000A484D" w:rsidP="000A484D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6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94CCF" w14:textId="63DF86F6" w:rsidR="000A484D" w:rsidRDefault="000A484D" w:rsidP="000F5B0D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>от А</w:t>
            </w:r>
            <w:r>
              <w:rPr>
                <w:noProof/>
              </w:rPr>
              <w:t>-</w:t>
            </w:r>
            <w:r>
              <w:t>Я</w:t>
            </w:r>
            <w:r>
              <w:rPr>
                <w:noProof/>
              </w:rPr>
              <w:t xml:space="preserve">, </w:t>
            </w:r>
            <w:r>
              <w:t xml:space="preserve">включая цифровые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0A484D" w14:paraId="2E81C2B0" w14:textId="77777777" w:rsidTr="000A484D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E99A" w14:textId="1B6695EF" w:rsidR="000A484D" w:rsidRDefault="000A484D" w:rsidP="000A484D">
            <w:pPr>
              <w:pStyle w:val="TableNormal"/>
              <w:rPr>
                <w:noProof/>
              </w:rPr>
            </w:pPr>
            <w:r>
              <w:t>Наименование</w:t>
            </w:r>
          </w:p>
        </w:tc>
        <w:tc>
          <w:tcPr>
            <w:tcW w:w="4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E817A" w14:textId="17403C0D" w:rsidR="000A484D" w:rsidRPr="008A62BA" w:rsidRDefault="000A484D" w:rsidP="000A484D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</w:t>
            </w:r>
            <w:r>
              <w:t>50</w:t>
            </w:r>
          </w:p>
        </w:tc>
        <w:tc>
          <w:tcPr>
            <w:tcW w:w="10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9F891" w14:textId="4173075C" w:rsidR="000A484D" w:rsidRDefault="000A484D" w:rsidP="000A484D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6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1A4F3" w14:textId="1B87B992" w:rsidR="000A484D" w:rsidRPr="008A62BA" w:rsidRDefault="000A484D" w:rsidP="000A484D">
            <w:pPr>
              <w:pStyle w:val="TableNormal"/>
              <w:rPr>
                <w:noProof/>
              </w:rPr>
            </w:pPr>
            <w:r>
              <w:t>Наименование Ж</w:t>
            </w:r>
            <w:r w:rsidRPr="00862B76">
              <w:t>/</w:t>
            </w:r>
            <w:r>
              <w:t>Д перевозчика на русском языке</w:t>
            </w:r>
          </w:p>
        </w:tc>
      </w:tr>
    </w:tbl>
    <w:p w14:paraId="2E4ACF12" w14:textId="77777777" w:rsidR="008A62BA" w:rsidRDefault="008A62BA" w:rsidP="002F490F">
      <w:pPr>
        <w:pStyle w:val="AppendixHeading3"/>
        <w:numPr>
          <w:ilvl w:val="2"/>
          <w:numId w:val="134"/>
        </w:numPr>
        <w:rPr>
          <w:noProof/>
        </w:rPr>
      </w:pPr>
      <w:bookmarkStart w:id="62" w:name="_Toc491095276"/>
      <w:r>
        <w:t>Массив данных справочника</w:t>
      </w:r>
      <w:bookmarkEnd w:id="62"/>
    </w:p>
    <w:p w14:paraId="06F6C035" w14:textId="0C016C12" w:rsidR="008A62BA" w:rsidRPr="00405C23" w:rsidRDefault="008A62BA" w:rsidP="008A62BA">
      <w:pPr>
        <w:rPr>
          <w:noProof/>
        </w:rPr>
      </w:pPr>
      <w:r w:rsidRPr="00405C23">
        <w:t>Содержит информацию для первичного заполнения справочника</w:t>
      </w:r>
      <w:r w:rsidRPr="00405C23">
        <w:rPr>
          <w:noProof/>
        </w:rPr>
        <w:t xml:space="preserve">. </w:t>
      </w:r>
      <w:r w:rsidRPr="00405C23">
        <w:t>Содержание справочника из</w:t>
      </w:r>
      <w:r w:rsidRPr="00405C23">
        <w:rPr>
          <w:noProof/>
        </w:rPr>
        <w:t>-</w:t>
      </w:r>
      <w:r w:rsidRPr="00405C23">
        <w:t xml:space="preserve">за большого объема находится в </w:t>
      </w:r>
      <w:r w:rsidR="001D3CF9">
        <w:rPr>
          <w:noProof/>
        </w:rPr>
        <w:t>СУБД системы ПОНСИ и ПОСХД</w:t>
      </w:r>
      <w:r w:rsidRPr="00405C23">
        <w:rPr>
          <w:noProof/>
        </w:rPr>
        <w:t>.</w:t>
      </w:r>
    </w:p>
    <w:p w14:paraId="7F8C84A7" w14:textId="77777777" w:rsidR="008D3FBC" w:rsidRPr="008A62BA" w:rsidRDefault="008D3FBC" w:rsidP="00EA616E">
      <w:pPr>
        <w:pStyle w:val="Gap"/>
        <w:ind w:firstLine="0"/>
        <w:rPr>
          <w:noProof/>
        </w:rPr>
      </w:pPr>
    </w:p>
    <w:p w14:paraId="7F8C84A8" w14:textId="77777777" w:rsidR="008D3FBC" w:rsidRDefault="008D3FBC" w:rsidP="008D3FBC">
      <w:pPr>
        <w:pStyle w:val="AppendixHeading2"/>
        <w:rPr>
          <w:noProof/>
        </w:rPr>
      </w:pPr>
      <w:bookmarkStart w:id="63" w:name="_Toc436040704"/>
      <w:bookmarkStart w:id="64" w:name="_Toc491095277"/>
      <w:r w:rsidRPr="00E63075">
        <w:t>Аэропорты</w:t>
      </w:r>
      <w:bookmarkEnd w:id="63"/>
      <w:bookmarkEnd w:id="64"/>
    </w:p>
    <w:p w14:paraId="7F8C84A9" w14:textId="77777777" w:rsidR="008D3FBC" w:rsidRDefault="008D3FBC" w:rsidP="008D3FBC">
      <w:pPr>
        <w:rPr>
          <w:noProof/>
        </w:rPr>
      </w:pPr>
      <w:r w:rsidRPr="00405C23">
        <w:t xml:space="preserve">Многие аэропорты имеют международные коды </w:t>
      </w:r>
      <w:r w:rsidRPr="00727441">
        <w:rPr>
          <w:lang w:val="en-US"/>
        </w:rPr>
        <w:t>IATA</w:t>
      </w:r>
      <w:r w:rsidRPr="00CE1446">
        <w:t xml:space="preserve"> </w:t>
      </w:r>
      <w:r w:rsidRPr="00405C23">
        <w:t xml:space="preserve">и </w:t>
      </w:r>
      <w:r w:rsidRPr="00727441">
        <w:rPr>
          <w:lang w:val="en-US"/>
        </w:rPr>
        <w:t>ICAO</w:t>
      </w:r>
      <w:r w:rsidRPr="00405C23">
        <w:rPr>
          <w:noProof/>
        </w:rPr>
        <w:t xml:space="preserve">. </w:t>
      </w:r>
      <w:r w:rsidRPr="00405C23">
        <w:t xml:space="preserve">Международный код аэропортов </w:t>
      </w:r>
      <w:r w:rsidRPr="00727441">
        <w:rPr>
          <w:lang w:val="en-US"/>
        </w:rPr>
        <w:t>IATA</w:t>
      </w:r>
      <w:r w:rsidRPr="00CE1446">
        <w:t xml:space="preserve"> </w:t>
      </w:r>
      <w:r w:rsidRPr="00405C23">
        <w:t xml:space="preserve">это трехбуквенный уникальный идентификатор обозначающий название </w:t>
      </w:r>
      <w:r w:rsidRPr="00405C23">
        <w:lastRenderedPageBreak/>
        <w:t>аэропорта</w:t>
      </w:r>
      <w:r w:rsidRPr="00405C23">
        <w:rPr>
          <w:noProof/>
        </w:rPr>
        <w:t xml:space="preserve">. </w:t>
      </w:r>
      <w:r w:rsidRPr="00405C23">
        <w:t>Такими кодами пользуются все страны мира</w:t>
      </w:r>
      <w:r w:rsidRPr="00405C23">
        <w:rPr>
          <w:noProof/>
        </w:rPr>
        <w:t xml:space="preserve">. </w:t>
      </w:r>
      <w:r w:rsidRPr="00405C23">
        <w:t xml:space="preserve">Распределением кодов занимается организация </w:t>
      </w:r>
      <w:r w:rsidRPr="00727441">
        <w:rPr>
          <w:lang w:val="en-US"/>
        </w:rPr>
        <w:t>IATA</w:t>
      </w:r>
      <w:r w:rsidRPr="00CE1446">
        <w:t xml:space="preserve"> </w:t>
      </w:r>
      <w:r w:rsidRPr="00405C23">
        <w:rPr>
          <w:noProof/>
        </w:rPr>
        <w:t>(</w:t>
      </w:r>
      <w:r w:rsidRPr="00727441">
        <w:rPr>
          <w:lang w:val="en-US"/>
        </w:rPr>
        <w:t>International</w:t>
      </w:r>
      <w:r w:rsidRPr="00CE1446">
        <w:t xml:space="preserve"> </w:t>
      </w:r>
      <w:r w:rsidRPr="00727441">
        <w:rPr>
          <w:lang w:val="en-US"/>
        </w:rPr>
        <w:t>Air</w:t>
      </w:r>
      <w:r w:rsidRPr="00CE1446">
        <w:t xml:space="preserve"> </w:t>
      </w:r>
      <w:r w:rsidRPr="00727441">
        <w:rPr>
          <w:lang w:val="en-US"/>
        </w:rPr>
        <w:t>Transport</w:t>
      </w:r>
      <w:r w:rsidRPr="00CE1446">
        <w:t xml:space="preserve"> </w:t>
      </w:r>
      <w:r w:rsidRPr="00727441">
        <w:rPr>
          <w:lang w:val="en-US"/>
        </w:rPr>
        <w:t>Association</w:t>
      </w:r>
      <w:r w:rsidRPr="00405C23">
        <w:rPr>
          <w:noProof/>
        </w:rPr>
        <w:t xml:space="preserve">). </w:t>
      </w:r>
      <w:r w:rsidRPr="00405C23">
        <w:t xml:space="preserve">Код </w:t>
      </w:r>
      <w:r w:rsidRPr="00727441">
        <w:rPr>
          <w:lang w:val="en-US"/>
        </w:rPr>
        <w:t>ICAO</w:t>
      </w:r>
      <w:r w:rsidRPr="00CE1446">
        <w:t xml:space="preserve"> </w:t>
      </w:r>
      <w:r w:rsidRPr="00405C23">
        <w:rPr>
          <w:noProof/>
        </w:rPr>
        <w:t>(</w:t>
      </w:r>
      <w:r w:rsidRPr="00727441">
        <w:rPr>
          <w:lang w:val="en-US"/>
        </w:rPr>
        <w:t>International</w:t>
      </w:r>
      <w:r w:rsidRPr="00CE1446">
        <w:t xml:space="preserve"> </w:t>
      </w:r>
      <w:r w:rsidRPr="00727441">
        <w:rPr>
          <w:lang w:val="en-US"/>
        </w:rPr>
        <w:t>Civil</w:t>
      </w:r>
      <w:r w:rsidRPr="00CE1446">
        <w:t xml:space="preserve"> </w:t>
      </w:r>
      <w:r w:rsidRPr="00727441">
        <w:rPr>
          <w:lang w:val="en-US"/>
        </w:rPr>
        <w:t>Aviation</w:t>
      </w:r>
      <w:r w:rsidRPr="00CE1446">
        <w:t xml:space="preserve"> </w:t>
      </w:r>
      <w:r w:rsidRPr="00727441">
        <w:rPr>
          <w:lang w:val="en-US"/>
        </w:rPr>
        <w:t>Organization</w:t>
      </w:r>
      <w:r w:rsidRPr="00405C23">
        <w:rPr>
          <w:noProof/>
        </w:rPr>
        <w:t xml:space="preserve">) - </w:t>
      </w:r>
      <w:r w:rsidRPr="00405C23">
        <w:t>это идентификатор из 4х символов</w:t>
      </w:r>
      <w:r w:rsidRPr="00405C23">
        <w:rPr>
          <w:noProof/>
        </w:rPr>
        <w:t xml:space="preserve">, </w:t>
      </w:r>
      <w:r w:rsidRPr="00405C23">
        <w:t>получаемый каждым аэропортом</w:t>
      </w:r>
      <w:r w:rsidRPr="00405C23">
        <w:rPr>
          <w:noProof/>
        </w:rPr>
        <w:t xml:space="preserve">, </w:t>
      </w:r>
      <w:r w:rsidRPr="00405C23">
        <w:t>в котором осуществляются пассажирские перевозки</w:t>
      </w:r>
      <w:r w:rsidRPr="00405C23">
        <w:rPr>
          <w:noProof/>
        </w:rPr>
        <w:t>.</w:t>
      </w:r>
    </w:p>
    <w:p w14:paraId="7F8C84AA" w14:textId="77777777" w:rsidR="00896BFB" w:rsidRDefault="008D3FBC" w:rsidP="008D3FBC">
      <w:pPr>
        <w:rPr>
          <w:noProof/>
        </w:rPr>
      </w:pPr>
      <w:r>
        <w:t>Эти коды используются для контроля авиационного пространства и планирования полетов</w:t>
      </w:r>
      <w:r>
        <w:rPr>
          <w:noProof/>
        </w:rPr>
        <w:t xml:space="preserve">, </w:t>
      </w:r>
      <w:r>
        <w:t xml:space="preserve">обменом служебными сообщениями по специализированному телеграфному каналу АФТН </w:t>
      </w:r>
      <w:r>
        <w:rPr>
          <w:noProof/>
        </w:rPr>
        <w:t>(</w:t>
      </w:r>
      <w:r w:rsidRPr="00727441">
        <w:rPr>
          <w:lang w:val="en-US"/>
        </w:rPr>
        <w:t>AFTN</w:t>
      </w:r>
      <w:r>
        <w:rPr>
          <w:noProof/>
        </w:rPr>
        <w:t>).</w:t>
      </w:r>
    </w:p>
    <w:p w14:paraId="7F8C84AB" w14:textId="77777777" w:rsidR="00896BFB" w:rsidRDefault="008D3FBC" w:rsidP="008D3FBC">
      <w:pPr>
        <w:rPr>
          <w:noProof/>
        </w:rPr>
      </w:pPr>
      <w:r>
        <w:t>Источник информации по Российским аэропортам является Государственная корпорация по организации воздушного движения в Российской Федерации</w:t>
      </w:r>
      <w:r>
        <w:rPr>
          <w:noProof/>
        </w:rPr>
        <w:t>” (</w:t>
      </w:r>
      <w:r>
        <w:t xml:space="preserve">ФГУП </w:t>
      </w:r>
      <w:r>
        <w:rPr>
          <w:noProof/>
        </w:rPr>
        <w:t>“</w:t>
      </w:r>
      <w:r>
        <w:t>Госкорпорация по ОрВД</w:t>
      </w:r>
      <w:r>
        <w:rPr>
          <w:noProof/>
        </w:rPr>
        <w:t xml:space="preserve">”) </w:t>
      </w:r>
      <w:r>
        <w:t xml:space="preserve">по информации базы данных на </w:t>
      </w:r>
      <w:r>
        <w:rPr>
          <w:noProof/>
        </w:rPr>
        <w:t xml:space="preserve">8 </w:t>
      </w:r>
      <w:r>
        <w:t xml:space="preserve">декабря </w:t>
      </w:r>
      <w:r>
        <w:rPr>
          <w:noProof/>
        </w:rPr>
        <w:t xml:space="preserve">2014 </w:t>
      </w:r>
      <w:r>
        <w:t>года</w:t>
      </w:r>
      <w:r>
        <w:rPr>
          <w:noProof/>
        </w:rPr>
        <w:t xml:space="preserve">, </w:t>
      </w:r>
      <w:r>
        <w:t>ссылка</w:t>
      </w:r>
      <w:r>
        <w:rPr>
          <w:noProof/>
        </w:rPr>
        <w:t xml:space="preserve">: </w:t>
      </w:r>
      <w:r w:rsidRPr="00727441">
        <w:rPr>
          <w:lang w:val="en-US"/>
        </w:rPr>
        <w:t>https</w:t>
      </w:r>
      <w:r>
        <w:rPr>
          <w:noProof/>
        </w:rPr>
        <w:t>://</w:t>
      </w:r>
      <w:r w:rsidRPr="00727441">
        <w:rPr>
          <w:lang w:val="en-US"/>
        </w:rPr>
        <w:t>infogate</w:t>
      </w:r>
      <w:r>
        <w:rPr>
          <w:noProof/>
        </w:rPr>
        <w:t>.</w:t>
      </w:r>
      <w:r w:rsidRPr="00727441">
        <w:rPr>
          <w:lang w:val="en-US"/>
        </w:rPr>
        <w:t>matfmc</w:t>
      </w:r>
      <w:r>
        <w:rPr>
          <w:noProof/>
        </w:rPr>
        <w:t>.</w:t>
      </w:r>
      <w:r w:rsidRPr="00727441">
        <w:rPr>
          <w:lang w:val="en-US"/>
        </w:rPr>
        <w:t>ru</w:t>
      </w:r>
      <w:r>
        <w:rPr>
          <w:noProof/>
        </w:rPr>
        <w:t>/</w:t>
      </w:r>
      <w:r w:rsidRPr="00727441">
        <w:rPr>
          <w:lang w:val="en-US"/>
        </w:rPr>
        <w:t>htme</w:t>
      </w:r>
      <w:r>
        <w:rPr>
          <w:noProof/>
        </w:rPr>
        <w:t>/</w:t>
      </w:r>
      <w:r w:rsidRPr="00727441">
        <w:rPr>
          <w:lang w:val="en-US"/>
        </w:rPr>
        <w:t>airports</w:t>
      </w:r>
      <w:r>
        <w:rPr>
          <w:noProof/>
        </w:rPr>
        <w:t>.</w:t>
      </w:r>
      <w:r w:rsidRPr="00727441">
        <w:rPr>
          <w:lang w:val="en-US"/>
        </w:rPr>
        <w:t>htme</w:t>
      </w:r>
      <w:r>
        <w:rPr>
          <w:noProof/>
        </w:rPr>
        <w:t xml:space="preserve">? </w:t>
      </w:r>
      <w:r>
        <w:t xml:space="preserve">Источником данных международных аэропортов является реестр идентификаторов пунктов месторасположений ИАТА </w:t>
      </w:r>
      <w:r>
        <w:rPr>
          <w:noProof/>
        </w:rPr>
        <w:t>(«</w:t>
      </w:r>
      <w:r w:rsidRPr="00727441">
        <w:rPr>
          <w:lang w:val="en-US"/>
        </w:rPr>
        <w:t>IATA</w:t>
      </w:r>
      <w:r w:rsidRPr="00CE1446">
        <w:t xml:space="preserve"> </w:t>
      </w:r>
      <w:r w:rsidRPr="00727441">
        <w:rPr>
          <w:lang w:val="en-US"/>
        </w:rPr>
        <w:t>Location</w:t>
      </w:r>
      <w:r w:rsidRPr="00CE1446">
        <w:t xml:space="preserve"> </w:t>
      </w:r>
      <w:r w:rsidRPr="00727441">
        <w:rPr>
          <w:lang w:val="en-US"/>
        </w:rPr>
        <w:t>identifiers</w:t>
      </w:r>
      <w:r>
        <w:rPr>
          <w:noProof/>
        </w:rPr>
        <w:t xml:space="preserve">» </w:t>
      </w:r>
      <w:r>
        <w:t xml:space="preserve">распространяемый </w:t>
      </w:r>
      <w:r w:rsidRPr="00727441">
        <w:rPr>
          <w:lang w:val="en-US"/>
        </w:rPr>
        <w:t>OAG</w:t>
      </w:r>
      <w:r w:rsidRPr="00CE1446">
        <w:t xml:space="preserve"> </w:t>
      </w:r>
      <w:r w:rsidRPr="00727441">
        <w:rPr>
          <w:lang w:val="en-US"/>
        </w:rPr>
        <w:t>Data</w:t>
      </w:r>
      <w:r w:rsidRPr="00CE1446">
        <w:t xml:space="preserve"> </w:t>
      </w:r>
      <w:r w:rsidRPr="00727441">
        <w:rPr>
          <w:lang w:val="en-US"/>
        </w:rPr>
        <w:t>Reference</w:t>
      </w:r>
      <w:r w:rsidRPr="00CE1446">
        <w:t xml:space="preserve"> </w:t>
      </w:r>
      <w:r>
        <w:rPr>
          <w:noProof/>
        </w:rPr>
        <w:t>«</w:t>
      </w:r>
      <w:r w:rsidRPr="00727441">
        <w:rPr>
          <w:lang w:val="en-US"/>
        </w:rPr>
        <w:t>Locations</w:t>
      </w:r>
      <w:r>
        <w:rPr>
          <w:noProof/>
        </w:rPr>
        <w:t xml:space="preserve">» </w:t>
      </w:r>
      <w:r>
        <w:t xml:space="preserve">использован файл от </w:t>
      </w:r>
      <w:r>
        <w:rPr>
          <w:noProof/>
        </w:rPr>
        <w:t xml:space="preserve">11.2014 </w:t>
      </w:r>
      <w:r>
        <w:t>года</w:t>
      </w:r>
      <w:r>
        <w:rPr>
          <w:noProof/>
        </w:rPr>
        <w:t xml:space="preserve">). </w:t>
      </w:r>
      <w:r>
        <w:t>Проверить наличие кода у аэропорта можно по названию или коду в реестре ИАТА</w:t>
      </w:r>
      <w:r>
        <w:rPr>
          <w:noProof/>
        </w:rPr>
        <w:t xml:space="preserve">, </w:t>
      </w:r>
      <w:r>
        <w:t>по ссылке</w:t>
      </w:r>
      <w:r>
        <w:rPr>
          <w:noProof/>
        </w:rPr>
        <w:t xml:space="preserve">: </w:t>
      </w:r>
      <w:r w:rsidRPr="00727441">
        <w:rPr>
          <w:lang w:val="en-US"/>
        </w:rPr>
        <w:t>http</w:t>
      </w:r>
      <w:r>
        <w:rPr>
          <w:noProof/>
        </w:rPr>
        <w:t>://</w:t>
      </w:r>
      <w:r w:rsidRPr="00727441">
        <w:rPr>
          <w:lang w:val="en-US"/>
        </w:rPr>
        <w:t>www</w:t>
      </w:r>
      <w:r>
        <w:rPr>
          <w:noProof/>
        </w:rPr>
        <w:t>.</w:t>
      </w:r>
      <w:r w:rsidRPr="00727441">
        <w:rPr>
          <w:lang w:val="en-US"/>
        </w:rPr>
        <w:t>iata</w:t>
      </w:r>
      <w:r>
        <w:rPr>
          <w:noProof/>
        </w:rPr>
        <w:t>.</w:t>
      </w:r>
      <w:r w:rsidRPr="00727441">
        <w:rPr>
          <w:lang w:val="en-US"/>
        </w:rPr>
        <w:t>org</w:t>
      </w:r>
      <w:r>
        <w:rPr>
          <w:noProof/>
        </w:rPr>
        <w:t>/</w:t>
      </w:r>
      <w:r w:rsidRPr="00727441">
        <w:rPr>
          <w:lang w:val="en-US"/>
        </w:rPr>
        <w:t>publications</w:t>
      </w:r>
      <w:r>
        <w:rPr>
          <w:noProof/>
        </w:rPr>
        <w:t>/</w:t>
      </w:r>
      <w:r w:rsidRPr="00727441">
        <w:rPr>
          <w:lang w:val="en-US"/>
        </w:rPr>
        <w:t>Pages</w:t>
      </w:r>
      <w:r>
        <w:rPr>
          <w:noProof/>
        </w:rPr>
        <w:t>/</w:t>
      </w:r>
      <w:r w:rsidRPr="00727441">
        <w:rPr>
          <w:lang w:val="en-US"/>
        </w:rPr>
        <w:t>code</w:t>
      </w:r>
      <w:r>
        <w:rPr>
          <w:noProof/>
        </w:rPr>
        <w:t>-</w:t>
      </w:r>
      <w:r w:rsidRPr="00727441">
        <w:rPr>
          <w:lang w:val="en-US"/>
        </w:rPr>
        <w:t>search</w:t>
      </w:r>
      <w:r>
        <w:rPr>
          <w:noProof/>
        </w:rPr>
        <w:t>.</w:t>
      </w:r>
      <w:r w:rsidRPr="00727441">
        <w:rPr>
          <w:lang w:val="en-US"/>
        </w:rPr>
        <w:t>aspx</w:t>
      </w:r>
      <w:r w:rsidR="00896BFB">
        <w:rPr>
          <w:noProof/>
        </w:rPr>
        <w:t>.</w:t>
      </w:r>
    </w:p>
    <w:p w14:paraId="7F8C84AC" w14:textId="77777777" w:rsidR="008D3FBC" w:rsidRDefault="008D3FBC" w:rsidP="00F138C8">
      <w:pPr>
        <w:pStyle w:val="AppendixHeading3"/>
      </w:pPr>
      <w:bookmarkStart w:id="65" w:name="_Toc491095278"/>
      <w:r>
        <w:t>Структура справочника</w:t>
      </w:r>
      <w:bookmarkEnd w:id="65"/>
    </w:p>
    <w:p w14:paraId="6253E85E" w14:textId="49E45B18" w:rsidR="00F07337" w:rsidRPr="00F07337" w:rsidRDefault="00F07337" w:rsidP="00F07337">
      <w:r>
        <w:t xml:space="preserve">Структура справочника </w:t>
      </w:r>
      <w:r>
        <w:rPr>
          <w:noProof/>
        </w:rPr>
        <w:t>«</w:t>
      </w:r>
      <w:r w:rsidRPr="00E63075">
        <w:t>Аэропорты</w:t>
      </w:r>
      <w:r>
        <w:rPr>
          <w:noProof/>
        </w:rPr>
        <w:t xml:space="preserve">» представлена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0A484D">
        <w:rPr>
          <w:noProof/>
        </w:rPr>
        <w:fldChar w:fldCharType="begin"/>
      </w:r>
      <w:r w:rsidR="000A484D">
        <w:rPr>
          <w:noProof/>
        </w:rPr>
        <w:instrText xml:space="preserve"> REF  СС_9 \h  \* MERGEFORMAT </w:instrText>
      </w:r>
      <w:r w:rsidR="000A484D">
        <w:rPr>
          <w:noProof/>
        </w:rPr>
      </w:r>
      <w:r w:rsidR="000A484D">
        <w:rPr>
          <w:noProof/>
        </w:rPr>
        <w:fldChar w:fldCharType="separate"/>
      </w:r>
      <w:r w:rsidR="000F5B0D" w:rsidRPr="000F5B0D">
        <w:rPr>
          <w:noProof/>
        </w:rPr>
        <w:t>А.13</w:t>
      </w:r>
      <w:r w:rsidR="000A484D">
        <w:rPr>
          <w:noProof/>
        </w:rPr>
        <w:fldChar w:fldCharType="end"/>
      </w:r>
      <w:r>
        <w:rPr>
          <w:noProof/>
        </w:rPr>
        <w:t>.</w:t>
      </w:r>
    </w:p>
    <w:p w14:paraId="7F8C84AD" w14:textId="50338992" w:rsidR="008D3FBC" w:rsidRPr="00571B44" w:rsidRDefault="008D3FBC" w:rsidP="008D3FBC">
      <w:pPr>
        <w:pStyle w:val="TableCaption"/>
        <w:rPr>
          <w:b w:val="0"/>
          <w:noProof/>
        </w:rPr>
      </w:pPr>
      <w:bookmarkStart w:id="66" w:name="_Toc491100828"/>
      <w:r w:rsidRPr="00571B44">
        <w:rPr>
          <w:b w:val="0"/>
        </w:rPr>
        <w:t xml:space="preserve">Таблица </w:t>
      </w:r>
      <w:bookmarkStart w:id="67" w:name="СС_9"/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t>.</w: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SEQ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Table</w:instrTex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instrText>А</w:instrTex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instrText>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1</w:t>
      </w:r>
      <w:r w:rsidR="008A62BA">
        <w:rPr>
          <w:b w:val="0"/>
          <w:noProof/>
        </w:rPr>
        <w:t>3</w:t>
      </w:r>
      <w:r w:rsidRPr="00571B44">
        <w:rPr>
          <w:b w:val="0"/>
          <w:noProof/>
        </w:rPr>
        <w:fldChar w:fldCharType="end"/>
      </w:r>
      <w:bookmarkEnd w:id="67"/>
      <w:r w:rsidRPr="00571B44">
        <w:rPr>
          <w:b w:val="0"/>
          <w:noProof/>
        </w:rPr>
        <w:t xml:space="preserve">- </w:t>
      </w:r>
      <w:r w:rsidRPr="00571B44">
        <w:rPr>
          <w:b w:val="0"/>
        </w:rPr>
        <w:t xml:space="preserve">Структура справочника </w:t>
      </w:r>
      <w:r w:rsidRPr="00571B44">
        <w:rPr>
          <w:b w:val="0"/>
          <w:noProof/>
        </w:rPr>
        <w:t>«</w:t>
      </w:r>
      <w:r w:rsidRPr="00571B44">
        <w:rPr>
          <w:b w:val="0"/>
        </w:rPr>
        <w:t>Аэропорты</w:t>
      </w:r>
      <w:r w:rsidRPr="00571B44">
        <w:rPr>
          <w:b w:val="0"/>
          <w:noProof/>
        </w:rPr>
        <w:t>»</w:t>
      </w:r>
      <w:bookmarkEnd w:id="66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084"/>
        <w:gridCol w:w="2176"/>
        <w:gridCol w:w="4933"/>
      </w:tblGrid>
      <w:tr w:rsidR="008D3FBC" w14:paraId="7F8C84B2" w14:textId="77777777" w:rsidTr="000A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7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AE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AF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1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0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5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1" w14:textId="77777777" w:rsidR="008D3FBC" w:rsidRPr="00DA31F9" w:rsidRDefault="008D3FB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D3FBC" w14:paraId="7F8C84B7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6" w14:textId="67475A5C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>от А</w:t>
            </w:r>
            <w:r>
              <w:rPr>
                <w:noProof/>
              </w:rPr>
              <w:t>-</w:t>
            </w:r>
            <w:r>
              <w:t>Я</w:t>
            </w:r>
            <w:r>
              <w:rPr>
                <w:noProof/>
              </w:rPr>
              <w:t xml:space="preserve">, </w:t>
            </w:r>
            <w:r>
              <w:t xml:space="preserve">включая цифровые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8D3FBC" w14:paraId="7F8C84BC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IATA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A" w14:textId="0FE16050" w:rsidR="008D3FBC" w:rsidRDefault="00CD6D34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B" w14:textId="3762745C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Официальный </w:t>
            </w:r>
            <w:r>
              <w:rPr>
                <w:noProof/>
              </w:rPr>
              <w:t>3-</w:t>
            </w:r>
            <w:r>
              <w:t>х буквенный код аэропорта</w:t>
            </w:r>
            <w:r>
              <w:rPr>
                <w:noProof/>
              </w:rPr>
              <w:t xml:space="preserve">, </w:t>
            </w:r>
            <w:r>
              <w:t xml:space="preserve">присвоенный </w:t>
            </w:r>
            <w:r w:rsidRPr="0027679E">
              <w:rPr>
                <w:lang w:val="en-US"/>
              </w:rPr>
              <w:t>iata</w:t>
            </w:r>
            <w:r>
              <w:rPr>
                <w:noProof/>
              </w:rPr>
              <w:t xml:space="preserve">. </w:t>
            </w:r>
            <w:r>
              <w:t>Если нет</w:t>
            </w:r>
            <w:r>
              <w:rPr>
                <w:noProof/>
              </w:rPr>
              <w:t xml:space="preserve">, </w:t>
            </w:r>
            <w:r>
              <w:t xml:space="preserve">то пустое </w:t>
            </w:r>
            <w:r>
              <w:rPr>
                <w:noProof/>
              </w:rPr>
              <w:t>(</w:t>
            </w:r>
            <w:r>
              <w:t>тогда должен быть код РФ</w:t>
            </w:r>
            <w:r>
              <w:rPr>
                <w:noProof/>
              </w:rPr>
              <w:t>)</w:t>
            </w:r>
          </w:p>
        </w:tc>
      </w:tr>
      <w:tr w:rsidR="008D3FBC" w14:paraId="7F8C84C1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РФ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B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H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0" w14:textId="5716BE58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Внутренний Российский </w:t>
            </w:r>
            <w:r>
              <w:rPr>
                <w:noProof/>
              </w:rPr>
              <w:t>3-</w:t>
            </w:r>
            <w:r>
              <w:t>х буквенный код аэропорта</w:t>
            </w:r>
            <w:r>
              <w:rPr>
                <w:noProof/>
              </w:rPr>
              <w:t xml:space="preserve">. </w:t>
            </w:r>
            <w:r>
              <w:t>Если нет</w:t>
            </w:r>
            <w:r>
              <w:rPr>
                <w:noProof/>
              </w:rPr>
              <w:t xml:space="preserve">, </w:t>
            </w:r>
            <w:r>
              <w:t>то пустое</w:t>
            </w:r>
          </w:p>
        </w:tc>
      </w:tr>
      <w:tr w:rsidR="008D3FBC" w14:paraId="7F8C84C6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 xml:space="preserve">Код </w:t>
            </w:r>
            <w:r w:rsidRPr="00727441">
              <w:rPr>
                <w:lang w:val="en-US"/>
              </w:rPr>
              <w:t>ICAO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AN4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4" w14:textId="4BD9E63A" w:rsidR="008D3FBC" w:rsidRPr="00CD6D34" w:rsidRDefault="00CD6D34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5" w14:textId="1E911667" w:rsidR="008D3FBC" w:rsidRDefault="00896BFB" w:rsidP="000A484D">
            <w:pPr>
              <w:pStyle w:val="TableNormal"/>
              <w:rPr>
                <w:noProof/>
              </w:rPr>
            </w:pPr>
            <w:r>
              <w:t>Код аэропорта</w:t>
            </w:r>
            <w:r>
              <w:rPr>
                <w:noProof/>
              </w:rPr>
              <w:t xml:space="preserve">, </w:t>
            </w:r>
            <w:r>
              <w:t xml:space="preserve">согласно </w:t>
            </w:r>
            <w:r w:rsidRPr="0027679E">
              <w:rPr>
                <w:lang w:val="en-US"/>
              </w:rPr>
              <w:t>ICAO</w:t>
            </w:r>
            <w:r>
              <w:rPr>
                <w:noProof/>
              </w:rPr>
              <w:t xml:space="preserve">. </w:t>
            </w:r>
            <w:r>
              <w:t>Если нет</w:t>
            </w:r>
            <w:r>
              <w:rPr>
                <w:noProof/>
              </w:rPr>
              <w:t xml:space="preserve">, </w:t>
            </w:r>
            <w:r>
              <w:t>то пустое</w:t>
            </w:r>
          </w:p>
        </w:tc>
      </w:tr>
      <w:tr w:rsidR="008D3FBC" w14:paraId="7F8C84CB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Страна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9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A" w14:textId="77777777" w:rsidR="008D3FBC" w:rsidRDefault="00896BFB" w:rsidP="006D2178">
            <w:pPr>
              <w:pStyle w:val="TableNormal"/>
              <w:rPr>
                <w:noProof/>
              </w:rPr>
            </w:pPr>
            <w:r>
              <w:rPr>
                <w:noProof/>
              </w:rPr>
              <w:t>2-х буквенный код страны (таблица страны)</w:t>
            </w:r>
          </w:p>
        </w:tc>
      </w:tr>
      <w:tr w:rsidR="008D3FBC" w14:paraId="7F8C84D0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 города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E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CF" w14:textId="3F153E7E" w:rsidR="008D3FBC" w:rsidRDefault="00896BFB" w:rsidP="000A484D">
            <w:pPr>
              <w:pStyle w:val="TableNormal"/>
              <w:rPr>
                <w:noProof/>
              </w:rPr>
            </w:pPr>
            <w:r>
              <w:t>Код города</w:t>
            </w:r>
            <w:r>
              <w:rPr>
                <w:noProof/>
              </w:rPr>
              <w:t xml:space="preserve">, </w:t>
            </w:r>
            <w:r>
              <w:t>к которому территориально относится аэропорт если есть</w:t>
            </w:r>
            <w:r>
              <w:rPr>
                <w:noProof/>
              </w:rPr>
              <w:t xml:space="preserve">, </w:t>
            </w:r>
            <w:r>
              <w:t>если у города нет кода</w:t>
            </w:r>
            <w:r>
              <w:rPr>
                <w:noProof/>
              </w:rPr>
              <w:t xml:space="preserve">, </w:t>
            </w:r>
            <w:r>
              <w:t xml:space="preserve">то </w:t>
            </w:r>
            <w:r>
              <w:rPr>
                <w:noProof/>
              </w:rPr>
              <w:t xml:space="preserve">– </w:t>
            </w:r>
            <w:r>
              <w:t>код аэропорта</w:t>
            </w:r>
          </w:p>
        </w:tc>
      </w:tr>
      <w:tr w:rsidR="008D3FBC" w14:paraId="7F8C84D5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1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русском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4" w14:textId="2D0B2FC8" w:rsidR="008D3FBC" w:rsidRDefault="008D3FBC" w:rsidP="000A484D">
            <w:pPr>
              <w:pStyle w:val="TableNormal"/>
              <w:rPr>
                <w:noProof/>
              </w:rPr>
            </w:pPr>
            <w:r>
              <w:t>Название на русском языке</w:t>
            </w:r>
          </w:p>
        </w:tc>
      </w:tr>
      <w:tr w:rsidR="008D3FBC" w14:paraId="7F8C84DA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английском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9" w14:textId="2134D47D" w:rsidR="008D3FBC" w:rsidRDefault="008D3FBC" w:rsidP="000A484D">
            <w:pPr>
              <w:pStyle w:val="TableNormal"/>
              <w:rPr>
                <w:noProof/>
              </w:rPr>
            </w:pPr>
            <w:r>
              <w:t>Название на английском языке</w:t>
            </w:r>
          </w:p>
        </w:tc>
      </w:tr>
      <w:tr w:rsidR="008D3FBC" w14:paraId="7F8C84DF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Широта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DE" w14:textId="02C8882B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Географическая широта </w:t>
            </w:r>
            <w:r>
              <w:rPr>
                <w:noProof/>
              </w:rPr>
              <w:t>(</w:t>
            </w:r>
            <w:r>
              <w:t xml:space="preserve">текстовый формат </w:t>
            </w:r>
            <w:r>
              <w:rPr>
                <w:noProof/>
              </w:rPr>
              <w:t xml:space="preserve">- </w:t>
            </w:r>
            <w:r>
              <w:t xml:space="preserve">символ </w:t>
            </w:r>
            <w:r>
              <w:rPr>
                <w:noProof/>
              </w:rPr>
              <w:t>«</w:t>
            </w:r>
            <w:r>
              <w:t>точки</w:t>
            </w:r>
            <w:r>
              <w:rPr>
                <w:noProof/>
              </w:rPr>
              <w:t xml:space="preserve">», </w:t>
            </w:r>
            <w:r>
              <w:t xml:space="preserve">цифры </w:t>
            </w:r>
            <w:r>
              <w:rPr>
                <w:noProof/>
              </w:rPr>
              <w:t xml:space="preserve">0-9, </w:t>
            </w:r>
            <w:r>
              <w:t>буквы латинского алфавита</w:t>
            </w:r>
            <w:r>
              <w:rPr>
                <w:noProof/>
              </w:rPr>
              <w:t xml:space="preserve">: </w:t>
            </w:r>
            <w:r w:rsidRPr="0027679E">
              <w:rPr>
                <w:lang w:val="en-US"/>
              </w:rPr>
              <w:t>E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N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S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W</w:t>
            </w:r>
            <w:r w:rsidRPr="00C518C7">
              <w:t xml:space="preserve"> </w:t>
            </w:r>
            <w:r>
              <w:rPr>
                <w:noProof/>
              </w:rPr>
              <w:t xml:space="preserve">– </w:t>
            </w:r>
            <w:r>
              <w:t xml:space="preserve">может быть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 xml:space="preserve">90 </w:t>
            </w:r>
            <w:r>
              <w:t>градусов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17.21.</w:t>
            </w:r>
            <w:r w:rsidRPr="003E036E">
              <w:t>09</w:t>
            </w:r>
            <w:r w:rsidRPr="004921F5">
              <w:rPr>
                <w:lang w:val="en-US"/>
              </w:rPr>
              <w:t>S</w:t>
            </w:r>
            <w:r w:rsidRPr="003E036E">
              <w:t xml:space="preserve">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OAG</w:t>
            </w:r>
            <w:r>
              <w:rPr>
                <w:noProof/>
              </w:rPr>
              <w:t>))</w:t>
            </w:r>
          </w:p>
        </w:tc>
      </w:tr>
      <w:tr w:rsidR="008D3FBC" w14:paraId="7F8C84E4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lastRenderedPageBreak/>
              <w:t>Долгота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AN10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3" w14:textId="621C9B68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Географическая долгота </w:t>
            </w:r>
            <w:r>
              <w:rPr>
                <w:noProof/>
              </w:rPr>
              <w:t>(</w:t>
            </w:r>
            <w:r>
              <w:t xml:space="preserve">текстовый формат </w:t>
            </w:r>
            <w:r>
              <w:rPr>
                <w:noProof/>
              </w:rPr>
              <w:t xml:space="preserve">- </w:t>
            </w:r>
            <w:r>
              <w:t xml:space="preserve">символ </w:t>
            </w:r>
            <w:r>
              <w:rPr>
                <w:noProof/>
              </w:rPr>
              <w:t>«</w:t>
            </w:r>
            <w:r>
              <w:t>точки</w:t>
            </w:r>
            <w:r>
              <w:rPr>
                <w:noProof/>
              </w:rPr>
              <w:t xml:space="preserve">», </w:t>
            </w:r>
            <w:r>
              <w:t xml:space="preserve">цифры </w:t>
            </w:r>
            <w:r>
              <w:rPr>
                <w:noProof/>
              </w:rPr>
              <w:t xml:space="preserve">0-9, </w:t>
            </w:r>
            <w:r>
              <w:t>буквы латинского алфавита</w:t>
            </w:r>
            <w:r>
              <w:rPr>
                <w:noProof/>
              </w:rPr>
              <w:t xml:space="preserve">: </w:t>
            </w:r>
            <w:r w:rsidRPr="0027679E">
              <w:rPr>
                <w:lang w:val="en-US"/>
              </w:rPr>
              <w:t>E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N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S</w:t>
            </w:r>
            <w:r>
              <w:rPr>
                <w:noProof/>
              </w:rPr>
              <w:t xml:space="preserve">, </w:t>
            </w:r>
            <w:r w:rsidRPr="0027679E">
              <w:rPr>
                <w:lang w:val="en-US"/>
              </w:rPr>
              <w:t>W</w:t>
            </w:r>
            <w:r w:rsidRPr="00C518C7">
              <w:t xml:space="preserve"> </w:t>
            </w:r>
            <w:r>
              <w:rPr>
                <w:noProof/>
              </w:rPr>
              <w:t xml:space="preserve">– </w:t>
            </w:r>
            <w:r>
              <w:t xml:space="preserve">может быть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 xml:space="preserve">180 </w:t>
            </w:r>
            <w:r>
              <w:t>градусов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145.30.</w:t>
            </w:r>
            <w:r w:rsidRPr="003E036E">
              <w:t>36</w:t>
            </w:r>
            <w:r w:rsidRPr="004921F5">
              <w:rPr>
                <w:lang w:val="en-US"/>
              </w:rPr>
              <w:t>W</w:t>
            </w:r>
            <w:r w:rsidRPr="003E036E">
              <w:t xml:space="preserve"> </w:t>
            </w:r>
            <w:r>
              <w:t xml:space="preserve">или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OG</w:t>
            </w:r>
            <w:r>
              <w:rPr>
                <w:noProof/>
              </w:rPr>
              <w:t>))</w:t>
            </w:r>
          </w:p>
        </w:tc>
      </w:tr>
      <w:tr w:rsidR="008D3FBC" w14:paraId="7F8C84E9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Часовой пояс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8" w14:textId="7E82D10D" w:rsidR="008D3FBC" w:rsidRDefault="00896BFB" w:rsidP="000A484D">
            <w:pPr>
              <w:pStyle w:val="TableNormal"/>
              <w:rPr>
                <w:noProof/>
              </w:rPr>
            </w:pPr>
            <w:r>
              <w:t>Название часового пояса</w:t>
            </w:r>
            <w:r>
              <w:rPr>
                <w:noProof/>
              </w:rPr>
              <w:t xml:space="preserve">, </w:t>
            </w:r>
            <w:r>
              <w:t>например</w:t>
            </w:r>
            <w:r>
              <w:rPr>
                <w:noProof/>
              </w:rPr>
              <w:t>, «</w:t>
            </w:r>
            <w:r>
              <w:t>Камчатское время</w:t>
            </w:r>
            <w:r>
              <w:rPr>
                <w:noProof/>
              </w:rPr>
              <w:t>»</w:t>
            </w:r>
          </w:p>
        </w:tc>
      </w:tr>
      <w:tr w:rsidR="008D3FBC" w14:paraId="7F8C84EE" w14:textId="77777777" w:rsidTr="000A484D">
        <w:trPr>
          <w:cantSplit/>
          <w:tblCellSpacing w:w="0" w:type="nil"/>
        </w:trPr>
        <w:tc>
          <w:tcPr>
            <w:tcW w:w="78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A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55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B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C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4ED" w14:textId="7B9AE29E" w:rsidR="008D3FBC" w:rsidRDefault="00896BFB" w:rsidP="000A484D">
            <w:pPr>
              <w:pStyle w:val="TableNormal"/>
              <w:rPr>
                <w:noProof/>
              </w:rPr>
            </w:pPr>
            <w:r>
              <w:t>Дополнительная информация по аэропорту</w:t>
            </w:r>
          </w:p>
        </w:tc>
      </w:tr>
    </w:tbl>
    <w:p w14:paraId="7F8C84EF" w14:textId="77777777" w:rsidR="008D3FBC" w:rsidRDefault="008D3FBC" w:rsidP="008D3FBC">
      <w:pPr>
        <w:pStyle w:val="Gap"/>
        <w:rPr>
          <w:noProof/>
        </w:rPr>
      </w:pPr>
    </w:p>
    <w:p w14:paraId="7F8C84F0" w14:textId="77777777" w:rsidR="008D3FBC" w:rsidRDefault="008D3FBC" w:rsidP="00F138C8">
      <w:pPr>
        <w:pStyle w:val="AppendixHeading3"/>
        <w:rPr>
          <w:noProof/>
        </w:rPr>
      </w:pPr>
      <w:bookmarkStart w:id="68" w:name="_Toc491095279"/>
      <w:r>
        <w:t>Массив данных справочника</w:t>
      </w:r>
      <w:bookmarkEnd w:id="68"/>
    </w:p>
    <w:p w14:paraId="7F8C84F1" w14:textId="205B7E92" w:rsidR="008D3FBC" w:rsidRDefault="008D3FBC" w:rsidP="008D3FBC">
      <w:pPr>
        <w:rPr>
          <w:noProof/>
        </w:rPr>
      </w:pPr>
      <w:r w:rsidRPr="00405C23">
        <w:t>Содержит информацию для первичного заполнения  справочника</w:t>
      </w:r>
      <w:r w:rsidRPr="00405C23">
        <w:rPr>
          <w:noProof/>
        </w:rPr>
        <w:t xml:space="preserve">. </w:t>
      </w:r>
      <w:r w:rsidRPr="00405C23">
        <w:t>Содержание справочника из</w:t>
      </w:r>
      <w:r w:rsidRPr="00405C23">
        <w:rPr>
          <w:noProof/>
        </w:rPr>
        <w:t>-</w:t>
      </w:r>
      <w:r w:rsidRPr="00405C23">
        <w:t xml:space="preserve">за большого объема находится в </w:t>
      </w:r>
      <w:r w:rsidR="001D3CF9">
        <w:rPr>
          <w:noProof/>
        </w:rPr>
        <w:t>СУБД системы ПОНСИ и ПОСХД</w:t>
      </w:r>
      <w:r w:rsidRPr="00405C23">
        <w:rPr>
          <w:noProof/>
        </w:rPr>
        <w:t>.</w:t>
      </w:r>
    </w:p>
    <w:p w14:paraId="2AF8DE33" w14:textId="00E45F27" w:rsidR="0056272C" w:rsidRDefault="0056272C" w:rsidP="0056272C">
      <w:pPr>
        <w:pStyle w:val="AppendixHeading2"/>
        <w:rPr>
          <w:noProof/>
        </w:rPr>
      </w:pPr>
      <w:bookmarkStart w:id="69" w:name="_Toc491095280"/>
      <w:r>
        <w:t>Ж</w:t>
      </w:r>
      <w:r>
        <w:rPr>
          <w:lang w:val="en-US"/>
        </w:rPr>
        <w:t>/</w:t>
      </w:r>
      <w:r>
        <w:t>Д вокзалы и станции</w:t>
      </w:r>
      <w:bookmarkEnd w:id="69"/>
    </w:p>
    <w:p w14:paraId="75768FD7" w14:textId="7A1E9272" w:rsidR="0056272C" w:rsidRDefault="0056272C" w:rsidP="0056272C">
      <w:pPr>
        <w:rPr>
          <w:noProof/>
        </w:rPr>
      </w:pPr>
      <w:r>
        <w:t>Источник информации по Российским ж</w:t>
      </w:r>
      <w:r w:rsidRPr="0056272C">
        <w:t>/</w:t>
      </w:r>
      <w:r>
        <w:t xml:space="preserve">д вокзалам и станциям является </w:t>
      </w:r>
    </w:p>
    <w:p w14:paraId="6079319A" w14:textId="77777777" w:rsidR="0056272C" w:rsidRDefault="0056272C" w:rsidP="0056272C">
      <w:pPr>
        <w:pStyle w:val="AppendixHeading3"/>
      </w:pPr>
      <w:bookmarkStart w:id="70" w:name="_Toc491095281"/>
      <w:r>
        <w:t>Структура справочника</w:t>
      </w:r>
      <w:bookmarkEnd w:id="70"/>
    </w:p>
    <w:p w14:paraId="2470BC96" w14:textId="6398C491" w:rsidR="0056272C" w:rsidRPr="00F07337" w:rsidRDefault="0056272C" w:rsidP="0056272C">
      <w:r>
        <w:t xml:space="preserve">Структура справочника </w:t>
      </w:r>
      <w:r>
        <w:rPr>
          <w:noProof/>
        </w:rPr>
        <w:t>«</w:t>
      </w:r>
      <w:r>
        <w:t>Ж</w:t>
      </w:r>
      <w:r w:rsidRPr="0056272C">
        <w:t>/</w:t>
      </w:r>
      <w:r>
        <w:t>Д вокзалы и станции</w:t>
      </w:r>
      <w:r>
        <w:rPr>
          <w:noProof/>
        </w:rPr>
        <w:t>» представлена в 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0A484D">
        <w:rPr>
          <w:noProof/>
        </w:rPr>
        <w:fldChar w:fldCharType="begin"/>
      </w:r>
      <w:r w:rsidR="000A484D">
        <w:rPr>
          <w:noProof/>
        </w:rPr>
        <w:instrText xml:space="preserve"> REF  СС_14 \h  \* MERGEFORMAT </w:instrText>
      </w:r>
      <w:r w:rsidR="000A484D">
        <w:rPr>
          <w:noProof/>
        </w:rPr>
      </w:r>
      <w:r w:rsidR="000A484D">
        <w:rPr>
          <w:noProof/>
        </w:rPr>
        <w:fldChar w:fldCharType="separate"/>
      </w:r>
      <w:r w:rsidR="000F5B0D" w:rsidRPr="000F5B0D">
        <w:rPr>
          <w:noProof/>
        </w:rPr>
        <w:t>А.14</w:t>
      </w:r>
      <w:r w:rsidR="000A484D">
        <w:rPr>
          <w:noProof/>
        </w:rPr>
        <w:fldChar w:fldCharType="end"/>
      </w:r>
      <w:r>
        <w:rPr>
          <w:noProof/>
        </w:rPr>
        <w:t>.</w:t>
      </w:r>
    </w:p>
    <w:p w14:paraId="13FF7F97" w14:textId="41EBC090" w:rsidR="0056272C" w:rsidRPr="00571B44" w:rsidRDefault="0056272C" w:rsidP="0056272C">
      <w:pPr>
        <w:pStyle w:val="TableCaption"/>
        <w:rPr>
          <w:b w:val="0"/>
        </w:rPr>
      </w:pPr>
      <w:bookmarkStart w:id="71" w:name="_Toc491100829"/>
      <w:r w:rsidRPr="00571B44">
        <w:rPr>
          <w:b w:val="0"/>
        </w:rPr>
        <w:t xml:space="preserve">Таблица </w:t>
      </w:r>
      <w:bookmarkStart w:id="72" w:name="СС_14"/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t>А</w: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t>.</w: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SEQ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Table</w:instrTex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instrText>А</w:instrTex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instrText>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t>1</w:t>
      </w:r>
      <w:r w:rsidR="008A62BA">
        <w:rPr>
          <w:b w:val="0"/>
          <w:noProof/>
        </w:rPr>
        <w:t>4</w:t>
      </w:r>
      <w:r w:rsidRPr="00571B44">
        <w:rPr>
          <w:b w:val="0"/>
          <w:noProof/>
        </w:rPr>
        <w:fldChar w:fldCharType="end"/>
      </w:r>
      <w:bookmarkEnd w:id="72"/>
      <w:r w:rsidRPr="00571B44">
        <w:rPr>
          <w:b w:val="0"/>
          <w:noProof/>
        </w:rPr>
        <w:t xml:space="preserve">- </w:t>
      </w:r>
      <w:r w:rsidRPr="00571B44">
        <w:rPr>
          <w:b w:val="0"/>
        </w:rPr>
        <w:t>Структура справочника «</w:t>
      </w:r>
      <w:r w:rsidRPr="000A484D">
        <w:rPr>
          <w:b w:val="0"/>
        </w:rPr>
        <w:t>Ж/Д вокзалы и станции</w:t>
      </w:r>
      <w:r w:rsidRPr="00571B44">
        <w:rPr>
          <w:b w:val="0"/>
        </w:rPr>
        <w:t>»</w:t>
      </w:r>
      <w:bookmarkEnd w:id="71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007"/>
        <w:gridCol w:w="2099"/>
        <w:gridCol w:w="4853"/>
      </w:tblGrid>
      <w:tr w:rsidR="0056272C" w14:paraId="3FD17CCA" w14:textId="77777777" w:rsidTr="000A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9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6E64" w14:textId="77777777" w:rsidR="0056272C" w:rsidRPr="00DA31F9" w:rsidRDefault="0056272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Поле</w:t>
            </w:r>
          </w:p>
        </w:tc>
        <w:tc>
          <w:tcPr>
            <w:tcW w:w="5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7DCA6" w14:textId="77777777" w:rsidR="0056272C" w:rsidRPr="00DA31F9" w:rsidRDefault="0056272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Тип</w:t>
            </w:r>
          </w:p>
        </w:tc>
        <w:tc>
          <w:tcPr>
            <w:tcW w:w="10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8C2D8" w14:textId="77777777" w:rsidR="0056272C" w:rsidRPr="00DA31F9" w:rsidRDefault="0056272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Обязательность</w:t>
            </w:r>
          </w:p>
        </w:tc>
        <w:tc>
          <w:tcPr>
            <w:tcW w:w="24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99BC" w14:textId="77777777" w:rsidR="0056272C" w:rsidRPr="00DA31F9" w:rsidRDefault="0056272C" w:rsidP="00DA31F9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DA31F9">
              <w:rPr>
                <w:b w:val="0"/>
              </w:rPr>
              <w:t>Комментарий</w:t>
            </w:r>
          </w:p>
        </w:tc>
      </w:tr>
      <w:tr w:rsidR="00862B76" w14:paraId="2B586F4D" w14:textId="77777777" w:rsidTr="000A484D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33C3" w14:textId="26EF21BB" w:rsidR="00862B76" w:rsidRDefault="00862B76" w:rsidP="007E5564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5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ACA3" w14:textId="3EEDB86F" w:rsidR="00862B76" w:rsidRDefault="00862B76" w:rsidP="007E5564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0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6B92A" w14:textId="40C94853" w:rsidR="00862B76" w:rsidRDefault="00862B76" w:rsidP="007E5564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4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52D4" w14:textId="2F647256" w:rsidR="00862B76" w:rsidRDefault="00862B76" w:rsidP="000A484D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 xml:space="preserve">, </w:t>
            </w:r>
            <w:r>
              <w:t>от А</w:t>
            </w:r>
            <w:r>
              <w:rPr>
                <w:noProof/>
              </w:rPr>
              <w:t>-</w:t>
            </w:r>
            <w:r>
              <w:t>Я</w:t>
            </w:r>
            <w:r>
              <w:rPr>
                <w:noProof/>
              </w:rPr>
              <w:t xml:space="preserve">, </w:t>
            </w:r>
            <w:r>
              <w:t xml:space="preserve">включая цифровые от </w:t>
            </w:r>
            <w:r>
              <w:rPr>
                <w:noProof/>
              </w:rPr>
              <w:t xml:space="preserve">0 </w:t>
            </w:r>
            <w:r>
              <w:t xml:space="preserve">до </w:t>
            </w:r>
            <w:r>
              <w:rPr>
                <w:noProof/>
              </w:rPr>
              <w:t>9)</w:t>
            </w:r>
          </w:p>
        </w:tc>
      </w:tr>
      <w:tr w:rsidR="00862B76" w14:paraId="41C83B38" w14:textId="77777777" w:rsidTr="000A484D">
        <w:trPr>
          <w:cantSplit/>
          <w:tblCellSpacing w:w="0" w:type="nil"/>
        </w:trPr>
        <w:tc>
          <w:tcPr>
            <w:tcW w:w="90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26E13" w14:textId="64EB4920" w:rsidR="00862B76" w:rsidRDefault="00862B76" w:rsidP="007E5564">
            <w:pPr>
              <w:pStyle w:val="TableNormal"/>
              <w:rPr>
                <w:noProof/>
              </w:rPr>
            </w:pPr>
            <w:r>
              <w:t>Наименование</w:t>
            </w:r>
          </w:p>
        </w:tc>
        <w:tc>
          <w:tcPr>
            <w:tcW w:w="5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7AE3" w14:textId="31613062" w:rsidR="00862B76" w:rsidRDefault="00862B76" w:rsidP="007E5564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</w:t>
            </w:r>
            <w:r>
              <w:t>50</w:t>
            </w:r>
          </w:p>
        </w:tc>
        <w:tc>
          <w:tcPr>
            <w:tcW w:w="108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21D7" w14:textId="7889FEAF" w:rsidR="00862B76" w:rsidRDefault="00862B76" w:rsidP="007E5564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O</w:t>
            </w:r>
          </w:p>
        </w:tc>
        <w:tc>
          <w:tcPr>
            <w:tcW w:w="24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2AF8" w14:textId="5AF04EC8" w:rsidR="00862B76" w:rsidRDefault="00862B76" w:rsidP="00862B76">
            <w:pPr>
              <w:pStyle w:val="TableNormal"/>
              <w:rPr>
                <w:noProof/>
              </w:rPr>
            </w:pPr>
            <w:r>
              <w:t>Наименование Ж</w:t>
            </w:r>
            <w:r w:rsidRPr="00862B76">
              <w:t>/</w:t>
            </w:r>
            <w:r>
              <w:t>Д вокзала или станции на русском языке</w:t>
            </w:r>
          </w:p>
        </w:tc>
      </w:tr>
    </w:tbl>
    <w:p w14:paraId="548CEC08" w14:textId="77777777" w:rsidR="0056272C" w:rsidRDefault="0056272C" w:rsidP="0056272C">
      <w:pPr>
        <w:pStyle w:val="Gap"/>
        <w:rPr>
          <w:noProof/>
        </w:rPr>
      </w:pPr>
    </w:p>
    <w:p w14:paraId="3D47C48D" w14:textId="77777777" w:rsidR="0056272C" w:rsidRDefault="0056272C" w:rsidP="0056272C">
      <w:pPr>
        <w:pStyle w:val="AppendixHeading3"/>
        <w:rPr>
          <w:noProof/>
        </w:rPr>
      </w:pPr>
      <w:bookmarkStart w:id="73" w:name="_Toc491095282"/>
      <w:r>
        <w:t>Массив данных справочника</w:t>
      </w:r>
      <w:bookmarkEnd w:id="73"/>
    </w:p>
    <w:p w14:paraId="054C204E" w14:textId="7FF4D42F" w:rsidR="0056272C" w:rsidRPr="00405C23" w:rsidRDefault="0056272C" w:rsidP="0056272C">
      <w:pPr>
        <w:rPr>
          <w:noProof/>
        </w:rPr>
      </w:pPr>
      <w:r w:rsidRPr="00405C23">
        <w:t>Содержит информацию для первичного заполнения справочника</w:t>
      </w:r>
      <w:r w:rsidRPr="00405C23">
        <w:rPr>
          <w:noProof/>
        </w:rPr>
        <w:t xml:space="preserve">. </w:t>
      </w:r>
      <w:r w:rsidRPr="00405C23">
        <w:t>Содержание справочника из</w:t>
      </w:r>
      <w:r w:rsidRPr="00405C23">
        <w:rPr>
          <w:noProof/>
        </w:rPr>
        <w:t>-</w:t>
      </w:r>
      <w:r w:rsidRPr="00405C23">
        <w:t xml:space="preserve">за большого объема находится в </w:t>
      </w:r>
      <w:r w:rsidR="001D3CF9">
        <w:rPr>
          <w:noProof/>
        </w:rPr>
        <w:t>СУБД системы ПОНСИ и ПОСХД</w:t>
      </w:r>
      <w:r w:rsidRPr="00405C23">
        <w:rPr>
          <w:noProof/>
        </w:rPr>
        <w:t>.</w:t>
      </w:r>
    </w:p>
    <w:p w14:paraId="7F8C851D" w14:textId="36364A99" w:rsidR="008D3FBC" w:rsidRDefault="00EA616E" w:rsidP="008D3FBC">
      <w:pPr>
        <w:pStyle w:val="AppendixHeading2"/>
        <w:rPr>
          <w:noProof/>
        </w:rPr>
      </w:pPr>
      <w:bookmarkStart w:id="74" w:name="_Toc491095283"/>
      <w:r>
        <w:t>Виды документа, удостоверяющего личность</w:t>
      </w:r>
      <w:bookmarkEnd w:id="74"/>
    </w:p>
    <w:p w14:paraId="7F8C851E" w14:textId="6E7D1AF6" w:rsidR="008D3FBC" w:rsidRDefault="008D3FBC" w:rsidP="008D3FBC">
      <w:pPr>
        <w:rPr>
          <w:noProof/>
        </w:rPr>
      </w:pPr>
      <w:r w:rsidRPr="003C0B3F">
        <w:t>Данные справочника необходимы для контроля корректности данных пассажиров в туристских путевках</w:t>
      </w:r>
      <w:r w:rsidRPr="003C0B3F">
        <w:rPr>
          <w:noProof/>
        </w:rPr>
        <w:t xml:space="preserve">, </w:t>
      </w:r>
      <w:r w:rsidRPr="003C0B3F">
        <w:t xml:space="preserve">должны использоваться туроператорами при формировании данных электронных путевок для передачи их в </w:t>
      </w:r>
      <w:r w:rsidR="00E37615">
        <w:t>ИС ЭП</w:t>
      </w:r>
      <w:r w:rsidRPr="003C0B3F">
        <w:rPr>
          <w:noProof/>
        </w:rPr>
        <w:t>.</w:t>
      </w:r>
    </w:p>
    <w:p w14:paraId="7F8C851F" w14:textId="77777777" w:rsidR="008D3FBC" w:rsidRDefault="008D3FBC" w:rsidP="00F138C8">
      <w:pPr>
        <w:pStyle w:val="AppendixHeading3"/>
      </w:pPr>
      <w:bookmarkStart w:id="75" w:name="_Toc491095284"/>
      <w:r>
        <w:t>Структура справочника</w:t>
      </w:r>
      <w:bookmarkEnd w:id="75"/>
    </w:p>
    <w:p w14:paraId="722DB507" w14:textId="5059C11B" w:rsidR="00D528A5" w:rsidRPr="00D528A5" w:rsidRDefault="00D528A5" w:rsidP="00D528A5">
      <w:r>
        <w:t xml:space="preserve">Структура справочника </w:t>
      </w:r>
      <w:r>
        <w:rPr>
          <w:noProof/>
        </w:rPr>
        <w:t>«</w:t>
      </w:r>
      <w:r w:rsidR="00EA616E">
        <w:t>Виды документа, удостоверяющего личность</w:t>
      </w:r>
      <w:r>
        <w:rPr>
          <w:noProof/>
        </w:rPr>
        <w:t xml:space="preserve">» представлена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>
        <w:rPr>
          <w:noProof/>
        </w:rPr>
        <w:t xml:space="preserve"> </w:t>
      </w:r>
      <w:r w:rsidR="000A484D">
        <w:rPr>
          <w:noProof/>
        </w:rPr>
        <w:fldChar w:fldCharType="begin"/>
      </w:r>
      <w:r w:rsidR="000A484D">
        <w:rPr>
          <w:noProof/>
        </w:rPr>
        <w:instrText xml:space="preserve"> REF  СС_15 \h  \* MERGEFORMAT </w:instrText>
      </w:r>
      <w:r w:rsidR="000A484D">
        <w:rPr>
          <w:noProof/>
        </w:rPr>
      </w:r>
      <w:r w:rsidR="000A484D">
        <w:rPr>
          <w:noProof/>
        </w:rPr>
        <w:fldChar w:fldCharType="separate"/>
      </w:r>
      <w:r w:rsidR="000F5B0D" w:rsidRPr="000F5B0D">
        <w:rPr>
          <w:noProof/>
        </w:rPr>
        <w:t>А.15</w:t>
      </w:r>
      <w:r w:rsidR="000A484D">
        <w:rPr>
          <w:noProof/>
        </w:rPr>
        <w:fldChar w:fldCharType="end"/>
      </w:r>
      <w:r w:rsidR="00CD14D7">
        <w:rPr>
          <w:noProof/>
        </w:rPr>
        <w:t>.</w:t>
      </w:r>
    </w:p>
    <w:p w14:paraId="7F8C8520" w14:textId="0DE621B9" w:rsidR="008D3FBC" w:rsidRPr="00571B44" w:rsidRDefault="008D3FBC" w:rsidP="008D3FBC">
      <w:pPr>
        <w:pStyle w:val="TableCaption"/>
        <w:rPr>
          <w:b w:val="0"/>
        </w:rPr>
      </w:pPr>
      <w:bookmarkStart w:id="76" w:name="_Toc491100830"/>
      <w:r w:rsidRPr="00571B44">
        <w:rPr>
          <w:b w:val="0"/>
        </w:rPr>
        <w:lastRenderedPageBreak/>
        <w:t xml:space="preserve">Таблица </w:t>
      </w:r>
      <w:bookmarkStart w:id="77" w:name="СС_11"/>
      <w:bookmarkStart w:id="78" w:name="СС_15"/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t>.</w: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SEQ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Table</w:instrTex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instrText>А</w:instrTex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instrText>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1</w:t>
      </w:r>
      <w:r w:rsidR="008A62BA">
        <w:rPr>
          <w:b w:val="0"/>
          <w:noProof/>
        </w:rPr>
        <w:t>5</w:t>
      </w:r>
      <w:r w:rsidRPr="00571B44">
        <w:rPr>
          <w:b w:val="0"/>
          <w:noProof/>
        </w:rPr>
        <w:fldChar w:fldCharType="end"/>
      </w:r>
      <w:bookmarkEnd w:id="77"/>
      <w:bookmarkEnd w:id="78"/>
      <w:r w:rsidRPr="00571B44">
        <w:rPr>
          <w:b w:val="0"/>
          <w:noProof/>
        </w:rPr>
        <w:t xml:space="preserve">- </w:t>
      </w:r>
      <w:r w:rsidRPr="00571B44">
        <w:rPr>
          <w:b w:val="0"/>
        </w:rPr>
        <w:t>Структура справочника «</w:t>
      </w:r>
      <w:r w:rsidR="00EA616E" w:rsidRPr="000A484D">
        <w:rPr>
          <w:b w:val="0"/>
        </w:rPr>
        <w:t>Виды документа, удостоверяющего личность</w:t>
      </w:r>
      <w:r w:rsidRPr="00571B44">
        <w:rPr>
          <w:b w:val="0"/>
        </w:rPr>
        <w:t>»</w:t>
      </w:r>
      <w:bookmarkEnd w:id="76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944"/>
        <w:gridCol w:w="2174"/>
        <w:gridCol w:w="4933"/>
      </w:tblGrid>
      <w:tr w:rsidR="008D3FBC" w14:paraId="7F8C8525" w14:textId="77777777" w:rsidTr="000A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8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1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Поле</w:t>
            </w:r>
          </w:p>
        </w:tc>
        <w:tc>
          <w:tcPr>
            <w:tcW w:w="4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2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Тип</w:t>
            </w:r>
          </w:p>
        </w:tc>
        <w:tc>
          <w:tcPr>
            <w:tcW w:w="1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3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Обязательность</w:t>
            </w:r>
          </w:p>
        </w:tc>
        <w:tc>
          <w:tcPr>
            <w:tcW w:w="25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4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Комментарий</w:t>
            </w:r>
          </w:p>
        </w:tc>
      </w:tr>
      <w:tr w:rsidR="008D3FBC" w14:paraId="7F8C852A" w14:textId="77777777" w:rsidTr="000A484D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6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7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8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9" w14:textId="213D96C5" w:rsidR="008D3FBC" w:rsidRDefault="00896BFB" w:rsidP="000A484D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, 3-</w:t>
            </w:r>
            <w:r>
              <w:t>х буквенный код на латинице</w:t>
            </w:r>
          </w:p>
        </w:tc>
      </w:tr>
      <w:tr w:rsidR="008D3FBC" w14:paraId="7F8C852F" w14:textId="77777777" w:rsidTr="000A484D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B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русском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C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D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2E" w14:textId="52CDD8C2" w:rsidR="008D3FBC" w:rsidRDefault="008D3FBC" w:rsidP="000A484D">
            <w:pPr>
              <w:pStyle w:val="TableNormal"/>
              <w:rPr>
                <w:noProof/>
              </w:rPr>
            </w:pPr>
            <w:r>
              <w:t>Наименование на русском языке</w:t>
            </w:r>
          </w:p>
        </w:tc>
      </w:tr>
      <w:tr w:rsidR="008D3FBC" w14:paraId="7F8C8534" w14:textId="77777777" w:rsidTr="000A484D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0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Название на английском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1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2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3" w14:textId="3E017879" w:rsidR="008D3FBC" w:rsidRDefault="008D3FBC" w:rsidP="000A484D">
            <w:pPr>
              <w:pStyle w:val="TableNormal"/>
              <w:rPr>
                <w:noProof/>
              </w:rPr>
            </w:pPr>
            <w:r>
              <w:t>Наименование на английском языке</w:t>
            </w:r>
          </w:p>
        </w:tc>
      </w:tr>
      <w:tr w:rsidR="008D3FBC" w14:paraId="7F8C8539" w14:textId="77777777" w:rsidTr="000A484D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5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Комментарий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6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7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8" w14:textId="5977864F" w:rsidR="008D3FBC" w:rsidRDefault="008D3FBC" w:rsidP="000A484D">
            <w:pPr>
              <w:pStyle w:val="TableNormal"/>
              <w:rPr>
                <w:noProof/>
              </w:rPr>
            </w:pPr>
            <w:r>
              <w:t>Дополнительная информация по документу</w:t>
            </w:r>
          </w:p>
        </w:tc>
      </w:tr>
    </w:tbl>
    <w:p w14:paraId="374366BF" w14:textId="20364BAE" w:rsidR="008D3FBC" w:rsidRDefault="008D3FBC" w:rsidP="00571B44">
      <w:pPr>
        <w:pStyle w:val="Gap"/>
        <w:rPr>
          <w:noProof/>
        </w:rPr>
      </w:pPr>
    </w:p>
    <w:p w14:paraId="7F8C853B" w14:textId="77777777" w:rsidR="008D3FBC" w:rsidRDefault="008D3FBC" w:rsidP="00F138C8">
      <w:pPr>
        <w:pStyle w:val="AppendixHeading3"/>
        <w:rPr>
          <w:noProof/>
        </w:rPr>
      </w:pPr>
      <w:bookmarkStart w:id="79" w:name="_Toc491095285"/>
      <w:r>
        <w:t>Массив данных справочника</w:t>
      </w:r>
      <w:bookmarkEnd w:id="79"/>
    </w:p>
    <w:p w14:paraId="7F8C853C" w14:textId="4E7846BB" w:rsidR="008D3FBC" w:rsidRPr="003C0B3F" w:rsidRDefault="008D3FBC" w:rsidP="008D3FBC">
      <w:pPr>
        <w:rPr>
          <w:noProof/>
        </w:rPr>
      </w:pPr>
      <w:r w:rsidRPr="003C0B3F">
        <w:t>Содержит информацию для первичного заполнения справочника</w:t>
      </w:r>
      <w:r w:rsidRPr="003C0B3F">
        <w:rPr>
          <w:noProof/>
        </w:rPr>
        <w:t>.</w:t>
      </w:r>
      <w:r w:rsidR="00CD14D7">
        <w:rPr>
          <w:noProof/>
        </w:rPr>
        <w:t xml:space="preserve"> </w:t>
      </w:r>
      <w:r w:rsidR="00CD14D7" w:rsidRPr="00CD14D7">
        <w:rPr>
          <w:noProof/>
        </w:rPr>
        <w:t>Массив данных справочника «Типы удостоверений личности»</w:t>
      </w:r>
      <w:r w:rsidR="00CD14D7">
        <w:rPr>
          <w:noProof/>
        </w:rPr>
        <w:t xml:space="preserve"> представлен в </w:t>
      </w:r>
      <w:r w:rsidR="00FA0B0B">
        <w:rPr>
          <w:noProof/>
        </w:rPr>
        <w:t>таблиц</w:t>
      </w:r>
      <w:r w:rsidR="000F5B0D">
        <w:rPr>
          <w:noProof/>
        </w:rPr>
        <w:t>е</w:t>
      </w:r>
      <w:r w:rsidR="00CD14D7">
        <w:rPr>
          <w:noProof/>
        </w:rPr>
        <w:t xml:space="preserve"> </w:t>
      </w:r>
      <w:r w:rsidR="000A484D">
        <w:rPr>
          <w:noProof/>
        </w:rPr>
        <w:fldChar w:fldCharType="begin"/>
      </w:r>
      <w:r w:rsidR="000A484D">
        <w:rPr>
          <w:noProof/>
        </w:rPr>
        <w:instrText xml:space="preserve"> REF  МДС_8 \h  \* MERGEFORMAT </w:instrText>
      </w:r>
      <w:r w:rsidR="000A484D">
        <w:rPr>
          <w:noProof/>
        </w:rPr>
      </w:r>
      <w:r w:rsidR="000A484D">
        <w:rPr>
          <w:noProof/>
        </w:rPr>
        <w:fldChar w:fldCharType="separate"/>
      </w:r>
      <w:r w:rsidR="000F5B0D" w:rsidRPr="000F5B0D">
        <w:rPr>
          <w:noProof/>
        </w:rPr>
        <w:t>А.16</w:t>
      </w:r>
      <w:r w:rsidR="000A484D">
        <w:rPr>
          <w:noProof/>
        </w:rPr>
        <w:fldChar w:fldCharType="end"/>
      </w:r>
      <w:r w:rsidR="00CD14D7">
        <w:rPr>
          <w:noProof/>
        </w:rPr>
        <w:t>.</w:t>
      </w:r>
    </w:p>
    <w:p w14:paraId="7F8C853D" w14:textId="55F56532" w:rsidR="008D3FBC" w:rsidRPr="004D1061" w:rsidRDefault="008D3FBC" w:rsidP="008D3FBC">
      <w:pPr>
        <w:pStyle w:val="TableCaption"/>
        <w:rPr>
          <w:b w:val="0"/>
          <w:noProof/>
        </w:rPr>
      </w:pPr>
      <w:bookmarkStart w:id="80" w:name="_Toc491100831"/>
      <w:r w:rsidRPr="004D1061">
        <w:rPr>
          <w:b w:val="0"/>
        </w:rPr>
        <w:t xml:space="preserve">Таблица </w:t>
      </w:r>
      <w:bookmarkStart w:id="81" w:name="МДС_8"/>
      <w:r w:rsidRPr="004D1061">
        <w:rPr>
          <w:b w:val="0"/>
          <w:noProof/>
        </w:rPr>
        <w:fldChar w:fldCharType="begin"/>
      </w:r>
      <w:r w:rsidRPr="004D1061">
        <w:rPr>
          <w:b w:val="0"/>
          <w:noProof/>
          <w:lang w:val="en-US"/>
        </w:rPr>
        <w:instrText>StyleRef</w:instrText>
      </w:r>
      <w:r w:rsidRPr="004D1061">
        <w:rPr>
          <w:b w:val="0"/>
          <w:noProof/>
        </w:rPr>
        <w:instrText xml:space="preserve"> "</w:instrText>
      </w:r>
      <w:r w:rsidRPr="004D1061">
        <w:rPr>
          <w:b w:val="0"/>
          <w:noProof/>
          <w:lang w:val="en-US"/>
        </w:rPr>
        <w:instrText>AppendixHeading</w:instrText>
      </w:r>
      <w:r w:rsidRPr="004D1061">
        <w:rPr>
          <w:b w:val="0"/>
          <w:noProof/>
        </w:rPr>
        <w:instrText xml:space="preserve"> 1" \</w:instrText>
      </w:r>
      <w:r w:rsidRPr="004D1061">
        <w:rPr>
          <w:b w:val="0"/>
          <w:noProof/>
          <w:lang w:val="en-US"/>
        </w:rPr>
        <w:instrText>n</w:instrText>
      </w:r>
      <w:r w:rsidRPr="004D1061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А</w:t>
      </w:r>
      <w:r w:rsidRPr="004D1061">
        <w:rPr>
          <w:b w:val="0"/>
          <w:noProof/>
        </w:rPr>
        <w:fldChar w:fldCharType="end"/>
      </w:r>
      <w:r w:rsidRPr="004D1061">
        <w:rPr>
          <w:b w:val="0"/>
          <w:noProof/>
        </w:rPr>
        <w:t>.</w:t>
      </w:r>
      <w:r w:rsidRPr="004D1061">
        <w:rPr>
          <w:b w:val="0"/>
          <w:noProof/>
        </w:rPr>
        <w:fldChar w:fldCharType="begin"/>
      </w:r>
      <w:r w:rsidRPr="004D1061">
        <w:rPr>
          <w:b w:val="0"/>
          <w:noProof/>
          <w:lang w:val="en-US"/>
        </w:rPr>
        <w:instrText>SEQ</w:instrText>
      </w:r>
      <w:r w:rsidRPr="004D1061">
        <w:rPr>
          <w:b w:val="0"/>
          <w:noProof/>
        </w:rPr>
        <w:instrText xml:space="preserve"> "</w:instrText>
      </w:r>
      <w:r w:rsidRPr="004D1061">
        <w:rPr>
          <w:b w:val="0"/>
          <w:noProof/>
          <w:lang w:val="en-US"/>
        </w:rPr>
        <w:instrText>Table</w:instrText>
      </w:r>
      <w:r w:rsidRPr="004D1061">
        <w:rPr>
          <w:b w:val="0"/>
          <w:noProof/>
        </w:rPr>
        <w:fldChar w:fldCharType="begin"/>
      </w:r>
      <w:r w:rsidRPr="004D1061">
        <w:rPr>
          <w:b w:val="0"/>
          <w:noProof/>
          <w:lang w:val="en-US"/>
        </w:rPr>
        <w:instrText>StyleRef</w:instrText>
      </w:r>
      <w:r w:rsidRPr="004D1061">
        <w:rPr>
          <w:b w:val="0"/>
          <w:noProof/>
        </w:rPr>
        <w:instrText xml:space="preserve"> "</w:instrText>
      </w:r>
      <w:r w:rsidRPr="004D1061">
        <w:rPr>
          <w:b w:val="0"/>
          <w:noProof/>
          <w:lang w:val="en-US"/>
        </w:rPr>
        <w:instrText>AppendixHeading</w:instrText>
      </w:r>
      <w:r w:rsidRPr="004D1061">
        <w:rPr>
          <w:b w:val="0"/>
          <w:noProof/>
        </w:rPr>
        <w:instrText xml:space="preserve"> 1" \</w:instrText>
      </w:r>
      <w:r w:rsidRPr="004D1061">
        <w:rPr>
          <w:b w:val="0"/>
          <w:noProof/>
          <w:lang w:val="en-US"/>
        </w:rPr>
        <w:instrText>n</w:instrText>
      </w:r>
      <w:r w:rsidRPr="004D1061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instrText>А</w:instrText>
      </w:r>
      <w:r w:rsidRPr="004D1061">
        <w:rPr>
          <w:b w:val="0"/>
          <w:noProof/>
        </w:rPr>
        <w:fldChar w:fldCharType="end"/>
      </w:r>
      <w:r w:rsidRPr="004D1061">
        <w:rPr>
          <w:b w:val="0"/>
          <w:noProof/>
        </w:rPr>
        <w:instrText>" \</w:instrText>
      </w:r>
      <w:r w:rsidRPr="004D1061">
        <w:rPr>
          <w:b w:val="0"/>
          <w:noProof/>
          <w:lang w:val="en-US"/>
        </w:rPr>
        <w:instrText>n</w:instrText>
      </w:r>
      <w:r w:rsidRPr="004D1061">
        <w:rPr>
          <w:b w:val="0"/>
          <w:noProof/>
        </w:rPr>
        <w:fldChar w:fldCharType="separate"/>
      </w:r>
      <w:r w:rsidR="0056272C" w:rsidRPr="0056272C">
        <w:rPr>
          <w:b w:val="0"/>
          <w:noProof/>
        </w:rPr>
        <w:t>1</w:t>
      </w:r>
      <w:r w:rsidR="008A62BA">
        <w:rPr>
          <w:b w:val="0"/>
          <w:noProof/>
        </w:rPr>
        <w:t>6</w:t>
      </w:r>
      <w:r w:rsidRPr="004D1061">
        <w:rPr>
          <w:b w:val="0"/>
          <w:noProof/>
        </w:rPr>
        <w:fldChar w:fldCharType="end"/>
      </w:r>
      <w:bookmarkEnd w:id="81"/>
      <w:r w:rsidRPr="004D1061">
        <w:rPr>
          <w:b w:val="0"/>
          <w:noProof/>
        </w:rPr>
        <w:t xml:space="preserve">- </w:t>
      </w:r>
      <w:r w:rsidRPr="004D1061">
        <w:rPr>
          <w:b w:val="0"/>
        </w:rPr>
        <w:t xml:space="preserve">Массив данных справочника </w:t>
      </w:r>
      <w:r w:rsidRPr="004D1061">
        <w:rPr>
          <w:b w:val="0"/>
          <w:noProof/>
        </w:rPr>
        <w:t>«</w:t>
      </w:r>
      <w:r w:rsidRPr="004D1061">
        <w:rPr>
          <w:b w:val="0"/>
        </w:rPr>
        <w:t>Типы удостоверений личности</w:t>
      </w:r>
      <w:r w:rsidRPr="004D1061">
        <w:rPr>
          <w:b w:val="0"/>
          <w:noProof/>
        </w:rPr>
        <w:t>»</w:t>
      </w:r>
      <w:bookmarkEnd w:id="80"/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3046"/>
        <w:gridCol w:w="3231"/>
        <w:gridCol w:w="2427"/>
      </w:tblGrid>
      <w:tr w:rsidR="008D3FBC" w14:paraId="7F8C8542" w14:textId="77777777" w:rsidTr="004D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52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E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0A484D">
              <w:rPr>
                <w:b w:val="0"/>
              </w:rPr>
              <w:t>Код</w:t>
            </w:r>
          </w:p>
        </w:tc>
        <w:tc>
          <w:tcPr>
            <w:tcW w:w="15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3F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0A484D">
              <w:rPr>
                <w:b w:val="0"/>
              </w:rPr>
              <w:t>Название на русском</w:t>
            </w:r>
          </w:p>
        </w:tc>
        <w:tc>
          <w:tcPr>
            <w:tcW w:w="16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0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0A484D">
              <w:rPr>
                <w:b w:val="0"/>
              </w:rPr>
              <w:t>Название на английском</w:t>
            </w:r>
          </w:p>
        </w:tc>
        <w:tc>
          <w:tcPr>
            <w:tcW w:w="124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1" w14:textId="77777777" w:rsidR="008D3FBC" w:rsidRPr="000A484D" w:rsidRDefault="008D3FBC" w:rsidP="000A484D">
            <w:pPr>
              <w:pStyle w:val="TableTitle"/>
              <w:spacing w:line="360" w:lineRule="auto"/>
              <w:rPr>
                <w:b w:val="0"/>
                <w:noProof/>
              </w:rPr>
            </w:pPr>
            <w:r w:rsidRPr="000A484D">
              <w:rPr>
                <w:b w:val="0"/>
              </w:rPr>
              <w:t>Комментарий</w:t>
            </w:r>
          </w:p>
        </w:tc>
      </w:tr>
      <w:tr w:rsidR="008D3FBC" w14:paraId="7F8C8547" w14:textId="77777777" w:rsidTr="004D1061">
        <w:trPr>
          <w:cantSplit/>
          <w:tblCellSpacing w:w="0" w:type="nil"/>
        </w:trPr>
        <w:tc>
          <w:tcPr>
            <w:tcW w:w="5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3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PS</w:t>
            </w:r>
          </w:p>
        </w:tc>
        <w:tc>
          <w:tcPr>
            <w:tcW w:w="15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4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Паспорт гражданина РФ</w:t>
            </w:r>
          </w:p>
        </w:tc>
        <w:tc>
          <w:tcPr>
            <w:tcW w:w="16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5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Russian passport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6" w14:textId="77777777" w:rsidR="008D3FBC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54C" w14:textId="77777777" w:rsidTr="004D1061">
        <w:trPr>
          <w:cantSplit/>
          <w:tblCellSpacing w:w="0" w:type="nil"/>
        </w:trPr>
        <w:tc>
          <w:tcPr>
            <w:tcW w:w="5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8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PSP</w:t>
            </w:r>
          </w:p>
        </w:tc>
        <w:tc>
          <w:tcPr>
            <w:tcW w:w="15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9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Загранпаспорт Гражданина РФ</w:t>
            </w:r>
          </w:p>
        </w:tc>
        <w:tc>
          <w:tcPr>
            <w:tcW w:w="16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A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Russian foreign passport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B" w14:textId="77777777" w:rsidR="008D3FBC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551" w14:textId="77777777" w:rsidTr="004D1061">
        <w:trPr>
          <w:cantSplit/>
          <w:tblCellSpacing w:w="0" w:type="nil"/>
        </w:trPr>
        <w:tc>
          <w:tcPr>
            <w:tcW w:w="5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D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SR</w:t>
            </w:r>
          </w:p>
        </w:tc>
        <w:tc>
          <w:tcPr>
            <w:tcW w:w="15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E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Свидетельство о рождении</w:t>
            </w:r>
          </w:p>
        </w:tc>
        <w:tc>
          <w:tcPr>
            <w:tcW w:w="16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4F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Birth certificate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50" w14:textId="77777777" w:rsidR="008D3FBC" w:rsidRDefault="008D3FBC" w:rsidP="006D2178">
            <w:pPr>
              <w:pStyle w:val="TableNormal"/>
              <w:rPr>
                <w:noProof/>
              </w:rPr>
            </w:pPr>
          </w:p>
        </w:tc>
      </w:tr>
      <w:tr w:rsidR="008D3FBC" w14:paraId="7F8C8556" w14:textId="77777777" w:rsidTr="004D1061">
        <w:trPr>
          <w:cantSplit/>
          <w:tblCellSpacing w:w="0" w:type="nil"/>
        </w:trPr>
        <w:tc>
          <w:tcPr>
            <w:tcW w:w="5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52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NP</w:t>
            </w:r>
          </w:p>
        </w:tc>
        <w:tc>
          <w:tcPr>
            <w:tcW w:w="156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53" w14:textId="77777777" w:rsidR="008D3FBC" w:rsidRDefault="008D3FBC" w:rsidP="006D2178">
            <w:pPr>
              <w:pStyle w:val="TableNormal"/>
              <w:rPr>
                <w:noProof/>
              </w:rPr>
            </w:pPr>
            <w:r>
              <w:t>Национальный паспорт</w:t>
            </w:r>
          </w:p>
        </w:tc>
        <w:tc>
          <w:tcPr>
            <w:tcW w:w="166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54" w14:textId="77777777" w:rsidR="008D3FBC" w:rsidRDefault="008D3FBC" w:rsidP="006D2178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National passport</w:t>
            </w:r>
          </w:p>
        </w:tc>
        <w:tc>
          <w:tcPr>
            <w:tcW w:w="12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8555" w14:textId="77777777" w:rsidR="008D3FBC" w:rsidRDefault="008D3FBC" w:rsidP="006D2178">
            <w:pPr>
              <w:pStyle w:val="TableNormal"/>
              <w:rPr>
                <w:noProof/>
              </w:rPr>
            </w:pPr>
          </w:p>
        </w:tc>
      </w:tr>
    </w:tbl>
    <w:p w14:paraId="7F8C855C" w14:textId="77777777" w:rsidR="008D3FBC" w:rsidRDefault="008D3FBC" w:rsidP="008D3FBC">
      <w:pPr>
        <w:pStyle w:val="Gap"/>
        <w:rPr>
          <w:noProof/>
        </w:rPr>
      </w:pPr>
    </w:p>
    <w:p w14:paraId="06EA097E" w14:textId="1F10DC24" w:rsidR="007018E7" w:rsidRDefault="00AD61CC" w:rsidP="007018E7">
      <w:pPr>
        <w:pStyle w:val="AppendixHeading2"/>
        <w:tabs>
          <w:tab w:val="clear" w:pos="851"/>
        </w:tabs>
      </w:pPr>
      <w:r>
        <w:t>Субъекты РФ</w:t>
      </w:r>
    </w:p>
    <w:p w14:paraId="5B7AE5F0" w14:textId="77777777" w:rsidR="007018E7" w:rsidRDefault="007018E7" w:rsidP="007018E7">
      <w:pPr>
        <w:rPr>
          <w:noProof/>
        </w:rPr>
      </w:pPr>
      <w:r w:rsidRPr="003C0B3F">
        <w:t>Данные справочника необходимы для контроля корректности данных пассажиров в туристских путевках</w:t>
      </w:r>
      <w:r w:rsidRPr="003C0B3F">
        <w:rPr>
          <w:noProof/>
        </w:rPr>
        <w:t xml:space="preserve">, </w:t>
      </w:r>
      <w:r w:rsidRPr="003C0B3F">
        <w:t xml:space="preserve">должны использоваться туроператорами при формировании данных электронных путевок для передачи их в </w:t>
      </w:r>
      <w:r>
        <w:t>ИС ЭП</w:t>
      </w:r>
      <w:r w:rsidRPr="003C0B3F">
        <w:rPr>
          <w:noProof/>
        </w:rPr>
        <w:t>.</w:t>
      </w:r>
    </w:p>
    <w:p w14:paraId="14D406C0" w14:textId="77777777" w:rsidR="007018E7" w:rsidRDefault="007018E7" w:rsidP="007018E7">
      <w:pPr>
        <w:pStyle w:val="AppendixHeading3"/>
      </w:pPr>
      <w:r>
        <w:t>Структура справочника</w:t>
      </w:r>
    </w:p>
    <w:p w14:paraId="2513B012" w14:textId="2FA18767" w:rsidR="007018E7" w:rsidRPr="00D528A5" w:rsidRDefault="007018E7" w:rsidP="007018E7">
      <w:r>
        <w:t xml:space="preserve">Структура справочника </w:t>
      </w:r>
      <w:r>
        <w:rPr>
          <w:noProof/>
        </w:rPr>
        <w:t>«</w:t>
      </w:r>
      <w:r w:rsidR="00AD61CC">
        <w:t>Субъекты РФ</w:t>
      </w:r>
      <w:r>
        <w:rPr>
          <w:noProof/>
        </w:rPr>
        <w:t xml:space="preserve">» представлена в таблице </w:t>
      </w:r>
      <w:r>
        <w:rPr>
          <w:noProof/>
        </w:rPr>
        <w:fldChar w:fldCharType="begin"/>
      </w:r>
      <w:r>
        <w:rPr>
          <w:noProof/>
        </w:rPr>
        <w:instrText xml:space="preserve"> REF  СС_15 \h  \* MERGEFORMAT </w:instrText>
      </w:r>
      <w:r>
        <w:rPr>
          <w:noProof/>
        </w:rPr>
      </w:r>
      <w:r>
        <w:rPr>
          <w:noProof/>
        </w:rPr>
        <w:fldChar w:fldCharType="separate"/>
      </w:r>
      <w:r w:rsidRPr="000F5B0D">
        <w:rPr>
          <w:noProof/>
        </w:rPr>
        <w:t>А.15</w:t>
      </w:r>
      <w:r>
        <w:rPr>
          <w:noProof/>
        </w:rPr>
        <w:fldChar w:fldCharType="end"/>
      </w:r>
      <w:r>
        <w:rPr>
          <w:noProof/>
        </w:rPr>
        <w:t>.</w:t>
      </w:r>
    </w:p>
    <w:p w14:paraId="7F565E7A" w14:textId="77777777" w:rsidR="007018E7" w:rsidRPr="00571B44" w:rsidRDefault="007018E7" w:rsidP="007018E7">
      <w:pPr>
        <w:pStyle w:val="TableCaption"/>
        <w:rPr>
          <w:b w:val="0"/>
        </w:rPr>
      </w:pPr>
      <w:r w:rsidRPr="00571B44">
        <w:rPr>
          <w:b w:val="0"/>
        </w:rPr>
        <w:t xml:space="preserve">Таблица </w: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t>А</w: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t>.</w: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SEQ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Table</w:instrText>
      </w:r>
      <w:r w:rsidRPr="00571B44">
        <w:rPr>
          <w:b w:val="0"/>
          <w:noProof/>
        </w:rPr>
        <w:fldChar w:fldCharType="begin"/>
      </w:r>
      <w:r w:rsidRPr="00571B44">
        <w:rPr>
          <w:b w:val="0"/>
          <w:noProof/>
          <w:lang w:val="en-US"/>
        </w:rPr>
        <w:instrText>StyleRef</w:instrText>
      </w:r>
      <w:r w:rsidRPr="00571B44">
        <w:rPr>
          <w:b w:val="0"/>
          <w:noProof/>
        </w:rPr>
        <w:instrText xml:space="preserve"> "</w:instrText>
      </w:r>
      <w:r w:rsidRPr="00571B44">
        <w:rPr>
          <w:b w:val="0"/>
          <w:noProof/>
          <w:lang w:val="en-US"/>
        </w:rPr>
        <w:instrText>AppendixHeading</w:instrText>
      </w:r>
      <w:r w:rsidRPr="00571B44">
        <w:rPr>
          <w:b w:val="0"/>
          <w:noProof/>
        </w:rPr>
        <w:instrText xml:space="preserve"> 1"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instrText>А</w:instrTex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instrText>" \</w:instrText>
      </w:r>
      <w:r w:rsidRPr="00571B44">
        <w:rPr>
          <w:b w:val="0"/>
          <w:noProof/>
          <w:lang w:val="en-US"/>
        </w:rPr>
        <w:instrText>n</w:instrText>
      </w:r>
      <w:r w:rsidRPr="00571B44">
        <w:rPr>
          <w:b w:val="0"/>
          <w:noProof/>
        </w:rPr>
        <w:fldChar w:fldCharType="separate"/>
      </w:r>
      <w:r w:rsidRPr="0056272C">
        <w:rPr>
          <w:b w:val="0"/>
          <w:noProof/>
        </w:rPr>
        <w:t>1</w:t>
      </w:r>
      <w:r>
        <w:rPr>
          <w:b w:val="0"/>
          <w:noProof/>
        </w:rPr>
        <w:t>5</w:t>
      </w:r>
      <w:r w:rsidRPr="00571B44">
        <w:rPr>
          <w:b w:val="0"/>
          <w:noProof/>
        </w:rPr>
        <w:fldChar w:fldCharType="end"/>
      </w:r>
      <w:r w:rsidRPr="00571B44">
        <w:rPr>
          <w:b w:val="0"/>
          <w:noProof/>
        </w:rPr>
        <w:t xml:space="preserve">- </w:t>
      </w:r>
      <w:r w:rsidRPr="00571B44">
        <w:rPr>
          <w:b w:val="0"/>
        </w:rPr>
        <w:t>Структура справочника «</w:t>
      </w:r>
      <w:r w:rsidRPr="000A484D">
        <w:rPr>
          <w:b w:val="0"/>
        </w:rPr>
        <w:t>Виды документа, удостоверяющего личность</w:t>
      </w:r>
      <w:r w:rsidRPr="00571B44">
        <w:rPr>
          <w:b w:val="0"/>
        </w:rPr>
        <w:t>»</w:t>
      </w:r>
    </w:p>
    <w:tbl>
      <w:tblPr>
        <w:tblStyle w:val="afb"/>
        <w:tblW w:w="4915" w:type="pct"/>
        <w:tblCellSpacing w:w="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944"/>
        <w:gridCol w:w="2174"/>
        <w:gridCol w:w="4933"/>
      </w:tblGrid>
      <w:tr w:rsidR="007018E7" w14:paraId="1AA21F15" w14:textId="77777777" w:rsidTr="0070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tblCellSpacing w:w="0" w:type="nil"/>
        </w:trPr>
        <w:tc>
          <w:tcPr>
            <w:tcW w:w="8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37A83" w14:textId="77777777" w:rsidR="007018E7" w:rsidRPr="000A484D" w:rsidRDefault="007018E7" w:rsidP="007018E7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Поле</w:t>
            </w:r>
          </w:p>
        </w:tc>
        <w:tc>
          <w:tcPr>
            <w:tcW w:w="4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FC7BB" w14:textId="77777777" w:rsidR="007018E7" w:rsidRPr="000A484D" w:rsidRDefault="007018E7" w:rsidP="007018E7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Тип</w:t>
            </w:r>
          </w:p>
        </w:tc>
        <w:tc>
          <w:tcPr>
            <w:tcW w:w="1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5076" w14:textId="77777777" w:rsidR="007018E7" w:rsidRPr="000A484D" w:rsidRDefault="007018E7" w:rsidP="007018E7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Обязательность</w:t>
            </w:r>
          </w:p>
        </w:tc>
        <w:tc>
          <w:tcPr>
            <w:tcW w:w="25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9EB3" w14:textId="77777777" w:rsidR="007018E7" w:rsidRPr="000A484D" w:rsidRDefault="007018E7" w:rsidP="007018E7">
            <w:pPr>
              <w:pStyle w:val="TableTitle"/>
              <w:spacing w:line="360" w:lineRule="auto"/>
              <w:rPr>
                <w:b w:val="0"/>
              </w:rPr>
            </w:pPr>
            <w:r w:rsidRPr="000A484D">
              <w:rPr>
                <w:b w:val="0"/>
              </w:rPr>
              <w:t>Комментарий</w:t>
            </w:r>
          </w:p>
        </w:tc>
      </w:tr>
      <w:tr w:rsidR="007018E7" w14:paraId="55430E47" w14:textId="77777777" w:rsidTr="007018E7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2B3D" w14:textId="77777777" w:rsidR="007018E7" w:rsidRDefault="007018E7" w:rsidP="007018E7">
            <w:pPr>
              <w:pStyle w:val="TableNormal"/>
              <w:rPr>
                <w:noProof/>
              </w:rPr>
            </w:pPr>
            <w:r>
              <w:t>Код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AF5C" w14:textId="77777777" w:rsidR="007018E7" w:rsidRDefault="007018E7" w:rsidP="007018E7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AN3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61AFE" w14:textId="77777777" w:rsidR="007018E7" w:rsidRDefault="007018E7" w:rsidP="007018E7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62916" w14:textId="40D1ED22" w:rsidR="007018E7" w:rsidRDefault="007018E7" w:rsidP="007018E7">
            <w:pPr>
              <w:pStyle w:val="TableNormal"/>
              <w:rPr>
                <w:noProof/>
              </w:rPr>
            </w:pPr>
            <w:r>
              <w:t xml:space="preserve">Код </w:t>
            </w:r>
            <w:r>
              <w:rPr>
                <w:noProof/>
              </w:rPr>
              <w:t>(</w:t>
            </w:r>
            <w:r w:rsidRPr="0027679E">
              <w:rPr>
                <w:lang w:val="en-US"/>
              </w:rPr>
              <w:t>ID</w:t>
            </w:r>
            <w:r>
              <w:rPr>
                <w:noProof/>
              </w:rPr>
              <w:t xml:space="preserve">) </w:t>
            </w:r>
            <w:r>
              <w:t xml:space="preserve">записи объекта </w:t>
            </w:r>
            <w:r>
              <w:rPr>
                <w:noProof/>
              </w:rPr>
              <w:t>(</w:t>
            </w:r>
            <w:r w:rsidR="001669EC">
              <w:rPr>
                <w:noProof/>
              </w:rPr>
              <w:t xml:space="preserve">цифры от 0 до 1, </w:t>
            </w:r>
            <w:r>
              <w:t xml:space="preserve">символы от </w:t>
            </w:r>
            <w:r w:rsidRPr="0027679E">
              <w:rPr>
                <w:lang w:val="en-US"/>
              </w:rPr>
              <w:t>A</w:t>
            </w:r>
            <w:r w:rsidRPr="00C518C7">
              <w:t xml:space="preserve"> </w:t>
            </w:r>
            <w:r>
              <w:t xml:space="preserve">до </w:t>
            </w:r>
            <w:r w:rsidRPr="0027679E">
              <w:rPr>
                <w:lang w:val="en-US"/>
              </w:rPr>
              <w:t>Z</w:t>
            </w:r>
            <w:r>
              <w:rPr>
                <w:noProof/>
              </w:rPr>
              <w:t>, 3-</w:t>
            </w:r>
            <w:r>
              <w:t>х буквенный код на латинице</w:t>
            </w:r>
          </w:p>
        </w:tc>
      </w:tr>
      <w:tr w:rsidR="007018E7" w14:paraId="7C876DE4" w14:textId="77777777" w:rsidTr="007018E7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7991B" w14:textId="61BE1D3A" w:rsidR="007018E7" w:rsidRDefault="00AD61CC" w:rsidP="007018E7">
            <w:pPr>
              <w:pStyle w:val="TableNormal"/>
              <w:rPr>
                <w:noProof/>
              </w:rPr>
            </w:pPr>
            <w:r>
              <w:t>Код субъекта РФ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95615" w14:textId="77777777" w:rsidR="007018E7" w:rsidRDefault="007018E7" w:rsidP="007018E7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4316" w14:textId="77777777" w:rsidR="007018E7" w:rsidRDefault="007018E7" w:rsidP="007018E7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8C91" w14:textId="6B50A76C" w:rsidR="007018E7" w:rsidRDefault="001669EC" w:rsidP="007018E7">
            <w:pPr>
              <w:pStyle w:val="TableNormal"/>
              <w:rPr>
                <w:noProof/>
              </w:rPr>
            </w:pPr>
            <w:r>
              <w:t xml:space="preserve">Код субъекта согласно конституции </w:t>
            </w:r>
          </w:p>
        </w:tc>
      </w:tr>
      <w:tr w:rsidR="007018E7" w14:paraId="26AFA394" w14:textId="77777777" w:rsidTr="007018E7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AE26" w14:textId="735D0290" w:rsidR="007018E7" w:rsidRDefault="007018E7" w:rsidP="00AD61CC">
            <w:pPr>
              <w:pStyle w:val="TableNormal"/>
              <w:rPr>
                <w:noProof/>
              </w:rPr>
            </w:pPr>
            <w:r>
              <w:t xml:space="preserve">Название </w:t>
            </w:r>
            <w:r w:rsidR="00AD61CC">
              <w:t>(рус)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DE6B" w14:textId="77777777" w:rsidR="007018E7" w:rsidRDefault="007018E7" w:rsidP="007018E7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AN50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7708" w14:textId="77777777" w:rsidR="007018E7" w:rsidRDefault="007018E7" w:rsidP="007018E7">
            <w:pPr>
              <w:pStyle w:val="TableNormal"/>
              <w:rPr>
                <w:noProof/>
              </w:rPr>
            </w:pPr>
            <w:r>
              <w:t>О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1E50" w14:textId="29E816FD" w:rsidR="007018E7" w:rsidRDefault="007018E7" w:rsidP="001669EC">
            <w:pPr>
              <w:pStyle w:val="TableNormal"/>
              <w:rPr>
                <w:noProof/>
              </w:rPr>
            </w:pPr>
            <w:r>
              <w:t xml:space="preserve">Наименование на </w:t>
            </w:r>
            <w:r w:rsidR="001669EC">
              <w:t>русском языке</w:t>
            </w:r>
          </w:p>
        </w:tc>
      </w:tr>
      <w:tr w:rsidR="007018E7" w14:paraId="264952BC" w14:textId="77777777" w:rsidTr="007018E7">
        <w:trPr>
          <w:cantSplit/>
          <w:tblCellSpacing w:w="0" w:type="nil"/>
        </w:trPr>
        <w:tc>
          <w:tcPr>
            <w:tcW w:w="8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274E" w14:textId="15588985" w:rsidR="007018E7" w:rsidRDefault="00AD61CC" w:rsidP="007018E7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  <w:tc>
          <w:tcPr>
            <w:tcW w:w="4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B134" w14:textId="77777777" w:rsidR="007018E7" w:rsidRDefault="007018E7" w:rsidP="007018E7">
            <w:pPr>
              <w:pStyle w:val="TableNormal"/>
              <w:rPr>
                <w:noProof/>
              </w:rPr>
            </w:pPr>
            <w:r w:rsidRPr="00727441">
              <w:rPr>
                <w:lang w:val="en-US"/>
              </w:rPr>
              <w:t>AN200</w:t>
            </w:r>
          </w:p>
        </w:tc>
        <w:tc>
          <w:tcPr>
            <w:tcW w:w="111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5F7E0" w14:textId="77777777" w:rsidR="007018E7" w:rsidRDefault="007018E7" w:rsidP="007018E7">
            <w:pPr>
              <w:pStyle w:val="TableNormal"/>
              <w:rPr>
                <w:noProof/>
              </w:rPr>
            </w:pPr>
            <w:r>
              <w:t>Н</w:t>
            </w:r>
          </w:p>
        </w:tc>
        <w:tc>
          <w:tcPr>
            <w:tcW w:w="2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1A01" w14:textId="34B0F97A" w:rsidR="007018E7" w:rsidRDefault="001669EC" w:rsidP="007018E7">
            <w:pPr>
              <w:pStyle w:val="TableNormal"/>
              <w:rPr>
                <w:noProof/>
              </w:rPr>
            </w:pPr>
            <w:r>
              <w:t>Примечание</w:t>
            </w:r>
          </w:p>
        </w:tc>
      </w:tr>
    </w:tbl>
    <w:p w14:paraId="65F7BCE1" w14:textId="5E022827" w:rsidR="007018E7" w:rsidRDefault="007018E7" w:rsidP="007018E7">
      <w:pPr>
        <w:pStyle w:val="Gap"/>
        <w:rPr>
          <w:noProof/>
        </w:rPr>
      </w:pPr>
    </w:p>
    <w:p w14:paraId="6C15E19F" w14:textId="77777777" w:rsidR="007018E7" w:rsidRDefault="007018E7" w:rsidP="007018E7">
      <w:pPr>
        <w:pStyle w:val="AppendixHeading3"/>
        <w:rPr>
          <w:noProof/>
        </w:rPr>
      </w:pPr>
      <w:r>
        <w:lastRenderedPageBreak/>
        <w:t>Массив данных справочника</w:t>
      </w:r>
    </w:p>
    <w:p w14:paraId="76CA5A90" w14:textId="77777777" w:rsidR="001669EC" w:rsidRPr="00405C23" w:rsidRDefault="001669EC" w:rsidP="001669EC">
      <w:pPr>
        <w:rPr>
          <w:noProof/>
        </w:rPr>
      </w:pPr>
      <w:r>
        <w:rPr>
          <w:noProof/>
        </w:rPr>
        <w:t xml:space="preserve"> </w:t>
      </w:r>
      <w:r w:rsidRPr="00405C23">
        <w:t>Содержит информацию для первичного заполнения справочника</w:t>
      </w:r>
      <w:r w:rsidRPr="00405C23">
        <w:rPr>
          <w:noProof/>
        </w:rPr>
        <w:t xml:space="preserve">. </w:t>
      </w:r>
      <w:r w:rsidRPr="00405C23">
        <w:t>Содержание справочника из</w:t>
      </w:r>
      <w:r w:rsidRPr="00405C23">
        <w:rPr>
          <w:noProof/>
        </w:rPr>
        <w:t>-</w:t>
      </w:r>
      <w:r w:rsidRPr="00405C23">
        <w:t xml:space="preserve">за большого объема находится в </w:t>
      </w:r>
      <w:r>
        <w:rPr>
          <w:noProof/>
        </w:rPr>
        <w:t>СУБД системы ПОНСИ и ПОСХД</w:t>
      </w:r>
      <w:r w:rsidRPr="00405C23">
        <w:rPr>
          <w:noProof/>
        </w:rPr>
        <w:t>.</w:t>
      </w:r>
    </w:p>
    <w:p w14:paraId="2771DB01" w14:textId="6B354CA6" w:rsidR="007018E7" w:rsidRPr="007018E7" w:rsidRDefault="007018E7" w:rsidP="008D3FBC">
      <w:pPr>
        <w:pStyle w:val="Gap"/>
        <w:rPr>
          <w:noProof/>
        </w:rPr>
      </w:pPr>
      <w:bookmarkStart w:id="82" w:name="_GoBack"/>
      <w:bookmarkEnd w:id="0"/>
      <w:bookmarkEnd w:id="1"/>
      <w:bookmarkEnd w:id="82"/>
    </w:p>
    <w:sectPr w:rsidR="007018E7" w:rsidRPr="007018E7" w:rsidSect="004F0F8F">
      <w:headerReference w:type="default" r:id="rId12"/>
      <w:footerReference w:type="default" r:id="rId13"/>
      <w:footnotePr>
        <w:pos w:val="beneathText"/>
        <w:numRestart w:val="eachSect"/>
      </w:footnotePr>
      <w:pgSz w:w="11906" w:h="16838" w:code="9"/>
      <w:pgMar w:top="709" w:right="709" w:bottom="1702" w:left="1531" w:header="0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29229" w14:textId="77777777" w:rsidR="005D1806" w:rsidRDefault="005D1806" w:rsidP="0062019A">
      <w:pPr>
        <w:spacing w:line="240" w:lineRule="auto"/>
      </w:pPr>
      <w:r>
        <w:separator/>
      </w:r>
    </w:p>
  </w:endnote>
  <w:endnote w:type="continuationSeparator" w:id="0">
    <w:p w14:paraId="70396BB7" w14:textId="77777777" w:rsidR="005D1806" w:rsidRDefault="005D1806" w:rsidP="00620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C9216" w14:textId="77777777" w:rsidR="007018E7" w:rsidRDefault="007018E7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8C9351" wp14:editId="465EA829">
              <wp:simplePos x="0" y="0"/>
              <wp:positionH relativeFrom="column">
                <wp:posOffset>-366395</wp:posOffset>
              </wp:positionH>
              <wp:positionV relativeFrom="page">
                <wp:posOffset>9692535</wp:posOffset>
              </wp:positionV>
              <wp:extent cx="6694170" cy="621665"/>
              <wp:effectExtent l="0" t="0" r="0" b="6985"/>
              <wp:wrapNone/>
              <wp:docPr id="25" name="Прямоугольник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7018E7" w:rsidRPr="00FD0825" w14:paraId="7F8C98CA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F8C98C3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F8C98C4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F8C98C5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F8C98C6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F8C98C7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8C98C8" w14:textId="4DD6CFC1" w:rsidR="007018E7" w:rsidRPr="00ED4EC1" w:rsidRDefault="007018E7" w:rsidP="00883A88">
                                <w:pPr>
                                  <w:pStyle w:val="a6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</w:rPr>
                                  <w:t>ЮИВЭ.300214.001.РД</w:t>
                                </w:r>
                                <w:r w:rsidRPr="003C61D4">
                                  <w:rPr>
                                    <w:b/>
                                    <w:i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ИСЭП-3</w:t>
                                </w:r>
                                <w:r w:rsidRPr="003C61D4">
                                  <w:rPr>
                                    <w:b/>
                                    <w:i/>
                                  </w:rPr>
                                  <w:t>.ПО</w:t>
                                </w:r>
                                <w:r w:rsidRPr="00883A88">
                                  <w:rPr>
                                    <w:b/>
                                    <w:i/>
                                  </w:rPr>
                                  <w:t>НСИ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.ПГ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F8C98C9" w14:textId="77777777" w:rsidR="007018E7" w:rsidRPr="00FD0825" w:rsidRDefault="007018E7" w:rsidP="00F024A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7018E7" w14:paraId="7F8C98D2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7F8C98CB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F8C98CC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F8C98CD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F8C98CE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F8C98CF" w14:textId="77777777" w:rsidR="007018E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F8C98D0" w14:textId="77777777" w:rsidR="007018E7" w:rsidRDefault="007018E7" w:rsidP="00F024AA">
                                <w:pPr>
                                  <w:ind w:firstLine="0"/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F8C98D1" w14:textId="5241E25E" w:rsidR="007018E7" w:rsidRPr="00FD0825" w:rsidRDefault="007018E7" w:rsidP="00F024A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</w:rPr>
                                </w:pPr>
                                <w:r w:rsidRPr="00FD0825">
                                  <w:rPr>
                                    <w:rStyle w:val="a8"/>
                                    <w:rFonts w:ascii="GOST type A" w:hAnsi="GOST type A"/>
                                  </w:rPr>
                                  <w:fldChar w:fldCharType="begin"/>
                                </w:r>
                                <w:r w:rsidRPr="00FD0825">
                                  <w:rPr>
                                    <w:rStyle w:val="a8"/>
                                    <w:rFonts w:ascii="GOST type A" w:hAnsi="GOST type A"/>
                                  </w:rPr>
                                  <w:instrText xml:space="preserve"> PAGE </w:instrText>
                                </w:r>
                                <w:r w:rsidRPr="00FD0825">
                                  <w:rPr>
                                    <w:rStyle w:val="a8"/>
                                    <w:rFonts w:ascii="GOST type A" w:hAnsi="GOST type A"/>
                                  </w:rPr>
                                  <w:fldChar w:fldCharType="separate"/>
                                </w:r>
                                <w:r w:rsidR="001669EC">
                                  <w:rPr>
                                    <w:rStyle w:val="a8"/>
                                    <w:rFonts w:ascii="GOST type A" w:hAnsi="GOST type A"/>
                                    <w:noProof/>
                                  </w:rPr>
                                  <w:t>16</w:t>
                                </w:r>
                                <w:r w:rsidRPr="00FD0825">
                                  <w:rPr>
                                    <w:rStyle w:val="a8"/>
                                    <w:rFonts w:ascii="GOST type A" w:hAnsi="GOST type A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018E7" w:rsidRPr="00EA4737" w14:paraId="7F8C98DA" w14:textId="7777777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F8C98D3" w14:textId="77777777" w:rsidR="007018E7" w:rsidRPr="00EA473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8C98D4" w14:textId="77777777" w:rsidR="007018E7" w:rsidRPr="00EA473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F8C98D5" w14:textId="77777777" w:rsidR="007018E7" w:rsidRPr="00EA473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F8C98D6" w14:textId="77777777" w:rsidR="007018E7" w:rsidRPr="00EA473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F8C98D7" w14:textId="77777777" w:rsidR="007018E7" w:rsidRPr="00EA4737" w:rsidRDefault="007018E7" w:rsidP="00F024AA">
                                <w:pPr>
                                  <w:spacing w:before="40"/>
                                  <w:ind w:firstLine="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F8C98D8" w14:textId="77777777" w:rsidR="007018E7" w:rsidRPr="00EA4737" w:rsidRDefault="007018E7" w:rsidP="00F024AA">
                                <w:pPr>
                                  <w:ind w:firstLine="0"/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F8C98D9" w14:textId="77777777" w:rsidR="007018E7" w:rsidRPr="00EA4737" w:rsidRDefault="007018E7" w:rsidP="00F024AA">
                                <w:pPr>
                                  <w:ind w:firstLine="0"/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F8C98DB" w14:textId="77777777" w:rsidR="007018E7" w:rsidRPr="00EA4737" w:rsidRDefault="007018E7" w:rsidP="00532DC6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5" o:spid="_x0000_s1027" style="position:absolute;margin-left:-28.85pt;margin-top:763.2pt;width:527.1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nqGgMAAKUGAAAOAAAAZHJzL2Uyb0RvYy54bWysVduO0zAQfUfiHyy/Z5O0adJGm0Vt0iCk&#10;5SIBH+AmTmOR2MH2brogJCRekfgEPoIXxO0bsn/E2NlLd+EBAX2IPPZ4fM7MmenhvV3boFMqFRM8&#10;wf6BhxHlhSgZ3yb4+bPcmWOkNOElaQSnCT6jCt87unvnsO9iOhG1aEoqEQThKu67BNdad7HrqqKm&#10;LVEHoqMcDishW6LBlFu3lKSH6G3jTjwvdHshy06KgioFu9l4iI9s/KqihX5cVYpq1CQYsGn7lfa7&#10;MV/36JDEW0m6mhUXMMhfoGgJ4/DoVaiMaIJOJPslVMsKKZSo9EEhWldUFSuo5QBsfO8Wm6c16ajl&#10;AslR3VWa1P8LWzw6fSIRKxM8mWHESQs1Gj6evz3/MHwbfpy/Gz4NP4av5++H78Pn4QsCJ8hY36kY&#10;Lj7tnkjDWXXHonihEBdpTfiWLqUUfU1JCTh94+/euGAMBVfRpn8oSniPnGhhk7erZGsCQlrQztbo&#10;7KpGdKdRAZthuAj8CEpZwFk48cPQQnJJfHm7k0rfp6JFZpFgCRqw0cnpsdIGDYkvXcxjXOSsaawO&#10;Gn5jAxzHHWqFNN4mMSCBpfE0mGyRXy+8xXq+ngdOMAnXTuBlmbPM08AJcz+aZdMsTTP/jUHhB3HN&#10;ypJy8+il4Pzgzwp6If1RKleSU6JhpQlnICm53aSNRKcEBJ/bn60AnFy7uTdh2JQAl1uU/EngrSYL&#10;Jw/nkRPkwcxZRN7c8fzFahF6wSLI8puUjhmn/04J9VDX6cyzNdsD/YfcxuJmRNVjDtSZyoQe+7xl&#10;GoZNw9oEzz3zG7eNVNe8tBLQhDXjei9Jhtjvk7TMZ14UTOdOFM2mTjBde85qnqfOMgVhRutVulrf&#10;qvvaakn9e55stfaEuYf34o1ryKDkS9XaXjTtN7ax3m12tv1to5rW3IjyDJpTCugdaDOY7bCohXyF&#10;UQ9zMsHq5QmRFKPmATcNPokgj0jvG3Lf2OwbhBcQKsEao3GZ6nEYn3SSbWt4ybd152IJQ6Fitl+v&#10;UQEjY8AstNwu5rYZtvu29br+dzn6CQAA//8DAFBLAwQUAAYACAAAACEAVmUSKuMAAAANAQAADwAA&#10;AGRycy9kb3ducmV2LnhtbEyPwU7DMAyG70i8Q2Qkblu60nZraToNpEk7Ia0god2yJrQVjVOSrCtv&#10;jznB0f4//f5cbmczsEk731sUsFpGwDQ2VvXYCnh73S82wHyQqORgUQv41h621e1NKQtlr3jUUx1a&#10;RiXoCymgC2EsOPdNp430SztqpOzDOiMDja7lyskrlZuBx1GUcSN7pAudHPVzp5vP+mIE4MvBJfXT&#10;zq0SO0zvh1P+le+VEPd38+4RWNBz+IPhV5/UoSKns72g8mwQsEjXa0IpSOMsAUZInmcpsDOtsjh5&#10;AF6V/P8X1Q8AAAD//wMAUEsBAi0AFAAGAAgAAAAhALaDOJL+AAAA4QEAABMAAAAAAAAAAAAAAAAA&#10;AAAAAFtDb250ZW50X1R5cGVzXS54bWxQSwECLQAUAAYACAAAACEAOP0h/9YAAACUAQAACwAAAAAA&#10;AAAAAAAAAAAvAQAAX3JlbHMvLnJlbHNQSwECLQAUAAYACAAAACEA17G56hoDAAClBgAADgAAAAAA&#10;AAAAAAAAAAAuAgAAZHJzL2Uyb0RvYy54bWxQSwECLQAUAAYACAAAACEAVmUSKuMAAAANAQAADwAA&#10;AAAAAAAAAAAAAAB0BQAAZHJzL2Rvd25yZXYueG1sUEsFBgAAAAAEAAQA8wAAAIQ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7018E7" w:rsidRPr="00FD0825" w14:paraId="7F8C98CA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7F8C98C3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F8C98C4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F8C98C5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F8C98C6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F8C98C7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F8C98C8" w14:textId="4DD6CFC1" w:rsidR="007018E7" w:rsidRPr="00ED4EC1" w:rsidRDefault="007018E7" w:rsidP="00883A88">
                          <w:pPr>
                            <w:pStyle w:val="a6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ЮИВЭ.300214.001.РД</w:t>
                          </w:r>
                          <w:r w:rsidRPr="003C61D4">
                            <w:rPr>
                              <w:b/>
                              <w:i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</w:rPr>
                            <w:t>ИСЭП-3</w:t>
                          </w:r>
                          <w:r w:rsidRPr="003C61D4">
                            <w:rPr>
                              <w:b/>
                              <w:i/>
                            </w:rPr>
                            <w:t>.ПО</w:t>
                          </w:r>
                          <w:r w:rsidRPr="00883A88">
                            <w:rPr>
                              <w:b/>
                              <w:i/>
                            </w:rPr>
                            <w:t>НСИ</w:t>
                          </w:r>
                          <w:r>
                            <w:rPr>
                              <w:b/>
                              <w:i/>
                            </w:rPr>
                            <w:t>.ПГ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F8C98C9" w14:textId="77777777" w:rsidR="007018E7" w:rsidRPr="00FD0825" w:rsidRDefault="007018E7" w:rsidP="00F024AA">
                          <w:pPr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7018E7" w14:paraId="7F8C98D2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7F8C98CB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F8C98CC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F8C98CD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F8C98CE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F8C98CF" w14:textId="77777777" w:rsidR="007018E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F8C98D0" w14:textId="77777777" w:rsidR="007018E7" w:rsidRDefault="007018E7" w:rsidP="00F024AA">
                          <w:pPr>
                            <w:ind w:firstLine="0"/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F8C98D1" w14:textId="5241E25E" w:rsidR="007018E7" w:rsidRPr="00FD0825" w:rsidRDefault="007018E7" w:rsidP="00F024AA">
                          <w:pPr>
                            <w:ind w:firstLine="0"/>
                            <w:jc w:val="center"/>
                            <w:rPr>
                              <w:rFonts w:ascii="GOST type A" w:hAnsi="GOST type A" w:cs="Arial CYR"/>
                            </w:rPr>
                          </w:pPr>
                          <w:r w:rsidRPr="00FD0825">
                            <w:rPr>
                              <w:rStyle w:val="a8"/>
                              <w:rFonts w:ascii="GOST type A" w:hAnsi="GOST type A"/>
                            </w:rPr>
                            <w:fldChar w:fldCharType="begin"/>
                          </w:r>
                          <w:r w:rsidRPr="00FD0825">
                            <w:rPr>
                              <w:rStyle w:val="a8"/>
                              <w:rFonts w:ascii="GOST type A" w:hAnsi="GOST type A"/>
                            </w:rPr>
                            <w:instrText xml:space="preserve"> PAGE </w:instrText>
                          </w:r>
                          <w:r w:rsidRPr="00FD0825">
                            <w:rPr>
                              <w:rStyle w:val="a8"/>
                              <w:rFonts w:ascii="GOST type A" w:hAnsi="GOST type A"/>
                            </w:rPr>
                            <w:fldChar w:fldCharType="separate"/>
                          </w:r>
                          <w:r w:rsidR="001669EC">
                            <w:rPr>
                              <w:rStyle w:val="a8"/>
                              <w:rFonts w:ascii="GOST type A" w:hAnsi="GOST type A"/>
                              <w:noProof/>
                            </w:rPr>
                            <w:t>16</w:t>
                          </w:r>
                          <w:r w:rsidRPr="00FD0825">
                            <w:rPr>
                              <w:rStyle w:val="a8"/>
                              <w:rFonts w:ascii="GOST type A" w:hAnsi="GOST type A"/>
                            </w:rPr>
                            <w:fldChar w:fldCharType="end"/>
                          </w:r>
                        </w:p>
                      </w:tc>
                    </w:tr>
                    <w:tr w:rsidR="007018E7" w:rsidRPr="00EA4737" w14:paraId="7F8C98DA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7F8C98D3" w14:textId="77777777" w:rsidR="007018E7" w:rsidRPr="00EA473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F8C98D4" w14:textId="77777777" w:rsidR="007018E7" w:rsidRPr="00EA473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F8C98D5" w14:textId="77777777" w:rsidR="007018E7" w:rsidRPr="00EA473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F8C98D6" w14:textId="77777777" w:rsidR="007018E7" w:rsidRPr="00EA473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F8C98D7" w14:textId="77777777" w:rsidR="007018E7" w:rsidRPr="00EA4737" w:rsidRDefault="007018E7" w:rsidP="00F024AA">
                          <w:pPr>
                            <w:spacing w:before="40"/>
                            <w:ind w:firstLine="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F8C98D8" w14:textId="77777777" w:rsidR="007018E7" w:rsidRPr="00EA4737" w:rsidRDefault="007018E7" w:rsidP="00F024AA">
                          <w:pPr>
                            <w:ind w:firstLine="0"/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F8C98D9" w14:textId="77777777" w:rsidR="007018E7" w:rsidRPr="00EA4737" w:rsidRDefault="007018E7" w:rsidP="00F024AA">
                          <w:pPr>
                            <w:ind w:firstLine="0"/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F8C98DB" w14:textId="77777777" w:rsidR="007018E7" w:rsidRPr="00EA4737" w:rsidRDefault="007018E7" w:rsidP="00532DC6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C9353" wp14:editId="386614D2">
              <wp:simplePos x="0" y="0"/>
              <wp:positionH relativeFrom="column">
                <wp:posOffset>5374005</wp:posOffset>
              </wp:positionH>
              <wp:positionV relativeFrom="page">
                <wp:posOffset>10330180</wp:posOffset>
              </wp:positionV>
              <wp:extent cx="723265" cy="135255"/>
              <wp:effectExtent l="0" t="0" r="635" b="17145"/>
              <wp:wrapNone/>
              <wp:docPr id="64" name="Поле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26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8C98DC" w14:textId="77777777" w:rsidR="007018E7" w:rsidRPr="00FD0825" w:rsidRDefault="007018E7" w:rsidP="006D2AD6">
                          <w:pPr>
                            <w:ind w:firstLine="0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FD0825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4" o:spid="_x0000_s1028" type="#_x0000_t202" style="position:absolute;margin-left:423.15pt;margin-top:813.4pt;width:56.95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D89wIAAHIGAAAOAAAAZHJzL2Uyb0RvYy54bWysVVuO0zAU/UdiD5b/M3k0TZtoUtSmDUIa&#10;HtLAAtzEaSwSO9jupANiLayCLyTW0CVx7bSdzgxIiCEf0bVzfXzOfeXyxa5t0A2VigmeYv/Cw4jy&#10;QpSMb1L84X3uTDFSmvCSNILTFN9ShV/Mnj+77LuEBqIWTUklAhCukr5Lca11l7iuKmraEnUhOsrh&#10;YyVkSzQs5cYtJekBvW3cwPMitxey7KQoqFKwuxw+4pnFrypa6LdVpahGTYqBm7Zvad9r83ZnlyTZ&#10;SNLVrDjQIP/AoiWMw6UnqCXRBG0lewTVskIKJSp9UYjWFVXFCmo1gBrfe6DmuiYdtVogOKo7hUn9&#10;P9jizc07iViZ4ijEiJMWcrT/tv+5/7H/jmAL4tN3KgG36w4c9W4hdpBnq1V1V6L4qBAXWU34hs6l&#10;FH1NSQn8fHPSPTs64CgDsu5fixLuIVstLNCukq0JHoQDATrk6faUG7rTqIDNSTAKojFGBXzyR+Ng&#10;PLY3kOR4uJNKv6SiRcZIsYTUW3Byc6W0IUOSo4u5i4ucNY1Nf8PvbYDjsENt/QynSQJEwDSehpLN&#10;7ZfYi1fT1TR0wiBaOaG3XDrzPAudKPcn4+VomWVL/6th4YdJzcqScnPpsc788O/yeKj4oUJOlaZE&#10;w0oDZygpuVlnjUQ3BOo8t88hPGdu7n0aNiSg5YEkPwi9RRA7eTSdOGEejp144k0dz48XceSFcbjM&#10;70u6Ypw+XRLqUxxDWofK+qM2zz6PtZGkZRomScPaFE9PTiQx9bjipU20JqwZ7LNQGPq/D8U8H3uT&#10;cDR1JpPxyAlHK89ZTPPMmWd+FE1Wi2yxepDdla0Y9fRo2Jycld8Z38Mdd5ShXo+1aRvO9NjQbXq3&#10;3tneDkzATDOuRXkLHSgFdAi0GQxuMGohP2PUwxBMsfq0JZJi1Lzi0MVmYh4NeTTWR4PwAo6mWGM0&#10;mJkeJuu2k2xTA/IwJ7iYQ6dXzHbhHQtQYBYw2KyWwxA2k/N8bb3ufhWzXwAAAP//AwBQSwMEFAAG&#10;AAgAAAAhAGoV22ThAAAADQEAAA8AAABkcnMvZG93bnJldi54bWxMj8FOwzAQRO9I/QdrK3GjdkNl&#10;pSFOVSE4ISHScODoxG4SNV6H2G3D37M9wXFnnmZn8t3sBnaxU+g9KlivBDCLjTc9tgo+q9eHFFiI&#10;Go0ePFoFPzbArljc5Toz/oqlvRxiyygEQ6YVdDGOGeeh6azTYeVHi+Qd/eR0pHNquZn0lcLdwBMh&#10;JHe6R/rQ6dE+d7Y5Hc5Owf4Ly5f++73+KI9lX1VbgW/ypNT9ct4/AYt2jn8w3OpTdSioU+3PaAIb&#10;FKQb+UgoGTKRNIKQrRQJsPombdI18CLn/1cUvwAAAP//AwBQSwECLQAUAAYACAAAACEAtoM4kv4A&#10;AADhAQAAEwAAAAAAAAAAAAAAAAAAAAAAW0NvbnRlbnRfVHlwZXNdLnhtbFBLAQItABQABgAIAAAA&#10;IQA4/SH/1gAAAJQBAAALAAAAAAAAAAAAAAAAAC8BAABfcmVscy8ucmVsc1BLAQItABQABgAIAAAA&#10;IQDS8/D89wIAAHIGAAAOAAAAAAAAAAAAAAAAAC4CAABkcnMvZTJvRG9jLnhtbFBLAQItABQABgAI&#10;AAAAIQBqFdtk4QAAAA0BAAAPAAAAAAAAAAAAAAAAAFEFAABkcnMvZG93bnJldi54bWxQSwUGAAAA&#10;AAQABADzAAAAXwYAAAAA&#10;" filled="f" stroked="f">
              <v:textbox inset="0,0,0,0">
                <w:txbxContent>
                  <w:p w14:paraId="7F8C98DC" w14:textId="77777777" w:rsidR="007018E7" w:rsidRPr="00FD0825" w:rsidRDefault="007018E7" w:rsidP="006D2AD6">
                    <w:pPr>
                      <w:ind w:firstLine="0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FD0825">
                      <w:rPr>
                        <w:rFonts w:ascii="GOST type A" w:hAnsi="GOST type A"/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8C9355" wp14:editId="3F3993A8">
              <wp:simplePos x="0" y="0"/>
              <wp:positionH relativeFrom="column">
                <wp:posOffset>-3120</wp:posOffset>
              </wp:positionH>
              <wp:positionV relativeFrom="paragraph">
                <wp:posOffset>50717</wp:posOffset>
              </wp:positionV>
              <wp:extent cx="1485265" cy="180340"/>
              <wp:effectExtent l="0" t="0" r="635" b="1016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8C98DD" w14:textId="77777777" w:rsidR="007018E7" w:rsidRPr="008C4868" w:rsidRDefault="007018E7" w:rsidP="006D2AD6">
                          <w:pPr>
                            <w:ind w:firstLine="0"/>
                          </w:pPr>
                          <w:r w:rsidRPr="008C4868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Форма 9а ГОСТ 2.106-96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4" o:spid="_x0000_s1029" type="#_x0000_t202" style="position:absolute;margin-left:-.25pt;margin-top:4pt;width:116.9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1e+wIAAHMGAAAOAAAAZHJzL2Uyb0RvYy54bWysVV2OmzAQfq/UO1h+Z4GEJICWrBISqkrb&#10;H2nbAzhgglWwqe0s2VY9S0/Rp0o9Q47UscnfZvtQdcsDGuzx52/mmxmub7ZNje6pVEzwBPtXHkaU&#10;56JgfJ3gjx8yJ8RIacILUgtOE/xAFb6Zvnxx3bUxHYhK1AWVCEC4irs2wZXWbey6Kq9oQ9SVaCmH&#10;zVLIhmj4lGu3kKQD9KZ2B543djshi1aKnCoFq4t+E08tflnSXL8rS0U1qhMM3LR9S/tembc7vSbx&#10;WpK2YvmeBvkHFg1hHC49Qi2IJmgj2ROohuVSKFHqq1w0rihLllMbA0TjexfR3FWkpTYWSI5qj2lS&#10;/w82f3v/XiJWJHgQYMRJAxrtvu9+7X7ufiBYgvx0rYrB7a4FR72diy3obGNV7a3IPynERVoRvqYz&#10;KUVXUVIAP9+cdM+O9jjKgKy6N6KAe8hGCwu0LWVjkgfpQIAOOj0ctaFbjXJzZRCOBuMRRjns+aE3&#10;DKx4LokPp1up9CsqGmSMBEvQ3qKT+1ulDRsSH1zMZVxkrK6t/jV/tACO/Qq1BdSfJjEwAdN4Gk5W&#10;3K+RFy3DZRg4wWC8dAJvsXBmWRo448yfjBbDRZou/G+GhR/EFSsKys2lh0Lzg78Tcl/yfYkcS02J&#10;mhUGzlBScr1Ka4nuCRR6Zh+rAOyc3NzHNGxKIJaLkPxB4M0HkZONw4kTZMHIiSZe6Hh+NI/GXhAF&#10;i+xxSLeM0+eHhLoER6PBqC+tE+mL2Dz7PI2NxA3TMEpq1iQ4PDqR2BTkkhdWaE1Y3dtnqTD0/5yK&#10;WTbyJsEwdCaT0dAJhkvPmYdZ6sxSfzyeLOfpfHmh7tJWjHp+NqwmZ+V3xnd/x4ky1OuhNm3HmSbr&#10;201vV1vb3MNDI69E8QAtKAV0CPQZTG4wKiG/YNTBFEyw+rwhkmJUv+bQxmZkHgx5MFYHg/AcjiZY&#10;Y9Sbqe5H66aVbF0Bcj8ouJhBq5fMdqGZCT0LiMB8wGSzseynsBmd59/W6/SvmP4GAAD//wMAUEsD&#10;BBQABgAIAAAAIQBEOZ9C3QAAAAYBAAAPAAAAZHJzL2Rvd25yZXYueG1sTI/BTsMwEETvSPyDtUjc&#10;WoemRCXEqSoEJyREGg4cnXibWI3XIXbb8PcsJziOZjTzptjObhBnnIL1pOBumYBAar2x1Cn4qF8W&#10;GxAhajJ68IQKvjHAtry+KnRu/IUqPO9jJ7iEQq4V9DGOuZSh7dHpsPQjEnsHPzkdWU6dNJO+cLkb&#10;5CpJMum0JV7o9YhPPbbH/ckp2H1S9Wy/3pr36lDZun5I6DU7KnV7M+8eQUSc418YfvEZHUpmavyJ&#10;TBCDgsU9BxVs+BC7qzRdg2gUpNkaZFnI//jlDwAAAP//AwBQSwECLQAUAAYACAAAACEAtoM4kv4A&#10;AADhAQAAEwAAAAAAAAAAAAAAAAAAAAAAW0NvbnRlbnRfVHlwZXNdLnhtbFBLAQItABQABgAIAAAA&#10;IQA4/SH/1gAAAJQBAAALAAAAAAAAAAAAAAAAAC8BAABfcmVscy8ucmVsc1BLAQItABQABgAIAAAA&#10;IQDmHj1e+wIAAHMGAAAOAAAAAAAAAAAAAAAAAC4CAABkcnMvZTJvRG9jLnhtbFBLAQItABQABgAI&#10;AAAAIQBEOZ9C3QAAAAYBAAAPAAAAAAAAAAAAAAAAAFUFAABkcnMvZG93bnJldi54bWxQSwUGAAAA&#10;AAQABADzAAAAXwYAAAAA&#10;" filled="f" stroked="f">
              <v:textbox inset="0,0,0,0">
                <w:txbxContent>
                  <w:p w14:paraId="7F8C98DD" w14:textId="77777777" w:rsidR="007018E7" w:rsidRPr="008C4868" w:rsidRDefault="007018E7" w:rsidP="006D2AD6">
                    <w:pPr>
                      <w:ind w:firstLine="0"/>
                    </w:pPr>
                    <w:r w:rsidRPr="008C4868">
                      <w:rPr>
                        <w:rFonts w:ascii="GOST type A" w:hAnsi="GOST type A"/>
                        <w:sz w:val="18"/>
                        <w:szCs w:val="18"/>
                      </w:rPr>
                      <w:t>Форма 9а ГОСТ 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9C31D" w14:textId="77777777" w:rsidR="005D1806" w:rsidRDefault="005D1806" w:rsidP="0062019A">
      <w:pPr>
        <w:spacing w:line="240" w:lineRule="auto"/>
      </w:pPr>
      <w:r>
        <w:separator/>
      </w:r>
    </w:p>
  </w:footnote>
  <w:footnote w:type="continuationSeparator" w:id="0">
    <w:p w14:paraId="77A19ED9" w14:textId="77777777" w:rsidR="005D1806" w:rsidRDefault="005D1806" w:rsidP="00620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C9215" w14:textId="77777777" w:rsidR="007018E7" w:rsidRDefault="007018E7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8C934D" wp14:editId="343ABAEC">
              <wp:simplePos x="0" y="0"/>
              <wp:positionH relativeFrom="column">
                <wp:posOffset>-643890</wp:posOffset>
              </wp:positionH>
              <wp:positionV relativeFrom="paragraph">
                <wp:posOffset>4854257</wp:posOffset>
              </wp:positionV>
              <wp:extent cx="394970" cy="5465445"/>
              <wp:effectExtent l="0" t="0" r="5080" b="1905"/>
              <wp:wrapNone/>
              <wp:docPr id="62" name="Прямоугольник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7018E7" w:rsidRPr="00FD0825" w14:paraId="7F8C98B5" w14:textId="77777777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F8C98B3" w14:textId="77777777" w:rsidR="007018E7" w:rsidRPr="00FD0825" w:rsidRDefault="007018E7" w:rsidP="006D2AD6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C98B4" w14:textId="77777777" w:rsidR="007018E7" w:rsidRPr="00FD0825" w:rsidRDefault="007018E7" w:rsidP="006D2AD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7018E7" w:rsidRPr="00FD0825" w14:paraId="7F8C98B8" w14:textId="77777777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F8C98B6" w14:textId="77777777" w:rsidR="007018E7" w:rsidRPr="00FD0825" w:rsidRDefault="007018E7" w:rsidP="006D2AD6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C98B7" w14:textId="77777777" w:rsidR="007018E7" w:rsidRPr="00FD0825" w:rsidRDefault="007018E7" w:rsidP="006D2AD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7018E7" w:rsidRPr="00FD0825" w14:paraId="7F8C98BB" w14:textId="77777777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F8C98B9" w14:textId="77777777" w:rsidR="007018E7" w:rsidRPr="00FD0825" w:rsidRDefault="007018E7" w:rsidP="006D2AD6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C98BA" w14:textId="77777777" w:rsidR="007018E7" w:rsidRPr="00FD0825" w:rsidRDefault="007018E7" w:rsidP="006D2AD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7018E7" w:rsidRPr="00FD0825" w14:paraId="7F8C98BE" w14:textId="77777777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F8C98BC" w14:textId="77777777" w:rsidR="007018E7" w:rsidRPr="00FD0825" w:rsidRDefault="007018E7" w:rsidP="006D2AD6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C98BD" w14:textId="77777777" w:rsidR="007018E7" w:rsidRPr="00FD0825" w:rsidRDefault="007018E7" w:rsidP="006D2AD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7018E7" w:rsidRPr="00FD0825" w14:paraId="7F8C98C1" w14:textId="77777777" w:rsidTr="0062019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F8C98BF" w14:textId="77777777" w:rsidR="007018E7" w:rsidRPr="00FD0825" w:rsidRDefault="007018E7" w:rsidP="006D2AD6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C98C0" w14:textId="77777777" w:rsidR="007018E7" w:rsidRPr="00FD0825" w:rsidRDefault="007018E7" w:rsidP="006D2AD6">
                                <w:pPr>
                                  <w:ind w:left="113" w:right="113" w:firstLine="0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F8C98C2" w14:textId="77777777" w:rsidR="007018E7" w:rsidRPr="00FD0825" w:rsidRDefault="007018E7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2" o:spid="_x0000_s1026" style="position:absolute;margin-left:-50.7pt;margin-top:382.2pt;width:31.1pt;height:4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peDwMAAIUGAAAOAAAAZHJzL2Uyb0RvYy54bWysVcFu2zgQvS+w/0DwrkiyadkWohS2bBUF&#10;0jZA2g+gJcoiKpEqyUTOLhYo0GuBfkI/Yi+L3bbfoPxRh7STKOkegs3qQHDI4cybmTej42e7pkaX&#10;TGkuRYLDowAjJnJZcLFN8Ns3mTfDSBsqClpLwRJ8xTR+dvLrL8ddG7ORrGRdMIXAiNBx1ya4MqaN&#10;fV/nFWuoPpItE3BZStVQA6La+oWiHVhvan8UBJHfSVW0SuZMazhd7S/xibNfliw3r8tSM4PqBAM2&#10;41bl1o1d/ZNjGm8VbSueH2DQ/4CioVyA01tTK2ooulD8J1MNz5XUsjRHuWx8WZY8Zy4GiCYMHkRz&#10;XtGWuVggObq9TZP+/8zmry7PFOJFgqMRRoI2UKP+y/WH68/91/779cf+z/57/8/1p/5b/1f/NwIl&#10;yFjX6hgenrdnysas21OZv9NIyLSiYssWSsmuYrQAnKHV9+89sIKGp2jTvZQF+KMXRrrk7UrVWIOQ&#10;FrRzNbq6rRHbGZTD4XhO5lOoZA5XExJNCJk4FzS+ed0qbZ4z2SC7SbACDjjr9PJUG4uGxjcq1pmQ&#10;Ga9rx4Na3DsAxf0Jc0Tav6YxIIGt1bSYXJF/nwfz9Ww9Ix4ZRWuPBKuVt8hS4kVZOJ2sxqs0XYV/&#10;WBQhiSteFExYpzeEC8njCnqg/p4qt5TTsuaFNWchabXdpLVClxQIn7nvkJ6Bmn8fhksJxPIgpHBE&#10;guVo7mXRbOqRjEw8SPzMC8L5ch4FZE5W2f2QTrlgTw8JdcCa0TQIXNEGqB8ZHI0bbmCm1LxJ8Cyw&#10;n80AjS0j16Jwe0N5vd8PcmHx/3suFtkkmJLxzJtOJ2OPjNeBt5xlqbdIwyiarpfpcv2gvGtHGf30&#10;dLiiDPg3wHvwcQcZCHtDTtdytsv23Wp2mx0EbltvI4sraD4loTegj2B2w6aS6jeMOpiDCdbvL6hi&#10;GNUvhG1gVwpkhoIaCpuhQEUOphJsMNpvU7Mfthet4tsKPIWurEIuoOlL7vrxDhWEYgWYdS6ow1y2&#10;w3QoO627v8fJDwAAAP//AwBQSwMEFAAGAAgAAAAhAJsf2g/iAAAADQEAAA8AAABkcnMvZG93bnJl&#10;di54bWxMj8FKxDAQhu+C7xBG8NZNWnfrbm26yIII3qwieEubsa1tkpJkd6tP73jS2wzz8c/3l/vF&#10;TOyEPgzOSkhXAhja1unBdhJeXx6SLbAQldVqchYlfGGAfXV5UapCu7N9xlMdO0YhNhRKQh/jXHAe&#10;2h6NCis3o6Xbh/NGRVp9x7VXZwo3E8+EyLlRg6UPvZrx0GM71kcj4dvXb9v34bGZ68/NLj61Yjw0&#10;o5TXV8v9HbCIS/yD4Vef1KEip8YdrQ5skpCkIl0TK+E2X9NASHKzy4A1xObZJgVelfx/i+oHAAD/&#10;/wMAUEsBAi0AFAAGAAgAAAAhALaDOJL+AAAA4QEAABMAAAAAAAAAAAAAAAAAAAAAAFtDb250ZW50&#10;X1R5cGVzXS54bWxQSwECLQAUAAYACAAAACEAOP0h/9YAAACUAQAACwAAAAAAAAAAAAAAAAAvAQAA&#10;X3JlbHMvLnJlbHNQSwECLQAUAAYACAAAACEAQzIqXg8DAACFBgAADgAAAAAAAAAAAAAAAAAuAgAA&#10;ZHJzL2Uyb0RvYy54bWxQSwECLQAUAAYACAAAACEAmx/aD+IAAAANAQAADwAAAAAAAAAAAAAAAABp&#10;BQAAZHJzL2Rvd25yZXYueG1sUEsFBgAAAAAEAAQA8wAAAHg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7018E7" w:rsidRPr="00FD0825" w14:paraId="7F8C98B5" w14:textId="77777777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F8C98B3" w14:textId="77777777" w:rsidR="007018E7" w:rsidRPr="00FD0825" w:rsidRDefault="007018E7" w:rsidP="006D2AD6">
                          <w:pPr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C98B4" w14:textId="77777777" w:rsidR="007018E7" w:rsidRPr="00FD0825" w:rsidRDefault="007018E7" w:rsidP="006D2AD6">
                          <w:pPr>
                            <w:ind w:left="113" w:right="113" w:firstLine="0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7018E7" w:rsidRPr="00FD0825" w14:paraId="7F8C98B8" w14:textId="77777777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F8C98B6" w14:textId="77777777" w:rsidR="007018E7" w:rsidRPr="00FD0825" w:rsidRDefault="007018E7" w:rsidP="006D2AD6">
                          <w:pPr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C98B7" w14:textId="77777777" w:rsidR="007018E7" w:rsidRPr="00FD0825" w:rsidRDefault="007018E7" w:rsidP="006D2AD6">
                          <w:pPr>
                            <w:ind w:left="113" w:right="113" w:firstLine="0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7018E7" w:rsidRPr="00FD0825" w14:paraId="7F8C98BB" w14:textId="77777777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F8C98B9" w14:textId="77777777" w:rsidR="007018E7" w:rsidRPr="00FD0825" w:rsidRDefault="007018E7" w:rsidP="006D2AD6">
                          <w:pPr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C98BA" w14:textId="77777777" w:rsidR="007018E7" w:rsidRPr="00FD0825" w:rsidRDefault="007018E7" w:rsidP="006D2AD6">
                          <w:pPr>
                            <w:ind w:left="113" w:right="113" w:firstLine="0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7018E7" w:rsidRPr="00FD0825" w14:paraId="7F8C98BE" w14:textId="77777777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F8C98BC" w14:textId="77777777" w:rsidR="007018E7" w:rsidRPr="00FD0825" w:rsidRDefault="007018E7" w:rsidP="006D2AD6">
                          <w:pPr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C98BD" w14:textId="77777777" w:rsidR="007018E7" w:rsidRPr="00FD0825" w:rsidRDefault="007018E7" w:rsidP="006D2AD6">
                          <w:pPr>
                            <w:ind w:left="113" w:right="113" w:firstLine="0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7018E7" w:rsidRPr="00FD0825" w14:paraId="7F8C98C1" w14:textId="77777777" w:rsidTr="0062019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F8C98BF" w14:textId="77777777" w:rsidR="007018E7" w:rsidRPr="00FD0825" w:rsidRDefault="007018E7" w:rsidP="006D2AD6">
                          <w:pPr>
                            <w:ind w:firstLine="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C98C0" w14:textId="77777777" w:rsidR="007018E7" w:rsidRPr="00FD0825" w:rsidRDefault="007018E7" w:rsidP="006D2AD6">
                          <w:pPr>
                            <w:ind w:left="113" w:right="113" w:firstLine="0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F8C98C2" w14:textId="77777777" w:rsidR="007018E7" w:rsidRPr="00FD0825" w:rsidRDefault="007018E7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8C934F" wp14:editId="4C21C3B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63" name="Прямоугольник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BBDD9E6" id="Прямоугольник 63" o:spid="_x0000_s1026" style="position:absolute;margin-left:55.3pt;margin-top:20.4pt;width:520.55pt;height:789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utGgMAAEo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0gj3uxhxUkKNmm+bT5uvze/mZvO5+d7cNL82X5o/zY/mJ4JDwFhdqRAu&#10;XlYX0mBW1TORvFWIizgnfEknUoo6pySFPH1z3j26YAwFV9Gifi5SiEdWWljy1pksjUOgBa1tja73&#10;NaJrjRL42O/73mjYwyiBPd/zOt6o27NBSLi7X0mln1BRIrOIsAQVWP/k6pnSJh8S7o6YcFzMWVFY&#10;JRQc1eB25PU8e0OJgqVm1+KUy0VcSHRFjJjssw18dKxkGiRdsDLCw/0hEhpCZjy1YTRhRbuGVApu&#10;nFMr1jY/sNYalvY74LZC+jDyRrPhbBg4Qac/cwJvOnUm8zhw+nN/0Jt2p3E89T+arP0gzFmaUm4S&#10;34naD/5NNNv2auW4l/URQHXIw9w+93lwj9OwpAOqY0iTec8bBN2hMxj0uk7QnXnO+XAeO5PY7/cH&#10;s/P4fHYH0szSpB4G1Z5zk5VYQdku87RGKTOq6fZGHR+DAdOiM2gLiUixhDGXaImRFPoN07ntUaNS&#10;4+OImaFnfltm9t5bInbFNta+XFtst1SBOHZCsC1kuqbtvoVIr6GDIAcT2gxgWORCvseohmEWYfVu&#10;RSTFqHjKoQtHfhCY6WeNoDfogCEPdxaHO4Qn4CrCGqN2Get2Yq4qyZY5RPItWi4m0LkZsy1lurrN&#10;CvI3Bgwsi2Q7XM1EPLTtqdu/gPFfAAAA//8DAFBLAwQUAAYACAAAACEAyWppg+EAAAAMAQAADwAA&#10;AGRycy9kb3ducmV2LnhtbEyPXUvDMBSG7wX/QziCN7IlkVlrbTqG4JWCWB1sd1kT22JzUpNs6/69&#10;Z1d6d17Ow/tRLic3sIMNsfeoQM4FMIuNNz22Cj4/nmc5sJg0Gj14tApONsKyurwodWH8Ed/toU4t&#10;IxOMhVbQpTQWnMems07HuR8t0u/LB6cTydByE/SRzN3Ab4XIuNM9UkKnR/vU2ea73jsFN4vMmfXm&#10;5xS29ctm/ZY3q9fYKHV9Na0egSU7pT8YzvWpOlTUaef3aCIbSEuREapgIWjCGZB38h7Yjq5M5g/A&#10;q5L/H1H9AgAA//8DAFBLAQItABQABgAIAAAAIQC2gziS/gAAAOEBAAATAAAAAAAAAAAAAAAAAAAA&#10;AABbQ29udGVudF9UeXBlc10ueG1sUEsBAi0AFAAGAAgAAAAhADj9If/WAAAAlAEAAAsAAAAAAAAA&#10;AAAAAAAALwEAAF9yZWxzLy5yZWxzUEsBAi0AFAAGAAgAAAAhALzhS60aAwAASgYAAA4AAAAAAAAA&#10;AAAAAAAALgIAAGRycy9lMm9Eb2MueG1sUEsBAi0AFAAGAAgAAAAhAMlqaYP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FF6"/>
    <w:multiLevelType w:val="singleLevel"/>
    <w:tmpl w:val="BC50B7E6"/>
    <w:styleLink w:val="zlTableListNumRusSmall3"/>
    <w:lvl w:ilvl="0">
      <w:start w:val="1"/>
      <w:numFmt w:val="russianLower"/>
      <w:lvlRestart w:val="0"/>
      <w:pStyle w:val="TableListNumRusSmall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1">
    <w:nsid w:val="00FE4E23"/>
    <w:multiLevelType w:val="hybridMultilevel"/>
    <w:tmpl w:val="B4DE34E4"/>
    <w:lvl w:ilvl="0" w:tplc="ACF4A4D4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01AE2122"/>
    <w:multiLevelType w:val="singleLevel"/>
    <w:tmpl w:val="59801FA0"/>
    <w:styleLink w:val="zlTableListAltBul3"/>
    <w:lvl w:ilvl="0">
      <w:start w:val="1"/>
      <w:numFmt w:val="decimal"/>
      <w:lvlRestart w:val="0"/>
      <w:pStyle w:val="TableListAltBul3"/>
      <w:suff w:val="space"/>
      <w:lvlText w:val="·"/>
      <w:lvlJc w:val="left"/>
      <w:pPr>
        <w:ind w:left="454" w:firstLine="0"/>
      </w:pPr>
      <w:rPr>
        <w:rFonts w:ascii="Symbol" w:hAnsi="Symbol" w:hint="default"/>
        <w:sz w:val="16"/>
      </w:rPr>
    </w:lvl>
  </w:abstractNum>
  <w:abstractNum w:abstractNumId="3">
    <w:nsid w:val="024A07DA"/>
    <w:multiLevelType w:val="multilevel"/>
    <w:tmpl w:val="BD96C80A"/>
    <w:lvl w:ilvl="0">
      <w:start w:val="1"/>
      <w:numFmt w:val="bullet"/>
      <w:lvlText w:val="−"/>
      <w:lvlJc w:val="left"/>
      <w:pPr>
        <w:ind w:left="121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29A092C"/>
    <w:multiLevelType w:val="singleLevel"/>
    <w:tmpl w:val="967232DA"/>
    <w:styleLink w:val="zlTableListNumEngCap5"/>
    <w:lvl w:ilvl="0">
      <w:start w:val="1"/>
      <w:numFmt w:val="upperLetter"/>
      <w:lvlRestart w:val="0"/>
      <w:pStyle w:val="TableListNumEngCap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5">
    <w:nsid w:val="035175E5"/>
    <w:multiLevelType w:val="singleLevel"/>
    <w:tmpl w:val="BF7C80C6"/>
    <w:styleLink w:val="zlTableListNumRusSmall4"/>
    <w:lvl w:ilvl="0">
      <w:start w:val="1"/>
      <w:numFmt w:val="russianLower"/>
      <w:lvlRestart w:val="0"/>
      <w:pStyle w:val="TableListNumRusSmall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6">
    <w:nsid w:val="046A00C6"/>
    <w:multiLevelType w:val="singleLevel"/>
    <w:tmpl w:val="F19C7564"/>
    <w:styleLink w:val="zlTableListNumEngCap4"/>
    <w:lvl w:ilvl="0">
      <w:start w:val="1"/>
      <w:numFmt w:val="upperLetter"/>
      <w:lvlRestart w:val="0"/>
      <w:pStyle w:val="TableListNumEngCap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7">
    <w:nsid w:val="0690007C"/>
    <w:multiLevelType w:val="singleLevel"/>
    <w:tmpl w:val="D25817F8"/>
    <w:styleLink w:val="zlListBullet6"/>
    <w:lvl w:ilvl="0">
      <w:start w:val="1"/>
      <w:numFmt w:val="decimal"/>
      <w:lvlRestart w:val="0"/>
      <w:pStyle w:val="ListBullet6"/>
      <w:suff w:val="space"/>
      <w:lvlText w:val="-"/>
      <w:lvlJc w:val="left"/>
      <w:pPr>
        <w:ind w:left="2268" w:firstLine="0"/>
      </w:pPr>
      <w:rPr>
        <w:rFonts w:ascii="Symbol" w:hAnsi="Symbol" w:hint="default"/>
        <w:sz w:val="24"/>
      </w:rPr>
    </w:lvl>
  </w:abstractNum>
  <w:abstractNum w:abstractNumId="8">
    <w:nsid w:val="075506C2"/>
    <w:multiLevelType w:val="singleLevel"/>
    <w:tmpl w:val="E16C9966"/>
    <w:styleLink w:val="zlList5"/>
    <w:lvl w:ilvl="0">
      <w:start w:val="1"/>
      <w:numFmt w:val="decimal"/>
      <w:lvlRestart w:val="0"/>
      <w:pStyle w:val="5"/>
      <w:suff w:val="space"/>
      <w:lvlText w:val="%1."/>
      <w:lvlJc w:val="left"/>
      <w:pPr>
        <w:tabs>
          <w:tab w:val="num" w:pos="2551"/>
        </w:tabs>
        <w:ind w:left="2551" w:hanging="283"/>
      </w:pPr>
      <w:rPr>
        <w:sz w:val="24"/>
      </w:rPr>
    </w:lvl>
  </w:abstractNum>
  <w:abstractNum w:abstractNumId="9">
    <w:nsid w:val="07697A45"/>
    <w:multiLevelType w:val="singleLevel"/>
    <w:tmpl w:val="0FE05EAC"/>
    <w:styleLink w:val="zlListNumRusSmall6"/>
    <w:lvl w:ilvl="0">
      <w:start w:val="1"/>
      <w:numFmt w:val="russianLower"/>
      <w:lvlRestart w:val="0"/>
      <w:pStyle w:val="ListNumRusSmall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10">
    <w:nsid w:val="07865561"/>
    <w:multiLevelType w:val="singleLevel"/>
    <w:tmpl w:val="2BD4A8E8"/>
    <w:styleLink w:val="zlTableListNumRusCap4"/>
    <w:lvl w:ilvl="0">
      <w:start w:val="1"/>
      <w:numFmt w:val="upperLetter"/>
      <w:lvlRestart w:val="0"/>
      <w:pStyle w:val="TableListNumRusCap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11">
    <w:nsid w:val="08997EAB"/>
    <w:multiLevelType w:val="singleLevel"/>
    <w:tmpl w:val="9216C046"/>
    <w:styleLink w:val="zlTableListBul6"/>
    <w:lvl w:ilvl="0">
      <w:start w:val="1"/>
      <w:numFmt w:val="decimal"/>
      <w:lvlRestart w:val="0"/>
      <w:pStyle w:val="TableListBul6"/>
      <w:suff w:val="space"/>
      <w:lvlText w:val="-"/>
      <w:lvlJc w:val="left"/>
      <w:pPr>
        <w:ind w:left="1134" w:firstLine="0"/>
      </w:pPr>
      <w:rPr>
        <w:sz w:val="24"/>
      </w:rPr>
    </w:lvl>
  </w:abstractNum>
  <w:abstractNum w:abstractNumId="12">
    <w:nsid w:val="0AAE66BB"/>
    <w:multiLevelType w:val="hybridMultilevel"/>
    <w:tmpl w:val="A8149540"/>
    <w:lvl w:ilvl="0" w:tplc="9EA4A68E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>
    <w:nsid w:val="0B363577"/>
    <w:multiLevelType w:val="singleLevel"/>
    <w:tmpl w:val="CD64196A"/>
    <w:styleLink w:val="zlListBullet2"/>
    <w:lvl w:ilvl="0">
      <w:start w:val="1"/>
      <w:numFmt w:val="decimal"/>
      <w:lvlRestart w:val="0"/>
      <w:pStyle w:val="2"/>
      <w:suff w:val="space"/>
      <w:lvlText w:val="-"/>
      <w:lvlJc w:val="left"/>
      <w:pPr>
        <w:ind w:left="1134" w:firstLine="0"/>
      </w:pPr>
      <w:rPr>
        <w:rFonts w:ascii="Symbol" w:hAnsi="Symbol" w:hint="default"/>
        <w:sz w:val="24"/>
      </w:rPr>
    </w:lvl>
  </w:abstractNum>
  <w:abstractNum w:abstractNumId="14">
    <w:nsid w:val="0CDE4E4E"/>
    <w:multiLevelType w:val="singleLevel"/>
    <w:tmpl w:val="8C529BC8"/>
    <w:styleLink w:val="zlListNumEngCap5"/>
    <w:lvl w:ilvl="0">
      <w:start w:val="1"/>
      <w:numFmt w:val="upperLetter"/>
      <w:lvlRestart w:val="0"/>
      <w:pStyle w:val="ListNumEngCap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15">
    <w:nsid w:val="0D313B3F"/>
    <w:multiLevelType w:val="singleLevel"/>
    <w:tmpl w:val="2DAEBC32"/>
    <w:styleLink w:val="zlTableListNum5"/>
    <w:lvl w:ilvl="0">
      <w:start w:val="1"/>
      <w:numFmt w:val="decimal"/>
      <w:lvlRestart w:val="0"/>
      <w:pStyle w:val="TableListNum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16">
    <w:nsid w:val="0DDD0E15"/>
    <w:multiLevelType w:val="multilevel"/>
    <w:tmpl w:val="CD9EAD1A"/>
    <w:styleLink w:val="zlHeading"/>
    <w:lvl w:ilvl="0">
      <w:start w:val="1"/>
      <w:numFmt w:val="decimal"/>
      <w:lvlRestart w:val="0"/>
      <w:pStyle w:val="1"/>
      <w:suff w:val="space"/>
      <w:lvlText w:val="%1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4">
      <w:start w:val="1"/>
      <w:numFmt w:val="decimal"/>
      <w:pStyle w:val="50"/>
      <w:suff w:val="space"/>
      <w:lvlText w:val="%1.%2.%3.%4.%5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num" w:pos="850"/>
        </w:tabs>
        <w:ind w:left="850" w:firstLine="0"/>
      </w:pPr>
      <w:rPr>
        <w:rFonts w:ascii="Times New Roman" w:hAnsi="Times New Roman" w:cs="Times New Roman"/>
        <w:b/>
        <w:color w:val="auto"/>
        <w:sz w:val="22"/>
      </w:rPr>
    </w:lvl>
  </w:abstractNum>
  <w:abstractNum w:abstractNumId="17">
    <w:nsid w:val="0F887CF0"/>
    <w:multiLevelType w:val="singleLevel"/>
    <w:tmpl w:val="B59C92BE"/>
    <w:styleLink w:val="zlList4"/>
    <w:lvl w:ilvl="0">
      <w:start w:val="1"/>
      <w:numFmt w:val="decimal"/>
      <w:lvlRestart w:val="0"/>
      <w:pStyle w:val="40"/>
      <w:suff w:val="space"/>
      <w:lvlText w:val="%1."/>
      <w:lvlJc w:val="left"/>
      <w:pPr>
        <w:tabs>
          <w:tab w:val="num" w:pos="2268"/>
        </w:tabs>
        <w:ind w:left="2268" w:hanging="284"/>
      </w:pPr>
      <w:rPr>
        <w:sz w:val="24"/>
      </w:rPr>
    </w:lvl>
  </w:abstractNum>
  <w:abstractNum w:abstractNumId="18">
    <w:nsid w:val="123E16F2"/>
    <w:multiLevelType w:val="singleLevel"/>
    <w:tmpl w:val="18BE76E2"/>
    <w:styleLink w:val="zlListNumber"/>
    <w:lvl w:ilvl="0">
      <w:start w:val="1"/>
      <w:numFmt w:val="decimal"/>
      <w:lvlRestart w:val="0"/>
      <w:pStyle w:val="a"/>
      <w:suff w:val="space"/>
      <w:lvlText w:val="%1)"/>
      <w:lvlJc w:val="left"/>
      <w:pPr>
        <w:tabs>
          <w:tab w:val="num" w:pos="1134"/>
        </w:tabs>
        <w:ind w:left="0" w:firstLine="850"/>
      </w:pPr>
      <w:rPr>
        <w:sz w:val="24"/>
      </w:rPr>
    </w:lvl>
  </w:abstractNum>
  <w:abstractNum w:abstractNumId="19">
    <w:nsid w:val="193B2104"/>
    <w:multiLevelType w:val="singleLevel"/>
    <w:tmpl w:val="EB72F8E8"/>
    <w:styleLink w:val="zlList"/>
    <w:lvl w:ilvl="0">
      <w:start w:val="1"/>
      <w:numFmt w:val="decimal"/>
      <w:lvlRestart w:val="0"/>
      <w:pStyle w:val="a0"/>
      <w:suff w:val="space"/>
      <w:lvlText w:val="%1."/>
      <w:lvlJc w:val="left"/>
      <w:pPr>
        <w:tabs>
          <w:tab w:val="num" w:pos="1417"/>
        </w:tabs>
        <w:ind w:left="1417" w:hanging="283"/>
      </w:pPr>
      <w:rPr>
        <w:sz w:val="24"/>
      </w:rPr>
    </w:lvl>
  </w:abstractNum>
  <w:abstractNum w:abstractNumId="20">
    <w:nsid w:val="19655BFA"/>
    <w:multiLevelType w:val="singleLevel"/>
    <w:tmpl w:val="D826CE9A"/>
    <w:styleLink w:val="zlTableListAltBul6"/>
    <w:lvl w:ilvl="0">
      <w:start w:val="1"/>
      <w:numFmt w:val="decimal"/>
      <w:lvlRestart w:val="0"/>
      <w:pStyle w:val="TableListAltBul6"/>
      <w:suff w:val="space"/>
      <w:lvlText w:val="·"/>
      <w:lvlJc w:val="left"/>
      <w:pPr>
        <w:ind w:left="1134" w:firstLine="0"/>
      </w:pPr>
      <w:rPr>
        <w:rFonts w:ascii="Symbol" w:hAnsi="Symbol" w:hint="default"/>
        <w:sz w:val="16"/>
      </w:rPr>
    </w:lvl>
  </w:abstractNum>
  <w:abstractNum w:abstractNumId="21">
    <w:nsid w:val="19685F15"/>
    <w:multiLevelType w:val="singleLevel"/>
    <w:tmpl w:val="7774371C"/>
    <w:styleLink w:val="zlTableListAltBul"/>
    <w:lvl w:ilvl="0">
      <w:start w:val="1"/>
      <w:numFmt w:val="decimal"/>
      <w:lvlRestart w:val="0"/>
      <w:pStyle w:val="TableListAltBul"/>
      <w:suff w:val="space"/>
      <w:lvlText w:val="·"/>
      <w:lvlJc w:val="left"/>
      <w:pPr>
        <w:ind w:left="0" w:firstLine="0"/>
      </w:pPr>
      <w:rPr>
        <w:rFonts w:ascii="Symbol" w:hAnsi="Symbol" w:hint="default"/>
        <w:sz w:val="20"/>
      </w:rPr>
    </w:lvl>
  </w:abstractNum>
  <w:abstractNum w:abstractNumId="22">
    <w:nsid w:val="1A235BF3"/>
    <w:multiLevelType w:val="hybridMultilevel"/>
    <w:tmpl w:val="9EB071B8"/>
    <w:lvl w:ilvl="0" w:tplc="9E8AA632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3">
    <w:nsid w:val="1AAC7458"/>
    <w:multiLevelType w:val="singleLevel"/>
    <w:tmpl w:val="914232BA"/>
    <w:styleLink w:val="zlTableListNumEngCap"/>
    <w:lvl w:ilvl="0">
      <w:start w:val="1"/>
      <w:numFmt w:val="upperLetter"/>
      <w:lvlRestart w:val="0"/>
      <w:pStyle w:val="TableListNumEngCap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24">
    <w:nsid w:val="1BE66C21"/>
    <w:multiLevelType w:val="singleLevel"/>
    <w:tmpl w:val="91BEB792"/>
    <w:styleLink w:val="zlTableListNumRusCap2"/>
    <w:lvl w:ilvl="0">
      <w:start w:val="1"/>
      <w:numFmt w:val="upperLetter"/>
      <w:lvlRestart w:val="0"/>
      <w:pStyle w:val="TableListNumRusCap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25">
    <w:nsid w:val="1CA756D7"/>
    <w:multiLevelType w:val="singleLevel"/>
    <w:tmpl w:val="78D4F70A"/>
    <w:styleLink w:val="zlListBullet5"/>
    <w:lvl w:ilvl="0">
      <w:start w:val="1"/>
      <w:numFmt w:val="decimal"/>
      <w:lvlRestart w:val="0"/>
      <w:pStyle w:val="51"/>
      <w:suff w:val="space"/>
      <w:lvlText w:val="-"/>
      <w:lvlJc w:val="left"/>
      <w:pPr>
        <w:ind w:left="1984" w:firstLine="0"/>
      </w:pPr>
      <w:rPr>
        <w:rFonts w:ascii="Symbol" w:hAnsi="Symbol" w:hint="default"/>
        <w:sz w:val="24"/>
      </w:rPr>
    </w:lvl>
  </w:abstractNum>
  <w:abstractNum w:abstractNumId="26">
    <w:nsid w:val="1EAD7931"/>
    <w:multiLevelType w:val="singleLevel"/>
    <w:tmpl w:val="3DC647B0"/>
    <w:styleLink w:val="zlListBullet4"/>
    <w:lvl w:ilvl="0">
      <w:start w:val="1"/>
      <w:numFmt w:val="decimal"/>
      <w:lvlRestart w:val="0"/>
      <w:pStyle w:val="41"/>
      <w:suff w:val="space"/>
      <w:lvlText w:val="-"/>
      <w:lvlJc w:val="left"/>
      <w:pPr>
        <w:ind w:left="1701" w:firstLine="0"/>
      </w:pPr>
      <w:rPr>
        <w:rFonts w:ascii="Symbol" w:hAnsi="Symbol" w:hint="default"/>
        <w:sz w:val="24"/>
      </w:rPr>
    </w:lvl>
  </w:abstractNum>
  <w:abstractNum w:abstractNumId="27">
    <w:nsid w:val="1F485034"/>
    <w:multiLevelType w:val="singleLevel"/>
    <w:tmpl w:val="ADD43752"/>
    <w:styleLink w:val="zlListNumRusCap3"/>
    <w:lvl w:ilvl="0">
      <w:start w:val="1"/>
      <w:numFmt w:val="russianUpper"/>
      <w:lvlRestart w:val="0"/>
      <w:pStyle w:val="ListNumRusCap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28">
    <w:nsid w:val="1F8A1A33"/>
    <w:multiLevelType w:val="singleLevel"/>
    <w:tmpl w:val="27F07B6C"/>
    <w:styleLink w:val="zlListNumRusSmall2"/>
    <w:lvl w:ilvl="0">
      <w:start w:val="1"/>
      <w:numFmt w:val="russianLower"/>
      <w:lvlRestart w:val="0"/>
      <w:pStyle w:val="ListNumRusSmall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29">
    <w:nsid w:val="1FD55A7E"/>
    <w:multiLevelType w:val="singleLevel"/>
    <w:tmpl w:val="CE0636EA"/>
    <w:styleLink w:val="zlListNumber6"/>
    <w:lvl w:ilvl="0">
      <w:start w:val="1"/>
      <w:numFmt w:val="decimal"/>
      <w:lvlRestart w:val="0"/>
      <w:pStyle w:val="ListNumber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30">
    <w:nsid w:val="1FDE2C97"/>
    <w:multiLevelType w:val="singleLevel"/>
    <w:tmpl w:val="8C6A20EA"/>
    <w:styleLink w:val="zlListNumRusSmall3"/>
    <w:lvl w:ilvl="0">
      <w:start w:val="1"/>
      <w:numFmt w:val="russianLower"/>
      <w:lvlRestart w:val="0"/>
      <w:pStyle w:val="ListNumRusSmall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31">
    <w:nsid w:val="20D6621A"/>
    <w:multiLevelType w:val="singleLevel"/>
    <w:tmpl w:val="37B0E622"/>
    <w:styleLink w:val="zlListNumEngSmall"/>
    <w:lvl w:ilvl="0">
      <w:start w:val="1"/>
      <w:numFmt w:val="lowerLetter"/>
      <w:lvlRestart w:val="0"/>
      <w:pStyle w:val="ListNumEngSmall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32">
    <w:nsid w:val="24032D8F"/>
    <w:multiLevelType w:val="singleLevel"/>
    <w:tmpl w:val="6C849B26"/>
    <w:styleLink w:val="zlListAltBullet5"/>
    <w:lvl w:ilvl="0">
      <w:start w:val="1"/>
      <w:numFmt w:val="decimal"/>
      <w:lvlRestart w:val="0"/>
      <w:pStyle w:val="ListAltBullet5"/>
      <w:suff w:val="space"/>
      <w:lvlText w:val="·"/>
      <w:lvlJc w:val="left"/>
      <w:pPr>
        <w:ind w:left="1984" w:firstLine="0"/>
      </w:pPr>
      <w:rPr>
        <w:rFonts w:ascii="Symbol" w:hAnsi="Symbol" w:hint="default"/>
        <w:sz w:val="20"/>
      </w:rPr>
    </w:lvl>
  </w:abstractNum>
  <w:abstractNum w:abstractNumId="33">
    <w:nsid w:val="240768AA"/>
    <w:multiLevelType w:val="hybridMultilevel"/>
    <w:tmpl w:val="02B63ACA"/>
    <w:lvl w:ilvl="0" w:tplc="E364371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>
    <w:nsid w:val="24FA53C8"/>
    <w:multiLevelType w:val="singleLevel"/>
    <w:tmpl w:val="3E800ABC"/>
    <w:styleLink w:val="zlListNumEngCap"/>
    <w:lvl w:ilvl="0">
      <w:start w:val="1"/>
      <w:numFmt w:val="upperLetter"/>
      <w:lvlRestart w:val="0"/>
      <w:pStyle w:val="ListNumEngCap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35">
    <w:nsid w:val="26194508"/>
    <w:multiLevelType w:val="singleLevel"/>
    <w:tmpl w:val="5EC297A4"/>
    <w:styleLink w:val="zlListNumEngSmall3"/>
    <w:lvl w:ilvl="0">
      <w:start w:val="1"/>
      <w:numFmt w:val="lowerLetter"/>
      <w:lvlRestart w:val="0"/>
      <w:pStyle w:val="ListNumEngSmall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36">
    <w:nsid w:val="26ED1A67"/>
    <w:multiLevelType w:val="hybridMultilevel"/>
    <w:tmpl w:val="5448A31E"/>
    <w:lvl w:ilvl="0" w:tplc="34F8583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7">
    <w:nsid w:val="284879CF"/>
    <w:multiLevelType w:val="singleLevel"/>
    <w:tmpl w:val="38081E12"/>
    <w:styleLink w:val="zlListNumEngSmall6"/>
    <w:lvl w:ilvl="0">
      <w:start w:val="1"/>
      <w:numFmt w:val="lowerLetter"/>
      <w:lvlRestart w:val="0"/>
      <w:pStyle w:val="ListNumEngSmall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38">
    <w:nsid w:val="28B027B6"/>
    <w:multiLevelType w:val="singleLevel"/>
    <w:tmpl w:val="7CB2351A"/>
    <w:styleLink w:val="zlTableListNumRusSmall6"/>
    <w:lvl w:ilvl="0">
      <w:start w:val="1"/>
      <w:numFmt w:val="russianLower"/>
      <w:lvlRestart w:val="0"/>
      <w:pStyle w:val="TableListNumRusSmall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39">
    <w:nsid w:val="2A4C59B6"/>
    <w:multiLevelType w:val="singleLevel"/>
    <w:tmpl w:val="D5441E38"/>
    <w:styleLink w:val="zlListAltBullet2"/>
    <w:lvl w:ilvl="0">
      <w:start w:val="1"/>
      <w:numFmt w:val="decimal"/>
      <w:lvlRestart w:val="0"/>
      <w:pStyle w:val="ListAltBullet2"/>
      <w:suff w:val="space"/>
      <w:lvlText w:val="·"/>
      <w:lvlJc w:val="left"/>
      <w:pPr>
        <w:ind w:left="1134" w:firstLine="0"/>
      </w:pPr>
      <w:rPr>
        <w:rFonts w:ascii="Symbol" w:hAnsi="Symbol" w:hint="default"/>
        <w:sz w:val="24"/>
      </w:rPr>
    </w:lvl>
  </w:abstractNum>
  <w:abstractNum w:abstractNumId="40">
    <w:nsid w:val="2ACF149E"/>
    <w:multiLevelType w:val="hybridMultilevel"/>
    <w:tmpl w:val="3F7E2BAA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1">
    <w:nsid w:val="2BB274D5"/>
    <w:multiLevelType w:val="singleLevel"/>
    <w:tmpl w:val="56545B70"/>
    <w:styleLink w:val="zlListNumEngCap2"/>
    <w:lvl w:ilvl="0">
      <w:start w:val="1"/>
      <w:numFmt w:val="upperLetter"/>
      <w:lvlRestart w:val="0"/>
      <w:pStyle w:val="ListNumEngCap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42">
    <w:nsid w:val="2C521245"/>
    <w:multiLevelType w:val="singleLevel"/>
    <w:tmpl w:val="5DB673BC"/>
    <w:styleLink w:val="zlTableList"/>
    <w:lvl w:ilvl="0">
      <w:start w:val="1"/>
      <w:numFmt w:val="decimal"/>
      <w:lvlRestart w:val="0"/>
      <w:pStyle w:val="TableList"/>
      <w:suff w:val="space"/>
      <w:lvlText w:val="%1)"/>
      <w:lvlJc w:val="left"/>
      <w:pPr>
        <w:tabs>
          <w:tab w:val="num" w:pos="283"/>
        </w:tabs>
        <w:ind w:left="283" w:hanging="283"/>
      </w:pPr>
      <w:rPr>
        <w:sz w:val="24"/>
      </w:rPr>
    </w:lvl>
  </w:abstractNum>
  <w:abstractNum w:abstractNumId="43">
    <w:nsid w:val="2D4C7A25"/>
    <w:multiLevelType w:val="singleLevel"/>
    <w:tmpl w:val="0E8A0732"/>
    <w:styleLink w:val="zlTableListNum4"/>
    <w:lvl w:ilvl="0">
      <w:start w:val="1"/>
      <w:numFmt w:val="decimal"/>
      <w:lvlRestart w:val="0"/>
      <w:pStyle w:val="TableListNum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44">
    <w:nsid w:val="2E0E0A49"/>
    <w:multiLevelType w:val="singleLevel"/>
    <w:tmpl w:val="F91C5410"/>
    <w:styleLink w:val="zlTableListNumEngSmall5"/>
    <w:lvl w:ilvl="0">
      <w:start w:val="1"/>
      <w:numFmt w:val="lowerLetter"/>
      <w:lvlRestart w:val="0"/>
      <w:pStyle w:val="TableListNumEngSmall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45">
    <w:nsid w:val="2E122EAD"/>
    <w:multiLevelType w:val="multilevel"/>
    <w:tmpl w:val="E8188CC2"/>
    <w:styleLink w:val="zlAppendixHeading"/>
    <w:lvl w:ilvl="0">
      <w:start w:val="1"/>
      <w:numFmt w:val="russianUpper"/>
      <w:lvlRestart w:val="0"/>
      <w:pStyle w:val="AppendixHeading1"/>
      <w:suff w:val="space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vanish/>
        <w:color w:val="auto"/>
        <w:sz w:val="28"/>
      </w:rPr>
    </w:lvl>
    <w:lvl w:ilvl="1">
      <w:start w:val="1"/>
      <w:numFmt w:val="decimal"/>
      <w:pStyle w:val="AppendixHeading2"/>
      <w:suff w:val="space"/>
      <w:lvlText w:val="%1.%2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8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4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  <w:lvl w:ilvl="4">
      <w:start w:val="1"/>
      <w:numFmt w:val="decimal"/>
      <w:pStyle w:val="AppendixHeading5"/>
      <w:suff w:val="space"/>
      <w:lvlText w:val="%1.%2.%3.%4.%5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  <w:lvl w:ilvl="5">
      <w:start w:val="1"/>
      <w:numFmt w:val="decimal"/>
      <w:pStyle w:val="AppendixHeading6"/>
      <w:suff w:val="space"/>
      <w:lvlText w:val="%1.%2.%3.%4.%5.%6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  <w:lvl w:ilvl="6">
      <w:start w:val="1"/>
      <w:numFmt w:val="decimal"/>
      <w:pStyle w:val="AppendixHeading7"/>
      <w:suff w:val="space"/>
      <w:lvlText w:val="%1.%2.%3.%4.%5.%6.%7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  <w:lvl w:ilvl="7">
      <w:start w:val="1"/>
      <w:numFmt w:val="decimal"/>
      <w:pStyle w:val="AppendixHeading8"/>
      <w:suff w:val="space"/>
      <w:lvlText w:val="%1.%2.%3.%4.%5.%6.%7.%8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  <w:lvl w:ilvl="8">
      <w:start w:val="1"/>
      <w:numFmt w:val="decimal"/>
      <w:pStyle w:val="AppendixHeading9"/>
      <w:suff w:val="space"/>
      <w:lvlText w:val="%1.%2.%3.%4.%5.%6.%7.%8.%9"/>
      <w:lvlJc w:val="left"/>
      <w:pPr>
        <w:tabs>
          <w:tab w:val="num" w:pos="851"/>
        </w:tabs>
        <w:ind w:left="851" w:firstLine="0"/>
      </w:pPr>
      <w:rPr>
        <w:rFonts w:ascii="Times New Roman" w:hAnsi="Times New Roman" w:cs="Times New Roman"/>
        <w:b/>
        <w:color w:val="auto"/>
        <w:sz w:val="22"/>
      </w:rPr>
    </w:lvl>
  </w:abstractNum>
  <w:abstractNum w:abstractNumId="46">
    <w:nsid w:val="2E8B5569"/>
    <w:multiLevelType w:val="singleLevel"/>
    <w:tmpl w:val="54B8AC68"/>
    <w:styleLink w:val="zlTableListNum3"/>
    <w:lvl w:ilvl="0">
      <w:start w:val="1"/>
      <w:numFmt w:val="decimal"/>
      <w:lvlRestart w:val="0"/>
      <w:pStyle w:val="TableListNum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47">
    <w:nsid w:val="2EF946EB"/>
    <w:multiLevelType w:val="singleLevel"/>
    <w:tmpl w:val="09D6B992"/>
    <w:styleLink w:val="zlListBullet"/>
    <w:lvl w:ilvl="0">
      <w:start w:val="1"/>
      <w:numFmt w:val="decimal"/>
      <w:lvlRestart w:val="0"/>
      <w:pStyle w:val="a1"/>
      <w:suff w:val="space"/>
      <w:lvlText w:val="-"/>
      <w:lvlJc w:val="left"/>
      <w:pPr>
        <w:ind w:left="0" w:firstLine="850"/>
      </w:pPr>
      <w:rPr>
        <w:rFonts w:ascii="Symbol" w:hAnsi="Symbol" w:hint="default"/>
        <w:sz w:val="24"/>
      </w:rPr>
    </w:lvl>
  </w:abstractNum>
  <w:abstractNum w:abstractNumId="48">
    <w:nsid w:val="2F3075D3"/>
    <w:multiLevelType w:val="singleLevel"/>
    <w:tmpl w:val="3EBC05CE"/>
    <w:styleLink w:val="zlTableListNum2"/>
    <w:lvl w:ilvl="0">
      <w:start w:val="1"/>
      <w:numFmt w:val="decimal"/>
      <w:lvlRestart w:val="0"/>
      <w:pStyle w:val="TableListNum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49">
    <w:nsid w:val="30E16C32"/>
    <w:multiLevelType w:val="singleLevel"/>
    <w:tmpl w:val="B9A69786"/>
    <w:styleLink w:val="zlListNumEngCap3"/>
    <w:lvl w:ilvl="0">
      <w:start w:val="1"/>
      <w:numFmt w:val="upperLetter"/>
      <w:lvlRestart w:val="0"/>
      <w:pStyle w:val="ListNumEngCap3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50">
    <w:nsid w:val="31BD668C"/>
    <w:multiLevelType w:val="singleLevel"/>
    <w:tmpl w:val="FF82D518"/>
    <w:styleLink w:val="zlTableListNumRusSmall5"/>
    <w:lvl w:ilvl="0">
      <w:start w:val="1"/>
      <w:numFmt w:val="russianLower"/>
      <w:lvlRestart w:val="0"/>
      <w:pStyle w:val="TableListNumRusSmall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51">
    <w:nsid w:val="32CC6ABC"/>
    <w:multiLevelType w:val="singleLevel"/>
    <w:tmpl w:val="4B5EE354"/>
    <w:styleLink w:val="zlListBullet3"/>
    <w:lvl w:ilvl="0">
      <w:start w:val="1"/>
      <w:numFmt w:val="decimal"/>
      <w:lvlRestart w:val="0"/>
      <w:pStyle w:val="30"/>
      <w:suff w:val="space"/>
      <w:lvlText w:val="-"/>
      <w:lvlJc w:val="left"/>
      <w:pPr>
        <w:ind w:left="1417" w:firstLine="0"/>
      </w:pPr>
      <w:rPr>
        <w:rFonts w:ascii="Symbol" w:hAnsi="Symbol" w:hint="default"/>
        <w:sz w:val="24"/>
      </w:rPr>
    </w:lvl>
  </w:abstractNum>
  <w:abstractNum w:abstractNumId="52">
    <w:nsid w:val="33742EDE"/>
    <w:multiLevelType w:val="singleLevel"/>
    <w:tmpl w:val="51A2286E"/>
    <w:styleLink w:val="zlTableListAltBul2"/>
    <w:lvl w:ilvl="0">
      <w:start w:val="1"/>
      <w:numFmt w:val="decimal"/>
      <w:lvlRestart w:val="0"/>
      <w:pStyle w:val="TableListAltBul2"/>
      <w:suff w:val="space"/>
      <w:lvlText w:val="·"/>
      <w:lvlJc w:val="left"/>
      <w:pPr>
        <w:ind w:left="227" w:firstLine="0"/>
      </w:pPr>
      <w:rPr>
        <w:rFonts w:ascii="Symbol" w:hAnsi="Symbol" w:hint="default"/>
        <w:sz w:val="18"/>
      </w:rPr>
    </w:lvl>
  </w:abstractNum>
  <w:abstractNum w:abstractNumId="53">
    <w:nsid w:val="350E18D2"/>
    <w:multiLevelType w:val="singleLevel"/>
    <w:tmpl w:val="9D74DC3C"/>
    <w:styleLink w:val="zlTableListNumRusCap6"/>
    <w:lvl w:ilvl="0">
      <w:start w:val="1"/>
      <w:numFmt w:val="upperLetter"/>
      <w:lvlRestart w:val="0"/>
      <w:pStyle w:val="TableListNumRusCap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54">
    <w:nsid w:val="35B64BAF"/>
    <w:multiLevelType w:val="hybridMultilevel"/>
    <w:tmpl w:val="7FB4A864"/>
    <w:lvl w:ilvl="0" w:tplc="6D667852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5">
    <w:nsid w:val="39CA3A5B"/>
    <w:multiLevelType w:val="singleLevel"/>
    <w:tmpl w:val="80F6DCDA"/>
    <w:styleLink w:val="zlTableListNumRusCap"/>
    <w:lvl w:ilvl="0">
      <w:start w:val="1"/>
      <w:numFmt w:val="upperLetter"/>
      <w:lvlRestart w:val="0"/>
      <w:pStyle w:val="TableListNumRusCap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56">
    <w:nsid w:val="3B9F786A"/>
    <w:multiLevelType w:val="singleLevel"/>
    <w:tmpl w:val="FFE49AA6"/>
    <w:styleLink w:val="zlTableListNumEngCap6"/>
    <w:lvl w:ilvl="0">
      <w:start w:val="1"/>
      <w:numFmt w:val="upperLetter"/>
      <w:lvlRestart w:val="0"/>
      <w:pStyle w:val="TableListNumEngCap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57">
    <w:nsid w:val="3DEE25FB"/>
    <w:multiLevelType w:val="singleLevel"/>
    <w:tmpl w:val="76EA7C98"/>
    <w:styleLink w:val="zlListAltBullet6"/>
    <w:lvl w:ilvl="0">
      <w:start w:val="1"/>
      <w:numFmt w:val="decimal"/>
      <w:lvlRestart w:val="0"/>
      <w:pStyle w:val="ListAltBullet6"/>
      <w:suff w:val="space"/>
      <w:lvlText w:val="·"/>
      <w:lvlJc w:val="left"/>
      <w:pPr>
        <w:ind w:left="2268" w:firstLine="0"/>
      </w:pPr>
      <w:rPr>
        <w:rFonts w:ascii="Symbol" w:hAnsi="Symbol" w:hint="default"/>
        <w:sz w:val="20"/>
      </w:rPr>
    </w:lvl>
  </w:abstractNum>
  <w:abstractNum w:abstractNumId="58">
    <w:nsid w:val="3E9D5397"/>
    <w:multiLevelType w:val="singleLevel"/>
    <w:tmpl w:val="BD2E244E"/>
    <w:styleLink w:val="zlTableListBul2"/>
    <w:lvl w:ilvl="0">
      <w:start w:val="1"/>
      <w:numFmt w:val="decimal"/>
      <w:lvlRestart w:val="0"/>
      <w:pStyle w:val="TableListBul2"/>
      <w:suff w:val="space"/>
      <w:lvlText w:val="-"/>
      <w:lvlJc w:val="left"/>
      <w:pPr>
        <w:ind w:left="227" w:firstLine="0"/>
      </w:pPr>
      <w:rPr>
        <w:sz w:val="24"/>
      </w:rPr>
    </w:lvl>
  </w:abstractNum>
  <w:abstractNum w:abstractNumId="59">
    <w:nsid w:val="3FDB7328"/>
    <w:multiLevelType w:val="hybridMultilevel"/>
    <w:tmpl w:val="3482D570"/>
    <w:lvl w:ilvl="0" w:tplc="C10A57D8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0">
    <w:nsid w:val="43863AC8"/>
    <w:multiLevelType w:val="singleLevel"/>
    <w:tmpl w:val="2DB0102A"/>
    <w:styleLink w:val="zlTableListNumEngSmall6"/>
    <w:lvl w:ilvl="0">
      <w:start w:val="1"/>
      <w:numFmt w:val="lowerLetter"/>
      <w:lvlRestart w:val="0"/>
      <w:pStyle w:val="TableListNumEngSmall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61">
    <w:nsid w:val="44246BC0"/>
    <w:multiLevelType w:val="singleLevel"/>
    <w:tmpl w:val="9CE8DF1E"/>
    <w:styleLink w:val="zlTableListBul"/>
    <w:lvl w:ilvl="0">
      <w:start w:val="1"/>
      <w:numFmt w:val="decimal"/>
      <w:lvlRestart w:val="0"/>
      <w:pStyle w:val="TableListBul"/>
      <w:suff w:val="space"/>
      <w:lvlText w:val="-"/>
      <w:lvlJc w:val="left"/>
      <w:pPr>
        <w:ind w:left="0" w:firstLine="0"/>
      </w:pPr>
      <w:rPr>
        <w:sz w:val="24"/>
      </w:rPr>
    </w:lvl>
  </w:abstractNum>
  <w:abstractNum w:abstractNumId="62">
    <w:nsid w:val="45982288"/>
    <w:multiLevelType w:val="singleLevel"/>
    <w:tmpl w:val="F8128DC4"/>
    <w:styleLink w:val="zlListNumber4"/>
    <w:lvl w:ilvl="0">
      <w:start w:val="1"/>
      <w:numFmt w:val="decimal"/>
      <w:lvlRestart w:val="0"/>
      <w:pStyle w:val="42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63">
    <w:nsid w:val="45BC091A"/>
    <w:multiLevelType w:val="singleLevel"/>
    <w:tmpl w:val="00867C3A"/>
    <w:styleLink w:val="zlTableListNumEngSmall3"/>
    <w:lvl w:ilvl="0">
      <w:start w:val="1"/>
      <w:numFmt w:val="lowerLetter"/>
      <w:lvlRestart w:val="0"/>
      <w:pStyle w:val="TableListNumEngSmall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64">
    <w:nsid w:val="480D5ABD"/>
    <w:multiLevelType w:val="hybridMultilevel"/>
    <w:tmpl w:val="88802C82"/>
    <w:lvl w:ilvl="0" w:tplc="68060D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5">
    <w:nsid w:val="48523DF8"/>
    <w:multiLevelType w:val="singleLevel"/>
    <w:tmpl w:val="8EB2E458"/>
    <w:styleLink w:val="zlListAltBullet"/>
    <w:lvl w:ilvl="0">
      <w:start w:val="1"/>
      <w:numFmt w:val="decimal"/>
      <w:lvlRestart w:val="0"/>
      <w:pStyle w:val="ListAltBullet"/>
      <w:suff w:val="space"/>
      <w:lvlText w:val="·"/>
      <w:lvlJc w:val="left"/>
      <w:pPr>
        <w:ind w:left="0" w:firstLine="850"/>
      </w:pPr>
      <w:rPr>
        <w:rFonts w:ascii="Symbol" w:hAnsi="Symbol" w:hint="default"/>
        <w:sz w:val="24"/>
      </w:rPr>
    </w:lvl>
  </w:abstractNum>
  <w:abstractNum w:abstractNumId="66">
    <w:nsid w:val="488717FE"/>
    <w:multiLevelType w:val="singleLevel"/>
    <w:tmpl w:val="9AC4B5CA"/>
    <w:styleLink w:val="zlListNumRusCap2"/>
    <w:lvl w:ilvl="0">
      <w:start w:val="1"/>
      <w:numFmt w:val="russianUpper"/>
      <w:lvlRestart w:val="0"/>
      <w:pStyle w:val="ListNumRusCap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67">
    <w:nsid w:val="4961527C"/>
    <w:multiLevelType w:val="singleLevel"/>
    <w:tmpl w:val="B06E0F80"/>
    <w:styleLink w:val="zlTableListNumRusSmall"/>
    <w:lvl w:ilvl="0">
      <w:start w:val="1"/>
      <w:numFmt w:val="russianLower"/>
      <w:lvlRestart w:val="0"/>
      <w:pStyle w:val="TableListNumRusSmall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68">
    <w:nsid w:val="49772924"/>
    <w:multiLevelType w:val="singleLevel"/>
    <w:tmpl w:val="7062C166"/>
    <w:styleLink w:val="zlListAltBullet3"/>
    <w:lvl w:ilvl="0">
      <w:start w:val="1"/>
      <w:numFmt w:val="decimal"/>
      <w:lvlRestart w:val="0"/>
      <w:pStyle w:val="ListAltBullet3"/>
      <w:suff w:val="space"/>
      <w:lvlText w:val="·"/>
      <w:lvlJc w:val="left"/>
      <w:pPr>
        <w:ind w:left="1417" w:firstLine="0"/>
      </w:pPr>
      <w:rPr>
        <w:rFonts w:ascii="Symbol" w:hAnsi="Symbol" w:hint="default"/>
        <w:sz w:val="20"/>
      </w:rPr>
    </w:lvl>
  </w:abstractNum>
  <w:abstractNum w:abstractNumId="69">
    <w:nsid w:val="4B34593C"/>
    <w:multiLevelType w:val="singleLevel"/>
    <w:tmpl w:val="C9DCBB38"/>
    <w:styleLink w:val="zlListNumEngCap6"/>
    <w:lvl w:ilvl="0">
      <w:start w:val="1"/>
      <w:numFmt w:val="upperLetter"/>
      <w:lvlRestart w:val="0"/>
      <w:pStyle w:val="ListNumEngCap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70">
    <w:nsid w:val="4B507266"/>
    <w:multiLevelType w:val="multilevel"/>
    <w:tmpl w:val="AF8AD8B8"/>
    <w:styleLink w:val="zlTableListOutNum"/>
    <w:lvl w:ilvl="0">
      <w:start w:val="1"/>
      <w:numFmt w:val="decimal"/>
      <w:lvlRestart w:val="0"/>
      <w:pStyle w:val="TableListOutNum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pStyle w:val="TableListOutNum2"/>
      <w:suff w:val="space"/>
      <w:lvlText w:val="%1.%2"/>
      <w:lvlJc w:val="left"/>
      <w:pPr>
        <w:ind w:left="227" w:firstLine="0"/>
      </w:pPr>
      <w:rPr>
        <w:sz w:val="24"/>
      </w:rPr>
    </w:lvl>
    <w:lvl w:ilvl="2">
      <w:start w:val="1"/>
      <w:numFmt w:val="decimal"/>
      <w:pStyle w:val="TableListOutNum3"/>
      <w:suff w:val="space"/>
      <w:lvlText w:val="%1.%2.%3"/>
      <w:lvlJc w:val="left"/>
      <w:pPr>
        <w:ind w:left="454" w:firstLine="0"/>
      </w:pPr>
      <w:rPr>
        <w:sz w:val="24"/>
      </w:rPr>
    </w:lvl>
    <w:lvl w:ilvl="3">
      <w:start w:val="1"/>
      <w:numFmt w:val="decimal"/>
      <w:pStyle w:val="TableListOutNum4"/>
      <w:suff w:val="space"/>
      <w:lvlText w:val="%1.%2.%3.%4"/>
      <w:lvlJc w:val="left"/>
      <w:pPr>
        <w:ind w:left="680" w:firstLine="0"/>
      </w:pPr>
      <w:rPr>
        <w:sz w:val="24"/>
      </w:rPr>
    </w:lvl>
    <w:lvl w:ilvl="4">
      <w:start w:val="1"/>
      <w:numFmt w:val="decimal"/>
      <w:pStyle w:val="TableListOutNum5"/>
      <w:suff w:val="space"/>
      <w:lvlText w:val="%1.%2.%3.%4.%5"/>
      <w:lvlJc w:val="left"/>
      <w:pPr>
        <w:ind w:left="907" w:firstLine="0"/>
      </w:pPr>
      <w:rPr>
        <w:sz w:val="24"/>
      </w:rPr>
    </w:lvl>
    <w:lvl w:ilvl="5">
      <w:start w:val="1"/>
      <w:numFmt w:val="decimal"/>
      <w:pStyle w:val="TableListOutNum6"/>
      <w:suff w:val="space"/>
      <w:lvlText w:val="%1.%2.%3.%4.%5.%6"/>
      <w:lvlJc w:val="left"/>
      <w:pPr>
        <w:ind w:left="1134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>
    <w:nsid w:val="4B89110A"/>
    <w:multiLevelType w:val="multilevel"/>
    <w:tmpl w:val="DE32C45E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2">
    <w:nsid w:val="4DD34C2D"/>
    <w:multiLevelType w:val="singleLevel"/>
    <w:tmpl w:val="C3E4782E"/>
    <w:styleLink w:val="zlListNumRusCap6"/>
    <w:lvl w:ilvl="0">
      <w:start w:val="1"/>
      <w:numFmt w:val="russianUpper"/>
      <w:lvlRestart w:val="0"/>
      <w:pStyle w:val="ListNumRusCap6"/>
      <w:suff w:val="space"/>
      <w:lvlText w:val="%1)"/>
      <w:lvlJc w:val="left"/>
      <w:pPr>
        <w:ind w:left="2268" w:firstLine="0"/>
      </w:pPr>
      <w:rPr>
        <w:sz w:val="24"/>
      </w:rPr>
    </w:lvl>
  </w:abstractNum>
  <w:abstractNum w:abstractNumId="73">
    <w:nsid w:val="4EE869BC"/>
    <w:multiLevelType w:val="multilevel"/>
    <w:tmpl w:val="5A84D3BE"/>
    <w:lvl w:ilvl="0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4">
    <w:nsid w:val="4FB05AB7"/>
    <w:multiLevelType w:val="singleLevel"/>
    <w:tmpl w:val="CBB206FC"/>
    <w:styleLink w:val="zlListAltBullet4"/>
    <w:lvl w:ilvl="0">
      <w:start w:val="1"/>
      <w:numFmt w:val="decimal"/>
      <w:lvlRestart w:val="0"/>
      <w:pStyle w:val="ListAltBullet4"/>
      <w:suff w:val="space"/>
      <w:lvlText w:val="·"/>
      <w:lvlJc w:val="left"/>
      <w:pPr>
        <w:ind w:left="1701" w:firstLine="0"/>
      </w:pPr>
      <w:rPr>
        <w:rFonts w:ascii="Symbol" w:hAnsi="Symbol" w:hint="default"/>
        <w:sz w:val="20"/>
      </w:rPr>
    </w:lvl>
  </w:abstractNum>
  <w:abstractNum w:abstractNumId="75">
    <w:nsid w:val="5196225B"/>
    <w:multiLevelType w:val="singleLevel"/>
    <w:tmpl w:val="6782675C"/>
    <w:styleLink w:val="zlTableListBul4"/>
    <w:lvl w:ilvl="0">
      <w:start w:val="1"/>
      <w:numFmt w:val="decimal"/>
      <w:lvlRestart w:val="0"/>
      <w:pStyle w:val="TableListBul4"/>
      <w:suff w:val="space"/>
      <w:lvlText w:val="-"/>
      <w:lvlJc w:val="left"/>
      <w:pPr>
        <w:ind w:left="680" w:firstLine="0"/>
      </w:pPr>
      <w:rPr>
        <w:sz w:val="24"/>
      </w:rPr>
    </w:lvl>
  </w:abstractNum>
  <w:abstractNum w:abstractNumId="76">
    <w:nsid w:val="519D47CB"/>
    <w:multiLevelType w:val="singleLevel"/>
    <w:tmpl w:val="65665B72"/>
    <w:styleLink w:val="zlTableCellNum"/>
    <w:lvl w:ilvl="0">
      <w:start w:val="1"/>
      <w:numFmt w:val="decimal"/>
      <w:lvlRestart w:val="0"/>
      <w:pStyle w:val="TableCellNum"/>
      <w:suff w:val="space"/>
      <w:lvlText w:val="%1."/>
      <w:lvlJc w:val="left"/>
      <w:pPr>
        <w:tabs>
          <w:tab w:val="num" w:pos="283"/>
        </w:tabs>
        <w:ind w:left="283" w:hanging="283"/>
      </w:pPr>
      <w:rPr>
        <w:sz w:val="24"/>
      </w:rPr>
    </w:lvl>
  </w:abstractNum>
  <w:abstractNum w:abstractNumId="77">
    <w:nsid w:val="531A4CE1"/>
    <w:multiLevelType w:val="multilevel"/>
    <w:tmpl w:val="DC8EEA0C"/>
    <w:styleLink w:val="zlListOutNum"/>
    <w:lvl w:ilvl="0">
      <w:start w:val="1"/>
      <w:numFmt w:val="decimal"/>
      <w:lvlRestart w:val="0"/>
      <w:pStyle w:val="ListOutNum"/>
      <w:suff w:val="space"/>
      <w:lvlText w:val="%1"/>
      <w:lvlJc w:val="left"/>
      <w:pPr>
        <w:ind w:left="0" w:firstLine="850"/>
      </w:pPr>
      <w:rPr>
        <w:sz w:val="24"/>
      </w:rPr>
    </w:lvl>
    <w:lvl w:ilvl="1">
      <w:start w:val="1"/>
      <w:numFmt w:val="decimal"/>
      <w:pStyle w:val="ListOutNum2"/>
      <w:suff w:val="space"/>
      <w:lvlText w:val="%1.%2"/>
      <w:lvlJc w:val="left"/>
      <w:pPr>
        <w:ind w:left="1134" w:firstLine="0"/>
      </w:pPr>
      <w:rPr>
        <w:sz w:val="24"/>
      </w:rPr>
    </w:lvl>
    <w:lvl w:ilvl="2">
      <w:start w:val="1"/>
      <w:numFmt w:val="decimal"/>
      <w:pStyle w:val="ListOutNum3"/>
      <w:suff w:val="space"/>
      <w:lvlText w:val="%1.%2.%3"/>
      <w:lvlJc w:val="left"/>
      <w:pPr>
        <w:ind w:left="1417" w:firstLine="0"/>
      </w:pPr>
      <w:rPr>
        <w:sz w:val="24"/>
      </w:rPr>
    </w:lvl>
    <w:lvl w:ilvl="3">
      <w:start w:val="1"/>
      <w:numFmt w:val="decimal"/>
      <w:pStyle w:val="ListOutNum4"/>
      <w:suff w:val="space"/>
      <w:lvlText w:val="%1.%2.%3.%4"/>
      <w:lvlJc w:val="left"/>
      <w:pPr>
        <w:ind w:left="1701" w:firstLine="0"/>
      </w:pPr>
      <w:rPr>
        <w:sz w:val="24"/>
      </w:rPr>
    </w:lvl>
    <w:lvl w:ilvl="4">
      <w:start w:val="1"/>
      <w:numFmt w:val="decimal"/>
      <w:pStyle w:val="ListOutNum5"/>
      <w:suff w:val="space"/>
      <w:lvlText w:val="%1.%2.%3.%4.%5"/>
      <w:lvlJc w:val="left"/>
      <w:pPr>
        <w:ind w:left="1984" w:firstLine="0"/>
      </w:pPr>
      <w:rPr>
        <w:sz w:val="24"/>
      </w:rPr>
    </w:lvl>
    <w:lvl w:ilvl="5">
      <w:start w:val="1"/>
      <w:numFmt w:val="decimal"/>
      <w:pStyle w:val="ListOutNum6"/>
      <w:suff w:val="space"/>
      <w:lvlText w:val="%1.%2.%3.%4.%5.%6"/>
      <w:lvlJc w:val="left"/>
      <w:pPr>
        <w:ind w:left="2268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>
    <w:nsid w:val="54910B0A"/>
    <w:multiLevelType w:val="hybridMultilevel"/>
    <w:tmpl w:val="7DC2F2BE"/>
    <w:lvl w:ilvl="0" w:tplc="E6FA9C68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9">
    <w:nsid w:val="555739DE"/>
    <w:multiLevelType w:val="hybridMultilevel"/>
    <w:tmpl w:val="579EC50C"/>
    <w:lvl w:ilvl="0" w:tplc="6C045022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0">
    <w:nsid w:val="55E33B25"/>
    <w:multiLevelType w:val="singleLevel"/>
    <w:tmpl w:val="1C1225EE"/>
    <w:styleLink w:val="zlListNumRusCap4"/>
    <w:lvl w:ilvl="0">
      <w:start w:val="1"/>
      <w:numFmt w:val="russianUpper"/>
      <w:lvlRestart w:val="0"/>
      <w:pStyle w:val="ListNumRusCap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81">
    <w:nsid w:val="59B65633"/>
    <w:multiLevelType w:val="hybridMultilevel"/>
    <w:tmpl w:val="502AF43C"/>
    <w:lvl w:ilvl="0" w:tplc="DB90E12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2">
    <w:nsid w:val="5A623634"/>
    <w:multiLevelType w:val="singleLevel"/>
    <w:tmpl w:val="E3921950"/>
    <w:styleLink w:val="zlTableListAltBul5"/>
    <w:lvl w:ilvl="0">
      <w:start w:val="1"/>
      <w:numFmt w:val="decimal"/>
      <w:lvlRestart w:val="0"/>
      <w:pStyle w:val="TableListAltBul5"/>
      <w:suff w:val="space"/>
      <w:lvlText w:val="·"/>
      <w:lvlJc w:val="left"/>
      <w:pPr>
        <w:ind w:left="907" w:firstLine="0"/>
      </w:pPr>
      <w:rPr>
        <w:rFonts w:ascii="Symbol" w:hAnsi="Symbol" w:hint="default"/>
        <w:sz w:val="16"/>
      </w:rPr>
    </w:lvl>
  </w:abstractNum>
  <w:abstractNum w:abstractNumId="83">
    <w:nsid w:val="5A9553F8"/>
    <w:multiLevelType w:val="singleLevel"/>
    <w:tmpl w:val="D498825A"/>
    <w:styleLink w:val="zlTableListBul3"/>
    <w:lvl w:ilvl="0">
      <w:start w:val="1"/>
      <w:numFmt w:val="decimal"/>
      <w:lvlRestart w:val="0"/>
      <w:pStyle w:val="TableListBul3"/>
      <w:suff w:val="space"/>
      <w:lvlText w:val="-"/>
      <w:lvlJc w:val="left"/>
      <w:pPr>
        <w:ind w:left="454" w:firstLine="0"/>
      </w:pPr>
      <w:rPr>
        <w:sz w:val="24"/>
      </w:rPr>
    </w:lvl>
  </w:abstractNum>
  <w:abstractNum w:abstractNumId="84">
    <w:nsid w:val="5B4E0451"/>
    <w:multiLevelType w:val="singleLevel"/>
    <w:tmpl w:val="014E6C12"/>
    <w:styleLink w:val="zlList3"/>
    <w:lvl w:ilvl="0">
      <w:start w:val="1"/>
      <w:numFmt w:val="decimal"/>
      <w:lvlRestart w:val="0"/>
      <w:pStyle w:val="31"/>
      <w:suff w:val="space"/>
      <w:lvlText w:val="%1."/>
      <w:lvlJc w:val="left"/>
      <w:pPr>
        <w:tabs>
          <w:tab w:val="num" w:pos="1984"/>
        </w:tabs>
        <w:ind w:left="1984" w:hanging="283"/>
      </w:pPr>
      <w:rPr>
        <w:sz w:val="24"/>
      </w:rPr>
    </w:lvl>
  </w:abstractNum>
  <w:abstractNum w:abstractNumId="85">
    <w:nsid w:val="5B91076B"/>
    <w:multiLevelType w:val="hybridMultilevel"/>
    <w:tmpl w:val="A620967C"/>
    <w:lvl w:ilvl="0" w:tplc="C82A812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C7D7DC9"/>
    <w:multiLevelType w:val="singleLevel"/>
    <w:tmpl w:val="5E6827BA"/>
    <w:styleLink w:val="zlListNumRusSmall5"/>
    <w:lvl w:ilvl="0">
      <w:start w:val="1"/>
      <w:numFmt w:val="russianLower"/>
      <w:lvlRestart w:val="0"/>
      <w:pStyle w:val="ListNumRusSmall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87">
    <w:nsid w:val="5C852741"/>
    <w:multiLevelType w:val="multilevel"/>
    <w:tmpl w:val="FA0081BC"/>
    <w:styleLink w:val="zlListOutNumBW"/>
    <w:lvl w:ilvl="0">
      <w:start w:val="1"/>
      <w:numFmt w:val="decimal"/>
      <w:lvlRestart w:val="0"/>
      <w:pStyle w:val="ListOutNumBW"/>
      <w:suff w:val="space"/>
      <w:lvlText w:val="%1"/>
      <w:lvlJc w:val="right"/>
      <w:pPr>
        <w:ind w:left="0" w:firstLine="0"/>
      </w:pPr>
      <w:rPr>
        <w:sz w:val="24"/>
      </w:rPr>
    </w:lvl>
    <w:lvl w:ilvl="1">
      <w:start w:val="1"/>
      <w:numFmt w:val="decimal"/>
      <w:pStyle w:val="ListOutNumBW2"/>
      <w:suff w:val="space"/>
      <w:lvlText w:val="%1.%2"/>
      <w:lvlJc w:val="right"/>
      <w:pPr>
        <w:ind w:left="283" w:firstLine="0"/>
      </w:pPr>
      <w:rPr>
        <w:sz w:val="24"/>
      </w:rPr>
    </w:lvl>
    <w:lvl w:ilvl="2">
      <w:start w:val="1"/>
      <w:numFmt w:val="decimal"/>
      <w:pStyle w:val="ListOutNumBW3"/>
      <w:suff w:val="space"/>
      <w:lvlText w:val="%1.%2.%3"/>
      <w:lvlJc w:val="right"/>
      <w:pPr>
        <w:ind w:left="567" w:firstLine="0"/>
      </w:pPr>
      <w:rPr>
        <w:sz w:val="24"/>
      </w:rPr>
    </w:lvl>
    <w:lvl w:ilvl="3">
      <w:start w:val="1"/>
      <w:numFmt w:val="decimal"/>
      <w:pStyle w:val="ListOutNumBW4"/>
      <w:suff w:val="space"/>
      <w:lvlText w:val="%1.%2.%3.%4"/>
      <w:lvlJc w:val="right"/>
      <w:pPr>
        <w:ind w:left="850" w:firstLine="0"/>
      </w:pPr>
      <w:rPr>
        <w:sz w:val="24"/>
      </w:rPr>
    </w:lvl>
    <w:lvl w:ilvl="4">
      <w:start w:val="1"/>
      <w:numFmt w:val="decimal"/>
      <w:pStyle w:val="ListOutNumBW5"/>
      <w:suff w:val="space"/>
      <w:lvlText w:val="%1.%2.%3.%4.%5"/>
      <w:lvlJc w:val="right"/>
      <w:pPr>
        <w:ind w:left="1134" w:firstLine="0"/>
      </w:pPr>
      <w:rPr>
        <w:sz w:val="24"/>
      </w:rPr>
    </w:lvl>
    <w:lvl w:ilvl="5">
      <w:start w:val="1"/>
      <w:numFmt w:val="decimal"/>
      <w:pStyle w:val="ListOutNumBW6"/>
      <w:suff w:val="space"/>
      <w:lvlText w:val="%1.%2.%3.%4.%5.%6"/>
      <w:lvlJc w:val="right"/>
      <w:pPr>
        <w:ind w:left="1417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>
    <w:nsid w:val="5D3A440A"/>
    <w:multiLevelType w:val="hybridMultilevel"/>
    <w:tmpl w:val="D054E5AC"/>
    <w:lvl w:ilvl="0" w:tplc="CB5AD3FA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9">
    <w:nsid w:val="5E8718AB"/>
    <w:multiLevelType w:val="singleLevel"/>
    <w:tmpl w:val="B91E38D2"/>
    <w:styleLink w:val="zlTableListNum"/>
    <w:lvl w:ilvl="0">
      <w:start w:val="1"/>
      <w:numFmt w:val="decimal"/>
      <w:lvlRestart w:val="0"/>
      <w:pStyle w:val="TableListNum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90">
    <w:nsid w:val="5EAB0985"/>
    <w:multiLevelType w:val="singleLevel"/>
    <w:tmpl w:val="5B24F96C"/>
    <w:styleLink w:val="zlListNumRusCap"/>
    <w:lvl w:ilvl="0">
      <w:start w:val="1"/>
      <w:numFmt w:val="russianUpper"/>
      <w:lvlRestart w:val="0"/>
      <w:pStyle w:val="ListNumRusCap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91">
    <w:nsid w:val="604455ED"/>
    <w:multiLevelType w:val="singleLevel"/>
    <w:tmpl w:val="62608CAE"/>
    <w:styleLink w:val="zlTableListNumRusCap5"/>
    <w:lvl w:ilvl="0">
      <w:start w:val="1"/>
      <w:numFmt w:val="upperLetter"/>
      <w:lvlRestart w:val="0"/>
      <w:pStyle w:val="TableListNumRusCap5"/>
      <w:suff w:val="space"/>
      <w:lvlText w:val="%1)"/>
      <w:lvlJc w:val="left"/>
      <w:pPr>
        <w:ind w:left="907" w:firstLine="0"/>
      </w:pPr>
      <w:rPr>
        <w:sz w:val="24"/>
      </w:rPr>
    </w:lvl>
  </w:abstractNum>
  <w:abstractNum w:abstractNumId="92">
    <w:nsid w:val="616B7F34"/>
    <w:multiLevelType w:val="singleLevel"/>
    <w:tmpl w:val="724067C8"/>
    <w:styleLink w:val="zlTableListNumRusCap3"/>
    <w:lvl w:ilvl="0">
      <w:start w:val="1"/>
      <w:numFmt w:val="upperLetter"/>
      <w:lvlRestart w:val="0"/>
      <w:pStyle w:val="TableListNumRusCap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93">
    <w:nsid w:val="63196F24"/>
    <w:multiLevelType w:val="singleLevel"/>
    <w:tmpl w:val="B3568DAE"/>
    <w:styleLink w:val="zlList2"/>
    <w:lvl w:ilvl="0">
      <w:start w:val="1"/>
      <w:numFmt w:val="decimal"/>
      <w:lvlRestart w:val="0"/>
      <w:pStyle w:val="21"/>
      <w:suff w:val="space"/>
      <w:lvlText w:val="%1."/>
      <w:lvlJc w:val="left"/>
      <w:pPr>
        <w:tabs>
          <w:tab w:val="num" w:pos="1701"/>
        </w:tabs>
        <w:ind w:left="1701" w:hanging="284"/>
      </w:pPr>
      <w:rPr>
        <w:sz w:val="24"/>
      </w:rPr>
    </w:lvl>
  </w:abstractNum>
  <w:abstractNum w:abstractNumId="94">
    <w:nsid w:val="64112FA6"/>
    <w:multiLevelType w:val="singleLevel"/>
    <w:tmpl w:val="1D8ABBFC"/>
    <w:styleLink w:val="zlTableListNumEngSmall4"/>
    <w:lvl w:ilvl="0">
      <w:start w:val="1"/>
      <w:numFmt w:val="lowerLetter"/>
      <w:lvlRestart w:val="0"/>
      <w:pStyle w:val="TableListNumEngSmall4"/>
      <w:suff w:val="space"/>
      <w:lvlText w:val="%1)"/>
      <w:lvlJc w:val="left"/>
      <w:pPr>
        <w:ind w:left="680" w:firstLine="0"/>
      </w:pPr>
      <w:rPr>
        <w:sz w:val="24"/>
      </w:rPr>
    </w:lvl>
  </w:abstractNum>
  <w:abstractNum w:abstractNumId="95">
    <w:nsid w:val="645436C6"/>
    <w:multiLevelType w:val="singleLevel"/>
    <w:tmpl w:val="450C3DE6"/>
    <w:styleLink w:val="zlTableListAltBul4"/>
    <w:lvl w:ilvl="0">
      <w:start w:val="1"/>
      <w:numFmt w:val="decimal"/>
      <w:lvlRestart w:val="0"/>
      <w:pStyle w:val="TableListAltBul4"/>
      <w:suff w:val="space"/>
      <w:lvlText w:val="·"/>
      <w:lvlJc w:val="left"/>
      <w:pPr>
        <w:ind w:left="680" w:firstLine="0"/>
      </w:pPr>
      <w:rPr>
        <w:rFonts w:ascii="Symbol" w:hAnsi="Symbol" w:hint="default"/>
        <w:sz w:val="16"/>
      </w:rPr>
    </w:lvl>
  </w:abstractNum>
  <w:abstractNum w:abstractNumId="96">
    <w:nsid w:val="64EA3C8C"/>
    <w:multiLevelType w:val="multilevel"/>
    <w:tmpl w:val="972AC40E"/>
    <w:styleLink w:val="zlListNumStep"/>
    <w:lvl w:ilvl="0">
      <w:start w:val="1"/>
      <w:numFmt w:val="decimal"/>
      <w:lvlRestart w:val="0"/>
      <w:pStyle w:val="ListNumStep"/>
      <w:suff w:val="space"/>
      <w:lvlText w:val="Step %1"/>
      <w:lvlJc w:val="left"/>
      <w:pPr>
        <w:ind w:left="0" w:firstLine="850"/>
      </w:pPr>
      <w:rPr>
        <w:sz w:val="24"/>
      </w:rPr>
    </w:lvl>
    <w:lvl w:ilvl="1">
      <w:start w:val="1"/>
      <w:numFmt w:val="decimal"/>
      <w:pStyle w:val="ListNumStep2"/>
      <w:suff w:val="space"/>
      <w:lvlText w:val="Step %1.%2"/>
      <w:lvlJc w:val="left"/>
      <w:pPr>
        <w:ind w:left="1134" w:firstLine="0"/>
      </w:pPr>
      <w:rPr>
        <w:sz w:val="24"/>
      </w:rPr>
    </w:lvl>
    <w:lvl w:ilvl="2">
      <w:start w:val="1"/>
      <w:numFmt w:val="decimal"/>
      <w:pStyle w:val="ListNumStep3"/>
      <w:suff w:val="space"/>
      <w:lvlText w:val="Step %1.%2.%3"/>
      <w:lvlJc w:val="left"/>
      <w:pPr>
        <w:ind w:left="1417" w:firstLine="0"/>
      </w:pPr>
      <w:rPr>
        <w:sz w:val="24"/>
      </w:rPr>
    </w:lvl>
    <w:lvl w:ilvl="3">
      <w:start w:val="1"/>
      <w:numFmt w:val="decimal"/>
      <w:pStyle w:val="ListNumStep4"/>
      <w:suff w:val="space"/>
      <w:lvlText w:val="Step %1.%2.%3.%4"/>
      <w:lvlJc w:val="left"/>
      <w:pPr>
        <w:ind w:left="1701" w:firstLine="0"/>
      </w:pPr>
      <w:rPr>
        <w:sz w:val="24"/>
      </w:rPr>
    </w:lvl>
    <w:lvl w:ilvl="4">
      <w:start w:val="1"/>
      <w:numFmt w:val="decimal"/>
      <w:pStyle w:val="ListNumStep5"/>
      <w:suff w:val="space"/>
      <w:lvlText w:val="Step %1.%2.%3.%4.%5"/>
      <w:lvlJc w:val="left"/>
      <w:pPr>
        <w:ind w:left="1984" w:firstLine="0"/>
      </w:pPr>
      <w:rPr>
        <w:sz w:val="24"/>
      </w:rPr>
    </w:lvl>
    <w:lvl w:ilvl="5">
      <w:start w:val="1"/>
      <w:numFmt w:val="decimal"/>
      <w:pStyle w:val="ListNumStep6"/>
      <w:suff w:val="space"/>
      <w:lvlText w:val="Step %1.%2.%3.%4.%5.%6"/>
      <w:lvlJc w:val="left"/>
      <w:pPr>
        <w:ind w:left="2268" w:firstLine="0"/>
      </w:pPr>
      <w:rPr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7">
    <w:nsid w:val="65472911"/>
    <w:multiLevelType w:val="singleLevel"/>
    <w:tmpl w:val="13E49000"/>
    <w:styleLink w:val="zlTableListNumRusSmall2"/>
    <w:lvl w:ilvl="0">
      <w:start w:val="1"/>
      <w:numFmt w:val="russianLower"/>
      <w:lvlRestart w:val="0"/>
      <w:pStyle w:val="TableListNumRusSmall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98">
    <w:nsid w:val="681E0B2A"/>
    <w:multiLevelType w:val="hybridMultilevel"/>
    <w:tmpl w:val="E2A47146"/>
    <w:lvl w:ilvl="0" w:tplc="CA383BCE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9">
    <w:nsid w:val="69360576"/>
    <w:multiLevelType w:val="singleLevel"/>
    <w:tmpl w:val="41583484"/>
    <w:styleLink w:val="zlListNumber5"/>
    <w:lvl w:ilvl="0">
      <w:start w:val="1"/>
      <w:numFmt w:val="decimal"/>
      <w:lvlRestart w:val="0"/>
      <w:pStyle w:val="52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100">
    <w:nsid w:val="6A300ECC"/>
    <w:multiLevelType w:val="multilevel"/>
    <w:tmpl w:val="DE32C45E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1">
    <w:nsid w:val="6B9E6478"/>
    <w:multiLevelType w:val="singleLevel"/>
    <w:tmpl w:val="F5542B06"/>
    <w:styleLink w:val="zlListNumber2"/>
    <w:lvl w:ilvl="0">
      <w:start w:val="1"/>
      <w:numFmt w:val="decimal"/>
      <w:lvlRestart w:val="0"/>
      <w:pStyle w:val="2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102">
    <w:nsid w:val="6CEE441E"/>
    <w:multiLevelType w:val="singleLevel"/>
    <w:tmpl w:val="C068CC2C"/>
    <w:styleLink w:val="zlTableListBul5"/>
    <w:lvl w:ilvl="0">
      <w:start w:val="1"/>
      <w:numFmt w:val="decimal"/>
      <w:lvlRestart w:val="0"/>
      <w:pStyle w:val="TableListBul5"/>
      <w:suff w:val="space"/>
      <w:lvlText w:val="-"/>
      <w:lvlJc w:val="left"/>
      <w:pPr>
        <w:ind w:left="907" w:firstLine="0"/>
      </w:pPr>
      <w:rPr>
        <w:sz w:val="24"/>
      </w:rPr>
    </w:lvl>
  </w:abstractNum>
  <w:abstractNum w:abstractNumId="103">
    <w:nsid w:val="6DD83F54"/>
    <w:multiLevelType w:val="singleLevel"/>
    <w:tmpl w:val="7E9A3896"/>
    <w:styleLink w:val="zlTableListNumEngSmall2"/>
    <w:lvl w:ilvl="0">
      <w:start w:val="1"/>
      <w:numFmt w:val="lowerLetter"/>
      <w:lvlRestart w:val="0"/>
      <w:pStyle w:val="TableListNumEngSmall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104">
    <w:nsid w:val="6E11523A"/>
    <w:multiLevelType w:val="singleLevel"/>
    <w:tmpl w:val="0E4E0112"/>
    <w:styleLink w:val="zlTableListNumEngCap2"/>
    <w:lvl w:ilvl="0">
      <w:start w:val="1"/>
      <w:numFmt w:val="upperLetter"/>
      <w:lvlRestart w:val="0"/>
      <w:pStyle w:val="TableListNumEngCap2"/>
      <w:suff w:val="space"/>
      <w:lvlText w:val="%1)"/>
      <w:lvlJc w:val="left"/>
      <w:pPr>
        <w:ind w:left="227" w:firstLine="0"/>
      </w:pPr>
      <w:rPr>
        <w:sz w:val="24"/>
      </w:rPr>
    </w:lvl>
  </w:abstractNum>
  <w:abstractNum w:abstractNumId="105">
    <w:nsid w:val="6EB1568F"/>
    <w:multiLevelType w:val="singleLevel"/>
    <w:tmpl w:val="4748EC48"/>
    <w:styleLink w:val="zlListNumRusSmall4"/>
    <w:lvl w:ilvl="0">
      <w:start w:val="1"/>
      <w:numFmt w:val="russianLower"/>
      <w:lvlRestart w:val="0"/>
      <w:pStyle w:val="ListNumRusSmall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106">
    <w:nsid w:val="6EE770CD"/>
    <w:multiLevelType w:val="hybridMultilevel"/>
    <w:tmpl w:val="5CEA0816"/>
    <w:lvl w:ilvl="0" w:tplc="F9FE167C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7">
    <w:nsid w:val="6F4629E6"/>
    <w:multiLevelType w:val="singleLevel"/>
    <w:tmpl w:val="91E22854"/>
    <w:styleLink w:val="zlListNumber3"/>
    <w:lvl w:ilvl="0">
      <w:start w:val="1"/>
      <w:numFmt w:val="decimal"/>
      <w:lvlRestart w:val="0"/>
      <w:pStyle w:val="32"/>
      <w:suff w:val="space"/>
      <w:lvlText w:val="%1)"/>
      <w:lvlJc w:val="left"/>
      <w:pPr>
        <w:ind w:left="1417" w:firstLine="0"/>
      </w:pPr>
      <w:rPr>
        <w:sz w:val="24"/>
      </w:rPr>
    </w:lvl>
  </w:abstractNum>
  <w:abstractNum w:abstractNumId="108">
    <w:nsid w:val="6FD4609E"/>
    <w:multiLevelType w:val="hybridMultilevel"/>
    <w:tmpl w:val="980EEB66"/>
    <w:lvl w:ilvl="0" w:tplc="F71C6DFC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9">
    <w:nsid w:val="70B069B6"/>
    <w:multiLevelType w:val="singleLevel"/>
    <w:tmpl w:val="1A9A0BCE"/>
    <w:styleLink w:val="zlListNumEngSmall2"/>
    <w:lvl w:ilvl="0">
      <w:start w:val="1"/>
      <w:numFmt w:val="lowerLetter"/>
      <w:lvlRestart w:val="0"/>
      <w:pStyle w:val="ListNumEngSmall2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110">
    <w:nsid w:val="7145472A"/>
    <w:multiLevelType w:val="singleLevel"/>
    <w:tmpl w:val="5F107E04"/>
    <w:styleLink w:val="zlTableListNumEngCap3"/>
    <w:lvl w:ilvl="0">
      <w:start w:val="1"/>
      <w:numFmt w:val="upperLetter"/>
      <w:lvlRestart w:val="0"/>
      <w:pStyle w:val="TableListNumEngCap3"/>
      <w:suff w:val="space"/>
      <w:lvlText w:val="%1)"/>
      <w:lvlJc w:val="left"/>
      <w:pPr>
        <w:ind w:left="454" w:firstLine="0"/>
      </w:pPr>
      <w:rPr>
        <w:sz w:val="24"/>
      </w:rPr>
    </w:lvl>
  </w:abstractNum>
  <w:abstractNum w:abstractNumId="111">
    <w:nsid w:val="71620DD3"/>
    <w:multiLevelType w:val="multilevel"/>
    <w:tmpl w:val="142A04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2">
    <w:nsid w:val="71C614B9"/>
    <w:multiLevelType w:val="multilevel"/>
    <w:tmpl w:val="DE22578E"/>
    <w:name w:val="New_list_listtemplate"/>
    <w:styleLink w:val="Newlist"/>
    <w:lvl w:ilvl="0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3">
    <w:nsid w:val="74B10594"/>
    <w:multiLevelType w:val="hybridMultilevel"/>
    <w:tmpl w:val="6C0ED080"/>
    <w:lvl w:ilvl="0" w:tplc="A71A3A88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4">
    <w:nsid w:val="766847BD"/>
    <w:multiLevelType w:val="hybridMultilevel"/>
    <w:tmpl w:val="B9BE3F24"/>
    <w:lvl w:ilvl="0" w:tplc="5BC4DB7E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5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3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6">
    <w:nsid w:val="782B4C04"/>
    <w:multiLevelType w:val="singleLevel"/>
    <w:tmpl w:val="F88A925E"/>
    <w:styleLink w:val="zlListNumRusSmall"/>
    <w:lvl w:ilvl="0">
      <w:start w:val="1"/>
      <w:numFmt w:val="russianLower"/>
      <w:lvlRestart w:val="0"/>
      <w:pStyle w:val="ListNumRusSmall"/>
      <w:suff w:val="space"/>
      <w:lvlText w:val="%1)"/>
      <w:lvlJc w:val="left"/>
      <w:pPr>
        <w:ind w:left="0" w:firstLine="850"/>
      </w:pPr>
      <w:rPr>
        <w:sz w:val="24"/>
      </w:rPr>
    </w:lvl>
  </w:abstractNum>
  <w:abstractNum w:abstractNumId="117">
    <w:nsid w:val="784A10E6"/>
    <w:multiLevelType w:val="singleLevel"/>
    <w:tmpl w:val="E5488C6E"/>
    <w:styleLink w:val="zlListNumEngCap4"/>
    <w:lvl w:ilvl="0">
      <w:start w:val="1"/>
      <w:numFmt w:val="upperLetter"/>
      <w:lvlRestart w:val="0"/>
      <w:pStyle w:val="ListNumEngCap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118">
    <w:nsid w:val="7A95739F"/>
    <w:multiLevelType w:val="hybridMultilevel"/>
    <w:tmpl w:val="E07EC142"/>
    <w:lvl w:ilvl="0" w:tplc="BD2239A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9">
    <w:nsid w:val="7AB0781F"/>
    <w:multiLevelType w:val="singleLevel"/>
    <w:tmpl w:val="749E3BDC"/>
    <w:styleLink w:val="zlTableListNum6"/>
    <w:lvl w:ilvl="0">
      <w:start w:val="1"/>
      <w:numFmt w:val="decimal"/>
      <w:lvlRestart w:val="0"/>
      <w:pStyle w:val="TableListNum6"/>
      <w:suff w:val="space"/>
      <w:lvlText w:val="%1)"/>
      <w:lvlJc w:val="left"/>
      <w:pPr>
        <w:ind w:left="1134" w:firstLine="0"/>
      </w:pPr>
      <w:rPr>
        <w:sz w:val="24"/>
      </w:rPr>
    </w:lvl>
  </w:abstractNum>
  <w:abstractNum w:abstractNumId="120">
    <w:nsid w:val="7ABF4A11"/>
    <w:multiLevelType w:val="singleLevel"/>
    <w:tmpl w:val="62B41128"/>
    <w:styleLink w:val="zlListNumEngSmall4"/>
    <w:lvl w:ilvl="0">
      <w:start w:val="1"/>
      <w:numFmt w:val="lowerLetter"/>
      <w:lvlRestart w:val="0"/>
      <w:pStyle w:val="ListNumEngSmall4"/>
      <w:suff w:val="space"/>
      <w:lvlText w:val="%1)"/>
      <w:lvlJc w:val="left"/>
      <w:pPr>
        <w:ind w:left="1701" w:firstLine="0"/>
      </w:pPr>
      <w:rPr>
        <w:sz w:val="24"/>
      </w:rPr>
    </w:lvl>
  </w:abstractNum>
  <w:abstractNum w:abstractNumId="121">
    <w:nsid w:val="7BFA72D1"/>
    <w:multiLevelType w:val="hybridMultilevel"/>
    <w:tmpl w:val="208AA778"/>
    <w:lvl w:ilvl="0" w:tplc="D55828FE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2">
    <w:nsid w:val="7C9F238D"/>
    <w:multiLevelType w:val="singleLevel"/>
    <w:tmpl w:val="6C765A32"/>
    <w:styleLink w:val="zlTableListNumEngSmall"/>
    <w:lvl w:ilvl="0">
      <w:start w:val="1"/>
      <w:numFmt w:val="lowerLetter"/>
      <w:lvlRestart w:val="0"/>
      <w:pStyle w:val="TableListNumEngSmall"/>
      <w:suff w:val="space"/>
      <w:lvlText w:val="%1)"/>
      <w:lvlJc w:val="left"/>
      <w:pPr>
        <w:ind w:left="0" w:firstLine="0"/>
      </w:pPr>
      <w:rPr>
        <w:sz w:val="24"/>
      </w:rPr>
    </w:lvl>
  </w:abstractNum>
  <w:abstractNum w:abstractNumId="123">
    <w:nsid w:val="7CCD13F3"/>
    <w:multiLevelType w:val="hybridMultilevel"/>
    <w:tmpl w:val="178A780E"/>
    <w:lvl w:ilvl="0" w:tplc="40DA65AC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4">
    <w:nsid w:val="7DDD5DE1"/>
    <w:multiLevelType w:val="singleLevel"/>
    <w:tmpl w:val="FF7A94AA"/>
    <w:styleLink w:val="zlListNumRusCap5"/>
    <w:lvl w:ilvl="0">
      <w:start w:val="1"/>
      <w:numFmt w:val="russianUpper"/>
      <w:lvlRestart w:val="0"/>
      <w:pStyle w:val="ListNumRusCap5"/>
      <w:suff w:val="space"/>
      <w:lvlText w:val="%1)"/>
      <w:lvlJc w:val="left"/>
      <w:pPr>
        <w:ind w:left="1984" w:firstLine="0"/>
      </w:pPr>
      <w:rPr>
        <w:sz w:val="24"/>
      </w:rPr>
    </w:lvl>
  </w:abstractNum>
  <w:abstractNum w:abstractNumId="125">
    <w:nsid w:val="7F996A26"/>
    <w:multiLevelType w:val="singleLevel"/>
    <w:tmpl w:val="445263FA"/>
    <w:styleLink w:val="zlListNumEngSmall5"/>
    <w:lvl w:ilvl="0">
      <w:start w:val="1"/>
      <w:numFmt w:val="lowerLetter"/>
      <w:lvlRestart w:val="0"/>
      <w:pStyle w:val="ListNumEngSmall5"/>
      <w:suff w:val="space"/>
      <w:lvlText w:val="%1)"/>
      <w:lvlJc w:val="left"/>
      <w:pPr>
        <w:ind w:left="1984" w:firstLine="0"/>
      </w:pPr>
      <w:rPr>
        <w:sz w:val="24"/>
      </w:rPr>
    </w:lvl>
  </w:abstractNum>
  <w:num w:numId="1">
    <w:abstractNumId w:val="112"/>
  </w:num>
  <w:num w:numId="2">
    <w:abstractNumId w:val="45"/>
  </w:num>
  <w:num w:numId="3">
    <w:abstractNumId w:val="19"/>
  </w:num>
  <w:num w:numId="4">
    <w:abstractNumId w:val="93"/>
  </w:num>
  <w:num w:numId="5">
    <w:abstractNumId w:val="84"/>
  </w:num>
  <w:num w:numId="6">
    <w:abstractNumId w:val="17"/>
  </w:num>
  <w:num w:numId="7">
    <w:abstractNumId w:val="8"/>
  </w:num>
  <w:num w:numId="8">
    <w:abstractNumId w:val="18"/>
  </w:num>
  <w:num w:numId="9">
    <w:abstractNumId w:val="101"/>
  </w:num>
  <w:num w:numId="10">
    <w:abstractNumId w:val="107"/>
  </w:num>
  <w:num w:numId="11">
    <w:abstractNumId w:val="62"/>
  </w:num>
  <w:num w:numId="12">
    <w:abstractNumId w:val="99"/>
  </w:num>
  <w:num w:numId="13">
    <w:abstractNumId w:val="29"/>
  </w:num>
  <w:num w:numId="14">
    <w:abstractNumId w:val="34"/>
  </w:num>
  <w:num w:numId="15">
    <w:abstractNumId w:val="41"/>
  </w:num>
  <w:num w:numId="16">
    <w:abstractNumId w:val="49"/>
  </w:num>
  <w:num w:numId="17">
    <w:abstractNumId w:val="117"/>
  </w:num>
  <w:num w:numId="18">
    <w:abstractNumId w:val="14"/>
  </w:num>
  <w:num w:numId="19">
    <w:abstractNumId w:val="69"/>
  </w:num>
  <w:num w:numId="20">
    <w:abstractNumId w:val="31"/>
  </w:num>
  <w:num w:numId="21">
    <w:abstractNumId w:val="109"/>
  </w:num>
  <w:num w:numId="22">
    <w:abstractNumId w:val="35"/>
  </w:num>
  <w:num w:numId="23">
    <w:abstractNumId w:val="120"/>
  </w:num>
  <w:num w:numId="24">
    <w:abstractNumId w:val="125"/>
  </w:num>
  <w:num w:numId="25">
    <w:abstractNumId w:val="37"/>
  </w:num>
  <w:num w:numId="26">
    <w:abstractNumId w:val="90"/>
  </w:num>
  <w:num w:numId="27">
    <w:abstractNumId w:val="66"/>
  </w:num>
  <w:num w:numId="28">
    <w:abstractNumId w:val="27"/>
  </w:num>
  <w:num w:numId="29">
    <w:abstractNumId w:val="80"/>
  </w:num>
  <w:num w:numId="30">
    <w:abstractNumId w:val="124"/>
  </w:num>
  <w:num w:numId="31">
    <w:abstractNumId w:val="72"/>
  </w:num>
  <w:num w:numId="32">
    <w:abstractNumId w:val="116"/>
  </w:num>
  <w:num w:numId="33">
    <w:abstractNumId w:val="28"/>
  </w:num>
  <w:num w:numId="34">
    <w:abstractNumId w:val="30"/>
  </w:num>
  <w:num w:numId="35">
    <w:abstractNumId w:val="105"/>
  </w:num>
  <w:num w:numId="36">
    <w:abstractNumId w:val="86"/>
  </w:num>
  <w:num w:numId="37">
    <w:abstractNumId w:val="9"/>
  </w:num>
  <w:num w:numId="38">
    <w:abstractNumId w:val="77"/>
  </w:num>
  <w:num w:numId="39">
    <w:abstractNumId w:val="87"/>
  </w:num>
  <w:num w:numId="40">
    <w:abstractNumId w:val="96"/>
  </w:num>
  <w:num w:numId="41">
    <w:abstractNumId w:val="47"/>
  </w:num>
  <w:num w:numId="42">
    <w:abstractNumId w:val="13"/>
  </w:num>
  <w:num w:numId="43">
    <w:abstractNumId w:val="51"/>
  </w:num>
  <w:num w:numId="44">
    <w:abstractNumId w:val="26"/>
  </w:num>
  <w:num w:numId="45">
    <w:abstractNumId w:val="25"/>
  </w:num>
  <w:num w:numId="46">
    <w:abstractNumId w:val="7"/>
  </w:num>
  <w:num w:numId="47">
    <w:abstractNumId w:val="65"/>
  </w:num>
  <w:num w:numId="48">
    <w:abstractNumId w:val="39"/>
  </w:num>
  <w:num w:numId="49">
    <w:abstractNumId w:val="68"/>
  </w:num>
  <w:num w:numId="50">
    <w:abstractNumId w:val="74"/>
  </w:num>
  <w:num w:numId="51">
    <w:abstractNumId w:val="32"/>
  </w:num>
  <w:num w:numId="52">
    <w:abstractNumId w:val="57"/>
  </w:num>
  <w:num w:numId="53">
    <w:abstractNumId w:val="42"/>
  </w:num>
  <w:num w:numId="54">
    <w:abstractNumId w:val="89"/>
  </w:num>
  <w:num w:numId="55">
    <w:abstractNumId w:val="48"/>
  </w:num>
  <w:num w:numId="56">
    <w:abstractNumId w:val="46"/>
  </w:num>
  <w:num w:numId="57">
    <w:abstractNumId w:val="43"/>
  </w:num>
  <w:num w:numId="58">
    <w:abstractNumId w:val="15"/>
  </w:num>
  <w:num w:numId="59">
    <w:abstractNumId w:val="119"/>
  </w:num>
  <w:num w:numId="60">
    <w:abstractNumId w:val="23"/>
  </w:num>
  <w:num w:numId="61">
    <w:abstractNumId w:val="104"/>
  </w:num>
  <w:num w:numId="62">
    <w:abstractNumId w:val="110"/>
  </w:num>
  <w:num w:numId="63">
    <w:abstractNumId w:val="6"/>
  </w:num>
  <w:num w:numId="64">
    <w:abstractNumId w:val="4"/>
  </w:num>
  <w:num w:numId="65">
    <w:abstractNumId w:val="56"/>
  </w:num>
  <w:num w:numId="66">
    <w:abstractNumId w:val="122"/>
  </w:num>
  <w:num w:numId="67">
    <w:abstractNumId w:val="103"/>
  </w:num>
  <w:num w:numId="68">
    <w:abstractNumId w:val="63"/>
  </w:num>
  <w:num w:numId="69">
    <w:abstractNumId w:val="94"/>
  </w:num>
  <w:num w:numId="70">
    <w:abstractNumId w:val="44"/>
  </w:num>
  <w:num w:numId="71">
    <w:abstractNumId w:val="60"/>
  </w:num>
  <w:num w:numId="72">
    <w:abstractNumId w:val="55"/>
  </w:num>
  <w:num w:numId="73">
    <w:abstractNumId w:val="24"/>
  </w:num>
  <w:num w:numId="74">
    <w:abstractNumId w:val="92"/>
  </w:num>
  <w:num w:numId="75">
    <w:abstractNumId w:val="10"/>
  </w:num>
  <w:num w:numId="76">
    <w:abstractNumId w:val="91"/>
  </w:num>
  <w:num w:numId="77">
    <w:abstractNumId w:val="53"/>
  </w:num>
  <w:num w:numId="78">
    <w:abstractNumId w:val="67"/>
  </w:num>
  <w:num w:numId="79">
    <w:abstractNumId w:val="97"/>
  </w:num>
  <w:num w:numId="80">
    <w:abstractNumId w:val="0"/>
  </w:num>
  <w:num w:numId="81">
    <w:abstractNumId w:val="5"/>
  </w:num>
  <w:num w:numId="82">
    <w:abstractNumId w:val="50"/>
  </w:num>
  <w:num w:numId="83">
    <w:abstractNumId w:val="38"/>
  </w:num>
  <w:num w:numId="84">
    <w:abstractNumId w:val="61"/>
  </w:num>
  <w:num w:numId="85">
    <w:abstractNumId w:val="58"/>
  </w:num>
  <w:num w:numId="86">
    <w:abstractNumId w:val="83"/>
  </w:num>
  <w:num w:numId="87">
    <w:abstractNumId w:val="75"/>
  </w:num>
  <w:num w:numId="88">
    <w:abstractNumId w:val="102"/>
  </w:num>
  <w:num w:numId="89">
    <w:abstractNumId w:val="11"/>
  </w:num>
  <w:num w:numId="90">
    <w:abstractNumId w:val="21"/>
  </w:num>
  <w:num w:numId="91">
    <w:abstractNumId w:val="52"/>
  </w:num>
  <w:num w:numId="92">
    <w:abstractNumId w:val="2"/>
  </w:num>
  <w:num w:numId="93">
    <w:abstractNumId w:val="95"/>
  </w:num>
  <w:num w:numId="94">
    <w:abstractNumId w:val="82"/>
  </w:num>
  <w:num w:numId="95">
    <w:abstractNumId w:val="20"/>
  </w:num>
  <w:num w:numId="96">
    <w:abstractNumId w:val="70"/>
  </w:num>
  <w:num w:numId="97">
    <w:abstractNumId w:val="115"/>
  </w:num>
  <w:num w:numId="98">
    <w:abstractNumId w:val="76"/>
  </w:num>
  <w:num w:numId="99">
    <w:abstractNumId w:val="111"/>
  </w:num>
  <w:num w:numId="100">
    <w:abstractNumId w:val="76"/>
    <w:lvlOverride w:ilvl="0">
      <w:startOverride w:val="1"/>
    </w:lvlOverride>
  </w:num>
  <w:num w:numId="1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6"/>
  </w:num>
  <w:num w:numId="104">
    <w:abstractNumId w:val="45"/>
    <w:lvlOverride w:ilvl="0">
      <w:startOverride w:val="1"/>
      <w:lvl w:ilvl="0">
        <w:start w:val="1"/>
        <w:numFmt w:val="russianUpper"/>
        <w:lvlRestart w:val="0"/>
        <w:pStyle w:val="AppendixHeading1"/>
        <w:suff w:val="space"/>
        <w:lvlText w:val="%1"/>
        <w:lvlJc w:val="left"/>
        <w:pPr>
          <w:tabs>
            <w:tab w:val="num" w:pos="851"/>
          </w:tabs>
          <w:ind w:left="851" w:firstLine="0"/>
        </w:pPr>
        <w:rPr>
          <w:rFonts w:ascii="Times New Roman" w:hAnsi="Times New Roman" w:cs="Times New Roman"/>
          <w:b/>
          <w:vanish/>
          <w:color w:val="auto"/>
          <w:sz w:val="28"/>
        </w:rPr>
      </w:lvl>
    </w:lvlOverride>
  </w:num>
  <w:num w:numId="105">
    <w:abstractNumId w:val="116"/>
    <w:lvlOverride w:ilvl="0">
      <w:startOverride w:val="1"/>
    </w:lvlOverride>
  </w:num>
  <w:num w:numId="106">
    <w:abstractNumId w:val="116"/>
    <w:lvlOverride w:ilvl="0">
      <w:startOverride w:val="1"/>
    </w:lvlOverride>
  </w:num>
  <w:num w:numId="1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85"/>
  </w:num>
  <w:num w:numId="109">
    <w:abstractNumId w:val="98"/>
  </w:num>
  <w:num w:numId="110">
    <w:abstractNumId w:val="54"/>
  </w:num>
  <w:num w:numId="111">
    <w:abstractNumId w:val="1"/>
  </w:num>
  <w:num w:numId="112">
    <w:abstractNumId w:val="33"/>
  </w:num>
  <w:num w:numId="113">
    <w:abstractNumId w:val="36"/>
  </w:num>
  <w:num w:numId="114">
    <w:abstractNumId w:val="12"/>
  </w:num>
  <w:num w:numId="115">
    <w:abstractNumId w:val="114"/>
  </w:num>
  <w:num w:numId="116">
    <w:abstractNumId w:val="79"/>
  </w:num>
  <w:num w:numId="117">
    <w:abstractNumId w:val="123"/>
  </w:num>
  <w:num w:numId="118">
    <w:abstractNumId w:val="108"/>
  </w:num>
  <w:num w:numId="119">
    <w:abstractNumId w:val="106"/>
  </w:num>
  <w:num w:numId="120">
    <w:abstractNumId w:val="22"/>
  </w:num>
  <w:num w:numId="121">
    <w:abstractNumId w:val="88"/>
  </w:num>
  <w:num w:numId="122">
    <w:abstractNumId w:val="118"/>
  </w:num>
  <w:num w:numId="123">
    <w:abstractNumId w:val="64"/>
  </w:num>
  <w:num w:numId="124">
    <w:abstractNumId w:val="59"/>
  </w:num>
  <w:num w:numId="1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78"/>
  </w:num>
  <w:num w:numId="127">
    <w:abstractNumId w:val="121"/>
  </w:num>
  <w:num w:numId="128">
    <w:abstractNumId w:val="81"/>
  </w:num>
  <w:num w:numId="129">
    <w:abstractNumId w:val="113"/>
  </w:num>
  <w:num w:numId="130">
    <w:abstractNumId w:val="40"/>
  </w:num>
  <w:num w:numId="131">
    <w:abstractNumId w:val="71"/>
  </w:num>
  <w:num w:numId="132">
    <w:abstractNumId w:val="73"/>
  </w:num>
  <w:num w:numId="133">
    <w:abstractNumId w:val="100"/>
  </w:num>
  <w:num w:numId="1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3"/>
  </w:num>
  <w:num w:numId="13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45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linkStyles/>
  <w:defaultTabStop w:val="708"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9A"/>
    <w:rsid w:val="000056B3"/>
    <w:rsid w:val="00021DE1"/>
    <w:rsid w:val="000220CD"/>
    <w:rsid w:val="00024A6E"/>
    <w:rsid w:val="00036EA7"/>
    <w:rsid w:val="000422DE"/>
    <w:rsid w:val="00042C88"/>
    <w:rsid w:val="00045CFC"/>
    <w:rsid w:val="000474CA"/>
    <w:rsid w:val="000523F0"/>
    <w:rsid w:val="00057884"/>
    <w:rsid w:val="000648A7"/>
    <w:rsid w:val="000763D4"/>
    <w:rsid w:val="00076ABD"/>
    <w:rsid w:val="00083F0C"/>
    <w:rsid w:val="00086D58"/>
    <w:rsid w:val="00091481"/>
    <w:rsid w:val="00092974"/>
    <w:rsid w:val="000934A9"/>
    <w:rsid w:val="00093E72"/>
    <w:rsid w:val="00095746"/>
    <w:rsid w:val="00095807"/>
    <w:rsid w:val="000A484D"/>
    <w:rsid w:val="000A4FCF"/>
    <w:rsid w:val="000B38B6"/>
    <w:rsid w:val="000B4D76"/>
    <w:rsid w:val="000C15E7"/>
    <w:rsid w:val="000E1CCD"/>
    <w:rsid w:val="000E33E3"/>
    <w:rsid w:val="000E41CD"/>
    <w:rsid w:val="000F1CD0"/>
    <w:rsid w:val="000F2B0C"/>
    <w:rsid w:val="000F5B0D"/>
    <w:rsid w:val="0010304A"/>
    <w:rsid w:val="00112258"/>
    <w:rsid w:val="00112F52"/>
    <w:rsid w:val="001159AF"/>
    <w:rsid w:val="00116244"/>
    <w:rsid w:val="00125093"/>
    <w:rsid w:val="0012690E"/>
    <w:rsid w:val="00126CE0"/>
    <w:rsid w:val="001452B9"/>
    <w:rsid w:val="001669EC"/>
    <w:rsid w:val="00167BFE"/>
    <w:rsid w:val="001816F6"/>
    <w:rsid w:val="0018674C"/>
    <w:rsid w:val="0019319E"/>
    <w:rsid w:val="001937F6"/>
    <w:rsid w:val="00193F02"/>
    <w:rsid w:val="0019726A"/>
    <w:rsid w:val="001A1549"/>
    <w:rsid w:val="001B42B9"/>
    <w:rsid w:val="001B779E"/>
    <w:rsid w:val="001C11A9"/>
    <w:rsid w:val="001C4279"/>
    <w:rsid w:val="001C42AB"/>
    <w:rsid w:val="001C4BEB"/>
    <w:rsid w:val="001D21C2"/>
    <w:rsid w:val="001D313D"/>
    <w:rsid w:val="001D3CF9"/>
    <w:rsid w:val="001F2A7D"/>
    <w:rsid w:val="001F3A9B"/>
    <w:rsid w:val="002021F4"/>
    <w:rsid w:val="00210E9C"/>
    <w:rsid w:val="002161C0"/>
    <w:rsid w:val="00217D8F"/>
    <w:rsid w:val="00217EA2"/>
    <w:rsid w:val="0022638E"/>
    <w:rsid w:val="00235995"/>
    <w:rsid w:val="002367DA"/>
    <w:rsid w:val="0024231D"/>
    <w:rsid w:val="00250A99"/>
    <w:rsid w:val="002517BF"/>
    <w:rsid w:val="0025572C"/>
    <w:rsid w:val="00256BD1"/>
    <w:rsid w:val="002624AD"/>
    <w:rsid w:val="00262D46"/>
    <w:rsid w:val="0027679E"/>
    <w:rsid w:val="00285907"/>
    <w:rsid w:val="002959D4"/>
    <w:rsid w:val="002972D1"/>
    <w:rsid w:val="002A30FD"/>
    <w:rsid w:val="002A47E6"/>
    <w:rsid w:val="002A515F"/>
    <w:rsid w:val="002B0D34"/>
    <w:rsid w:val="002C0A56"/>
    <w:rsid w:val="002C2079"/>
    <w:rsid w:val="002C5D43"/>
    <w:rsid w:val="002D2C48"/>
    <w:rsid w:val="002D476E"/>
    <w:rsid w:val="002F30F7"/>
    <w:rsid w:val="002F490F"/>
    <w:rsid w:val="002F7B7E"/>
    <w:rsid w:val="00304954"/>
    <w:rsid w:val="0030600B"/>
    <w:rsid w:val="003106DC"/>
    <w:rsid w:val="00324574"/>
    <w:rsid w:val="00353BD9"/>
    <w:rsid w:val="00354F43"/>
    <w:rsid w:val="00356DC0"/>
    <w:rsid w:val="00361F03"/>
    <w:rsid w:val="00370583"/>
    <w:rsid w:val="0037651D"/>
    <w:rsid w:val="00376DF4"/>
    <w:rsid w:val="003854A2"/>
    <w:rsid w:val="0038745F"/>
    <w:rsid w:val="00387FEF"/>
    <w:rsid w:val="00392067"/>
    <w:rsid w:val="003A05AB"/>
    <w:rsid w:val="003A3B9C"/>
    <w:rsid w:val="003A4F26"/>
    <w:rsid w:val="003A676F"/>
    <w:rsid w:val="003C61D4"/>
    <w:rsid w:val="003E036E"/>
    <w:rsid w:val="003E0917"/>
    <w:rsid w:val="003E1756"/>
    <w:rsid w:val="003E3F30"/>
    <w:rsid w:val="003F0528"/>
    <w:rsid w:val="003F4C60"/>
    <w:rsid w:val="003F7244"/>
    <w:rsid w:val="003F77E4"/>
    <w:rsid w:val="00406172"/>
    <w:rsid w:val="00410830"/>
    <w:rsid w:val="0041093A"/>
    <w:rsid w:val="00411A27"/>
    <w:rsid w:val="00416B77"/>
    <w:rsid w:val="00417D92"/>
    <w:rsid w:val="004221DD"/>
    <w:rsid w:val="0042230A"/>
    <w:rsid w:val="004229EE"/>
    <w:rsid w:val="00426114"/>
    <w:rsid w:val="00431E52"/>
    <w:rsid w:val="00437E07"/>
    <w:rsid w:val="0044090D"/>
    <w:rsid w:val="00441AD4"/>
    <w:rsid w:val="00442530"/>
    <w:rsid w:val="00452A4A"/>
    <w:rsid w:val="00453055"/>
    <w:rsid w:val="004552D7"/>
    <w:rsid w:val="00472347"/>
    <w:rsid w:val="00473380"/>
    <w:rsid w:val="00482DDC"/>
    <w:rsid w:val="00487A09"/>
    <w:rsid w:val="004921F5"/>
    <w:rsid w:val="00493942"/>
    <w:rsid w:val="00495E2A"/>
    <w:rsid w:val="004971BA"/>
    <w:rsid w:val="004A19DD"/>
    <w:rsid w:val="004A548A"/>
    <w:rsid w:val="004A6D46"/>
    <w:rsid w:val="004B42E5"/>
    <w:rsid w:val="004C2C03"/>
    <w:rsid w:val="004C5F22"/>
    <w:rsid w:val="004D1061"/>
    <w:rsid w:val="004E1867"/>
    <w:rsid w:val="004E24D3"/>
    <w:rsid w:val="004E3F19"/>
    <w:rsid w:val="004E5AE8"/>
    <w:rsid w:val="004E6418"/>
    <w:rsid w:val="004F0F8F"/>
    <w:rsid w:val="004F4E2F"/>
    <w:rsid w:val="004F550E"/>
    <w:rsid w:val="0050008E"/>
    <w:rsid w:val="00504862"/>
    <w:rsid w:val="00532DC6"/>
    <w:rsid w:val="005363C4"/>
    <w:rsid w:val="00546750"/>
    <w:rsid w:val="00557130"/>
    <w:rsid w:val="0056272C"/>
    <w:rsid w:val="00571B44"/>
    <w:rsid w:val="00576C62"/>
    <w:rsid w:val="00587D5B"/>
    <w:rsid w:val="00592F6C"/>
    <w:rsid w:val="005A76B7"/>
    <w:rsid w:val="005C02C8"/>
    <w:rsid w:val="005C10B6"/>
    <w:rsid w:val="005C16EB"/>
    <w:rsid w:val="005C5ED5"/>
    <w:rsid w:val="005D1806"/>
    <w:rsid w:val="005D23F3"/>
    <w:rsid w:val="005D608F"/>
    <w:rsid w:val="005E10F9"/>
    <w:rsid w:val="005E1F6D"/>
    <w:rsid w:val="005E348F"/>
    <w:rsid w:val="005E425D"/>
    <w:rsid w:val="005F3883"/>
    <w:rsid w:val="0060189F"/>
    <w:rsid w:val="00603A34"/>
    <w:rsid w:val="006100C1"/>
    <w:rsid w:val="006118A9"/>
    <w:rsid w:val="00615C42"/>
    <w:rsid w:val="00616A7A"/>
    <w:rsid w:val="0061706A"/>
    <w:rsid w:val="00617514"/>
    <w:rsid w:val="0062019A"/>
    <w:rsid w:val="006201EB"/>
    <w:rsid w:val="006248E1"/>
    <w:rsid w:val="00624CCE"/>
    <w:rsid w:val="006251D9"/>
    <w:rsid w:val="0062759F"/>
    <w:rsid w:val="006344DE"/>
    <w:rsid w:val="00644A52"/>
    <w:rsid w:val="00657BB6"/>
    <w:rsid w:val="00663012"/>
    <w:rsid w:val="00663A42"/>
    <w:rsid w:val="006707DC"/>
    <w:rsid w:val="00675FBD"/>
    <w:rsid w:val="006817A0"/>
    <w:rsid w:val="006830C8"/>
    <w:rsid w:val="00685B86"/>
    <w:rsid w:val="006A159E"/>
    <w:rsid w:val="006A4225"/>
    <w:rsid w:val="006A75FE"/>
    <w:rsid w:val="006B36C5"/>
    <w:rsid w:val="006B4FF8"/>
    <w:rsid w:val="006B6A09"/>
    <w:rsid w:val="006C097B"/>
    <w:rsid w:val="006C55E2"/>
    <w:rsid w:val="006C75F4"/>
    <w:rsid w:val="006D2178"/>
    <w:rsid w:val="006D2AD6"/>
    <w:rsid w:val="006D3E31"/>
    <w:rsid w:val="006D5060"/>
    <w:rsid w:val="006E0E10"/>
    <w:rsid w:val="006E3323"/>
    <w:rsid w:val="006E7843"/>
    <w:rsid w:val="006F5293"/>
    <w:rsid w:val="006F61BC"/>
    <w:rsid w:val="007018E7"/>
    <w:rsid w:val="0070498E"/>
    <w:rsid w:val="00711A00"/>
    <w:rsid w:val="00714331"/>
    <w:rsid w:val="0071714C"/>
    <w:rsid w:val="00726045"/>
    <w:rsid w:val="0073004B"/>
    <w:rsid w:val="0073317A"/>
    <w:rsid w:val="00734403"/>
    <w:rsid w:val="00734F4D"/>
    <w:rsid w:val="00742468"/>
    <w:rsid w:val="007550C5"/>
    <w:rsid w:val="0075699D"/>
    <w:rsid w:val="007638BB"/>
    <w:rsid w:val="007645DE"/>
    <w:rsid w:val="007744E1"/>
    <w:rsid w:val="00780BC1"/>
    <w:rsid w:val="00785DEC"/>
    <w:rsid w:val="00791E89"/>
    <w:rsid w:val="00793ED5"/>
    <w:rsid w:val="00794BC9"/>
    <w:rsid w:val="007B07FE"/>
    <w:rsid w:val="007B1DE9"/>
    <w:rsid w:val="007B23B3"/>
    <w:rsid w:val="007B3063"/>
    <w:rsid w:val="007B49C1"/>
    <w:rsid w:val="007B6AAD"/>
    <w:rsid w:val="007C190F"/>
    <w:rsid w:val="007D7D2F"/>
    <w:rsid w:val="007E364A"/>
    <w:rsid w:val="007E42AB"/>
    <w:rsid w:val="007E5564"/>
    <w:rsid w:val="007F131D"/>
    <w:rsid w:val="00802060"/>
    <w:rsid w:val="008035EB"/>
    <w:rsid w:val="0080370A"/>
    <w:rsid w:val="00804412"/>
    <w:rsid w:val="008052CA"/>
    <w:rsid w:val="00806710"/>
    <w:rsid w:val="00807635"/>
    <w:rsid w:val="008111CB"/>
    <w:rsid w:val="0081194B"/>
    <w:rsid w:val="00822616"/>
    <w:rsid w:val="00831A36"/>
    <w:rsid w:val="00833EF3"/>
    <w:rsid w:val="00834568"/>
    <w:rsid w:val="00834A97"/>
    <w:rsid w:val="00837167"/>
    <w:rsid w:val="008418CB"/>
    <w:rsid w:val="00846DAA"/>
    <w:rsid w:val="00850913"/>
    <w:rsid w:val="00854998"/>
    <w:rsid w:val="00862B76"/>
    <w:rsid w:val="0087143B"/>
    <w:rsid w:val="00871E95"/>
    <w:rsid w:val="008734B5"/>
    <w:rsid w:val="00873D8B"/>
    <w:rsid w:val="00874590"/>
    <w:rsid w:val="0087459F"/>
    <w:rsid w:val="00883A88"/>
    <w:rsid w:val="00885D6B"/>
    <w:rsid w:val="00894F7E"/>
    <w:rsid w:val="00896724"/>
    <w:rsid w:val="00896BFB"/>
    <w:rsid w:val="008A1D92"/>
    <w:rsid w:val="008A52CF"/>
    <w:rsid w:val="008A62BA"/>
    <w:rsid w:val="008B142D"/>
    <w:rsid w:val="008B2B3A"/>
    <w:rsid w:val="008B30A1"/>
    <w:rsid w:val="008D1E13"/>
    <w:rsid w:val="008D2C56"/>
    <w:rsid w:val="008D336A"/>
    <w:rsid w:val="008D3FBC"/>
    <w:rsid w:val="008E2167"/>
    <w:rsid w:val="008E642A"/>
    <w:rsid w:val="008F3F94"/>
    <w:rsid w:val="008F6DA8"/>
    <w:rsid w:val="00904C52"/>
    <w:rsid w:val="00905463"/>
    <w:rsid w:val="009100ED"/>
    <w:rsid w:val="00914B85"/>
    <w:rsid w:val="00915093"/>
    <w:rsid w:val="00920ADD"/>
    <w:rsid w:val="00923476"/>
    <w:rsid w:val="00925D51"/>
    <w:rsid w:val="00925DB2"/>
    <w:rsid w:val="0092673A"/>
    <w:rsid w:val="00930DB1"/>
    <w:rsid w:val="009332E9"/>
    <w:rsid w:val="009355A7"/>
    <w:rsid w:val="00940CAD"/>
    <w:rsid w:val="009572AC"/>
    <w:rsid w:val="0096469D"/>
    <w:rsid w:val="00970EA9"/>
    <w:rsid w:val="00982610"/>
    <w:rsid w:val="00984498"/>
    <w:rsid w:val="009917B7"/>
    <w:rsid w:val="009957FA"/>
    <w:rsid w:val="009A1328"/>
    <w:rsid w:val="009A3C0C"/>
    <w:rsid w:val="009A4823"/>
    <w:rsid w:val="009A598D"/>
    <w:rsid w:val="009B20FE"/>
    <w:rsid w:val="009B3484"/>
    <w:rsid w:val="009B3808"/>
    <w:rsid w:val="009C0B9B"/>
    <w:rsid w:val="009C0BC0"/>
    <w:rsid w:val="009C1B3A"/>
    <w:rsid w:val="009C3BCE"/>
    <w:rsid w:val="009C6235"/>
    <w:rsid w:val="009C6AAC"/>
    <w:rsid w:val="009C79AE"/>
    <w:rsid w:val="009D0F88"/>
    <w:rsid w:val="009D3408"/>
    <w:rsid w:val="009D6D65"/>
    <w:rsid w:val="009E3463"/>
    <w:rsid w:val="009F44BD"/>
    <w:rsid w:val="009F5B99"/>
    <w:rsid w:val="00A0266E"/>
    <w:rsid w:val="00A039F2"/>
    <w:rsid w:val="00A03EBE"/>
    <w:rsid w:val="00A117F1"/>
    <w:rsid w:val="00A12722"/>
    <w:rsid w:val="00A14FFD"/>
    <w:rsid w:val="00A24488"/>
    <w:rsid w:val="00A35446"/>
    <w:rsid w:val="00A40AD3"/>
    <w:rsid w:val="00A433A0"/>
    <w:rsid w:val="00A44CE1"/>
    <w:rsid w:val="00A45C0F"/>
    <w:rsid w:val="00A45DA6"/>
    <w:rsid w:val="00A464EB"/>
    <w:rsid w:val="00A46971"/>
    <w:rsid w:val="00A64001"/>
    <w:rsid w:val="00A65C27"/>
    <w:rsid w:val="00A70FB2"/>
    <w:rsid w:val="00A80662"/>
    <w:rsid w:val="00A84878"/>
    <w:rsid w:val="00A86DF4"/>
    <w:rsid w:val="00A87162"/>
    <w:rsid w:val="00A90FBB"/>
    <w:rsid w:val="00AB1C69"/>
    <w:rsid w:val="00AC0EE3"/>
    <w:rsid w:val="00AC1182"/>
    <w:rsid w:val="00AC6835"/>
    <w:rsid w:val="00AD26C5"/>
    <w:rsid w:val="00AD61CC"/>
    <w:rsid w:val="00AE0802"/>
    <w:rsid w:val="00AE2B40"/>
    <w:rsid w:val="00AE61A0"/>
    <w:rsid w:val="00AF07C8"/>
    <w:rsid w:val="00AF7121"/>
    <w:rsid w:val="00B00CB2"/>
    <w:rsid w:val="00B027CB"/>
    <w:rsid w:val="00B0286A"/>
    <w:rsid w:val="00B14CB0"/>
    <w:rsid w:val="00B16E95"/>
    <w:rsid w:val="00B1777C"/>
    <w:rsid w:val="00B312B3"/>
    <w:rsid w:val="00B35B11"/>
    <w:rsid w:val="00B405ED"/>
    <w:rsid w:val="00B42F9C"/>
    <w:rsid w:val="00B4386D"/>
    <w:rsid w:val="00B45D90"/>
    <w:rsid w:val="00B52AEF"/>
    <w:rsid w:val="00B5537D"/>
    <w:rsid w:val="00B55F09"/>
    <w:rsid w:val="00B7206E"/>
    <w:rsid w:val="00B758DD"/>
    <w:rsid w:val="00B80DEF"/>
    <w:rsid w:val="00B82609"/>
    <w:rsid w:val="00B82E05"/>
    <w:rsid w:val="00B85D17"/>
    <w:rsid w:val="00B868BA"/>
    <w:rsid w:val="00B90D07"/>
    <w:rsid w:val="00B91377"/>
    <w:rsid w:val="00B92AD0"/>
    <w:rsid w:val="00B94789"/>
    <w:rsid w:val="00B97402"/>
    <w:rsid w:val="00BA1E16"/>
    <w:rsid w:val="00BA5806"/>
    <w:rsid w:val="00BA7BE8"/>
    <w:rsid w:val="00BB15B7"/>
    <w:rsid w:val="00BB5736"/>
    <w:rsid w:val="00BB7FB0"/>
    <w:rsid w:val="00BC2F8E"/>
    <w:rsid w:val="00BC4597"/>
    <w:rsid w:val="00BD0409"/>
    <w:rsid w:val="00BE4D29"/>
    <w:rsid w:val="00BE7570"/>
    <w:rsid w:val="00BF0EE7"/>
    <w:rsid w:val="00BF1DFB"/>
    <w:rsid w:val="00BF4826"/>
    <w:rsid w:val="00C06D1F"/>
    <w:rsid w:val="00C13C9A"/>
    <w:rsid w:val="00C246EE"/>
    <w:rsid w:val="00C25DB6"/>
    <w:rsid w:val="00C3243C"/>
    <w:rsid w:val="00C34145"/>
    <w:rsid w:val="00C3610A"/>
    <w:rsid w:val="00C36505"/>
    <w:rsid w:val="00C50F6B"/>
    <w:rsid w:val="00C51837"/>
    <w:rsid w:val="00C518C7"/>
    <w:rsid w:val="00C646CA"/>
    <w:rsid w:val="00C64926"/>
    <w:rsid w:val="00C652A9"/>
    <w:rsid w:val="00C71D21"/>
    <w:rsid w:val="00C76AF3"/>
    <w:rsid w:val="00CA0779"/>
    <w:rsid w:val="00CC20B9"/>
    <w:rsid w:val="00CC3852"/>
    <w:rsid w:val="00CC3AFB"/>
    <w:rsid w:val="00CD14D7"/>
    <w:rsid w:val="00CD3422"/>
    <w:rsid w:val="00CD4259"/>
    <w:rsid w:val="00CD5034"/>
    <w:rsid w:val="00CD6D34"/>
    <w:rsid w:val="00CE06AE"/>
    <w:rsid w:val="00CE46E7"/>
    <w:rsid w:val="00CE496F"/>
    <w:rsid w:val="00CF01F7"/>
    <w:rsid w:val="00CF6AF0"/>
    <w:rsid w:val="00D00BE3"/>
    <w:rsid w:val="00D1246A"/>
    <w:rsid w:val="00D15195"/>
    <w:rsid w:val="00D241F8"/>
    <w:rsid w:val="00D25BF1"/>
    <w:rsid w:val="00D27AC6"/>
    <w:rsid w:val="00D31715"/>
    <w:rsid w:val="00D3542E"/>
    <w:rsid w:val="00D36C4B"/>
    <w:rsid w:val="00D427F1"/>
    <w:rsid w:val="00D45AC0"/>
    <w:rsid w:val="00D5149D"/>
    <w:rsid w:val="00D528A5"/>
    <w:rsid w:val="00D60C40"/>
    <w:rsid w:val="00D61404"/>
    <w:rsid w:val="00D6142A"/>
    <w:rsid w:val="00D62968"/>
    <w:rsid w:val="00D70DA8"/>
    <w:rsid w:val="00D74188"/>
    <w:rsid w:val="00D748BE"/>
    <w:rsid w:val="00D77337"/>
    <w:rsid w:val="00DA31F9"/>
    <w:rsid w:val="00DA427E"/>
    <w:rsid w:val="00DA6E2B"/>
    <w:rsid w:val="00DB1752"/>
    <w:rsid w:val="00DB3DEA"/>
    <w:rsid w:val="00DB7654"/>
    <w:rsid w:val="00DB7783"/>
    <w:rsid w:val="00DC0362"/>
    <w:rsid w:val="00DD0AF1"/>
    <w:rsid w:val="00DD1EB6"/>
    <w:rsid w:val="00DD4968"/>
    <w:rsid w:val="00DD5358"/>
    <w:rsid w:val="00DE34B2"/>
    <w:rsid w:val="00DE38A3"/>
    <w:rsid w:val="00DE6A2E"/>
    <w:rsid w:val="00DE6F80"/>
    <w:rsid w:val="00DF3F2E"/>
    <w:rsid w:val="00DF6D10"/>
    <w:rsid w:val="00E14FF9"/>
    <w:rsid w:val="00E17838"/>
    <w:rsid w:val="00E17F27"/>
    <w:rsid w:val="00E20821"/>
    <w:rsid w:val="00E37615"/>
    <w:rsid w:val="00E37C3B"/>
    <w:rsid w:val="00E4017F"/>
    <w:rsid w:val="00E4199A"/>
    <w:rsid w:val="00E52130"/>
    <w:rsid w:val="00E53C96"/>
    <w:rsid w:val="00E5487B"/>
    <w:rsid w:val="00E6680A"/>
    <w:rsid w:val="00E67FC4"/>
    <w:rsid w:val="00E7500F"/>
    <w:rsid w:val="00E87E06"/>
    <w:rsid w:val="00E935B3"/>
    <w:rsid w:val="00E96024"/>
    <w:rsid w:val="00EA616E"/>
    <w:rsid w:val="00EA63B1"/>
    <w:rsid w:val="00EA66DC"/>
    <w:rsid w:val="00EA6F36"/>
    <w:rsid w:val="00EB4CE7"/>
    <w:rsid w:val="00EB71A2"/>
    <w:rsid w:val="00EC08B1"/>
    <w:rsid w:val="00EC1E3A"/>
    <w:rsid w:val="00EC515E"/>
    <w:rsid w:val="00EC5648"/>
    <w:rsid w:val="00ED51B6"/>
    <w:rsid w:val="00ED64E1"/>
    <w:rsid w:val="00EE0360"/>
    <w:rsid w:val="00EE4125"/>
    <w:rsid w:val="00EE7C09"/>
    <w:rsid w:val="00F024AA"/>
    <w:rsid w:val="00F0488C"/>
    <w:rsid w:val="00F06829"/>
    <w:rsid w:val="00F06FBA"/>
    <w:rsid w:val="00F07067"/>
    <w:rsid w:val="00F07337"/>
    <w:rsid w:val="00F07B28"/>
    <w:rsid w:val="00F11F57"/>
    <w:rsid w:val="00F138C8"/>
    <w:rsid w:val="00F21E34"/>
    <w:rsid w:val="00F258AA"/>
    <w:rsid w:val="00F27E11"/>
    <w:rsid w:val="00F307E2"/>
    <w:rsid w:val="00F406F2"/>
    <w:rsid w:val="00F579B2"/>
    <w:rsid w:val="00F93DD8"/>
    <w:rsid w:val="00F975D4"/>
    <w:rsid w:val="00FA0B0B"/>
    <w:rsid w:val="00FA38B7"/>
    <w:rsid w:val="00FB1FC0"/>
    <w:rsid w:val="00FC2547"/>
    <w:rsid w:val="00FC723F"/>
    <w:rsid w:val="00FC72D2"/>
    <w:rsid w:val="00FC78D7"/>
    <w:rsid w:val="00FC7E8B"/>
    <w:rsid w:val="00FD0CA2"/>
    <w:rsid w:val="00FD5B7F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C7C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33EF3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833EF3"/>
    <w:pPr>
      <w:keepNext/>
      <w:keepLines/>
      <w:pageBreakBefore/>
      <w:numPr>
        <w:numId w:val="103"/>
      </w:numPr>
      <w:spacing w:after="120"/>
      <w:jc w:val="left"/>
      <w:outlineLvl w:val="0"/>
    </w:pPr>
    <w:rPr>
      <w:b/>
      <w:sz w:val="28"/>
    </w:rPr>
  </w:style>
  <w:style w:type="paragraph" w:styleId="20">
    <w:name w:val="heading 2"/>
    <w:basedOn w:val="1"/>
    <w:next w:val="a2"/>
    <w:link w:val="23"/>
    <w:unhideWhenUsed/>
    <w:qFormat/>
    <w:rsid w:val="00833EF3"/>
    <w:pPr>
      <w:pageBreakBefore w:val="0"/>
      <w:numPr>
        <w:ilvl w:val="1"/>
      </w:numPr>
      <w:tabs>
        <w:tab w:val="clear" w:pos="850"/>
      </w:tabs>
      <w:spacing w:before="240"/>
      <w:outlineLvl w:val="1"/>
    </w:pPr>
  </w:style>
  <w:style w:type="paragraph" w:styleId="3">
    <w:name w:val="heading 3"/>
    <w:basedOn w:val="20"/>
    <w:next w:val="a2"/>
    <w:link w:val="34"/>
    <w:unhideWhenUsed/>
    <w:qFormat/>
    <w:rsid w:val="00833EF3"/>
    <w:pPr>
      <w:numPr>
        <w:ilvl w:val="2"/>
      </w:numPr>
      <w:tabs>
        <w:tab w:val="clear" w:pos="850"/>
      </w:tabs>
      <w:outlineLvl w:val="2"/>
    </w:pPr>
    <w:rPr>
      <w:sz w:val="24"/>
    </w:rPr>
  </w:style>
  <w:style w:type="paragraph" w:styleId="4">
    <w:name w:val="heading 4"/>
    <w:basedOn w:val="3"/>
    <w:next w:val="a2"/>
    <w:link w:val="43"/>
    <w:unhideWhenUsed/>
    <w:qFormat/>
    <w:rsid w:val="00833EF3"/>
    <w:pPr>
      <w:numPr>
        <w:ilvl w:val="3"/>
      </w:numPr>
      <w:tabs>
        <w:tab w:val="clear" w:pos="850"/>
      </w:tabs>
      <w:outlineLvl w:val="3"/>
    </w:pPr>
    <w:rPr>
      <w:sz w:val="22"/>
    </w:rPr>
  </w:style>
  <w:style w:type="paragraph" w:styleId="50">
    <w:name w:val="heading 5"/>
    <w:basedOn w:val="4"/>
    <w:next w:val="a2"/>
    <w:link w:val="53"/>
    <w:unhideWhenUsed/>
    <w:qFormat/>
    <w:rsid w:val="00833EF3"/>
    <w:pPr>
      <w:numPr>
        <w:ilvl w:val="4"/>
      </w:numPr>
      <w:tabs>
        <w:tab w:val="clear" w:pos="850"/>
      </w:tabs>
      <w:outlineLvl w:val="4"/>
    </w:pPr>
  </w:style>
  <w:style w:type="paragraph" w:styleId="6">
    <w:name w:val="heading 6"/>
    <w:basedOn w:val="50"/>
    <w:next w:val="a2"/>
    <w:link w:val="60"/>
    <w:semiHidden/>
    <w:unhideWhenUsed/>
    <w:qFormat/>
    <w:rsid w:val="00833EF3"/>
    <w:pPr>
      <w:numPr>
        <w:ilvl w:val="5"/>
      </w:numPr>
      <w:tabs>
        <w:tab w:val="clear" w:pos="850"/>
      </w:tabs>
      <w:outlineLvl w:val="5"/>
    </w:pPr>
  </w:style>
  <w:style w:type="paragraph" w:styleId="7">
    <w:name w:val="heading 7"/>
    <w:basedOn w:val="6"/>
    <w:next w:val="a2"/>
    <w:link w:val="70"/>
    <w:semiHidden/>
    <w:unhideWhenUsed/>
    <w:qFormat/>
    <w:rsid w:val="00833EF3"/>
    <w:pPr>
      <w:numPr>
        <w:ilvl w:val="6"/>
      </w:numPr>
      <w:tabs>
        <w:tab w:val="clear" w:pos="850"/>
      </w:tabs>
      <w:outlineLvl w:val="6"/>
    </w:pPr>
  </w:style>
  <w:style w:type="paragraph" w:styleId="8">
    <w:name w:val="heading 8"/>
    <w:basedOn w:val="7"/>
    <w:next w:val="a2"/>
    <w:link w:val="80"/>
    <w:semiHidden/>
    <w:unhideWhenUsed/>
    <w:qFormat/>
    <w:rsid w:val="00833EF3"/>
    <w:pPr>
      <w:numPr>
        <w:ilvl w:val="7"/>
      </w:numPr>
      <w:tabs>
        <w:tab w:val="clear" w:pos="850"/>
      </w:tabs>
      <w:outlineLvl w:val="7"/>
    </w:pPr>
  </w:style>
  <w:style w:type="paragraph" w:styleId="9">
    <w:name w:val="heading 9"/>
    <w:basedOn w:val="8"/>
    <w:next w:val="a2"/>
    <w:link w:val="90"/>
    <w:semiHidden/>
    <w:unhideWhenUsed/>
    <w:qFormat/>
    <w:rsid w:val="00833EF3"/>
    <w:pPr>
      <w:numPr>
        <w:ilvl w:val="8"/>
      </w:numPr>
      <w:tabs>
        <w:tab w:val="clear" w:pos="850"/>
      </w:tabs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33EF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4">
    <w:name w:val="Заголовок 3 Знак"/>
    <w:link w:val="3"/>
    <w:rsid w:val="00833EF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Body Text"/>
    <w:aliases w:val="Основной текст Знак1,Основной текст Знак Знак,BO,ID,body indent,ändrad, ändrad,EHPT,Body Text2"/>
    <w:basedOn w:val="a2"/>
    <w:link w:val="a7"/>
    <w:uiPriority w:val="99"/>
    <w:unhideWhenUsed/>
    <w:rsid w:val="0062019A"/>
    <w:pPr>
      <w:spacing w:after="120"/>
    </w:pPr>
  </w:style>
  <w:style w:type="character" w:customStyle="1" w:styleId="a7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3"/>
    <w:link w:val="a6"/>
    <w:uiPriority w:val="99"/>
    <w:rsid w:val="0062019A"/>
  </w:style>
  <w:style w:type="character" w:customStyle="1" w:styleId="23">
    <w:name w:val="Заголовок 2 Знак"/>
    <w:link w:val="20"/>
    <w:rsid w:val="00833EF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8">
    <w:name w:val="page number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9">
    <w:name w:val="header"/>
    <w:basedOn w:val="a2"/>
    <w:link w:val="aa"/>
    <w:rsid w:val="00833EF3"/>
    <w:pPr>
      <w:spacing w:line="240" w:lineRule="auto"/>
      <w:ind w:firstLine="0"/>
      <w:jc w:val="left"/>
    </w:pPr>
    <w:rPr>
      <w:smallCaps/>
    </w:rPr>
  </w:style>
  <w:style w:type="character" w:customStyle="1" w:styleId="aa">
    <w:name w:val="Верхний колонтитул Знак"/>
    <w:link w:val="a9"/>
    <w:rsid w:val="00833EF3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styleId="ab">
    <w:name w:val="footer"/>
    <w:basedOn w:val="a2"/>
    <w:link w:val="ac"/>
    <w:rsid w:val="00833EF3"/>
    <w:pPr>
      <w:spacing w:line="240" w:lineRule="auto"/>
      <w:ind w:firstLine="0"/>
      <w:jc w:val="left"/>
    </w:pPr>
  </w:style>
  <w:style w:type="character" w:customStyle="1" w:styleId="ac">
    <w:name w:val="Нижний колонтитул Знак"/>
    <w:link w:val="ab"/>
    <w:rsid w:val="00833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2"/>
    <w:link w:val="ae"/>
    <w:uiPriority w:val="99"/>
    <w:semiHidden/>
    <w:unhideWhenUsed/>
    <w:rsid w:val="0062019A"/>
    <w:pPr>
      <w:spacing w:after="120"/>
      <w:ind w:left="283"/>
    </w:pPr>
  </w:style>
  <w:style w:type="character" w:customStyle="1" w:styleId="ae">
    <w:name w:val="Основной текст с отступом Знак"/>
    <w:basedOn w:val="a3"/>
    <w:link w:val="ad"/>
    <w:uiPriority w:val="99"/>
    <w:semiHidden/>
    <w:rsid w:val="0062019A"/>
  </w:style>
  <w:style w:type="paragraph" w:styleId="af">
    <w:name w:val="Balloon Text"/>
    <w:basedOn w:val="a2"/>
    <w:link w:val="af0"/>
    <w:uiPriority w:val="99"/>
    <w:semiHidden/>
    <w:unhideWhenUsed/>
    <w:rsid w:val="00620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62019A"/>
    <w:rPr>
      <w:rFonts w:ascii="Tahoma" w:hAnsi="Tahoma" w:cs="Tahoma"/>
      <w:sz w:val="16"/>
      <w:szCs w:val="16"/>
    </w:rPr>
  </w:style>
  <w:style w:type="paragraph" w:styleId="11">
    <w:name w:val="toc 1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before="240" w:after="120" w:line="240" w:lineRule="auto"/>
      <w:ind w:left="680" w:right="850" w:hanging="227"/>
      <w:jc w:val="left"/>
    </w:pPr>
    <w:rPr>
      <w:b/>
    </w:rPr>
  </w:style>
  <w:style w:type="paragraph" w:styleId="24">
    <w:name w:val="toc 2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before="120" w:after="120" w:line="240" w:lineRule="auto"/>
      <w:ind w:left="1247" w:right="850" w:hanging="397"/>
      <w:jc w:val="left"/>
    </w:pPr>
  </w:style>
  <w:style w:type="paragraph" w:styleId="35">
    <w:name w:val="toc 3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1928" w:right="850" w:hanging="567"/>
      <w:jc w:val="left"/>
    </w:pPr>
  </w:style>
  <w:style w:type="paragraph" w:customStyle="1" w:styleId="12">
    <w:name w:val="Заг 1 АННОТАЦИЯ"/>
    <w:basedOn w:val="a2"/>
    <w:next w:val="a2"/>
    <w:rsid w:val="00AF7121"/>
    <w:pPr>
      <w:pageBreakBefore/>
      <w:spacing w:before="120" w:after="60"/>
      <w:jc w:val="center"/>
    </w:pPr>
    <w:rPr>
      <w:rFonts w:ascii="Arial" w:hAnsi="Arial"/>
      <w:b/>
      <w:caps/>
      <w:kern w:val="28"/>
    </w:rPr>
  </w:style>
  <w:style w:type="character" w:styleId="af1">
    <w:name w:val="Hyperlink"/>
    <w:uiPriority w:val="99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43">
    <w:name w:val="Заголовок 4 Знак"/>
    <w:link w:val="4"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53">
    <w:name w:val="Заголовок 5 Знак"/>
    <w:link w:val="50"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60">
    <w:name w:val="Заголовок 6 Знак"/>
    <w:link w:val="6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link w:val="7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80">
    <w:name w:val="Заголовок 8 Знак"/>
    <w:link w:val="8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90">
    <w:name w:val="Заголовок 9 Знак"/>
    <w:link w:val="9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numbering" w:customStyle="1" w:styleId="Newlist">
    <w:name w:val="New_list"/>
    <w:basedOn w:val="a5"/>
    <w:uiPriority w:val="99"/>
    <w:rsid w:val="00833EF3"/>
    <w:pPr>
      <w:numPr>
        <w:numId w:val="1"/>
      </w:numPr>
    </w:pPr>
  </w:style>
  <w:style w:type="numbering" w:customStyle="1" w:styleId="zlHeading">
    <w:name w:val="zl_Heading"/>
    <w:basedOn w:val="a5"/>
    <w:rsid w:val="00833EF3"/>
    <w:pPr>
      <w:numPr>
        <w:numId w:val="103"/>
      </w:numPr>
    </w:pPr>
  </w:style>
  <w:style w:type="paragraph" w:customStyle="1" w:styleId="AppendixHeading1">
    <w:name w:val="AppendixHeading 1"/>
    <w:basedOn w:val="1"/>
    <w:next w:val="a2"/>
    <w:link w:val="AppendixHeading1Char"/>
    <w:rsid w:val="00833EF3"/>
    <w:pPr>
      <w:numPr>
        <w:numId w:val="2"/>
      </w:numPr>
      <w:tabs>
        <w:tab w:val="clear" w:pos="851"/>
      </w:tabs>
      <w:spacing w:before="240"/>
    </w:pPr>
  </w:style>
  <w:style w:type="character" w:customStyle="1" w:styleId="AppendixHeading1Char">
    <w:name w:val="AppendixHeading 1 Char"/>
    <w:link w:val="AppendixHeading1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zlAppendixHeading">
    <w:name w:val="zl_AppendixHeading"/>
    <w:basedOn w:val="a5"/>
    <w:rsid w:val="00833EF3"/>
    <w:pPr>
      <w:numPr>
        <w:numId w:val="2"/>
      </w:numPr>
    </w:pPr>
  </w:style>
  <w:style w:type="paragraph" w:customStyle="1" w:styleId="AppendixHeading2">
    <w:name w:val="AppendixHeading 2"/>
    <w:basedOn w:val="20"/>
    <w:next w:val="a2"/>
    <w:link w:val="AppendixHeading2Char"/>
    <w:rsid w:val="00833EF3"/>
    <w:pPr>
      <w:numPr>
        <w:numId w:val="2"/>
      </w:numPr>
    </w:pPr>
  </w:style>
  <w:style w:type="character" w:customStyle="1" w:styleId="AppendixHeading2Char">
    <w:name w:val="AppendixHeading 2 Char"/>
    <w:link w:val="AppendixHeading2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ppendixHeading3">
    <w:name w:val="AppendixHeading 3"/>
    <w:basedOn w:val="3"/>
    <w:next w:val="a2"/>
    <w:link w:val="AppendixHeading3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3Char">
    <w:name w:val="AppendixHeading 3 Char"/>
    <w:link w:val="AppendixHeading3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ppendixHeading4">
    <w:name w:val="AppendixHeading 4"/>
    <w:basedOn w:val="4"/>
    <w:next w:val="a2"/>
    <w:link w:val="AppendixHeading4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4Char">
    <w:name w:val="AppendixHeading 4 Char"/>
    <w:link w:val="AppendixHeading4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5">
    <w:name w:val="AppendixHeading 5"/>
    <w:basedOn w:val="50"/>
    <w:next w:val="a2"/>
    <w:link w:val="AppendixHeading5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5Char">
    <w:name w:val="AppendixHeading 5 Char"/>
    <w:link w:val="AppendixHeading5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6">
    <w:name w:val="AppendixHeading 6"/>
    <w:basedOn w:val="6"/>
    <w:next w:val="a2"/>
    <w:link w:val="AppendixHeading6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6Char">
    <w:name w:val="AppendixHeading 6 Char"/>
    <w:link w:val="AppendixHeading6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7">
    <w:name w:val="AppendixHeading 7"/>
    <w:basedOn w:val="7"/>
    <w:next w:val="a2"/>
    <w:link w:val="AppendixHeading7Char"/>
    <w:rsid w:val="00833EF3"/>
    <w:pPr>
      <w:numPr>
        <w:numId w:val="2"/>
      </w:numPr>
      <w:tabs>
        <w:tab w:val="clear" w:pos="851"/>
      </w:tabs>
      <w:outlineLvl w:val="5"/>
    </w:pPr>
  </w:style>
  <w:style w:type="character" w:customStyle="1" w:styleId="AppendixHeading7Char">
    <w:name w:val="AppendixHeading 7 Char"/>
    <w:link w:val="AppendixHeading7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8">
    <w:name w:val="AppendixHeading 8"/>
    <w:basedOn w:val="8"/>
    <w:next w:val="a2"/>
    <w:link w:val="AppendixHeading8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8Char">
    <w:name w:val="AppendixHeading 8 Char"/>
    <w:link w:val="AppendixHeading8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9">
    <w:name w:val="AppendixHeading 9"/>
    <w:basedOn w:val="9"/>
    <w:next w:val="a2"/>
    <w:link w:val="AppendixHeading9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9Char">
    <w:name w:val="AppendixHeading 9 Char"/>
    <w:link w:val="AppendixHeading9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SubheadingItem1">
    <w:name w:val="SubheadingItem 1"/>
    <w:basedOn w:val="1"/>
    <w:link w:val="SubheadingItem1Char"/>
    <w:rsid w:val="00833EF3"/>
    <w:pPr>
      <w:keepNext w:val="0"/>
      <w:keepLines w:val="0"/>
      <w:pageBreakBefore w:val="0"/>
      <w:spacing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1Char">
    <w:name w:val="SubheadingItem 1 Char"/>
    <w:link w:val="SubheadingItem1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2">
    <w:name w:val="SubheadingItem 2"/>
    <w:basedOn w:val="20"/>
    <w:link w:val="SubheadingItem2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2Char">
    <w:name w:val="SubheadingItem 2 Char"/>
    <w:link w:val="SubheadingIte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3">
    <w:name w:val="SubheadingItem 3"/>
    <w:basedOn w:val="3"/>
    <w:link w:val="SubheadingItem3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</w:rPr>
  </w:style>
  <w:style w:type="character" w:customStyle="1" w:styleId="SubheadingItem3Char">
    <w:name w:val="SubheadingItem 3 Char"/>
    <w:link w:val="SubheadingIte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4">
    <w:name w:val="SubheadingItem 4"/>
    <w:basedOn w:val="4"/>
    <w:link w:val="SubheadingItem4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4Char">
    <w:name w:val="SubheadingItem 4 Char"/>
    <w:link w:val="SubheadingIte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5">
    <w:name w:val="SubheadingItem 5"/>
    <w:basedOn w:val="50"/>
    <w:link w:val="SubheadingItem5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5Char">
    <w:name w:val="SubheadingItem 5 Char"/>
    <w:link w:val="SubheadingIte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6">
    <w:name w:val="SubheadingItem 6"/>
    <w:basedOn w:val="6"/>
    <w:link w:val="SubheadingItem6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6Char">
    <w:name w:val="SubheadingItem 6 Char"/>
    <w:link w:val="SubheadingIte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7">
    <w:name w:val="SubheadingItem 7"/>
    <w:basedOn w:val="7"/>
    <w:link w:val="SubheadingItem7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7Char">
    <w:name w:val="SubheadingItem 7 Char"/>
    <w:link w:val="SubheadingItem7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8">
    <w:name w:val="SubheadingItem 8"/>
    <w:basedOn w:val="8"/>
    <w:link w:val="SubheadingItem8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8Char">
    <w:name w:val="SubheadingItem 8 Char"/>
    <w:link w:val="SubheadingItem8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9">
    <w:name w:val="SubheadingItem 9"/>
    <w:basedOn w:val="9"/>
    <w:link w:val="SubheadingItem9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9Char">
    <w:name w:val="SubheadingItem 9 Char"/>
    <w:link w:val="SubheadingItem9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Heading">
    <w:name w:val="Section Heading"/>
    <w:basedOn w:val="a2"/>
    <w:next w:val="a2"/>
    <w:link w:val="SectionHeadingChar"/>
    <w:rsid w:val="00833EF3"/>
    <w:pPr>
      <w:keepNext/>
      <w:keepLines/>
      <w:pageBreakBefore/>
      <w:spacing w:before="240" w:after="120"/>
      <w:ind w:left="850" w:firstLine="0"/>
      <w:jc w:val="left"/>
      <w:outlineLvl w:val="0"/>
    </w:pPr>
    <w:rPr>
      <w:b/>
      <w:sz w:val="28"/>
    </w:rPr>
  </w:style>
  <w:style w:type="character" w:customStyle="1" w:styleId="SectionHeadingChar">
    <w:name w:val="Section Heading Char"/>
    <w:link w:val="SectionHeading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TOC Heading"/>
    <w:basedOn w:val="a2"/>
    <w:next w:val="a2"/>
    <w:uiPriority w:val="39"/>
    <w:unhideWhenUsed/>
    <w:qFormat/>
    <w:rsid w:val="00833EF3"/>
    <w:pPr>
      <w:keepNext/>
      <w:keepLines/>
      <w:spacing w:before="240" w:after="120"/>
      <w:ind w:left="850" w:firstLine="0"/>
      <w:jc w:val="left"/>
    </w:pPr>
    <w:rPr>
      <w:b/>
    </w:rPr>
  </w:style>
  <w:style w:type="paragraph" w:customStyle="1" w:styleId="TopicGroup">
    <w:name w:val="TopicGroup"/>
    <w:basedOn w:val="a2"/>
    <w:next w:val="a2"/>
    <w:link w:val="TopicGroupChar"/>
    <w:rsid w:val="00833EF3"/>
    <w:pPr>
      <w:keepNext/>
      <w:keepLines/>
      <w:spacing w:before="240" w:after="120"/>
      <w:ind w:firstLine="0"/>
      <w:jc w:val="left"/>
    </w:pPr>
    <w:rPr>
      <w:b/>
      <w:u w:val="single"/>
    </w:rPr>
  </w:style>
  <w:style w:type="character" w:customStyle="1" w:styleId="TopicGroupChar">
    <w:name w:val="TopicGroup Char"/>
    <w:link w:val="TopicGroup"/>
    <w:rsid w:val="00112258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customStyle="1" w:styleId="Topic">
    <w:name w:val="Topic"/>
    <w:basedOn w:val="a2"/>
    <w:next w:val="a2"/>
    <w:link w:val="TopicChar"/>
    <w:rsid w:val="00833EF3"/>
    <w:pPr>
      <w:keepNext/>
      <w:keepLines/>
      <w:spacing w:before="240" w:after="120"/>
      <w:ind w:firstLine="0"/>
      <w:jc w:val="left"/>
    </w:pPr>
    <w:rPr>
      <w:b/>
    </w:rPr>
  </w:style>
  <w:style w:type="character" w:customStyle="1" w:styleId="TopicChar">
    <w:name w:val="Topic Char"/>
    <w:link w:val="Topic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3">
    <w:name w:val="index 1"/>
    <w:basedOn w:val="a2"/>
    <w:autoRedefine/>
    <w:rsid w:val="00833EF3"/>
    <w:pPr>
      <w:spacing w:line="240" w:lineRule="auto"/>
      <w:ind w:left="283" w:hanging="283"/>
      <w:jc w:val="left"/>
    </w:pPr>
  </w:style>
  <w:style w:type="paragraph" w:styleId="af3">
    <w:name w:val="index heading"/>
    <w:basedOn w:val="Topic"/>
    <w:rsid w:val="00833EF3"/>
  </w:style>
  <w:style w:type="paragraph" w:styleId="25">
    <w:name w:val="index 2"/>
    <w:basedOn w:val="13"/>
    <w:next w:val="13"/>
    <w:autoRedefine/>
    <w:rsid w:val="00833EF3"/>
    <w:pPr>
      <w:ind w:left="567"/>
    </w:pPr>
  </w:style>
  <w:style w:type="paragraph" w:styleId="36">
    <w:name w:val="index 3"/>
    <w:basedOn w:val="25"/>
    <w:next w:val="13"/>
    <w:autoRedefine/>
    <w:rsid w:val="00833EF3"/>
    <w:pPr>
      <w:ind w:left="850"/>
    </w:pPr>
  </w:style>
  <w:style w:type="paragraph" w:styleId="44">
    <w:name w:val="index 4"/>
    <w:basedOn w:val="36"/>
    <w:next w:val="13"/>
    <w:autoRedefine/>
    <w:rsid w:val="00833EF3"/>
    <w:pPr>
      <w:ind w:left="1134"/>
    </w:pPr>
  </w:style>
  <w:style w:type="paragraph" w:styleId="54">
    <w:name w:val="index 5"/>
    <w:basedOn w:val="44"/>
    <w:next w:val="13"/>
    <w:autoRedefine/>
    <w:rsid w:val="00833EF3"/>
    <w:pPr>
      <w:ind w:left="1417"/>
    </w:pPr>
  </w:style>
  <w:style w:type="paragraph" w:styleId="61">
    <w:name w:val="index 6"/>
    <w:basedOn w:val="54"/>
    <w:next w:val="13"/>
    <w:autoRedefine/>
    <w:rsid w:val="00833EF3"/>
    <w:pPr>
      <w:ind w:left="1701"/>
    </w:pPr>
  </w:style>
  <w:style w:type="paragraph" w:styleId="71">
    <w:name w:val="index 7"/>
    <w:basedOn w:val="61"/>
    <w:next w:val="13"/>
    <w:autoRedefine/>
    <w:rsid w:val="00833EF3"/>
    <w:pPr>
      <w:ind w:left="1984"/>
    </w:pPr>
  </w:style>
  <w:style w:type="paragraph" w:styleId="81">
    <w:name w:val="index 8"/>
    <w:basedOn w:val="71"/>
    <w:next w:val="13"/>
    <w:autoRedefine/>
    <w:rsid w:val="00833EF3"/>
    <w:pPr>
      <w:ind w:left="2268"/>
    </w:pPr>
  </w:style>
  <w:style w:type="paragraph" w:styleId="91">
    <w:name w:val="index 9"/>
    <w:basedOn w:val="81"/>
    <w:next w:val="13"/>
    <w:autoRedefine/>
    <w:rsid w:val="00833EF3"/>
    <w:pPr>
      <w:ind w:left="2551"/>
    </w:pPr>
  </w:style>
  <w:style w:type="paragraph" w:customStyle="1" w:styleId="TableImageBody">
    <w:name w:val="Table Image Body"/>
    <w:basedOn w:val="a2"/>
    <w:link w:val="TableImageBodyChar"/>
    <w:rsid w:val="00833EF3"/>
    <w:pPr>
      <w:keepNext/>
      <w:keepLines/>
      <w:spacing w:line="240" w:lineRule="auto"/>
      <w:ind w:firstLine="0"/>
      <w:jc w:val="left"/>
    </w:pPr>
  </w:style>
  <w:style w:type="character" w:customStyle="1" w:styleId="TableImageBodyChar">
    <w:name w:val="Table Image Body Char"/>
    <w:link w:val="TableImageBod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ImageCaption">
    <w:name w:val="Table Image Caption"/>
    <w:basedOn w:val="a2"/>
    <w:link w:val="TableImageCaptionChar"/>
    <w:rsid w:val="00833EF3"/>
    <w:pPr>
      <w:keepNext/>
      <w:keepLines/>
      <w:spacing w:before="120" w:line="240" w:lineRule="auto"/>
      <w:ind w:firstLine="0"/>
      <w:jc w:val="left"/>
    </w:pPr>
    <w:rPr>
      <w:b/>
    </w:rPr>
  </w:style>
  <w:style w:type="character" w:customStyle="1" w:styleId="TableImageCaptionChar">
    <w:name w:val="Table Image Caption Char"/>
    <w:link w:val="TableImag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OSTImageBody">
    <w:name w:val="GOST Image Body"/>
    <w:basedOn w:val="a2"/>
    <w:link w:val="GOSTImageBodyChar"/>
    <w:rsid w:val="00833EF3"/>
    <w:pPr>
      <w:keepNext/>
      <w:keepLines/>
      <w:spacing w:before="120" w:after="120" w:line="240" w:lineRule="auto"/>
      <w:ind w:firstLine="0"/>
      <w:jc w:val="center"/>
    </w:pPr>
  </w:style>
  <w:style w:type="character" w:customStyle="1" w:styleId="GOSTImageBodyChar">
    <w:name w:val="GOST Image Body Char"/>
    <w:link w:val="GOSTImageBod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STImageCaption">
    <w:name w:val="GOST Image Caption"/>
    <w:basedOn w:val="a2"/>
    <w:link w:val="GOSTImageCaptionChar"/>
    <w:rsid w:val="00833EF3"/>
    <w:pPr>
      <w:keepNext/>
      <w:keepLines/>
      <w:spacing w:before="120" w:line="240" w:lineRule="auto"/>
      <w:ind w:firstLine="0"/>
      <w:jc w:val="center"/>
    </w:pPr>
    <w:rPr>
      <w:b/>
    </w:rPr>
  </w:style>
  <w:style w:type="character" w:customStyle="1" w:styleId="GOSTImageCaptionChar">
    <w:name w:val="GOST Image Caption Char"/>
    <w:link w:val="GOSTImag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odyCompactLeft">
    <w:name w:val="BodyCompactLeft"/>
    <w:basedOn w:val="a2"/>
    <w:link w:val="BodyCompactLeftChar"/>
    <w:rsid w:val="00833EF3"/>
    <w:pPr>
      <w:spacing w:line="240" w:lineRule="auto"/>
      <w:ind w:firstLine="0"/>
      <w:jc w:val="left"/>
    </w:pPr>
  </w:style>
  <w:style w:type="character" w:customStyle="1" w:styleId="BodyCompactLeftChar">
    <w:name w:val="BodyCompactLeft Char"/>
    <w:link w:val="BodyCompactLef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Center">
    <w:name w:val="BodyCompactCenter"/>
    <w:basedOn w:val="a2"/>
    <w:link w:val="BodyCompactCenterChar"/>
    <w:rsid w:val="00833EF3"/>
    <w:pPr>
      <w:spacing w:line="240" w:lineRule="auto"/>
      <w:ind w:firstLine="0"/>
      <w:jc w:val="center"/>
    </w:pPr>
  </w:style>
  <w:style w:type="character" w:customStyle="1" w:styleId="BodyCompactCenterChar">
    <w:name w:val="BodyCompactCenter Char"/>
    <w:link w:val="BodyCompactCenter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Right">
    <w:name w:val="BodyCompactRight"/>
    <w:basedOn w:val="a2"/>
    <w:link w:val="BodyCompactRightChar"/>
    <w:rsid w:val="00833EF3"/>
    <w:pPr>
      <w:spacing w:line="240" w:lineRule="auto"/>
      <w:ind w:firstLine="0"/>
      <w:jc w:val="right"/>
    </w:pPr>
  </w:style>
  <w:style w:type="character" w:customStyle="1" w:styleId="BodyCompactRightChar">
    <w:name w:val="BodyCompactRight Char"/>
    <w:link w:val="BodyCompactRigh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Justify">
    <w:name w:val="BodyCompactJustify"/>
    <w:basedOn w:val="a2"/>
    <w:link w:val="BodyCompactJustifyChar"/>
    <w:rsid w:val="00833EF3"/>
    <w:pPr>
      <w:spacing w:line="240" w:lineRule="auto"/>
      <w:ind w:firstLine="0"/>
    </w:pPr>
  </w:style>
  <w:style w:type="character" w:customStyle="1" w:styleId="BodyCompactJustifyChar">
    <w:name w:val="BodyCompactJustify Char"/>
    <w:link w:val="BodyCompactJustif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Title">
    <w:name w:val="Cover Title"/>
    <w:basedOn w:val="a2"/>
    <w:link w:val="CoverTitleChar"/>
    <w:rsid w:val="00833EF3"/>
    <w:pPr>
      <w:spacing w:before="240" w:after="500" w:line="640" w:lineRule="exact"/>
      <w:ind w:left="113" w:firstLine="0"/>
      <w:jc w:val="left"/>
    </w:pPr>
    <w:rPr>
      <w:b/>
      <w:spacing w:val="-20"/>
      <w:sz w:val="64"/>
    </w:rPr>
  </w:style>
  <w:style w:type="character" w:customStyle="1" w:styleId="CoverTitleChar">
    <w:name w:val="Cover Title Char"/>
    <w:link w:val="CoverTitle"/>
    <w:rsid w:val="00112258"/>
    <w:rPr>
      <w:rFonts w:ascii="Times New Roman" w:eastAsia="Times New Roman" w:hAnsi="Times New Roman" w:cs="Times New Roman"/>
      <w:b/>
      <w:spacing w:val="-20"/>
      <w:sz w:val="64"/>
      <w:szCs w:val="24"/>
      <w:lang w:eastAsia="ru-RU"/>
    </w:rPr>
  </w:style>
  <w:style w:type="paragraph" w:customStyle="1" w:styleId="CoverSubtitle">
    <w:name w:val="Cover Subtitle"/>
    <w:basedOn w:val="a2"/>
    <w:link w:val="CoverSubtitleChar"/>
    <w:rsid w:val="00833EF3"/>
    <w:pPr>
      <w:spacing w:line="480" w:lineRule="atLeast"/>
      <w:ind w:firstLine="0"/>
      <w:jc w:val="left"/>
    </w:pPr>
    <w:rPr>
      <w:b/>
      <w:spacing w:val="-30"/>
      <w:sz w:val="48"/>
    </w:rPr>
  </w:style>
  <w:style w:type="character" w:customStyle="1" w:styleId="CoverSubtitleChar">
    <w:name w:val="Cover Subtitle Char"/>
    <w:link w:val="CoverSubtitle"/>
    <w:rsid w:val="00112258"/>
    <w:rPr>
      <w:rFonts w:ascii="Times New Roman" w:eastAsia="Times New Roman" w:hAnsi="Times New Roman" w:cs="Times New Roman"/>
      <w:b/>
      <w:spacing w:val="-30"/>
      <w:sz w:val="48"/>
      <w:szCs w:val="24"/>
      <w:lang w:eastAsia="ru-RU"/>
    </w:rPr>
  </w:style>
  <w:style w:type="paragraph" w:customStyle="1" w:styleId="CoverAuthor">
    <w:name w:val="Cover Author"/>
    <w:basedOn w:val="a2"/>
    <w:link w:val="CoverAuthorChar"/>
    <w:rsid w:val="00833EF3"/>
    <w:pPr>
      <w:spacing w:line="480" w:lineRule="atLeast"/>
      <w:ind w:firstLine="0"/>
      <w:jc w:val="left"/>
    </w:pPr>
    <w:rPr>
      <w:b/>
      <w:spacing w:val="-8"/>
      <w:sz w:val="36"/>
    </w:rPr>
  </w:style>
  <w:style w:type="character" w:customStyle="1" w:styleId="CoverAuthorChar">
    <w:name w:val="Cover Author Char"/>
    <w:link w:val="CoverAuthor"/>
    <w:rsid w:val="00112258"/>
    <w:rPr>
      <w:rFonts w:ascii="Times New Roman" w:eastAsia="Times New Roman" w:hAnsi="Times New Roman" w:cs="Times New Roman"/>
      <w:b/>
      <w:spacing w:val="-8"/>
      <w:sz w:val="36"/>
      <w:szCs w:val="24"/>
      <w:lang w:eastAsia="ru-RU"/>
    </w:rPr>
  </w:style>
  <w:style w:type="paragraph" w:customStyle="1" w:styleId="CoverCompany">
    <w:name w:val="Cover Company"/>
    <w:basedOn w:val="a2"/>
    <w:link w:val="CoverCompanyChar"/>
    <w:rsid w:val="00833EF3"/>
    <w:pPr>
      <w:spacing w:line="480" w:lineRule="atLeast"/>
      <w:ind w:firstLine="0"/>
      <w:jc w:val="right"/>
    </w:pPr>
    <w:rPr>
      <w:b/>
      <w:spacing w:val="-10"/>
      <w:sz w:val="40"/>
    </w:rPr>
  </w:style>
  <w:style w:type="character" w:customStyle="1" w:styleId="CoverCompanyChar">
    <w:name w:val="Cover Company Char"/>
    <w:link w:val="CoverCompany"/>
    <w:rsid w:val="00112258"/>
    <w:rPr>
      <w:rFonts w:ascii="Times New Roman" w:eastAsia="Times New Roman" w:hAnsi="Times New Roman" w:cs="Times New Roman"/>
      <w:b/>
      <w:spacing w:val="-10"/>
      <w:sz w:val="40"/>
      <w:szCs w:val="24"/>
      <w:lang w:eastAsia="ru-RU"/>
    </w:rPr>
  </w:style>
  <w:style w:type="paragraph" w:customStyle="1" w:styleId="CoverComment">
    <w:name w:val="Cover Comment"/>
    <w:basedOn w:val="a2"/>
    <w:link w:val="CoverCommentChar"/>
    <w:rsid w:val="00833EF3"/>
    <w:pPr>
      <w:spacing w:before="480" w:line="560" w:lineRule="exact"/>
      <w:ind w:firstLine="0"/>
      <w:jc w:val="left"/>
    </w:pPr>
    <w:rPr>
      <w:b/>
      <w:spacing w:val="-50"/>
      <w:sz w:val="48"/>
    </w:rPr>
  </w:style>
  <w:style w:type="character" w:customStyle="1" w:styleId="CoverCommentChar">
    <w:name w:val="Cover Comment Char"/>
    <w:link w:val="CoverComment"/>
    <w:rsid w:val="00112258"/>
    <w:rPr>
      <w:rFonts w:ascii="Times New Roman" w:eastAsia="Times New Roman" w:hAnsi="Times New Roman" w:cs="Times New Roman"/>
      <w:b/>
      <w:spacing w:val="-50"/>
      <w:sz w:val="48"/>
      <w:szCs w:val="24"/>
      <w:lang w:eastAsia="ru-RU"/>
    </w:rPr>
  </w:style>
  <w:style w:type="paragraph" w:customStyle="1" w:styleId="CoverMessage">
    <w:name w:val="Cover Message"/>
    <w:basedOn w:val="a2"/>
    <w:link w:val="CoverMessageChar"/>
    <w:rsid w:val="00833EF3"/>
    <w:pPr>
      <w:spacing w:line="280" w:lineRule="atLeast"/>
      <w:ind w:firstLine="0"/>
      <w:jc w:val="left"/>
    </w:pPr>
  </w:style>
  <w:style w:type="character" w:customStyle="1" w:styleId="CoverMessageChar">
    <w:name w:val="Cover Message Char"/>
    <w:link w:val="CoverMessage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Address">
    <w:name w:val="Cover Address"/>
    <w:basedOn w:val="a2"/>
    <w:link w:val="CoverAddressChar"/>
    <w:rsid w:val="00833EF3"/>
    <w:pPr>
      <w:spacing w:line="240" w:lineRule="auto"/>
      <w:ind w:firstLine="0"/>
      <w:jc w:val="left"/>
    </w:pPr>
    <w:rPr>
      <w:spacing w:val="-5"/>
    </w:rPr>
  </w:style>
  <w:style w:type="character" w:customStyle="1" w:styleId="CoverAddressChar">
    <w:name w:val="Cover Address Char"/>
    <w:link w:val="CoverAddress"/>
    <w:rsid w:val="00112258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styleId="af4">
    <w:name w:val="Title"/>
    <w:basedOn w:val="a2"/>
    <w:link w:val="af5"/>
    <w:qFormat/>
    <w:rsid w:val="00833EF3"/>
    <w:pPr>
      <w:spacing w:before="360" w:after="360" w:line="480" w:lineRule="exact"/>
      <w:ind w:firstLine="0"/>
      <w:jc w:val="left"/>
    </w:pPr>
    <w:rPr>
      <w:b/>
      <w:spacing w:val="-20"/>
      <w:sz w:val="48"/>
    </w:rPr>
  </w:style>
  <w:style w:type="character" w:customStyle="1" w:styleId="af5">
    <w:name w:val="Название Знак"/>
    <w:link w:val="af4"/>
    <w:rsid w:val="00833EF3"/>
    <w:rPr>
      <w:rFonts w:ascii="Times New Roman" w:eastAsia="Times New Roman" w:hAnsi="Times New Roman" w:cs="Times New Roman"/>
      <w:b/>
      <w:spacing w:val="-20"/>
      <w:sz w:val="48"/>
      <w:szCs w:val="24"/>
      <w:lang w:eastAsia="ru-RU"/>
    </w:rPr>
  </w:style>
  <w:style w:type="paragraph" w:styleId="af6">
    <w:name w:val="Subtitle"/>
    <w:basedOn w:val="a2"/>
    <w:link w:val="af7"/>
    <w:qFormat/>
    <w:rsid w:val="00833EF3"/>
    <w:pPr>
      <w:spacing w:before="280" w:after="280" w:line="400" w:lineRule="exact"/>
      <w:ind w:firstLine="0"/>
      <w:jc w:val="left"/>
    </w:pPr>
    <w:rPr>
      <w:b/>
      <w:caps/>
      <w:spacing w:val="-20"/>
      <w:sz w:val="32"/>
    </w:rPr>
  </w:style>
  <w:style w:type="character" w:customStyle="1" w:styleId="af7">
    <w:name w:val="Подзаголовок Знак"/>
    <w:link w:val="af6"/>
    <w:rsid w:val="00833EF3"/>
    <w:rPr>
      <w:rFonts w:ascii="Times New Roman" w:eastAsia="Times New Roman" w:hAnsi="Times New Roman" w:cs="Times New Roman"/>
      <w:b/>
      <w:caps/>
      <w:spacing w:val="-20"/>
      <w:sz w:val="32"/>
      <w:szCs w:val="24"/>
      <w:lang w:eastAsia="ru-RU"/>
    </w:rPr>
  </w:style>
  <w:style w:type="paragraph" w:customStyle="1" w:styleId="TitleAuthor">
    <w:name w:val="Title Author"/>
    <w:basedOn w:val="a2"/>
    <w:link w:val="TitleAuthorChar"/>
    <w:rsid w:val="00833EF3"/>
    <w:pPr>
      <w:spacing w:before="240" w:after="240" w:line="400" w:lineRule="exact"/>
      <w:ind w:firstLine="0"/>
      <w:jc w:val="left"/>
    </w:pPr>
    <w:rPr>
      <w:spacing w:val="-20"/>
      <w:sz w:val="32"/>
    </w:rPr>
  </w:style>
  <w:style w:type="character" w:customStyle="1" w:styleId="TitleAuthorChar">
    <w:name w:val="Title Author Char"/>
    <w:link w:val="TitleAuthor"/>
    <w:rsid w:val="00112258"/>
    <w:rPr>
      <w:rFonts w:ascii="Times New Roman" w:eastAsia="Times New Roman" w:hAnsi="Times New Roman" w:cs="Times New Roman"/>
      <w:spacing w:val="-20"/>
      <w:sz w:val="32"/>
      <w:szCs w:val="24"/>
      <w:lang w:eastAsia="ru-RU"/>
    </w:rPr>
  </w:style>
  <w:style w:type="paragraph" w:customStyle="1" w:styleId="TitleAddress">
    <w:name w:val="Title Address"/>
    <w:basedOn w:val="a2"/>
    <w:link w:val="TitleAddressChar"/>
    <w:rsid w:val="00833EF3"/>
    <w:pPr>
      <w:keepLines/>
      <w:spacing w:after="240" w:line="160" w:lineRule="atLeast"/>
      <w:ind w:firstLine="0"/>
      <w:jc w:val="left"/>
    </w:pPr>
    <w:rPr>
      <w:sz w:val="14"/>
    </w:rPr>
  </w:style>
  <w:style w:type="character" w:customStyle="1" w:styleId="TitleAddressChar">
    <w:name w:val="Title Address Char"/>
    <w:link w:val="TitleAddress"/>
    <w:rsid w:val="00112258"/>
    <w:rPr>
      <w:rFonts w:ascii="Times New Roman" w:eastAsia="Times New Roman" w:hAnsi="Times New Roman" w:cs="Times New Roman"/>
      <w:sz w:val="14"/>
      <w:szCs w:val="24"/>
      <w:lang w:eastAsia="ru-RU"/>
    </w:rPr>
  </w:style>
  <w:style w:type="paragraph" w:customStyle="1" w:styleId="TitleCompany">
    <w:name w:val="Title Company"/>
    <w:basedOn w:val="a2"/>
    <w:link w:val="TitleCompanyChar"/>
    <w:rsid w:val="00833EF3"/>
    <w:pPr>
      <w:spacing w:before="240" w:after="240" w:line="240" w:lineRule="exact"/>
      <w:ind w:firstLine="0"/>
      <w:jc w:val="left"/>
    </w:pPr>
    <w:rPr>
      <w:spacing w:val="20"/>
    </w:rPr>
  </w:style>
  <w:style w:type="character" w:customStyle="1" w:styleId="TitleCompanyChar">
    <w:name w:val="Title Company Char"/>
    <w:link w:val="TitleCompany"/>
    <w:rsid w:val="00112258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TitleComment">
    <w:name w:val="Title Comment"/>
    <w:basedOn w:val="a2"/>
    <w:link w:val="TitleCommentChar"/>
    <w:rsid w:val="00833EF3"/>
    <w:pPr>
      <w:spacing w:before="120" w:line="200" w:lineRule="exact"/>
      <w:ind w:firstLine="0"/>
      <w:jc w:val="left"/>
    </w:pPr>
    <w:rPr>
      <w:spacing w:val="-20"/>
      <w:sz w:val="20"/>
    </w:rPr>
  </w:style>
  <w:style w:type="character" w:customStyle="1" w:styleId="TitleCommentChar">
    <w:name w:val="Title Comment Char"/>
    <w:link w:val="TitleComment"/>
    <w:rsid w:val="00112258"/>
    <w:rPr>
      <w:rFonts w:ascii="Times New Roman" w:eastAsia="Times New Roman" w:hAnsi="Times New Roman" w:cs="Times New Roman"/>
      <w:spacing w:val="-20"/>
      <w:sz w:val="20"/>
      <w:szCs w:val="24"/>
      <w:lang w:eastAsia="ru-RU"/>
    </w:rPr>
  </w:style>
  <w:style w:type="paragraph" w:customStyle="1" w:styleId="Status">
    <w:name w:val="Status"/>
    <w:basedOn w:val="a2"/>
    <w:link w:val="StatusChar"/>
    <w:rsid w:val="00833EF3"/>
    <w:pPr>
      <w:spacing w:before="120" w:after="120" w:line="200" w:lineRule="exact"/>
      <w:ind w:left="283" w:firstLine="0"/>
      <w:jc w:val="left"/>
    </w:pPr>
    <w:rPr>
      <w:caps/>
      <w:spacing w:val="30"/>
      <w:shd w:val="pct20" w:color="auto" w:fill="auto"/>
    </w:rPr>
  </w:style>
  <w:style w:type="character" w:customStyle="1" w:styleId="StatusChar">
    <w:name w:val="Status Char"/>
    <w:link w:val="Status"/>
    <w:rsid w:val="00112258"/>
    <w:rPr>
      <w:rFonts w:ascii="Times New Roman" w:eastAsia="Times New Roman" w:hAnsi="Times New Roman" w:cs="Times New Roman"/>
      <w:caps/>
      <w:spacing w:val="30"/>
      <w:sz w:val="24"/>
      <w:szCs w:val="24"/>
      <w:lang w:eastAsia="ru-RU"/>
    </w:rPr>
  </w:style>
  <w:style w:type="paragraph" w:customStyle="1" w:styleId="BlockQuotationFirst">
    <w:name w:val="BlockQuotation First"/>
    <w:basedOn w:val="a2"/>
    <w:link w:val="BlockQuotationFirstChar"/>
    <w:rsid w:val="00833EF3"/>
    <w:pPr>
      <w:spacing w:before="240" w:line="240" w:lineRule="auto"/>
      <w:ind w:left="283" w:firstLine="0"/>
      <w:jc w:val="left"/>
    </w:pPr>
    <w:rPr>
      <w:b/>
      <w:spacing w:val="-5"/>
      <w:shd w:val="pct20" w:color="auto" w:fill="auto"/>
    </w:rPr>
  </w:style>
  <w:style w:type="character" w:customStyle="1" w:styleId="BlockQuotationFirstChar">
    <w:name w:val="BlockQuotation First Char"/>
    <w:link w:val="BlockQuotationFirst"/>
    <w:rsid w:val="00112258"/>
    <w:rPr>
      <w:rFonts w:ascii="Times New Roman" w:eastAsia="Times New Roman" w:hAnsi="Times New Roman" w:cs="Times New Roman"/>
      <w:b/>
      <w:spacing w:val="-5"/>
      <w:sz w:val="24"/>
      <w:szCs w:val="24"/>
      <w:lang w:eastAsia="ru-RU"/>
    </w:rPr>
  </w:style>
  <w:style w:type="paragraph" w:customStyle="1" w:styleId="BlockQuotation">
    <w:name w:val="BlockQuotation"/>
    <w:basedOn w:val="a2"/>
    <w:link w:val="BlockQuotationChar"/>
    <w:rsid w:val="00833EF3"/>
    <w:pPr>
      <w:spacing w:line="240" w:lineRule="auto"/>
      <w:ind w:left="283" w:firstLine="0"/>
      <w:jc w:val="left"/>
    </w:pPr>
    <w:rPr>
      <w:spacing w:val="-5"/>
      <w:shd w:val="pct5" w:color="auto" w:fill="auto"/>
    </w:rPr>
  </w:style>
  <w:style w:type="character" w:customStyle="1" w:styleId="BlockQuotationChar">
    <w:name w:val="BlockQuotation Char"/>
    <w:link w:val="BlockQuotation"/>
    <w:rsid w:val="00112258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customStyle="1" w:styleId="ChapterLabel">
    <w:name w:val="Chapter Label"/>
    <w:basedOn w:val="a2"/>
    <w:next w:val="a2"/>
    <w:link w:val="ChapterLabelChar"/>
    <w:rsid w:val="00833EF3"/>
    <w:pPr>
      <w:framePr w:h="1814" w:hRule="exact" w:hSpace="181" w:vSpace="181" w:wrap="notBeside" w:vAnchor="page" w:hAnchor="page" w:x="1860" w:y="1202"/>
      <w:shd w:val="solid" w:color="auto" w:fill="auto"/>
      <w:spacing w:after="120" w:line="560" w:lineRule="exact"/>
      <w:ind w:right="7370" w:firstLine="0"/>
      <w:jc w:val="center"/>
    </w:pPr>
    <w:rPr>
      <w:b/>
      <w:color w:val="FFFFFF"/>
      <w:sz w:val="40"/>
    </w:rPr>
  </w:style>
  <w:style w:type="character" w:customStyle="1" w:styleId="ChapterLabelChar">
    <w:name w:val="Chapter Label Char"/>
    <w:link w:val="ChapterLabel"/>
    <w:rsid w:val="00112258"/>
    <w:rPr>
      <w:rFonts w:ascii="Times New Roman" w:eastAsia="Times New Roman" w:hAnsi="Times New Roman" w:cs="Times New Roman"/>
      <w:b/>
      <w:color w:val="FFFFFF"/>
      <w:sz w:val="40"/>
      <w:szCs w:val="24"/>
      <w:shd w:val="solid" w:color="auto" w:fill="auto"/>
      <w:lang w:eastAsia="ru-RU"/>
    </w:rPr>
  </w:style>
  <w:style w:type="paragraph" w:customStyle="1" w:styleId="ChapterNumber">
    <w:name w:val="Chapter Number"/>
    <w:basedOn w:val="a2"/>
    <w:next w:val="a2"/>
    <w:link w:val="ChapterNumberChar"/>
    <w:rsid w:val="00833EF3"/>
    <w:pPr>
      <w:framePr w:h="1814" w:hRule="exact" w:hSpace="181" w:vSpace="181" w:wrap="notBeside" w:vAnchor="page" w:hAnchor="page" w:x="1860" w:y="1202"/>
      <w:shd w:val="solid" w:color="auto" w:fill="auto"/>
      <w:spacing w:after="240" w:line="1000" w:lineRule="exact"/>
      <w:ind w:right="7370" w:firstLine="0"/>
      <w:jc w:val="center"/>
    </w:pPr>
    <w:rPr>
      <w:b/>
      <w:color w:val="FFFFFF"/>
      <w:sz w:val="84"/>
    </w:rPr>
  </w:style>
  <w:style w:type="character" w:customStyle="1" w:styleId="ChapterNumberChar">
    <w:name w:val="Chapter Number Char"/>
    <w:link w:val="ChapterNumber"/>
    <w:rsid w:val="00112258"/>
    <w:rPr>
      <w:rFonts w:ascii="Times New Roman" w:eastAsia="Times New Roman" w:hAnsi="Times New Roman" w:cs="Times New Roman"/>
      <w:b/>
      <w:color w:val="FFFFFF"/>
      <w:sz w:val="84"/>
      <w:szCs w:val="24"/>
      <w:shd w:val="solid" w:color="auto" w:fill="auto"/>
      <w:lang w:eastAsia="ru-RU"/>
    </w:rPr>
  </w:style>
  <w:style w:type="paragraph" w:customStyle="1" w:styleId="Gap">
    <w:name w:val="Gap"/>
    <w:basedOn w:val="a2"/>
    <w:link w:val="GapChar"/>
    <w:rsid w:val="00833EF3"/>
    <w:pPr>
      <w:spacing w:line="240" w:lineRule="auto"/>
    </w:pPr>
    <w:rPr>
      <w:sz w:val="12"/>
    </w:rPr>
  </w:style>
  <w:style w:type="character" w:customStyle="1" w:styleId="GapChar">
    <w:name w:val="Gap Char"/>
    <w:link w:val="Gap"/>
    <w:rsid w:val="00112258"/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customStyle="1" w:styleId="SmallGap">
    <w:name w:val="SmallGap"/>
    <w:basedOn w:val="a2"/>
    <w:link w:val="SmallGapChar"/>
    <w:rsid w:val="00833EF3"/>
    <w:pPr>
      <w:spacing w:line="360" w:lineRule="exact"/>
    </w:pPr>
    <w:rPr>
      <w:sz w:val="4"/>
    </w:rPr>
  </w:style>
  <w:style w:type="character" w:customStyle="1" w:styleId="SmallGapChar">
    <w:name w:val="SmallGap Char"/>
    <w:link w:val="SmallGap"/>
    <w:rsid w:val="00112258"/>
    <w:rPr>
      <w:rFonts w:ascii="Times New Roman" w:eastAsia="Times New Roman" w:hAnsi="Times New Roman" w:cs="Times New Roman"/>
      <w:sz w:val="4"/>
      <w:szCs w:val="24"/>
      <w:lang w:eastAsia="ru-RU"/>
    </w:rPr>
  </w:style>
  <w:style w:type="paragraph" w:styleId="45">
    <w:name w:val="toc 4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098" w:right="850" w:hanging="737"/>
      <w:jc w:val="left"/>
    </w:pPr>
  </w:style>
  <w:style w:type="paragraph" w:styleId="55">
    <w:name w:val="toc 5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324" w:right="850" w:hanging="964"/>
      <w:jc w:val="left"/>
    </w:pPr>
  </w:style>
  <w:style w:type="paragraph" w:styleId="62">
    <w:name w:val="toc 6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494" w:right="850" w:hanging="1134"/>
      <w:jc w:val="left"/>
    </w:pPr>
  </w:style>
  <w:style w:type="paragraph" w:styleId="72">
    <w:name w:val="toc 7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665" w:right="850" w:hanging="1304"/>
      <w:jc w:val="left"/>
    </w:pPr>
  </w:style>
  <w:style w:type="paragraph" w:styleId="82">
    <w:name w:val="toc 8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835" w:right="850" w:hanging="1474"/>
      <w:jc w:val="left"/>
    </w:pPr>
  </w:style>
  <w:style w:type="paragraph" w:styleId="92">
    <w:name w:val="toc 9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3005" w:right="850" w:hanging="1644"/>
      <w:jc w:val="left"/>
    </w:pPr>
  </w:style>
  <w:style w:type="paragraph" w:styleId="a0">
    <w:name w:val="List"/>
    <w:basedOn w:val="a2"/>
    <w:rsid w:val="00833EF3"/>
    <w:pPr>
      <w:numPr>
        <w:numId w:val="3"/>
      </w:numPr>
      <w:tabs>
        <w:tab w:val="clear" w:pos="1417"/>
      </w:tabs>
      <w:ind w:firstLine="0"/>
    </w:pPr>
  </w:style>
  <w:style w:type="numbering" w:customStyle="1" w:styleId="zlList">
    <w:name w:val="zl_List"/>
    <w:basedOn w:val="a5"/>
    <w:rsid w:val="00833EF3"/>
    <w:pPr>
      <w:numPr>
        <w:numId w:val="3"/>
      </w:numPr>
    </w:pPr>
  </w:style>
  <w:style w:type="paragraph" w:styleId="21">
    <w:name w:val="List 2"/>
    <w:basedOn w:val="a0"/>
    <w:rsid w:val="00833EF3"/>
    <w:pPr>
      <w:numPr>
        <w:numId w:val="4"/>
      </w:numPr>
      <w:tabs>
        <w:tab w:val="clear" w:pos="1701"/>
      </w:tabs>
      <w:ind w:left="1417" w:firstLine="0"/>
    </w:pPr>
  </w:style>
  <w:style w:type="numbering" w:customStyle="1" w:styleId="zlList2">
    <w:name w:val="zl_List2"/>
    <w:basedOn w:val="a5"/>
    <w:rsid w:val="00833EF3"/>
    <w:pPr>
      <w:numPr>
        <w:numId w:val="4"/>
      </w:numPr>
    </w:pPr>
  </w:style>
  <w:style w:type="paragraph" w:styleId="31">
    <w:name w:val="List 3"/>
    <w:basedOn w:val="a0"/>
    <w:rsid w:val="00833EF3"/>
    <w:pPr>
      <w:numPr>
        <w:numId w:val="5"/>
      </w:numPr>
      <w:tabs>
        <w:tab w:val="clear" w:pos="1984"/>
      </w:tabs>
      <w:ind w:left="1417" w:firstLine="0"/>
    </w:pPr>
  </w:style>
  <w:style w:type="numbering" w:customStyle="1" w:styleId="zlList3">
    <w:name w:val="zl_List3"/>
    <w:basedOn w:val="a5"/>
    <w:rsid w:val="00833EF3"/>
    <w:pPr>
      <w:numPr>
        <w:numId w:val="5"/>
      </w:numPr>
    </w:pPr>
  </w:style>
  <w:style w:type="paragraph" w:styleId="40">
    <w:name w:val="List 4"/>
    <w:basedOn w:val="a0"/>
    <w:rsid w:val="00833EF3"/>
    <w:pPr>
      <w:numPr>
        <w:numId w:val="6"/>
      </w:numPr>
      <w:tabs>
        <w:tab w:val="clear" w:pos="2268"/>
      </w:tabs>
      <w:ind w:left="1417" w:firstLine="0"/>
    </w:pPr>
  </w:style>
  <w:style w:type="numbering" w:customStyle="1" w:styleId="zlList4">
    <w:name w:val="zl_List4"/>
    <w:basedOn w:val="a5"/>
    <w:rsid w:val="00833EF3"/>
    <w:pPr>
      <w:numPr>
        <w:numId w:val="6"/>
      </w:numPr>
    </w:pPr>
  </w:style>
  <w:style w:type="paragraph" w:styleId="5">
    <w:name w:val="List 5"/>
    <w:basedOn w:val="a0"/>
    <w:rsid w:val="00833EF3"/>
    <w:pPr>
      <w:numPr>
        <w:numId w:val="7"/>
      </w:numPr>
      <w:tabs>
        <w:tab w:val="clear" w:pos="2551"/>
      </w:tabs>
      <w:ind w:left="1417" w:firstLine="0"/>
    </w:pPr>
  </w:style>
  <w:style w:type="numbering" w:customStyle="1" w:styleId="zlList5">
    <w:name w:val="zl_List5"/>
    <w:basedOn w:val="a5"/>
    <w:rsid w:val="00833EF3"/>
    <w:pPr>
      <w:numPr>
        <w:numId w:val="7"/>
      </w:numPr>
    </w:pPr>
  </w:style>
  <w:style w:type="paragraph" w:styleId="a">
    <w:name w:val="List Number"/>
    <w:basedOn w:val="a0"/>
    <w:rsid w:val="00833EF3"/>
    <w:pPr>
      <w:numPr>
        <w:numId w:val="8"/>
      </w:numPr>
      <w:tabs>
        <w:tab w:val="clear" w:pos="1134"/>
      </w:tabs>
    </w:pPr>
  </w:style>
  <w:style w:type="numbering" w:customStyle="1" w:styleId="zlListNumber">
    <w:name w:val="zl_ListNumber"/>
    <w:basedOn w:val="a5"/>
    <w:rsid w:val="00833EF3"/>
    <w:pPr>
      <w:numPr>
        <w:numId w:val="8"/>
      </w:numPr>
    </w:pPr>
  </w:style>
  <w:style w:type="paragraph" w:styleId="22">
    <w:name w:val="List Number 2"/>
    <w:basedOn w:val="a0"/>
    <w:rsid w:val="00833EF3"/>
    <w:pPr>
      <w:numPr>
        <w:numId w:val="9"/>
      </w:numPr>
    </w:pPr>
  </w:style>
  <w:style w:type="numbering" w:customStyle="1" w:styleId="zlListNumber2">
    <w:name w:val="zl_ListNumber2"/>
    <w:basedOn w:val="a5"/>
    <w:rsid w:val="00833EF3"/>
    <w:pPr>
      <w:numPr>
        <w:numId w:val="9"/>
      </w:numPr>
    </w:pPr>
  </w:style>
  <w:style w:type="paragraph" w:styleId="32">
    <w:name w:val="List Number 3"/>
    <w:basedOn w:val="a0"/>
    <w:rsid w:val="00833EF3"/>
    <w:pPr>
      <w:numPr>
        <w:numId w:val="10"/>
      </w:numPr>
    </w:pPr>
  </w:style>
  <w:style w:type="numbering" w:customStyle="1" w:styleId="zlListNumber3">
    <w:name w:val="zl_ListNumber3"/>
    <w:basedOn w:val="a5"/>
    <w:rsid w:val="00833EF3"/>
    <w:pPr>
      <w:numPr>
        <w:numId w:val="10"/>
      </w:numPr>
    </w:pPr>
  </w:style>
  <w:style w:type="paragraph" w:styleId="42">
    <w:name w:val="List Number 4"/>
    <w:basedOn w:val="a0"/>
    <w:rsid w:val="00833EF3"/>
    <w:pPr>
      <w:numPr>
        <w:numId w:val="11"/>
      </w:numPr>
    </w:pPr>
  </w:style>
  <w:style w:type="numbering" w:customStyle="1" w:styleId="zlListNumber4">
    <w:name w:val="zl_ListNumber4"/>
    <w:basedOn w:val="a5"/>
    <w:rsid w:val="00833EF3"/>
    <w:pPr>
      <w:numPr>
        <w:numId w:val="11"/>
      </w:numPr>
    </w:pPr>
  </w:style>
  <w:style w:type="paragraph" w:styleId="52">
    <w:name w:val="List Number 5"/>
    <w:basedOn w:val="a0"/>
    <w:rsid w:val="00833EF3"/>
    <w:pPr>
      <w:numPr>
        <w:numId w:val="12"/>
      </w:numPr>
    </w:pPr>
  </w:style>
  <w:style w:type="numbering" w:customStyle="1" w:styleId="zlListNumber5">
    <w:name w:val="zl_ListNumber5"/>
    <w:basedOn w:val="a5"/>
    <w:rsid w:val="00833EF3"/>
    <w:pPr>
      <w:numPr>
        <w:numId w:val="12"/>
      </w:numPr>
    </w:pPr>
  </w:style>
  <w:style w:type="paragraph" w:customStyle="1" w:styleId="ListNumber6">
    <w:name w:val="List Number 6"/>
    <w:basedOn w:val="a0"/>
    <w:link w:val="ListNumber6Char"/>
    <w:rsid w:val="00833EF3"/>
    <w:pPr>
      <w:numPr>
        <w:numId w:val="13"/>
      </w:numPr>
    </w:pPr>
  </w:style>
  <w:style w:type="character" w:customStyle="1" w:styleId="ListNumber6Char">
    <w:name w:val="List Number 6 Char"/>
    <w:link w:val="ListNumber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ber6">
    <w:name w:val="zl_ListNumber6"/>
    <w:basedOn w:val="a5"/>
    <w:rsid w:val="00833EF3"/>
    <w:pPr>
      <w:numPr>
        <w:numId w:val="13"/>
      </w:numPr>
    </w:pPr>
  </w:style>
  <w:style w:type="paragraph" w:customStyle="1" w:styleId="ListNumEngCap">
    <w:name w:val="ListNumEngCap"/>
    <w:basedOn w:val="a0"/>
    <w:link w:val="ListNumEngCapChar"/>
    <w:rsid w:val="00833EF3"/>
    <w:pPr>
      <w:numPr>
        <w:numId w:val="14"/>
      </w:numPr>
    </w:pPr>
  </w:style>
  <w:style w:type="character" w:customStyle="1" w:styleId="ListNumEngCapChar">
    <w:name w:val="ListNumEngCap Char"/>
    <w:link w:val="ListNumEng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">
    <w:name w:val="zl_ListNumEngCap"/>
    <w:basedOn w:val="a5"/>
    <w:rsid w:val="00833EF3"/>
    <w:pPr>
      <w:numPr>
        <w:numId w:val="14"/>
      </w:numPr>
    </w:pPr>
  </w:style>
  <w:style w:type="paragraph" w:customStyle="1" w:styleId="ListNumEngCap2">
    <w:name w:val="ListNumEngCap 2"/>
    <w:basedOn w:val="a0"/>
    <w:link w:val="ListNumEngCap2Char"/>
    <w:rsid w:val="00833EF3"/>
    <w:pPr>
      <w:numPr>
        <w:numId w:val="15"/>
      </w:numPr>
    </w:pPr>
  </w:style>
  <w:style w:type="character" w:customStyle="1" w:styleId="ListNumEngCap2Char">
    <w:name w:val="ListNumEngCap 2 Char"/>
    <w:link w:val="ListNumEng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2">
    <w:name w:val="zl_ListNumEngCap2"/>
    <w:basedOn w:val="a5"/>
    <w:rsid w:val="00833EF3"/>
    <w:pPr>
      <w:numPr>
        <w:numId w:val="15"/>
      </w:numPr>
    </w:pPr>
  </w:style>
  <w:style w:type="paragraph" w:customStyle="1" w:styleId="ListNumEngCap3">
    <w:name w:val="ListNumEngCap 3"/>
    <w:basedOn w:val="a0"/>
    <w:link w:val="ListNumEngCap3Char"/>
    <w:rsid w:val="00833EF3"/>
    <w:pPr>
      <w:numPr>
        <w:numId w:val="16"/>
      </w:numPr>
    </w:pPr>
  </w:style>
  <w:style w:type="character" w:customStyle="1" w:styleId="ListNumEngCap3Char">
    <w:name w:val="ListNumEngCap 3 Char"/>
    <w:link w:val="ListNumEng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3">
    <w:name w:val="zl_ListNumEngCap3"/>
    <w:basedOn w:val="a5"/>
    <w:rsid w:val="00833EF3"/>
    <w:pPr>
      <w:numPr>
        <w:numId w:val="16"/>
      </w:numPr>
    </w:pPr>
  </w:style>
  <w:style w:type="paragraph" w:customStyle="1" w:styleId="ListNumEngCap4">
    <w:name w:val="ListNumEngCap 4"/>
    <w:basedOn w:val="a0"/>
    <w:link w:val="ListNumEngCap4Char"/>
    <w:rsid w:val="00833EF3"/>
    <w:pPr>
      <w:numPr>
        <w:numId w:val="17"/>
      </w:numPr>
    </w:pPr>
  </w:style>
  <w:style w:type="character" w:customStyle="1" w:styleId="ListNumEngCap4Char">
    <w:name w:val="ListNumEngCap 4 Char"/>
    <w:link w:val="ListNumEng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4">
    <w:name w:val="zl_ListNumEngCap4"/>
    <w:basedOn w:val="a5"/>
    <w:rsid w:val="00833EF3"/>
    <w:pPr>
      <w:numPr>
        <w:numId w:val="17"/>
      </w:numPr>
    </w:pPr>
  </w:style>
  <w:style w:type="paragraph" w:customStyle="1" w:styleId="ListNumEngCap5">
    <w:name w:val="ListNumEngCap 5"/>
    <w:basedOn w:val="a0"/>
    <w:link w:val="ListNumEngCap5Char"/>
    <w:rsid w:val="00833EF3"/>
    <w:pPr>
      <w:numPr>
        <w:numId w:val="18"/>
      </w:numPr>
    </w:pPr>
  </w:style>
  <w:style w:type="character" w:customStyle="1" w:styleId="ListNumEngCap5Char">
    <w:name w:val="ListNumEngCap 5 Char"/>
    <w:link w:val="ListNumEng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5">
    <w:name w:val="zl_ListNumEngCap5"/>
    <w:basedOn w:val="a5"/>
    <w:rsid w:val="00833EF3"/>
    <w:pPr>
      <w:numPr>
        <w:numId w:val="18"/>
      </w:numPr>
    </w:pPr>
  </w:style>
  <w:style w:type="paragraph" w:customStyle="1" w:styleId="ListNumEngCap6">
    <w:name w:val="ListNumEngCap 6"/>
    <w:basedOn w:val="a0"/>
    <w:link w:val="ListNumEngCap6Char"/>
    <w:rsid w:val="00833EF3"/>
    <w:pPr>
      <w:numPr>
        <w:numId w:val="19"/>
      </w:numPr>
    </w:pPr>
  </w:style>
  <w:style w:type="character" w:customStyle="1" w:styleId="ListNumEngCap6Char">
    <w:name w:val="ListNumEngCap 6 Char"/>
    <w:link w:val="ListNumEng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6">
    <w:name w:val="zl_ListNumEngCap6"/>
    <w:basedOn w:val="a5"/>
    <w:rsid w:val="00833EF3"/>
    <w:pPr>
      <w:numPr>
        <w:numId w:val="19"/>
      </w:numPr>
    </w:pPr>
  </w:style>
  <w:style w:type="paragraph" w:customStyle="1" w:styleId="ListNumEngSmall">
    <w:name w:val="ListNumEngSmall"/>
    <w:basedOn w:val="a0"/>
    <w:link w:val="ListNumEngSmallChar"/>
    <w:rsid w:val="00833EF3"/>
    <w:pPr>
      <w:numPr>
        <w:numId w:val="20"/>
      </w:numPr>
    </w:pPr>
  </w:style>
  <w:style w:type="character" w:customStyle="1" w:styleId="ListNumEngSmallChar">
    <w:name w:val="ListNumEngSmall Char"/>
    <w:link w:val="ListNumEng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">
    <w:name w:val="zl_ListNumEngSmall"/>
    <w:basedOn w:val="a5"/>
    <w:rsid w:val="00833EF3"/>
    <w:pPr>
      <w:numPr>
        <w:numId w:val="20"/>
      </w:numPr>
    </w:pPr>
  </w:style>
  <w:style w:type="paragraph" w:customStyle="1" w:styleId="ListNumEngSmall2">
    <w:name w:val="ListNumEngSmall 2"/>
    <w:basedOn w:val="a0"/>
    <w:link w:val="ListNumEngSmall2Char"/>
    <w:rsid w:val="00833EF3"/>
    <w:pPr>
      <w:numPr>
        <w:numId w:val="21"/>
      </w:numPr>
    </w:pPr>
  </w:style>
  <w:style w:type="character" w:customStyle="1" w:styleId="ListNumEngSmall2Char">
    <w:name w:val="ListNumEngSmall 2 Char"/>
    <w:link w:val="ListNumEng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2">
    <w:name w:val="zl_ListNumEngSmall2"/>
    <w:basedOn w:val="a5"/>
    <w:rsid w:val="00833EF3"/>
    <w:pPr>
      <w:numPr>
        <w:numId w:val="21"/>
      </w:numPr>
    </w:pPr>
  </w:style>
  <w:style w:type="paragraph" w:customStyle="1" w:styleId="ListNumEngSmall3">
    <w:name w:val="ListNumEngSmall 3"/>
    <w:basedOn w:val="a0"/>
    <w:link w:val="ListNumEngSmall3Char"/>
    <w:rsid w:val="00833EF3"/>
    <w:pPr>
      <w:numPr>
        <w:numId w:val="22"/>
      </w:numPr>
    </w:pPr>
  </w:style>
  <w:style w:type="character" w:customStyle="1" w:styleId="ListNumEngSmall3Char">
    <w:name w:val="ListNumEngSmall 3 Char"/>
    <w:link w:val="ListNumEng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3">
    <w:name w:val="zl_ListNumEngSmall3"/>
    <w:basedOn w:val="a5"/>
    <w:rsid w:val="00833EF3"/>
    <w:pPr>
      <w:numPr>
        <w:numId w:val="22"/>
      </w:numPr>
    </w:pPr>
  </w:style>
  <w:style w:type="paragraph" w:customStyle="1" w:styleId="ListNumEngSmall4">
    <w:name w:val="ListNumEngSmall 4"/>
    <w:basedOn w:val="a0"/>
    <w:link w:val="ListNumEngSmall4Char"/>
    <w:rsid w:val="00833EF3"/>
    <w:pPr>
      <w:numPr>
        <w:numId w:val="23"/>
      </w:numPr>
    </w:pPr>
  </w:style>
  <w:style w:type="character" w:customStyle="1" w:styleId="ListNumEngSmall4Char">
    <w:name w:val="ListNumEngSmall 4 Char"/>
    <w:link w:val="ListNumEng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4">
    <w:name w:val="zl_ListNumEngSmall4"/>
    <w:basedOn w:val="a5"/>
    <w:rsid w:val="00833EF3"/>
    <w:pPr>
      <w:numPr>
        <w:numId w:val="23"/>
      </w:numPr>
    </w:pPr>
  </w:style>
  <w:style w:type="paragraph" w:customStyle="1" w:styleId="ListNumEngSmall5">
    <w:name w:val="ListNumEngSmall 5"/>
    <w:basedOn w:val="a0"/>
    <w:link w:val="ListNumEngSmall5Char"/>
    <w:rsid w:val="00833EF3"/>
    <w:pPr>
      <w:numPr>
        <w:numId w:val="24"/>
      </w:numPr>
    </w:pPr>
  </w:style>
  <w:style w:type="character" w:customStyle="1" w:styleId="ListNumEngSmall5Char">
    <w:name w:val="ListNumEngSmall 5 Char"/>
    <w:link w:val="ListNumEng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5">
    <w:name w:val="zl_ListNumEngSmall5"/>
    <w:basedOn w:val="a5"/>
    <w:rsid w:val="00833EF3"/>
    <w:pPr>
      <w:numPr>
        <w:numId w:val="24"/>
      </w:numPr>
    </w:pPr>
  </w:style>
  <w:style w:type="paragraph" w:customStyle="1" w:styleId="ListNumEngSmall6">
    <w:name w:val="ListNumEngSmall 6"/>
    <w:basedOn w:val="a0"/>
    <w:link w:val="ListNumEngSmall6Char"/>
    <w:rsid w:val="00833EF3"/>
    <w:pPr>
      <w:numPr>
        <w:numId w:val="25"/>
      </w:numPr>
    </w:pPr>
  </w:style>
  <w:style w:type="character" w:customStyle="1" w:styleId="ListNumEngSmall6Char">
    <w:name w:val="ListNumEngSmall 6 Char"/>
    <w:link w:val="ListNumEng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6">
    <w:name w:val="zl_ListNumEngSmall6"/>
    <w:basedOn w:val="a5"/>
    <w:rsid w:val="00833EF3"/>
    <w:pPr>
      <w:numPr>
        <w:numId w:val="25"/>
      </w:numPr>
    </w:pPr>
  </w:style>
  <w:style w:type="paragraph" w:customStyle="1" w:styleId="ListNumRusCap">
    <w:name w:val="ListNumRusCap"/>
    <w:basedOn w:val="a0"/>
    <w:link w:val="ListNumRusCapChar"/>
    <w:rsid w:val="00833EF3"/>
    <w:pPr>
      <w:numPr>
        <w:numId w:val="26"/>
      </w:numPr>
    </w:pPr>
  </w:style>
  <w:style w:type="character" w:customStyle="1" w:styleId="ListNumRusCapChar">
    <w:name w:val="ListNumRusCap Char"/>
    <w:link w:val="ListNumRus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">
    <w:name w:val="zl_ListNumRusCap"/>
    <w:basedOn w:val="a5"/>
    <w:rsid w:val="00833EF3"/>
    <w:pPr>
      <w:numPr>
        <w:numId w:val="26"/>
      </w:numPr>
    </w:pPr>
  </w:style>
  <w:style w:type="paragraph" w:customStyle="1" w:styleId="ListNumRusCap2">
    <w:name w:val="ListNumRusCap 2"/>
    <w:basedOn w:val="a0"/>
    <w:link w:val="ListNumRusCap2Char"/>
    <w:rsid w:val="00833EF3"/>
    <w:pPr>
      <w:numPr>
        <w:numId w:val="27"/>
      </w:numPr>
    </w:pPr>
  </w:style>
  <w:style w:type="character" w:customStyle="1" w:styleId="ListNumRusCap2Char">
    <w:name w:val="ListNumRusCap 2 Char"/>
    <w:link w:val="ListNumRus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2">
    <w:name w:val="zl_ListNumRusCap2"/>
    <w:basedOn w:val="a5"/>
    <w:rsid w:val="00833EF3"/>
    <w:pPr>
      <w:numPr>
        <w:numId w:val="27"/>
      </w:numPr>
    </w:pPr>
  </w:style>
  <w:style w:type="paragraph" w:customStyle="1" w:styleId="ListNumRusCap3">
    <w:name w:val="ListNumRusCap 3"/>
    <w:basedOn w:val="a0"/>
    <w:link w:val="ListNumRusCap3Char"/>
    <w:rsid w:val="00833EF3"/>
    <w:pPr>
      <w:numPr>
        <w:numId w:val="28"/>
      </w:numPr>
    </w:pPr>
  </w:style>
  <w:style w:type="character" w:customStyle="1" w:styleId="ListNumRusCap3Char">
    <w:name w:val="ListNumRusCap 3 Char"/>
    <w:link w:val="ListNumRus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3">
    <w:name w:val="zl_ListNumRusCap3"/>
    <w:basedOn w:val="a5"/>
    <w:rsid w:val="00833EF3"/>
    <w:pPr>
      <w:numPr>
        <w:numId w:val="28"/>
      </w:numPr>
    </w:pPr>
  </w:style>
  <w:style w:type="paragraph" w:customStyle="1" w:styleId="ListNumRusCap4">
    <w:name w:val="ListNumRusCap 4"/>
    <w:basedOn w:val="a0"/>
    <w:link w:val="ListNumRusCap4Char"/>
    <w:rsid w:val="00833EF3"/>
    <w:pPr>
      <w:numPr>
        <w:numId w:val="29"/>
      </w:numPr>
    </w:pPr>
  </w:style>
  <w:style w:type="character" w:customStyle="1" w:styleId="ListNumRusCap4Char">
    <w:name w:val="ListNumRusCap 4 Char"/>
    <w:link w:val="ListNumRus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4">
    <w:name w:val="zl_ListNumRusCap4"/>
    <w:basedOn w:val="a5"/>
    <w:rsid w:val="00833EF3"/>
    <w:pPr>
      <w:numPr>
        <w:numId w:val="29"/>
      </w:numPr>
    </w:pPr>
  </w:style>
  <w:style w:type="paragraph" w:customStyle="1" w:styleId="ListNumRusCap5">
    <w:name w:val="ListNumRusCap 5"/>
    <w:basedOn w:val="a0"/>
    <w:link w:val="ListNumRusCap5Char"/>
    <w:rsid w:val="00833EF3"/>
    <w:pPr>
      <w:numPr>
        <w:numId w:val="30"/>
      </w:numPr>
    </w:pPr>
  </w:style>
  <w:style w:type="character" w:customStyle="1" w:styleId="ListNumRusCap5Char">
    <w:name w:val="ListNumRusCap 5 Char"/>
    <w:link w:val="ListNumRus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5">
    <w:name w:val="zl_ListNumRusCap5"/>
    <w:basedOn w:val="a5"/>
    <w:rsid w:val="00833EF3"/>
    <w:pPr>
      <w:numPr>
        <w:numId w:val="30"/>
      </w:numPr>
    </w:pPr>
  </w:style>
  <w:style w:type="paragraph" w:customStyle="1" w:styleId="ListNumRusCap6">
    <w:name w:val="ListNumRusCap 6"/>
    <w:basedOn w:val="a0"/>
    <w:link w:val="ListNumRusCap6Char"/>
    <w:rsid w:val="00833EF3"/>
    <w:pPr>
      <w:numPr>
        <w:numId w:val="31"/>
      </w:numPr>
    </w:pPr>
  </w:style>
  <w:style w:type="character" w:customStyle="1" w:styleId="ListNumRusCap6Char">
    <w:name w:val="ListNumRusCap 6 Char"/>
    <w:link w:val="ListNumRus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6">
    <w:name w:val="zl_ListNumRusCap6"/>
    <w:basedOn w:val="a5"/>
    <w:rsid w:val="00833EF3"/>
    <w:pPr>
      <w:numPr>
        <w:numId w:val="31"/>
      </w:numPr>
    </w:pPr>
  </w:style>
  <w:style w:type="paragraph" w:customStyle="1" w:styleId="ListNumRusSmall">
    <w:name w:val="ListNumRusSmall"/>
    <w:basedOn w:val="a0"/>
    <w:link w:val="ListNumRusSmallChar"/>
    <w:rsid w:val="00833EF3"/>
    <w:pPr>
      <w:numPr>
        <w:numId w:val="32"/>
      </w:numPr>
    </w:pPr>
  </w:style>
  <w:style w:type="character" w:customStyle="1" w:styleId="ListNumRusSmallChar">
    <w:name w:val="ListNumRusSmall Char"/>
    <w:link w:val="ListNumRus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">
    <w:name w:val="zl_ListNumRusSmall"/>
    <w:basedOn w:val="a5"/>
    <w:rsid w:val="00833EF3"/>
    <w:pPr>
      <w:numPr>
        <w:numId w:val="32"/>
      </w:numPr>
    </w:pPr>
  </w:style>
  <w:style w:type="paragraph" w:customStyle="1" w:styleId="ListNumRusSmall2">
    <w:name w:val="ListNumRusSmall 2"/>
    <w:basedOn w:val="a0"/>
    <w:link w:val="ListNumRusSmall2Char"/>
    <w:rsid w:val="00833EF3"/>
    <w:pPr>
      <w:numPr>
        <w:numId w:val="33"/>
      </w:numPr>
    </w:pPr>
  </w:style>
  <w:style w:type="character" w:customStyle="1" w:styleId="ListNumRusSmall2Char">
    <w:name w:val="ListNumRusSmall 2 Char"/>
    <w:link w:val="ListNumRus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2">
    <w:name w:val="zl_ListNumRusSmall2"/>
    <w:basedOn w:val="a5"/>
    <w:rsid w:val="00833EF3"/>
    <w:pPr>
      <w:numPr>
        <w:numId w:val="33"/>
      </w:numPr>
    </w:pPr>
  </w:style>
  <w:style w:type="paragraph" w:customStyle="1" w:styleId="ListNumRusSmall3">
    <w:name w:val="ListNumRusSmall 3"/>
    <w:basedOn w:val="a0"/>
    <w:link w:val="ListNumRusSmall3Char"/>
    <w:rsid w:val="00833EF3"/>
    <w:pPr>
      <w:numPr>
        <w:numId w:val="34"/>
      </w:numPr>
    </w:pPr>
  </w:style>
  <w:style w:type="character" w:customStyle="1" w:styleId="ListNumRusSmall3Char">
    <w:name w:val="ListNumRusSmall 3 Char"/>
    <w:link w:val="ListNumRus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3">
    <w:name w:val="zl_ListNumRusSmall3"/>
    <w:basedOn w:val="a5"/>
    <w:rsid w:val="00833EF3"/>
    <w:pPr>
      <w:numPr>
        <w:numId w:val="34"/>
      </w:numPr>
    </w:pPr>
  </w:style>
  <w:style w:type="paragraph" w:customStyle="1" w:styleId="ListNumRusSmall4">
    <w:name w:val="ListNumRusSmall 4"/>
    <w:basedOn w:val="a0"/>
    <w:link w:val="ListNumRusSmall4Char"/>
    <w:rsid w:val="00833EF3"/>
    <w:pPr>
      <w:numPr>
        <w:numId w:val="35"/>
      </w:numPr>
    </w:pPr>
  </w:style>
  <w:style w:type="character" w:customStyle="1" w:styleId="ListNumRusSmall4Char">
    <w:name w:val="ListNumRusSmall 4 Char"/>
    <w:link w:val="ListNumRus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4">
    <w:name w:val="zl_ListNumRusSmall4"/>
    <w:basedOn w:val="a5"/>
    <w:rsid w:val="00833EF3"/>
    <w:pPr>
      <w:numPr>
        <w:numId w:val="35"/>
      </w:numPr>
    </w:pPr>
  </w:style>
  <w:style w:type="paragraph" w:customStyle="1" w:styleId="ListNumRusSmall5">
    <w:name w:val="ListNumRusSmall 5"/>
    <w:basedOn w:val="a0"/>
    <w:link w:val="ListNumRusSmall5Char"/>
    <w:rsid w:val="00833EF3"/>
    <w:pPr>
      <w:numPr>
        <w:numId w:val="36"/>
      </w:numPr>
    </w:pPr>
  </w:style>
  <w:style w:type="character" w:customStyle="1" w:styleId="ListNumRusSmall5Char">
    <w:name w:val="ListNumRusSmall 5 Char"/>
    <w:link w:val="ListNumRus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5">
    <w:name w:val="zl_ListNumRusSmall5"/>
    <w:basedOn w:val="a5"/>
    <w:rsid w:val="00833EF3"/>
    <w:pPr>
      <w:numPr>
        <w:numId w:val="36"/>
      </w:numPr>
    </w:pPr>
  </w:style>
  <w:style w:type="paragraph" w:customStyle="1" w:styleId="ListNumRusSmall6">
    <w:name w:val="ListNumRusSmall 6"/>
    <w:basedOn w:val="a0"/>
    <w:link w:val="ListNumRusSmall6Char"/>
    <w:rsid w:val="00833EF3"/>
    <w:pPr>
      <w:numPr>
        <w:numId w:val="37"/>
      </w:numPr>
    </w:pPr>
  </w:style>
  <w:style w:type="character" w:customStyle="1" w:styleId="ListNumRusSmall6Char">
    <w:name w:val="ListNumRusSmall 6 Char"/>
    <w:link w:val="ListNumRus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6">
    <w:name w:val="zl_ListNumRusSmall6"/>
    <w:basedOn w:val="a5"/>
    <w:rsid w:val="00833EF3"/>
    <w:pPr>
      <w:numPr>
        <w:numId w:val="37"/>
      </w:numPr>
    </w:pPr>
  </w:style>
  <w:style w:type="paragraph" w:customStyle="1" w:styleId="ListOutNum">
    <w:name w:val="ListOutNum"/>
    <w:basedOn w:val="a0"/>
    <w:link w:val="ListOutNumChar"/>
    <w:rsid w:val="00833EF3"/>
    <w:pPr>
      <w:numPr>
        <w:numId w:val="38"/>
      </w:numPr>
    </w:pPr>
  </w:style>
  <w:style w:type="character" w:customStyle="1" w:styleId="ListOutNumChar">
    <w:name w:val="ListOutNum Char"/>
    <w:link w:val="ListOu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">
    <w:name w:val="zl_ListOutNum"/>
    <w:basedOn w:val="a5"/>
    <w:rsid w:val="00833EF3"/>
    <w:pPr>
      <w:numPr>
        <w:numId w:val="38"/>
      </w:numPr>
    </w:pPr>
  </w:style>
  <w:style w:type="paragraph" w:customStyle="1" w:styleId="ListOutNum2">
    <w:name w:val="ListOutNum 2"/>
    <w:basedOn w:val="a0"/>
    <w:link w:val="ListOutNum2Char"/>
    <w:rsid w:val="00833EF3"/>
    <w:pPr>
      <w:numPr>
        <w:ilvl w:val="1"/>
        <w:numId w:val="38"/>
      </w:numPr>
    </w:pPr>
  </w:style>
  <w:style w:type="character" w:customStyle="1" w:styleId="ListOutNum2Char">
    <w:name w:val="ListOutNum 2 Char"/>
    <w:link w:val="ListOu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3">
    <w:name w:val="ListOutNum 3"/>
    <w:basedOn w:val="a0"/>
    <w:link w:val="ListOutNum3Char"/>
    <w:rsid w:val="00833EF3"/>
    <w:pPr>
      <w:numPr>
        <w:ilvl w:val="2"/>
        <w:numId w:val="38"/>
      </w:numPr>
    </w:pPr>
  </w:style>
  <w:style w:type="character" w:customStyle="1" w:styleId="ListOutNum3Char">
    <w:name w:val="ListOutNum 3 Char"/>
    <w:link w:val="ListOu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4">
    <w:name w:val="ListOutNum 4"/>
    <w:basedOn w:val="a0"/>
    <w:link w:val="ListOutNum4Char"/>
    <w:rsid w:val="00833EF3"/>
    <w:pPr>
      <w:numPr>
        <w:ilvl w:val="3"/>
        <w:numId w:val="38"/>
      </w:numPr>
    </w:pPr>
  </w:style>
  <w:style w:type="character" w:customStyle="1" w:styleId="ListOutNum4Char">
    <w:name w:val="ListOutNum 4 Char"/>
    <w:link w:val="ListOu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5">
    <w:name w:val="ListOutNum 5"/>
    <w:basedOn w:val="a0"/>
    <w:link w:val="ListOutNum5Char"/>
    <w:rsid w:val="00833EF3"/>
    <w:pPr>
      <w:numPr>
        <w:ilvl w:val="4"/>
        <w:numId w:val="38"/>
      </w:numPr>
    </w:pPr>
  </w:style>
  <w:style w:type="character" w:customStyle="1" w:styleId="ListOutNum5Char">
    <w:name w:val="ListOutNum 5 Char"/>
    <w:link w:val="ListOu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6">
    <w:name w:val="ListOutNum 6"/>
    <w:basedOn w:val="a0"/>
    <w:link w:val="ListOutNum6Char"/>
    <w:rsid w:val="00833EF3"/>
    <w:pPr>
      <w:numPr>
        <w:ilvl w:val="5"/>
        <w:numId w:val="38"/>
      </w:numPr>
    </w:pPr>
  </w:style>
  <w:style w:type="character" w:customStyle="1" w:styleId="ListOutNum6Char">
    <w:name w:val="ListOutNum 6 Char"/>
    <w:link w:val="ListOu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">
    <w:name w:val="ListOutNumBW"/>
    <w:basedOn w:val="a0"/>
    <w:link w:val="ListOutNumBWChar"/>
    <w:rsid w:val="00833EF3"/>
    <w:pPr>
      <w:numPr>
        <w:numId w:val="39"/>
      </w:numPr>
    </w:pPr>
  </w:style>
  <w:style w:type="character" w:customStyle="1" w:styleId="ListOutNumBWChar">
    <w:name w:val="ListOutNumBW Char"/>
    <w:link w:val="ListOutNumBW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BW">
    <w:name w:val="zl_ListOutNumBW"/>
    <w:basedOn w:val="a5"/>
    <w:rsid w:val="00833EF3"/>
    <w:pPr>
      <w:numPr>
        <w:numId w:val="39"/>
      </w:numPr>
    </w:pPr>
  </w:style>
  <w:style w:type="paragraph" w:customStyle="1" w:styleId="ListOutNumBW2">
    <w:name w:val="ListOutNumBW 2"/>
    <w:basedOn w:val="a0"/>
    <w:link w:val="ListOutNumBW2Char"/>
    <w:rsid w:val="00833EF3"/>
    <w:pPr>
      <w:numPr>
        <w:ilvl w:val="1"/>
        <w:numId w:val="39"/>
      </w:numPr>
    </w:pPr>
  </w:style>
  <w:style w:type="character" w:customStyle="1" w:styleId="ListOutNumBW2Char">
    <w:name w:val="ListOutNumBW 2 Char"/>
    <w:link w:val="ListOutNumBW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3">
    <w:name w:val="ListOutNumBW 3"/>
    <w:basedOn w:val="a0"/>
    <w:link w:val="ListOutNumBW3Char"/>
    <w:rsid w:val="00833EF3"/>
    <w:pPr>
      <w:numPr>
        <w:ilvl w:val="2"/>
        <w:numId w:val="39"/>
      </w:numPr>
    </w:pPr>
  </w:style>
  <w:style w:type="character" w:customStyle="1" w:styleId="ListOutNumBW3Char">
    <w:name w:val="ListOutNumBW 3 Char"/>
    <w:link w:val="ListOutNumBW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4">
    <w:name w:val="ListOutNumBW 4"/>
    <w:basedOn w:val="a0"/>
    <w:link w:val="ListOutNumBW4Char"/>
    <w:rsid w:val="00833EF3"/>
    <w:pPr>
      <w:numPr>
        <w:ilvl w:val="3"/>
        <w:numId w:val="39"/>
      </w:numPr>
    </w:pPr>
  </w:style>
  <w:style w:type="character" w:customStyle="1" w:styleId="ListOutNumBW4Char">
    <w:name w:val="ListOutNumBW 4 Char"/>
    <w:link w:val="ListOutNumBW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5">
    <w:name w:val="ListOutNumBW 5"/>
    <w:basedOn w:val="a0"/>
    <w:link w:val="ListOutNumBW5Char"/>
    <w:rsid w:val="00833EF3"/>
    <w:pPr>
      <w:numPr>
        <w:ilvl w:val="4"/>
        <w:numId w:val="39"/>
      </w:numPr>
    </w:pPr>
  </w:style>
  <w:style w:type="character" w:customStyle="1" w:styleId="ListOutNumBW5Char">
    <w:name w:val="ListOutNumBW 5 Char"/>
    <w:link w:val="ListOutNumBW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6">
    <w:name w:val="ListOutNumBW 6"/>
    <w:basedOn w:val="a0"/>
    <w:link w:val="ListOutNumBW6Char"/>
    <w:rsid w:val="00833EF3"/>
    <w:pPr>
      <w:numPr>
        <w:ilvl w:val="5"/>
        <w:numId w:val="39"/>
      </w:numPr>
    </w:pPr>
  </w:style>
  <w:style w:type="character" w:customStyle="1" w:styleId="ListOutNumBW6Char">
    <w:name w:val="ListOutNumBW 6 Char"/>
    <w:link w:val="ListOutNumBW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">
    <w:name w:val="ListNumStep"/>
    <w:basedOn w:val="a0"/>
    <w:link w:val="ListNumStepChar"/>
    <w:rsid w:val="00833EF3"/>
    <w:pPr>
      <w:numPr>
        <w:numId w:val="40"/>
      </w:numPr>
    </w:pPr>
  </w:style>
  <w:style w:type="character" w:customStyle="1" w:styleId="ListNumStepChar">
    <w:name w:val="ListNumStep Char"/>
    <w:link w:val="ListNumSte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Step">
    <w:name w:val="zl_ListNumStep"/>
    <w:basedOn w:val="a5"/>
    <w:rsid w:val="00833EF3"/>
    <w:pPr>
      <w:numPr>
        <w:numId w:val="40"/>
      </w:numPr>
    </w:pPr>
  </w:style>
  <w:style w:type="paragraph" w:customStyle="1" w:styleId="ListNumStep2">
    <w:name w:val="ListNumStep 2"/>
    <w:basedOn w:val="a0"/>
    <w:link w:val="ListNumStep2Char"/>
    <w:rsid w:val="00833EF3"/>
    <w:pPr>
      <w:numPr>
        <w:ilvl w:val="1"/>
        <w:numId w:val="40"/>
      </w:numPr>
    </w:pPr>
  </w:style>
  <w:style w:type="character" w:customStyle="1" w:styleId="ListNumStep2Char">
    <w:name w:val="ListNumStep 2 Char"/>
    <w:link w:val="ListNumSte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3">
    <w:name w:val="ListNumStep 3"/>
    <w:basedOn w:val="a0"/>
    <w:link w:val="ListNumStep3Char"/>
    <w:rsid w:val="00833EF3"/>
    <w:pPr>
      <w:numPr>
        <w:ilvl w:val="2"/>
        <w:numId w:val="40"/>
      </w:numPr>
    </w:pPr>
  </w:style>
  <w:style w:type="character" w:customStyle="1" w:styleId="ListNumStep3Char">
    <w:name w:val="ListNumStep 3 Char"/>
    <w:link w:val="ListNumSte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4">
    <w:name w:val="ListNumStep 4"/>
    <w:basedOn w:val="a0"/>
    <w:link w:val="ListNumStep4Char"/>
    <w:rsid w:val="00833EF3"/>
    <w:pPr>
      <w:numPr>
        <w:ilvl w:val="3"/>
        <w:numId w:val="40"/>
      </w:numPr>
    </w:pPr>
  </w:style>
  <w:style w:type="character" w:customStyle="1" w:styleId="ListNumStep4Char">
    <w:name w:val="ListNumStep 4 Char"/>
    <w:link w:val="ListNumSte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5">
    <w:name w:val="ListNumStep 5"/>
    <w:basedOn w:val="a0"/>
    <w:link w:val="ListNumStep5Char"/>
    <w:rsid w:val="00833EF3"/>
    <w:pPr>
      <w:numPr>
        <w:ilvl w:val="4"/>
        <w:numId w:val="40"/>
      </w:numPr>
    </w:pPr>
  </w:style>
  <w:style w:type="character" w:customStyle="1" w:styleId="ListNumStep5Char">
    <w:name w:val="ListNumStep 5 Char"/>
    <w:link w:val="ListNumSte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6">
    <w:name w:val="ListNumStep 6"/>
    <w:basedOn w:val="a0"/>
    <w:link w:val="ListNumStep6Char"/>
    <w:rsid w:val="00833EF3"/>
    <w:pPr>
      <w:numPr>
        <w:ilvl w:val="5"/>
        <w:numId w:val="40"/>
      </w:numPr>
    </w:pPr>
  </w:style>
  <w:style w:type="character" w:customStyle="1" w:styleId="ListNumStep6Char">
    <w:name w:val="ListNumStep 6 Char"/>
    <w:link w:val="ListNumSte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1">
    <w:name w:val="List Bullet"/>
    <w:basedOn w:val="a0"/>
    <w:rsid w:val="00833EF3"/>
    <w:pPr>
      <w:numPr>
        <w:numId w:val="41"/>
      </w:numPr>
    </w:pPr>
  </w:style>
  <w:style w:type="numbering" w:customStyle="1" w:styleId="zlListBullet">
    <w:name w:val="zl_ListBullet"/>
    <w:basedOn w:val="a5"/>
    <w:rsid w:val="00833EF3"/>
    <w:pPr>
      <w:numPr>
        <w:numId w:val="41"/>
      </w:numPr>
    </w:pPr>
  </w:style>
  <w:style w:type="paragraph" w:styleId="2">
    <w:name w:val="List Bullet 2"/>
    <w:basedOn w:val="a0"/>
    <w:rsid w:val="00833EF3"/>
    <w:pPr>
      <w:numPr>
        <w:numId w:val="42"/>
      </w:numPr>
    </w:pPr>
  </w:style>
  <w:style w:type="numbering" w:customStyle="1" w:styleId="zlListBullet2">
    <w:name w:val="zl_ListBullet2"/>
    <w:basedOn w:val="a5"/>
    <w:rsid w:val="00833EF3"/>
    <w:pPr>
      <w:numPr>
        <w:numId w:val="42"/>
      </w:numPr>
    </w:pPr>
  </w:style>
  <w:style w:type="paragraph" w:styleId="30">
    <w:name w:val="List Bullet 3"/>
    <w:basedOn w:val="a0"/>
    <w:rsid w:val="00833EF3"/>
    <w:pPr>
      <w:numPr>
        <w:numId w:val="43"/>
      </w:numPr>
    </w:pPr>
  </w:style>
  <w:style w:type="numbering" w:customStyle="1" w:styleId="zlListBullet3">
    <w:name w:val="zl_ListBullet3"/>
    <w:basedOn w:val="a5"/>
    <w:rsid w:val="00833EF3"/>
    <w:pPr>
      <w:numPr>
        <w:numId w:val="43"/>
      </w:numPr>
    </w:pPr>
  </w:style>
  <w:style w:type="paragraph" w:styleId="41">
    <w:name w:val="List Bullet 4"/>
    <w:basedOn w:val="a0"/>
    <w:rsid w:val="00833EF3"/>
    <w:pPr>
      <w:numPr>
        <w:numId w:val="44"/>
      </w:numPr>
    </w:pPr>
  </w:style>
  <w:style w:type="numbering" w:customStyle="1" w:styleId="zlListBullet4">
    <w:name w:val="zl_ListBullet4"/>
    <w:basedOn w:val="a5"/>
    <w:rsid w:val="00833EF3"/>
    <w:pPr>
      <w:numPr>
        <w:numId w:val="44"/>
      </w:numPr>
    </w:pPr>
  </w:style>
  <w:style w:type="paragraph" w:styleId="51">
    <w:name w:val="List Bullet 5"/>
    <w:basedOn w:val="a0"/>
    <w:rsid w:val="00833EF3"/>
    <w:pPr>
      <w:numPr>
        <w:numId w:val="45"/>
      </w:numPr>
    </w:pPr>
  </w:style>
  <w:style w:type="numbering" w:customStyle="1" w:styleId="zlListBullet5">
    <w:name w:val="zl_ListBullet5"/>
    <w:basedOn w:val="a5"/>
    <w:rsid w:val="00833EF3"/>
    <w:pPr>
      <w:numPr>
        <w:numId w:val="45"/>
      </w:numPr>
    </w:pPr>
  </w:style>
  <w:style w:type="paragraph" w:customStyle="1" w:styleId="ListBullet6">
    <w:name w:val="List Bullet 6"/>
    <w:basedOn w:val="a0"/>
    <w:link w:val="ListBullet6Char"/>
    <w:rsid w:val="00833EF3"/>
    <w:pPr>
      <w:numPr>
        <w:numId w:val="46"/>
      </w:numPr>
    </w:pPr>
  </w:style>
  <w:style w:type="character" w:customStyle="1" w:styleId="ListBullet6Char">
    <w:name w:val="List Bullet 6 Char"/>
    <w:link w:val="ListBulle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Bullet6">
    <w:name w:val="zl_ListBullet6"/>
    <w:basedOn w:val="a5"/>
    <w:rsid w:val="00833EF3"/>
    <w:pPr>
      <w:numPr>
        <w:numId w:val="46"/>
      </w:numPr>
    </w:pPr>
  </w:style>
  <w:style w:type="paragraph" w:customStyle="1" w:styleId="ListAltBullet">
    <w:name w:val="List AltBullet"/>
    <w:basedOn w:val="a0"/>
    <w:link w:val="ListAltBulletChar"/>
    <w:rsid w:val="00833EF3"/>
    <w:pPr>
      <w:numPr>
        <w:numId w:val="47"/>
      </w:numPr>
    </w:pPr>
  </w:style>
  <w:style w:type="character" w:customStyle="1" w:styleId="ListAltBulletChar">
    <w:name w:val="List AltBullet Char"/>
    <w:link w:val="ListAltBulle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">
    <w:name w:val="zl_ListAltBullet"/>
    <w:basedOn w:val="a5"/>
    <w:rsid w:val="00833EF3"/>
    <w:pPr>
      <w:numPr>
        <w:numId w:val="47"/>
      </w:numPr>
    </w:pPr>
  </w:style>
  <w:style w:type="paragraph" w:customStyle="1" w:styleId="ListAltBullet2">
    <w:name w:val="List AltBullet 2"/>
    <w:basedOn w:val="a0"/>
    <w:link w:val="ListAltBullet2Char"/>
    <w:rsid w:val="00833EF3"/>
    <w:pPr>
      <w:numPr>
        <w:numId w:val="48"/>
      </w:numPr>
    </w:pPr>
  </w:style>
  <w:style w:type="character" w:customStyle="1" w:styleId="ListAltBullet2Char">
    <w:name w:val="List AltBullet 2 Char"/>
    <w:link w:val="ListAltBullet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2">
    <w:name w:val="zl_ListAltBullet2"/>
    <w:basedOn w:val="a5"/>
    <w:rsid w:val="00833EF3"/>
    <w:pPr>
      <w:numPr>
        <w:numId w:val="48"/>
      </w:numPr>
    </w:pPr>
  </w:style>
  <w:style w:type="paragraph" w:customStyle="1" w:styleId="ListAltBullet3">
    <w:name w:val="List AltBullet 3"/>
    <w:basedOn w:val="a0"/>
    <w:link w:val="ListAltBullet3Char"/>
    <w:rsid w:val="00833EF3"/>
    <w:pPr>
      <w:numPr>
        <w:numId w:val="49"/>
      </w:numPr>
    </w:pPr>
  </w:style>
  <w:style w:type="character" w:customStyle="1" w:styleId="ListAltBullet3Char">
    <w:name w:val="List AltBullet 3 Char"/>
    <w:link w:val="ListAltBullet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3">
    <w:name w:val="zl_ListAltBullet3"/>
    <w:basedOn w:val="a5"/>
    <w:rsid w:val="00833EF3"/>
    <w:pPr>
      <w:numPr>
        <w:numId w:val="49"/>
      </w:numPr>
    </w:pPr>
  </w:style>
  <w:style w:type="paragraph" w:customStyle="1" w:styleId="ListAltBullet4">
    <w:name w:val="List AltBullet 4"/>
    <w:basedOn w:val="a0"/>
    <w:link w:val="ListAltBullet4Char"/>
    <w:rsid w:val="00833EF3"/>
    <w:pPr>
      <w:numPr>
        <w:numId w:val="50"/>
      </w:numPr>
    </w:pPr>
  </w:style>
  <w:style w:type="character" w:customStyle="1" w:styleId="ListAltBullet4Char">
    <w:name w:val="List AltBullet 4 Char"/>
    <w:link w:val="ListAltBullet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4">
    <w:name w:val="zl_ListAltBullet4"/>
    <w:basedOn w:val="a5"/>
    <w:rsid w:val="00833EF3"/>
    <w:pPr>
      <w:numPr>
        <w:numId w:val="50"/>
      </w:numPr>
    </w:pPr>
  </w:style>
  <w:style w:type="paragraph" w:customStyle="1" w:styleId="ListAltBullet5">
    <w:name w:val="List AltBullet 5"/>
    <w:basedOn w:val="a0"/>
    <w:link w:val="ListAltBullet5Char"/>
    <w:rsid w:val="00833EF3"/>
    <w:pPr>
      <w:numPr>
        <w:numId w:val="51"/>
      </w:numPr>
    </w:pPr>
  </w:style>
  <w:style w:type="character" w:customStyle="1" w:styleId="ListAltBullet5Char">
    <w:name w:val="List AltBullet 5 Char"/>
    <w:link w:val="ListAltBullet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5">
    <w:name w:val="zl_ListAltBullet5"/>
    <w:basedOn w:val="a5"/>
    <w:rsid w:val="00833EF3"/>
    <w:pPr>
      <w:numPr>
        <w:numId w:val="51"/>
      </w:numPr>
    </w:pPr>
  </w:style>
  <w:style w:type="paragraph" w:customStyle="1" w:styleId="ListAltBullet6">
    <w:name w:val="List AltBullet 6"/>
    <w:basedOn w:val="a0"/>
    <w:link w:val="ListAltBullet6Char"/>
    <w:rsid w:val="00833EF3"/>
    <w:pPr>
      <w:numPr>
        <w:numId w:val="52"/>
      </w:numPr>
    </w:pPr>
  </w:style>
  <w:style w:type="character" w:customStyle="1" w:styleId="ListAltBullet6Char">
    <w:name w:val="List AltBullet 6 Char"/>
    <w:link w:val="ListAltBulle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6">
    <w:name w:val="zl_ListAltBullet6"/>
    <w:basedOn w:val="a5"/>
    <w:rsid w:val="00833EF3"/>
    <w:pPr>
      <w:numPr>
        <w:numId w:val="52"/>
      </w:numPr>
    </w:pPr>
  </w:style>
  <w:style w:type="paragraph" w:customStyle="1" w:styleId="ListBulItem">
    <w:name w:val="ListBulItem"/>
    <w:basedOn w:val="a2"/>
    <w:link w:val="ListBulItemChar"/>
    <w:rsid w:val="00833EF3"/>
    <w:pPr>
      <w:tabs>
        <w:tab w:val="left" w:pos="1134"/>
      </w:tabs>
    </w:pPr>
  </w:style>
  <w:style w:type="character" w:customStyle="1" w:styleId="ListBulItemChar">
    <w:name w:val="ListBulItem Char"/>
    <w:link w:val="ListBulIte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2">
    <w:name w:val="ListBulItem 2"/>
    <w:basedOn w:val="a2"/>
    <w:link w:val="ListBulItem2Char"/>
    <w:rsid w:val="00833EF3"/>
    <w:pPr>
      <w:tabs>
        <w:tab w:val="left" w:pos="1417"/>
      </w:tabs>
      <w:ind w:left="1134" w:firstLine="0"/>
    </w:pPr>
  </w:style>
  <w:style w:type="character" w:customStyle="1" w:styleId="ListBulItem2Char">
    <w:name w:val="ListBulItem 2 Char"/>
    <w:link w:val="ListBulIte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3">
    <w:name w:val="ListBulItem 3"/>
    <w:basedOn w:val="a2"/>
    <w:link w:val="ListBulItem3Char"/>
    <w:rsid w:val="00833EF3"/>
    <w:pPr>
      <w:tabs>
        <w:tab w:val="left" w:pos="1701"/>
      </w:tabs>
      <w:ind w:left="1417" w:firstLine="0"/>
    </w:pPr>
  </w:style>
  <w:style w:type="character" w:customStyle="1" w:styleId="ListBulItem3Char">
    <w:name w:val="ListBulItem 3 Char"/>
    <w:link w:val="ListBulIte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4">
    <w:name w:val="ListBulItem 4"/>
    <w:basedOn w:val="a2"/>
    <w:link w:val="ListBulItem4Char"/>
    <w:rsid w:val="00833EF3"/>
    <w:pPr>
      <w:tabs>
        <w:tab w:val="left" w:pos="1984"/>
      </w:tabs>
      <w:ind w:left="1701" w:firstLine="0"/>
    </w:pPr>
  </w:style>
  <w:style w:type="character" w:customStyle="1" w:styleId="ListBulItem4Char">
    <w:name w:val="ListBulItem 4 Char"/>
    <w:link w:val="ListBulIte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5">
    <w:name w:val="ListBulItem 5"/>
    <w:basedOn w:val="a2"/>
    <w:link w:val="ListBulItem5Char"/>
    <w:rsid w:val="00833EF3"/>
    <w:pPr>
      <w:tabs>
        <w:tab w:val="left" w:pos="2268"/>
      </w:tabs>
      <w:ind w:left="1984" w:firstLine="0"/>
    </w:pPr>
  </w:style>
  <w:style w:type="character" w:customStyle="1" w:styleId="ListBulItem5Char">
    <w:name w:val="ListBulItem 5 Char"/>
    <w:link w:val="ListBulIte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6">
    <w:name w:val="ListBulItem 6"/>
    <w:basedOn w:val="a2"/>
    <w:link w:val="ListBulItem6Char"/>
    <w:rsid w:val="00833EF3"/>
    <w:pPr>
      <w:ind w:left="2268" w:firstLine="0"/>
    </w:pPr>
  </w:style>
  <w:style w:type="character" w:customStyle="1" w:styleId="ListBulItem6Char">
    <w:name w:val="ListBulItem 6 Char"/>
    <w:link w:val="ListBulIte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Continue"/>
    <w:basedOn w:val="a2"/>
    <w:rsid w:val="00833EF3"/>
    <w:pPr>
      <w:ind w:left="850" w:firstLine="0"/>
    </w:pPr>
  </w:style>
  <w:style w:type="paragraph" w:styleId="26">
    <w:name w:val="List Continue 2"/>
    <w:basedOn w:val="a2"/>
    <w:rsid w:val="00833EF3"/>
    <w:pPr>
      <w:ind w:left="1134" w:firstLine="0"/>
    </w:pPr>
  </w:style>
  <w:style w:type="paragraph" w:styleId="37">
    <w:name w:val="List Continue 3"/>
    <w:basedOn w:val="a2"/>
    <w:rsid w:val="00833EF3"/>
    <w:pPr>
      <w:ind w:left="1417" w:firstLine="0"/>
    </w:pPr>
  </w:style>
  <w:style w:type="paragraph" w:styleId="46">
    <w:name w:val="List Continue 4"/>
    <w:basedOn w:val="a2"/>
    <w:rsid w:val="00833EF3"/>
    <w:pPr>
      <w:ind w:left="1701" w:firstLine="0"/>
    </w:pPr>
  </w:style>
  <w:style w:type="paragraph" w:styleId="56">
    <w:name w:val="List Continue 5"/>
    <w:basedOn w:val="a2"/>
    <w:rsid w:val="00833EF3"/>
    <w:pPr>
      <w:ind w:left="1984" w:firstLine="0"/>
    </w:pPr>
  </w:style>
  <w:style w:type="paragraph" w:customStyle="1" w:styleId="ListContinue6">
    <w:name w:val="List Continue 6"/>
    <w:basedOn w:val="a2"/>
    <w:link w:val="ListContinue6Char"/>
    <w:rsid w:val="00833EF3"/>
    <w:pPr>
      <w:ind w:left="2268" w:firstLine="0"/>
    </w:pPr>
  </w:style>
  <w:style w:type="character" w:customStyle="1" w:styleId="ListContinue6Char">
    <w:name w:val="List Continue 6 Char"/>
    <w:link w:val="ListContinue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al">
    <w:name w:val="TableNormal"/>
    <w:basedOn w:val="a2"/>
    <w:link w:val="TableNormalChar"/>
    <w:rsid w:val="00833EF3"/>
    <w:pPr>
      <w:spacing w:line="240" w:lineRule="auto"/>
      <w:ind w:firstLine="0"/>
      <w:jc w:val="left"/>
    </w:pPr>
  </w:style>
  <w:style w:type="character" w:customStyle="1" w:styleId="TableNormalChar">
    <w:name w:val="TableNormal Char"/>
    <w:link w:val="TableNorma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opic">
    <w:name w:val="TableTopic"/>
    <w:basedOn w:val="TableNormal"/>
    <w:link w:val="TableTopicChar"/>
    <w:rsid w:val="00833EF3"/>
    <w:pPr>
      <w:keepNext/>
      <w:keepLines/>
    </w:pPr>
    <w:rPr>
      <w:b/>
    </w:rPr>
  </w:style>
  <w:style w:type="character" w:customStyle="1" w:styleId="TableTopicChar">
    <w:name w:val="TableTopic Char"/>
    <w:link w:val="TableTopic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Simple">
    <w:name w:val="Simple"/>
    <w:basedOn w:val="TableNormal"/>
    <w:link w:val="SimpleChar"/>
    <w:rsid w:val="00833EF3"/>
  </w:style>
  <w:style w:type="character" w:customStyle="1" w:styleId="SimpleChar">
    <w:name w:val="Simple Char"/>
    <w:link w:val="Simple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2"/>
    <w:link w:val="TableTitleChar"/>
    <w:qFormat/>
    <w:rsid w:val="00833EF3"/>
    <w:pPr>
      <w:keepNext/>
      <w:keepLines/>
      <w:spacing w:line="240" w:lineRule="auto"/>
      <w:ind w:firstLine="0"/>
      <w:jc w:val="center"/>
    </w:pPr>
    <w:rPr>
      <w:b/>
    </w:rPr>
  </w:style>
  <w:style w:type="character" w:customStyle="1" w:styleId="TableTitleChar">
    <w:name w:val="TableTitle Char"/>
    <w:link w:val="TableTitle"/>
    <w:qFormat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TableCaption">
    <w:name w:val="TableCaption"/>
    <w:basedOn w:val="a2"/>
    <w:link w:val="TableCaptionChar"/>
    <w:rsid w:val="00833EF3"/>
    <w:pPr>
      <w:keepNext/>
      <w:keepLines/>
      <w:spacing w:line="240" w:lineRule="auto"/>
      <w:ind w:firstLine="0"/>
      <w:jc w:val="left"/>
    </w:pPr>
    <w:rPr>
      <w:b/>
    </w:rPr>
  </w:style>
  <w:style w:type="character" w:customStyle="1" w:styleId="TableCaptionChar">
    <w:name w:val="TableCaption Char"/>
    <w:link w:val="Tabl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ridCompactLeft">
    <w:name w:val="GridCompactLeft"/>
    <w:basedOn w:val="a2"/>
    <w:link w:val="GridCompactLeftChar"/>
    <w:rsid w:val="00833EF3"/>
    <w:pPr>
      <w:spacing w:line="160" w:lineRule="exact"/>
      <w:ind w:firstLine="0"/>
      <w:jc w:val="left"/>
    </w:pPr>
    <w:rPr>
      <w:sz w:val="20"/>
    </w:rPr>
  </w:style>
  <w:style w:type="character" w:customStyle="1" w:styleId="GridCompactLeftChar">
    <w:name w:val="GridCompactLeft Char"/>
    <w:link w:val="GridCompactLeft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Right">
    <w:name w:val="GridCompactRight"/>
    <w:basedOn w:val="a2"/>
    <w:link w:val="GridCompactRightChar"/>
    <w:rsid w:val="00833EF3"/>
    <w:pPr>
      <w:spacing w:line="160" w:lineRule="exact"/>
      <w:ind w:firstLine="0"/>
      <w:jc w:val="right"/>
    </w:pPr>
    <w:rPr>
      <w:sz w:val="20"/>
    </w:rPr>
  </w:style>
  <w:style w:type="character" w:customStyle="1" w:styleId="GridCompactRightChar">
    <w:name w:val="GridCompactRight Char"/>
    <w:link w:val="GridCompactRight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Center">
    <w:name w:val="GridCompactCenter"/>
    <w:basedOn w:val="a2"/>
    <w:link w:val="GridCompactCenterChar"/>
    <w:rsid w:val="00833EF3"/>
    <w:pPr>
      <w:spacing w:line="160" w:lineRule="exact"/>
      <w:ind w:firstLine="0"/>
      <w:jc w:val="center"/>
    </w:pPr>
    <w:rPr>
      <w:sz w:val="20"/>
    </w:rPr>
  </w:style>
  <w:style w:type="character" w:customStyle="1" w:styleId="GridCompactCenterChar">
    <w:name w:val="GridCompactCenter Char"/>
    <w:link w:val="GridCompactCenter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Justify">
    <w:name w:val="GridCompactJustify"/>
    <w:basedOn w:val="a2"/>
    <w:next w:val="GridCompactLeft"/>
    <w:link w:val="GridCompactJustifyChar"/>
    <w:rsid w:val="00833EF3"/>
    <w:pPr>
      <w:spacing w:line="160" w:lineRule="exact"/>
      <w:ind w:firstLine="0"/>
    </w:pPr>
    <w:rPr>
      <w:sz w:val="20"/>
    </w:rPr>
  </w:style>
  <w:style w:type="character" w:customStyle="1" w:styleId="GridCompactJustifyChar">
    <w:name w:val="GridCompactJustify Char"/>
    <w:link w:val="GridCompactJustify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TableList">
    <w:name w:val="TableList"/>
    <w:basedOn w:val="TableNormal"/>
    <w:link w:val="TableListChar"/>
    <w:rsid w:val="00833EF3"/>
    <w:pPr>
      <w:numPr>
        <w:numId w:val="53"/>
      </w:numPr>
      <w:tabs>
        <w:tab w:val="clear" w:pos="283"/>
      </w:tabs>
    </w:pPr>
  </w:style>
  <w:style w:type="character" w:customStyle="1" w:styleId="TableListChar">
    <w:name w:val="TableList Char"/>
    <w:link w:val="TableLis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">
    <w:name w:val="zl_TableList"/>
    <w:basedOn w:val="a5"/>
    <w:rsid w:val="00833EF3"/>
    <w:pPr>
      <w:numPr>
        <w:numId w:val="53"/>
      </w:numPr>
    </w:pPr>
  </w:style>
  <w:style w:type="paragraph" w:customStyle="1" w:styleId="TableCellNum">
    <w:name w:val="TableCellNum"/>
    <w:basedOn w:val="TableList"/>
    <w:link w:val="TableCellNumChar"/>
    <w:rsid w:val="00833EF3"/>
    <w:pPr>
      <w:numPr>
        <w:numId w:val="98"/>
      </w:numPr>
      <w:tabs>
        <w:tab w:val="clear" w:pos="283"/>
      </w:tabs>
    </w:pPr>
  </w:style>
  <w:style w:type="character" w:customStyle="1" w:styleId="TableCellNumChar">
    <w:name w:val="TableCellNum Char"/>
    <w:link w:val="TableCell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CellNum">
    <w:name w:val="zl_TableCellNum"/>
    <w:basedOn w:val="a5"/>
    <w:rsid w:val="00833EF3"/>
    <w:pPr>
      <w:numPr>
        <w:numId w:val="98"/>
      </w:numPr>
    </w:pPr>
  </w:style>
  <w:style w:type="paragraph" w:customStyle="1" w:styleId="TableListNum">
    <w:name w:val="TableListNum"/>
    <w:basedOn w:val="TableList"/>
    <w:link w:val="TableListNumChar"/>
    <w:rsid w:val="00833EF3"/>
    <w:pPr>
      <w:numPr>
        <w:numId w:val="54"/>
      </w:numPr>
    </w:pPr>
  </w:style>
  <w:style w:type="character" w:customStyle="1" w:styleId="TableListNumChar">
    <w:name w:val="TableListNum Char"/>
    <w:link w:val="TableLis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">
    <w:name w:val="zl_TableListNum"/>
    <w:basedOn w:val="a5"/>
    <w:rsid w:val="00833EF3"/>
    <w:pPr>
      <w:numPr>
        <w:numId w:val="54"/>
      </w:numPr>
    </w:pPr>
  </w:style>
  <w:style w:type="paragraph" w:customStyle="1" w:styleId="TableListNum2">
    <w:name w:val="TableListNum 2"/>
    <w:basedOn w:val="TableList"/>
    <w:link w:val="TableListNum2Char"/>
    <w:rsid w:val="00833EF3"/>
    <w:pPr>
      <w:numPr>
        <w:numId w:val="55"/>
      </w:numPr>
    </w:pPr>
  </w:style>
  <w:style w:type="character" w:customStyle="1" w:styleId="TableListNum2Char">
    <w:name w:val="TableListNum 2 Char"/>
    <w:link w:val="TableLis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2">
    <w:name w:val="zl_TableListNum2"/>
    <w:basedOn w:val="a5"/>
    <w:rsid w:val="00833EF3"/>
    <w:pPr>
      <w:numPr>
        <w:numId w:val="55"/>
      </w:numPr>
    </w:pPr>
  </w:style>
  <w:style w:type="paragraph" w:customStyle="1" w:styleId="TableListNum3">
    <w:name w:val="TableListNum 3"/>
    <w:basedOn w:val="TableList"/>
    <w:link w:val="TableListNum3Char"/>
    <w:rsid w:val="00833EF3"/>
    <w:pPr>
      <w:numPr>
        <w:numId w:val="56"/>
      </w:numPr>
    </w:pPr>
  </w:style>
  <w:style w:type="character" w:customStyle="1" w:styleId="TableListNum3Char">
    <w:name w:val="TableListNum 3 Char"/>
    <w:link w:val="TableLis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3">
    <w:name w:val="zl_TableListNum3"/>
    <w:basedOn w:val="a5"/>
    <w:rsid w:val="00833EF3"/>
    <w:pPr>
      <w:numPr>
        <w:numId w:val="56"/>
      </w:numPr>
    </w:pPr>
  </w:style>
  <w:style w:type="paragraph" w:customStyle="1" w:styleId="TableListNum4">
    <w:name w:val="TableListNum 4"/>
    <w:basedOn w:val="TableList"/>
    <w:link w:val="TableListNum4Char"/>
    <w:rsid w:val="00833EF3"/>
    <w:pPr>
      <w:numPr>
        <w:numId w:val="57"/>
      </w:numPr>
    </w:pPr>
  </w:style>
  <w:style w:type="character" w:customStyle="1" w:styleId="TableListNum4Char">
    <w:name w:val="TableListNum 4 Char"/>
    <w:link w:val="TableLis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4">
    <w:name w:val="zl_TableListNum4"/>
    <w:basedOn w:val="a5"/>
    <w:rsid w:val="00833EF3"/>
    <w:pPr>
      <w:numPr>
        <w:numId w:val="57"/>
      </w:numPr>
    </w:pPr>
  </w:style>
  <w:style w:type="paragraph" w:customStyle="1" w:styleId="TableListNum5">
    <w:name w:val="TableListNum 5"/>
    <w:basedOn w:val="TableList"/>
    <w:link w:val="TableListNum5Char"/>
    <w:rsid w:val="00833EF3"/>
    <w:pPr>
      <w:numPr>
        <w:numId w:val="58"/>
      </w:numPr>
    </w:pPr>
  </w:style>
  <w:style w:type="character" w:customStyle="1" w:styleId="TableListNum5Char">
    <w:name w:val="TableListNum 5 Char"/>
    <w:link w:val="TableLis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5">
    <w:name w:val="zl_TableListNum5"/>
    <w:basedOn w:val="a5"/>
    <w:rsid w:val="00833EF3"/>
    <w:pPr>
      <w:numPr>
        <w:numId w:val="58"/>
      </w:numPr>
    </w:pPr>
  </w:style>
  <w:style w:type="paragraph" w:customStyle="1" w:styleId="TableListNum6">
    <w:name w:val="TableListNum 6"/>
    <w:basedOn w:val="TableList"/>
    <w:link w:val="TableListNum6Char"/>
    <w:rsid w:val="00833EF3"/>
    <w:pPr>
      <w:numPr>
        <w:numId w:val="59"/>
      </w:numPr>
    </w:pPr>
  </w:style>
  <w:style w:type="character" w:customStyle="1" w:styleId="TableListNum6Char">
    <w:name w:val="TableListNum 6 Char"/>
    <w:link w:val="TableLis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6">
    <w:name w:val="zl_TableListNum6"/>
    <w:basedOn w:val="a5"/>
    <w:rsid w:val="00833EF3"/>
    <w:pPr>
      <w:numPr>
        <w:numId w:val="59"/>
      </w:numPr>
    </w:pPr>
  </w:style>
  <w:style w:type="paragraph" w:customStyle="1" w:styleId="TableListNumEngCap">
    <w:name w:val="TableListNumEngCap"/>
    <w:basedOn w:val="TableList"/>
    <w:link w:val="TableListNumEngCapChar"/>
    <w:rsid w:val="00833EF3"/>
    <w:pPr>
      <w:numPr>
        <w:numId w:val="60"/>
      </w:numPr>
    </w:pPr>
  </w:style>
  <w:style w:type="character" w:customStyle="1" w:styleId="TableListNumEngCapChar">
    <w:name w:val="TableListNumEngCap Char"/>
    <w:link w:val="TableListNumEng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">
    <w:name w:val="zl_TableListNumEngCap"/>
    <w:basedOn w:val="a5"/>
    <w:rsid w:val="00833EF3"/>
    <w:pPr>
      <w:numPr>
        <w:numId w:val="60"/>
      </w:numPr>
    </w:pPr>
  </w:style>
  <w:style w:type="paragraph" w:customStyle="1" w:styleId="TableListNumEngCap2">
    <w:name w:val="TableListNumEngCap 2"/>
    <w:basedOn w:val="TableList"/>
    <w:link w:val="TableListNumEngCap2Char"/>
    <w:rsid w:val="00833EF3"/>
    <w:pPr>
      <w:numPr>
        <w:numId w:val="61"/>
      </w:numPr>
    </w:pPr>
  </w:style>
  <w:style w:type="character" w:customStyle="1" w:styleId="TableListNumEngCap2Char">
    <w:name w:val="TableListNumEngCap 2 Char"/>
    <w:link w:val="TableListNumEng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2">
    <w:name w:val="zl_TableListNumEngCap2"/>
    <w:basedOn w:val="a5"/>
    <w:rsid w:val="00833EF3"/>
    <w:pPr>
      <w:numPr>
        <w:numId w:val="61"/>
      </w:numPr>
    </w:pPr>
  </w:style>
  <w:style w:type="paragraph" w:customStyle="1" w:styleId="TableListNumEngCap3">
    <w:name w:val="TableListNumEngCap 3"/>
    <w:basedOn w:val="TableList"/>
    <w:link w:val="TableListNumEngCap3Char"/>
    <w:rsid w:val="00833EF3"/>
    <w:pPr>
      <w:numPr>
        <w:numId w:val="62"/>
      </w:numPr>
    </w:pPr>
  </w:style>
  <w:style w:type="character" w:customStyle="1" w:styleId="TableListNumEngCap3Char">
    <w:name w:val="TableListNumEngCap 3 Char"/>
    <w:link w:val="TableListNumEng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3">
    <w:name w:val="zl_TableListNumEngCap3"/>
    <w:basedOn w:val="a5"/>
    <w:rsid w:val="00833EF3"/>
    <w:pPr>
      <w:numPr>
        <w:numId w:val="62"/>
      </w:numPr>
    </w:pPr>
  </w:style>
  <w:style w:type="paragraph" w:customStyle="1" w:styleId="TableListNumEngCap4">
    <w:name w:val="TableListNumEngCap 4"/>
    <w:basedOn w:val="TableList"/>
    <w:link w:val="TableListNumEngCap4Char"/>
    <w:rsid w:val="00833EF3"/>
    <w:pPr>
      <w:numPr>
        <w:numId w:val="63"/>
      </w:numPr>
    </w:pPr>
  </w:style>
  <w:style w:type="character" w:customStyle="1" w:styleId="TableListNumEngCap4Char">
    <w:name w:val="TableListNumEngCap 4 Char"/>
    <w:link w:val="TableListNumEng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4">
    <w:name w:val="zl_TableListNumEngCap4"/>
    <w:basedOn w:val="a5"/>
    <w:rsid w:val="00833EF3"/>
    <w:pPr>
      <w:numPr>
        <w:numId w:val="63"/>
      </w:numPr>
    </w:pPr>
  </w:style>
  <w:style w:type="paragraph" w:customStyle="1" w:styleId="TableListNumEngCap5">
    <w:name w:val="TableListNumEngCap 5"/>
    <w:basedOn w:val="TableList"/>
    <w:link w:val="TableListNumEngCap5Char"/>
    <w:rsid w:val="00833EF3"/>
    <w:pPr>
      <w:numPr>
        <w:numId w:val="64"/>
      </w:numPr>
    </w:pPr>
  </w:style>
  <w:style w:type="character" w:customStyle="1" w:styleId="TableListNumEngCap5Char">
    <w:name w:val="TableListNumEngCap 5 Char"/>
    <w:link w:val="TableListNumEng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5">
    <w:name w:val="zl_TableListNumEngCap5"/>
    <w:basedOn w:val="a5"/>
    <w:rsid w:val="00833EF3"/>
    <w:pPr>
      <w:numPr>
        <w:numId w:val="64"/>
      </w:numPr>
    </w:pPr>
  </w:style>
  <w:style w:type="paragraph" w:customStyle="1" w:styleId="TableListNumEngCap6">
    <w:name w:val="TableListNumEngCap 6"/>
    <w:basedOn w:val="TableList"/>
    <w:link w:val="TableListNumEngCap6Char"/>
    <w:rsid w:val="00833EF3"/>
    <w:pPr>
      <w:numPr>
        <w:numId w:val="65"/>
      </w:numPr>
    </w:pPr>
  </w:style>
  <w:style w:type="character" w:customStyle="1" w:styleId="TableListNumEngCap6Char">
    <w:name w:val="TableListNumEngCap 6 Char"/>
    <w:link w:val="TableListNumEng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6">
    <w:name w:val="zl_TableListNumEngCap6"/>
    <w:basedOn w:val="a5"/>
    <w:rsid w:val="00833EF3"/>
    <w:pPr>
      <w:numPr>
        <w:numId w:val="65"/>
      </w:numPr>
    </w:pPr>
  </w:style>
  <w:style w:type="paragraph" w:customStyle="1" w:styleId="TableListNumEngSmall">
    <w:name w:val="TableListNumEngSmall"/>
    <w:basedOn w:val="TableList"/>
    <w:link w:val="TableListNumEngSmallChar"/>
    <w:rsid w:val="00833EF3"/>
    <w:pPr>
      <w:numPr>
        <w:numId w:val="66"/>
      </w:numPr>
    </w:pPr>
  </w:style>
  <w:style w:type="character" w:customStyle="1" w:styleId="TableListNumEngSmallChar">
    <w:name w:val="TableListNumEngSmall Char"/>
    <w:link w:val="TableListNumEng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">
    <w:name w:val="zl_TableListNumEngSmall"/>
    <w:basedOn w:val="a5"/>
    <w:rsid w:val="00833EF3"/>
    <w:pPr>
      <w:numPr>
        <w:numId w:val="66"/>
      </w:numPr>
    </w:pPr>
  </w:style>
  <w:style w:type="paragraph" w:customStyle="1" w:styleId="TableListNumEngSmall2">
    <w:name w:val="TableListNumEngSmall 2"/>
    <w:basedOn w:val="TableList"/>
    <w:link w:val="TableListNumEngSmall2Char"/>
    <w:rsid w:val="00833EF3"/>
    <w:pPr>
      <w:numPr>
        <w:numId w:val="67"/>
      </w:numPr>
    </w:pPr>
  </w:style>
  <w:style w:type="character" w:customStyle="1" w:styleId="TableListNumEngSmall2Char">
    <w:name w:val="TableListNumEngSmall 2 Char"/>
    <w:link w:val="TableListNumEng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2">
    <w:name w:val="zl_TableListNumEngSmall2"/>
    <w:basedOn w:val="a5"/>
    <w:rsid w:val="00833EF3"/>
    <w:pPr>
      <w:numPr>
        <w:numId w:val="67"/>
      </w:numPr>
    </w:pPr>
  </w:style>
  <w:style w:type="paragraph" w:customStyle="1" w:styleId="TableListNumEngSmall3">
    <w:name w:val="TableListNumEngSmall 3"/>
    <w:basedOn w:val="TableList"/>
    <w:link w:val="TableListNumEngSmall3Char"/>
    <w:rsid w:val="00833EF3"/>
    <w:pPr>
      <w:numPr>
        <w:numId w:val="68"/>
      </w:numPr>
    </w:pPr>
  </w:style>
  <w:style w:type="character" w:customStyle="1" w:styleId="TableListNumEngSmall3Char">
    <w:name w:val="TableListNumEngSmall 3 Char"/>
    <w:link w:val="TableListNumEng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3">
    <w:name w:val="zl_TableListNumEngSmall3"/>
    <w:basedOn w:val="a5"/>
    <w:rsid w:val="00833EF3"/>
    <w:pPr>
      <w:numPr>
        <w:numId w:val="68"/>
      </w:numPr>
    </w:pPr>
  </w:style>
  <w:style w:type="paragraph" w:customStyle="1" w:styleId="TableListNumEngSmall4">
    <w:name w:val="TableListNumEngSmall 4"/>
    <w:basedOn w:val="TableList"/>
    <w:link w:val="TableListNumEngSmall4Char"/>
    <w:rsid w:val="00833EF3"/>
    <w:pPr>
      <w:numPr>
        <w:numId w:val="69"/>
      </w:numPr>
    </w:pPr>
  </w:style>
  <w:style w:type="character" w:customStyle="1" w:styleId="TableListNumEngSmall4Char">
    <w:name w:val="TableListNumEngSmall 4 Char"/>
    <w:link w:val="TableListNumEng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4">
    <w:name w:val="zl_TableListNumEngSmall4"/>
    <w:basedOn w:val="a5"/>
    <w:rsid w:val="00833EF3"/>
    <w:pPr>
      <w:numPr>
        <w:numId w:val="69"/>
      </w:numPr>
    </w:pPr>
  </w:style>
  <w:style w:type="paragraph" w:customStyle="1" w:styleId="TableListNumEngSmall5">
    <w:name w:val="TableListNumEngSmall 5"/>
    <w:basedOn w:val="TableList"/>
    <w:link w:val="TableListNumEngSmall5Char"/>
    <w:rsid w:val="00833EF3"/>
    <w:pPr>
      <w:numPr>
        <w:numId w:val="70"/>
      </w:numPr>
    </w:pPr>
  </w:style>
  <w:style w:type="character" w:customStyle="1" w:styleId="TableListNumEngSmall5Char">
    <w:name w:val="TableListNumEngSmall 5 Char"/>
    <w:link w:val="TableListNumEng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5">
    <w:name w:val="zl_TableListNumEngSmall5"/>
    <w:basedOn w:val="a5"/>
    <w:rsid w:val="00833EF3"/>
    <w:pPr>
      <w:numPr>
        <w:numId w:val="70"/>
      </w:numPr>
    </w:pPr>
  </w:style>
  <w:style w:type="paragraph" w:customStyle="1" w:styleId="TableListNumEngSmall6">
    <w:name w:val="TableListNumEngSmall 6"/>
    <w:basedOn w:val="TableList"/>
    <w:link w:val="TableListNumEngSmall6Char"/>
    <w:rsid w:val="00833EF3"/>
    <w:pPr>
      <w:numPr>
        <w:numId w:val="71"/>
      </w:numPr>
    </w:pPr>
  </w:style>
  <w:style w:type="character" w:customStyle="1" w:styleId="TableListNumEngSmall6Char">
    <w:name w:val="TableListNumEngSmall 6 Char"/>
    <w:link w:val="TableListNumEng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6">
    <w:name w:val="zl_TableListNumEngSmall6"/>
    <w:basedOn w:val="a5"/>
    <w:rsid w:val="00833EF3"/>
    <w:pPr>
      <w:numPr>
        <w:numId w:val="71"/>
      </w:numPr>
    </w:pPr>
  </w:style>
  <w:style w:type="paragraph" w:customStyle="1" w:styleId="TableListNumRusCap">
    <w:name w:val="TableListNumRusCap"/>
    <w:basedOn w:val="TableList"/>
    <w:link w:val="TableListNumRusCapChar"/>
    <w:rsid w:val="00833EF3"/>
    <w:pPr>
      <w:numPr>
        <w:numId w:val="72"/>
      </w:numPr>
    </w:pPr>
  </w:style>
  <w:style w:type="character" w:customStyle="1" w:styleId="TableListNumRusCapChar">
    <w:name w:val="TableListNumRusCap Char"/>
    <w:link w:val="TableListNumRus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">
    <w:name w:val="zl_TableListNumRusCap"/>
    <w:basedOn w:val="a5"/>
    <w:rsid w:val="00833EF3"/>
    <w:pPr>
      <w:numPr>
        <w:numId w:val="72"/>
      </w:numPr>
    </w:pPr>
  </w:style>
  <w:style w:type="paragraph" w:customStyle="1" w:styleId="TableListNumRusCap2">
    <w:name w:val="TableListNumRusCap 2"/>
    <w:basedOn w:val="TableList"/>
    <w:link w:val="TableListNumRusCap2Char"/>
    <w:rsid w:val="00833EF3"/>
    <w:pPr>
      <w:numPr>
        <w:numId w:val="73"/>
      </w:numPr>
    </w:pPr>
  </w:style>
  <w:style w:type="character" w:customStyle="1" w:styleId="TableListNumRusCap2Char">
    <w:name w:val="TableListNumRusCap 2 Char"/>
    <w:link w:val="TableListNumRus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2">
    <w:name w:val="zl_TableListNumRusCap2"/>
    <w:basedOn w:val="a5"/>
    <w:rsid w:val="00833EF3"/>
    <w:pPr>
      <w:numPr>
        <w:numId w:val="73"/>
      </w:numPr>
    </w:pPr>
  </w:style>
  <w:style w:type="paragraph" w:customStyle="1" w:styleId="TableListNumRusCap3">
    <w:name w:val="TableListNumRusCap 3"/>
    <w:basedOn w:val="TableList"/>
    <w:link w:val="TableListNumRusCap3Char"/>
    <w:rsid w:val="00833EF3"/>
    <w:pPr>
      <w:numPr>
        <w:numId w:val="74"/>
      </w:numPr>
    </w:pPr>
  </w:style>
  <w:style w:type="character" w:customStyle="1" w:styleId="TableListNumRusCap3Char">
    <w:name w:val="TableListNumRusCap 3 Char"/>
    <w:link w:val="TableListNumRus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3">
    <w:name w:val="zl_TableListNumRusCap3"/>
    <w:basedOn w:val="a5"/>
    <w:rsid w:val="00833EF3"/>
    <w:pPr>
      <w:numPr>
        <w:numId w:val="74"/>
      </w:numPr>
    </w:pPr>
  </w:style>
  <w:style w:type="paragraph" w:customStyle="1" w:styleId="TableListNumRusCap4">
    <w:name w:val="TableListNumRusCap 4"/>
    <w:basedOn w:val="TableList"/>
    <w:link w:val="TableListNumRusCap4Char"/>
    <w:rsid w:val="00833EF3"/>
    <w:pPr>
      <w:numPr>
        <w:numId w:val="75"/>
      </w:numPr>
    </w:pPr>
  </w:style>
  <w:style w:type="character" w:customStyle="1" w:styleId="TableListNumRusCap4Char">
    <w:name w:val="TableListNumRusCap 4 Char"/>
    <w:link w:val="TableListNumRus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4">
    <w:name w:val="zl_TableListNumRusCap4"/>
    <w:basedOn w:val="a5"/>
    <w:rsid w:val="00833EF3"/>
    <w:pPr>
      <w:numPr>
        <w:numId w:val="75"/>
      </w:numPr>
    </w:pPr>
  </w:style>
  <w:style w:type="paragraph" w:customStyle="1" w:styleId="TableListNumRusCap5">
    <w:name w:val="TableListNumRusCap 5"/>
    <w:basedOn w:val="TableList"/>
    <w:link w:val="TableListNumRusCap5Char"/>
    <w:rsid w:val="00833EF3"/>
    <w:pPr>
      <w:numPr>
        <w:numId w:val="76"/>
      </w:numPr>
    </w:pPr>
  </w:style>
  <w:style w:type="character" w:customStyle="1" w:styleId="TableListNumRusCap5Char">
    <w:name w:val="TableListNumRusCap 5 Char"/>
    <w:link w:val="TableListNumRus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5">
    <w:name w:val="zl_TableListNumRusCap5"/>
    <w:basedOn w:val="a5"/>
    <w:rsid w:val="00833EF3"/>
    <w:pPr>
      <w:numPr>
        <w:numId w:val="76"/>
      </w:numPr>
    </w:pPr>
  </w:style>
  <w:style w:type="paragraph" w:customStyle="1" w:styleId="TableListNumRusCap6">
    <w:name w:val="TableListNumRusCap 6"/>
    <w:basedOn w:val="TableList"/>
    <w:link w:val="TableListNumRusCap6Char"/>
    <w:rsid w:val="00833EF3"/>
    <w:pPr>
      <w:numPr>
        <w:numId w:val="77"/>
      </w:numPr>
    </w:pPr>
  </w:style>
  <w:style w:type="character" w:customStyle="1" w:styleId="TableListNumRusCap6Char">
    <w:name w:val="TableListNumRusCap 6 Char"/>
    <w:link w:val="TableListNumRus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6">
    <w:name w:val="zl_TableListNumRusCap6"/>
    <w:basedOn w:val="a5"/>
    <w:rsid w:val="00833EF3"/>
    <w:pPr>
      <w:numPr>
        <w:numId w:val="77"/>
      </w:numPr>
    </w:pPr>
  </w:style>
  <w:style w:type="paragraph" w:customStyle="1" w:styleId="TableListNumRusSmall">
    <w:name w:val="TableListNumRusSmall"/>
    <w:basedOn w:val="TableList"/>
    <w:link w:val="TableListNumRusSmallChar"/>
    <w:rsid w:val="00833EF3"/>
    <w:pPr>
      <w:numPr>
        <w:numId w:val="78"/>
      </w:numPr>
    </w:pPr>
  </w:style>
  <w:style w:type="character" w:customStyle="1" w:styleId="TableListNumRusSmallChar">
    <w:name w:val="TableListNumRusSmall Char"/>
    <w:link w:val="TableListNumRus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">
    <w:name w:val="zl_TableListNumRusSmall"/>
    <w:basedOn w:val="a5"/>
    <w:rsid w:val="00833EF3"/>
    <w:pPr>
      <w:numPr>
        <w:numId w:val="78"/>
      </w:numPr>
    </w:pPr>
  </w:style>
  <w:style w:type="paragraph" w:customStyle="1" w:styleId="TableListNumRusSmall2">
    <w:name w:val="TableListNumRusSmall 2"/>
    <w:basedOn w:val="TableList"/>
    <w:link w:val="TableListNumRusSmall2Char"/>
    <w:rsid w:val="00833EF3"/>
    <w:pPr>
      <w:numPr>
        <w:numId w:val="79"/>
      </w:numPr>
    </w:pPr>
  </w:style>
  <w:style w:type="character" w:customStyle="1" w:styleId="TableListNumRusSmall2Char">
    <w:name w:val="TableListNumRusSmall 2 Char"/>
    <w:link w:val="TableListNumRus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2">
    <w:name w:val="zl_TableListNumRusSmall2"/>
    <w:basedOn w:val="a5"/>
    <w:rsid w:val="00833EF3"/>
    <w:pPr>
      <w:numPr>
        <w:numId w:val="79"/>
      </w:numPr>
    </w:pPr>
  </w:style>
  <w:style w:type="paragraph" w:customStyle="1" w:styleId="TableListNumRusSmall3">
    <w:name w:val="TableListNumRusSmall 3"/>
    <w:basedOn w:val="TableList"/>
    <w:link w:val="TableListNumRusSmall3Char"/>
    <w:rsid w:val="00833EF3"/>
    <w:pPr>
      <w:numPr>
        <w:numId w:val="80"/>
      </w:numPr>
    </w:pPr>
  </w:style>
  <w:style w:type="character" w:customStyle="1" w:styleId="TableListNumRusSmall3Char">
    <w:name w:val="TableListNumRusSmall 3 Char"/>
    <w:link w:val="TableListNumRus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3">
    <w:name w:val="zl_TableListNumRusSmall3"/>
    <w:basedOn w:val="a5"/>
    <w:rsid w:val="00833EF3"/>
    <w:pPr>
      <w:numPr>
        <w:numId w:val="80"/>
      </w:numPr>
    </w:pPr>
  </w:style>
  <w:style w:type="paragraph" w:customStyle="1" w:styleId="TableListNumRusSmall4">
    <w:name w:val="TableListNumRusSmall 4"/>
    <w:basedOn w:val="TableList"/>
    <w:link w:val="TableListNumRusSmall4Char"/>
    <w:rsid w:val="00833EF3"/>
    <w:pPr>
      <w:numPr>
        <w:numId w:val="81"/>
      </w:numPr>
    </w:pPr>
  </w:style>
  <w:style w:type="character" w:customStyle="1" w:styleId="TableListNumRusSmall4Char">
    <w:name w:val="TableListNumRusSmall 4 Char"/>
    <w:link w:val="TableListNumRus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4">
    <w:name w:val="zl_TableListNumRusSmall4"/>
    <w:basedOn w:val="a5"/>
    <w:rsid w:val="00833EF3"/>
    <w:pPr>
      <w:numPr>
        <w:numId w:val="81"/>
      </w:numPr>
    </w:pPr>
  </w:style>
  <w:style w:type="paragraph" w:customStyle="1" w:styleId="TableListNumRusSmall5">
    <w:name w:val="TableListNumRusSmall 5"/>
    <w:basedOn w:val="TableList"/>
    <w:link w:val="TableListNumRusSmall5Char"/>
    <w:rsid w:val="00833EF3"/>
    <w:pPr>
      <w:numPr>
        <w:numId w:val="82"/>
      </w:numPr>
    </w:pPr>
  </w:style>
  <w:style w:type="character" w:customStyle="1" w:styleId="TableListNumRusSmall5Char">
    <w:name w:val="TableListNumRusSmall 5 Char"/>
    <w:link w:val="TableListNumRus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5">
    <w:name w:val="zl_TableListNumRusSmall5"/>
    <w:basedOn w:val="a5"/>
    <w:rsid w:val="00833EF3"/>
    <w:pPr>
      <w:numPr>
        <w:numId w:val="82"/>
      </w:numPr>
    </w:pPr>
  </w:style>
  <w:style w:type="paragraph" w:customStyle="1" w:styleId="TableListNumRusSmall6">
    <w:name w:val="TableListNumRusSmall 6"/>
    <w:basedOn w:val="TableList"/>
    <w:link w:val="TableListNumRusSmall6Char"/>
    <w:rsid w:val="00833EF3"/>
    <w:pPr>
      <w:numPr>
        <w:numId w:val="83"/>
      </w:numPr>
    </w:pPr>
  </w:style>
  <w:style w:type="character" w:customStyle="1" w:styleId="TableListNumRusSmall6Char">
    <w:name w:val="TableListNumRusSmall 6 Char"/>
    <w:link w:val="TableListNumRus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6">
    <w:name w:val="zl_TableListNumRusSmall6"/>
    <w:basedOn w:val="a5"/>
    <w:rsid w:val="00833EF3"/>
    <w:pPr>
      <w:numPr>
        <w:numId w:val="83"/>
      </w:numPr>
    </w:pPr>
  </w:style>
  <w:style w:type="paragraph" w:customStyle="1" w:styleId="TableListBul">
    <w:name w:val="TableListBul"/>
    <w:basedOn w:val="a0"/>
    <w:link w:val="TableListBulChar"/>
    <w:rsid w:val="00833EF3"/>
    <w:pPr>
      <w:numPr>
        <w:numId w:val="84"/>
      </w:numPr>
      <w:spacing w:line="240" w:lineRule="auto"/>
      <w:jc w:val="left"/>
    </w:pPr>
  </w:style>
  <w:style w:type="character" w:customStyle="1" w:styleId="TableListBulChar">
    <w:name w:val="TableListBul Char"/>
    <w:link w:val="TableListBu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">
    <w:name w:val="zl_TableListBul"/>
    <w:basedOn w:val="a5"/>
    <w:rsid w:val="00833EF3"/>
    <w:pPr>
      <w:numPr>
        <w:numId w:val="84"/>
      </w:numPr>
    </w:pPr>
  </w:style>
  <w:style w:type="paragraph" w:customStyle="1" w:styleId="TableListBul2">
    <w:name w:val="TableListBul 2"/>
    <w:basedOn w:val="a0"/>
    <w:link w:val="TableListBul2Char"/>
    <w:rsid w:val="00833EF3"/>
    <w:pPr>
      <w:numPr>
        <w:numId w:val="85"/>
      </w:numPr>
      <w:spacing w:line="240" w:lineRule="auto"/>
      <w:jc w:val="left"/>
    </w:pPr>
  </w:style>
  <w:style w:type="character" w:customStyle="1" w:styleId="TableListBul2Char">
    <w:name w:val="TableListBul 2 Char"/>
    <w:link w:val="TableListBu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2">
    <w:name w:val="zl_TableListBul2"/>
    <w:basedOn w:val="a5"/>
    <w:rsid w:val="00833EF3"/>
    <w:pPr>
      <w:numPr>
        <w:numId w:val="85"/>
      </w:numPr>
    </w:pPr>
  </w:style>
  <w:style w:type="paragraph" w:customStyle="1" w:styleId="TableListBul3">
    <w:name w:val="TableListBul 3"/>
    <w:basedOn w:val="a0"/>
    <w:link w:val="TableListBul3Char"/>
    <w:rsid w:val="00833EF3"/>
    <w:pPr>
      <w:numPr>
        <w:numId w:val="86"/>
      </w:numPr>
      <w:spacing w:line="240" w:lineRule="auto"/>
      <w:jc w:val="left"/>
    </w:pPr>
  </w:style>
  <w:style w:type="character" w:customStyle="1" w:styleId="TableListBul3Char">
    <w:name w:val="TableListBul 3 Char"/>
    <w:link w:val="TableListBu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3">
    <w:name w:val="zl_TableListBul3"/>
    <w:basedOn w:val="a5"/>
    <w:rsid w:val="00833EF3"/>
    <w:pPr>
      <w:numPr>
        <w:numId w:val="86"/>
      </w:numPr>
    </w:pPr>
  </w:style>
  <w:style w:type="paragraph" w:customStyle="1" w:styleId="TableListBul4">
    <w:name w:val="TableListBul 4"/>
    <w:basedOn w:val="a0"/>
    <w:link w:val="TableListBul4Char"/>
    <w:rsid w:val="00833EF3"/>
    <w:pPr>
      <w:numPr>
        <w:numId w:val="87"/>
      </w:numPr>
      <w:spacing w:line="240" w:lineRule="auto"/>
      <w:jc w:val="left"/>
    </w:pPr>
  </w:style>
  <w:style w:type="character" w:customStyle="1" w:styleId="TableListBul4Char">
    <w:name w:val="TableListBul 4 Char"/>
    <w:link w:val="TableListBu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4">
    <w:name w:val="zl_TableListBul4"/>
    <w:basedOn w:val="a5"/>
    <w:rsid w:val="00833EF3"/>
    <w:pPr>
      <w:numPr>
        <w:numId w:val="87"/>
      </w:numPr>
    </w:pPr>
  </w:style>
  <w:style w:type="paragraph" w:customStyle="1" w:styleId="TableListBul5">
    <w:name w:val="TableListBul 5"/>
    <w:basedOn w:val="a0"/>
    <w:link w:val="TableListBul5Char"/>
    <w:rsid w:val="00833EF3"/>
    <w:pPr>
      <w:numPr>
        <w:numId w:val="88"/>
      </w:numPr>
      <w:spacing w:line="240" w:lineRule="auto"/>
      <w:jc w:val="left"/>
    </w:pPr>
  </w:style>
  <w:style w:type="character" w:customStyle="1" w:styleId="TableListBul5Char">
    <w:name w:val="TableListBul 5 Char"/>
    <w:link w:val="TableListBu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5">
    <w:name w:val="zl_TableListBul5"/>
    <w:basedOn w:val="a5"/>
    <w:rsid w:val="00833EF3"/>
    <w:pPr>
      <w:numPr>
        <w:numId w:val="88"/>
      </w:numPr>
    </w:pPr>
  </w:style>
  <w:style w:type="paragraph" w:customStyle="1" w:styleId="TableListBul6">
    <w:name w:val="TableListBul 6"/>
    <w:basedOn w:val="a0"/>
    <w:link w:val="TableListBul6Char"/>
    <w:rsid w:val="00833EF3"/>
    <w:pPr>
      <w:numPr>
        <w:numId w:val="89"/>
      </w:numPr>
      <w:spacing w:line="240" w:lineRule="auto"/>
      <w:jc w:val="left"/>
    </w:pPr>
  </w:style>
  <w:style w:type="character" w:customStyle="1" w:styleId="TableListBul6Char">
    <w:name w:val="TableListBul 6 Char"/>
    <w:link w:val="TableListBu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6">
    <w:name w:val="zl_TableListBul6"/>
    <w:basedOn w:val="a5"/>
    <w:rsid w:val="00833EF3"/>
    <w:pPr>
      <w:numPr>
        <w:numId w:val="89"/>
      </w:numPr>
    </w:pPr>
  </w:style>
  <w:style w:type="paragraph" w:customStyle="1" w:styleId="TableListAltBul">
    <w:name w:val="TableListAltBul"/>
    <w:basedOn w:val="a0"/>
    <w:link w:val="TableListAltBulChar"/>
    <w:rsid w:val="00833EF3"/>
    <w:pPr>
      <w:numPr>
        <w:numId w:val="90"/>
      </w:numPr>
      <w:spacing w:line="240" w:lineRule="auto"/>
      <w:jc w:val="left"/>
    </w:pPr>
  </w:style>
  <w:style w:type="character" w:customStyle="1" w:styleId="TableListAltBulChar">
    <w:name w:val="TableListAltBul Char"/>
    <w:link w:val="TableListAltBu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">
    <w:name w:val="zl_TableListAltBul"/>
    <w:basedOn w:val="a5"/>
    <w:rsid w:val="00833EF3"/>
    <w:pPr>
      <w:numPr>
        <w:numId w:val="90"/>
      </w:numPr>
    </w:pPr>
  </w:style>
  <w:style w:type="paragraph" w:customStyle="1" w:styleId="TableListAltBul2">
    <w:name w:val="TableListAltBul 2"/>
    <w:basedOn w:val="a0"/>
    <w:link w:val="TableListAltBul2Char"/>
    <w:rsid w:val="00833EF3"/>
    <w:pPr>
      <w:numPr>
        <w:numId w:val="91"/>
      </w:numPr>
      <w:spacing w:line="240" w:lineRule="auto"/>
      <w:jc w:val="left"/>
    </w:pPr>
  </w:style>
  <w:style w:type="character" w:customStyle="1" w:styleId="TableListAltBul2Char">
    <w:name w:val="TableListAltBul 2 Char"/>
    <w:link w:val="TableListAltBu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2">
    <w:name w:val="zl_TableListAltBul2"/>
    <w:basedOn w:val="a5"/>
    <w:rsid w:val="00833EF3"/>
    <w:pPr>
      <w:numPr>
        <w:numId w:val="91"/>
      </w:numPr>
    </w:pPr>
  </w:style>
  <w:style w:type="paragraph" w:customStyle="1" w:styleId="TableListAltBul3">
    <w:name w:val="TableListAltBul 3"/>
    <w:basedOn w:val="a0"/>
    <w:link w:val="TableListAltBul3Char"/>
    <w:rsid w:val="00833EF3"/>
    <w:pPr>
      <w:numPr>
        <w:numId w:val="92"/>
      </w:numPr>
      <w:spacing w:line="240" w:lineRule="auto"/>
      <w:jc w:val="left"/>
    </w:pPr>
  </w:style>
  <w:style w:type="character" w:customStyle="1" w:styleId="TableListAltBul3Char">
    <w:name w:val="TableListAltBul 3 Char"/>
    <w:link w:val="TableListAltBu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3">
    <w:name w:val="zl_TableListAltBul3"/>
    <w:basedOn w:val="a5"/>
    <w:rsid w:val="00833EF3"/>
    <w:pPr>
      <w:numPr>
        <w:numId w:val="92"/>
      </w:numPr>
    </w:pPr>
  </w:style>
  <w:style w:type="paragraph" w:customStyle="1" w:styleId="TableListAltBul4">
    <w:name w:val="TableListAltBul 4"/>
    <w:basedOn w:val="a0"/>
    <w:link w:val="TableListAltBul4Char"/>
    <w:rsid w:val="00833EF3"/>
    <w:pPr>
      <w:numPr>
        <w:numId w:val="93"/>
      </w:numPr>
      <w:spacing w:line="240" w:lineRule="auto"/>
      <w:jc w:val="left"/>
    </w:pPr>
  </w:style>
  <w:style w:type="character" w:customStyle="1" w:styleId="TableListAltBul4Char">
    <w:name w:val="TableListAltBul 4 Char"/>
    <w:link w:val="TableListAltBu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4">
    <w:name w:val="zl_TableListAltBul4"/>
    <w:basedOn w:val="a5"/>
    <w:rsid w:val="00833EF3"/>
    <w:pPr>
      <w:numPr>
        <w:numId w:val="93"/>
      </w:numPr>
    </w:pPr>
  </w:style>
  <w:style w:type="paragraph" w:customStyle="1" w:styleId="TableListAltBul5">
    <w:name w:val="TableListAltBul 5"/>
    <w:basedOn w:val="a0"/>
    <w:link w:val="TableListAltBul5Char"/>
    <w:rsid w:val="00833EF3"/>
    <w:pPr>
      <w:numPr>
        <w:numId w:val="94"/>
      </w:numPr>
      <w:spacing w:line="240" w:lineRule="auto"/>
      <w:jc w:val="left"/>
    </w:pPr>
  </w:style>
  <w:style w:type="character" w:customStyle="1" w:styleId="TableListAltBul5Char">
    <w:name w:val="TableListAltBul 5 Char"/>
    <w:link w:val="TableListAltBu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5">
    <w:name w:val="zl_TableListAltBul5"/>
    <w:basedOn w:val="a5"/>
    <w:rsid w:val="00833EF3"/>
    <w:pPr>
      <w:numPr>
        <w:numId w:val="94"/>
      </w:numPr>
    </w:pPr>
  </w:style>
  <w:style w:type="paragraph" w:customStyle="1" w:styleId="TableListAltBul6">
    <w:name w:val="TableListAltBul 6"/>
    <w:basedOn w:val="a0"/>
    <w:link w:val="TableListAltBul6Char"/>
    <w:rsid w:val="00833EF3"/>
    <w:pPr>
      <w:numPr>
        <w:numId w:val="95"/>
      </w:numPr>
      <w:spacing w:line="240" w:lineRule="auto"/>
      <w:jc w:val="left"/>
    </w:pPr>
  </w:style>
  <w:style w:type="character" w:customStyle="1" w:styleId="TableListAltBul6Char">
    <w:name w:val="TableListAltBul 6 Char"/>
    <w:link w:val="TableListAltBu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6">
    <w:name w:val="zl_TableListAltBul6"/>
    <w:basedOn w:val="a5"/>
    <w:rsid w:val="00833EF3"/>
    <w:pPr>
      <w:numPr>
        <w:numId w:val="95"/>
      </w:numPr>
    </w:pPr>
  </w:style>
  <w:style w:type="paragraph" w:customStyle="1" w:styleId="TableListCont">
    <w:name w:val="TableListCont"/>
    <w:basedOn w:val="a2"/>
    <w:link w:val="TableListContChar"/>
    <w:rsid w:val="00833EF3"/>
    <w:pPr>
      <w:spacing w:line="240" w:lineRule="auto"/>
      <w:ind w:left="227" w:firstLine="0"/>
      <w:jc w:val="left"/>
    </w:pPr>
  </w:style>
  <w:style w:type="character" w:customStyle="1" w:styleId="TableListContChar">
    <w:name w:val="TableListCont Char"/>
    <w:link w:val="TableListCon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2">
    <w:name w:val="TableListCont 2"/>
    <w:basedOn w:val="a2"/>
    <w:link w:val="TableListCont2Char"/>
    <w:rsid w:val="00833EF3"/>
    <w:pPr>
      <w:spacing w:line="240" w:lineRule="auto"/>
      <w:ind w:left="454" w:firstLine="0"/>
      <w:jc w:val="left"/>
    </w:pPr>
  </w:style>
  <w:style w:type="character" w:customStyle="1" w:styleId="TableListCont2Char">
    <w:name w:val="TableListCont 2 Char"/>
    <w:link w:val="TableListCont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3">
    <w:name w:val="TableListCont 3"/>
    <w:basedOn w:val="a2"/>
    <w:link w:val="TableListCont3Char"/>
    <w:rsid w:val="00833EF3"/>
    <w:pPr>
      <w:spacing w:line="240" w:lineRule="auto"/>
      <w:ind w:left="680" w:firstLine="0"/>
      <w:jc w:val="left"/>
    </w:pPr>
  </w:style>
  <w:style w:type="character" w:customStyle="1" w:styleId="TableListCont3Char">
    <w:name w:val="TableListCont 3 Char"/>
    <w:link w:val="TableListCont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4">
    <w:name w:val="TableListCont 4"/>
    <w:basedOn w:val="a2"/>
    <w:link w:val="TableListCont4Char"/>
    <w:rsid w:val="00833EF3"/>
    <w:pPr>
      <w:spacing w:line="240" w:lineRule="auto"/>
      <w:ind w:left="907" w:firstLine="0"/>
      <w:jc w:val="left"/>
    </w:pPr>
  </w:style>
  <w:style w:type="character" w:customStyle="1" w:styleId="TableListCont4Char">
    <w:name w:val="TableListCont 4 Char"/>
    <w:link w:val="TableListCont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5">
    <w:name w:val="TableListCont 5"/>
    <w:basedOn w:val="a2"/>
    <w:link w:val="TableListCont5Char"/>
    <w:rsid w:val="00833EF3"/>
    <w:pPr>
      <w:spacing w:line="240" w:lineRule="auto"/>
      <w:ind w:left="1134" w:firstLine="0"/>
      <w:jc w:val="left"/>
    </w:pPr>
  </w:style>
  <w:style w:type="character" w:customStyle="1" w:styleId="TableListCont5Char">
    <w:name w:val="TableListCont 5 Char"/>
    <w:link w:val="TableListCont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6">
    <w:name w:val="TableListCont 6"/>
    <w:basedOn w:val="a2"/>
    <w:link w:val="TableListCont6Char"/>
    <w:rsid w:val="00833EF3"/>
    <w:pPr>
      <w:spacing w:line="240" w:lineRule="auto"/>
      <w:ind w:left="1361" w:firstLine="0"/>
      <w:jc w:val="left"/>
    </w:pPr>
  </w:style>
  <w:style w:type="character" w:customStyle="1" w:styleId="TableListCont6Char">
    <w:name w:val="TableListCont 6 Char"/>
    <w:link w:val="TableListCon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">
    <w:name w:val="TableListOutNum"/>
    <w:basedOn w:val="a0"/>
    <w:link w:val="TableListOutNumChar"/>
    <w:rsid w:val="00833EF3"/>
    <w:pPr>
      <w:numPr>
        <w:numId w:val="96"/>
      </w:numPr>
      <w:spacing w:line="240" w:lineRule="auto"/>
      <w:jc w:val="left"/>
    </w:pPr>
  </w:style>
  <w:style w:type="character" w:customStyle="1" w:styleId="TableListOutNumChar">
    <w:name w:val="TableListOutNum Char"/>
    <w:link w:val="TableListOu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OutNum">
    <w:name w:val="zl_TableListOutNum"/>
    <w:basedOn w:val="a5"/>
    <w:rsid w:val="00833EF3"/>
    <w:pPr>
      <w:numPr>
        <w:numId w:val="96"/>
      </w:numPr>
    </w:pPr>
  </w:style>
  <w:style w:type="paragraph" w:customStyle="1" w:styleId="TableListOutNum2">
    <w:name w:val="TableListOutNum 2"/>
    <w:basedOn w:val="a0"/>
    <w:link w:val="TableListOutNum2Char"/>
    <w:rsid w:val="00833EF3"/>
    <w:pPr>
      <w:numPr>
        <w:ilvl w:val="1"/>
        <w:numId w:val="96"/>
      </w:numPr>
      <w:spacing w:line="240" w:lineRule="auto"/>
      <w:jc w:val="left"/>
    </w:pPr>
  </w:style>
  <w:style w:type="character" w:customStyle="1" w:styleId="TableListOutNum2Char">
    <w:name w:val="TableListOutNum 2 Char"/>
    <w:link w:val="TableListOu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3">
    <w:name w:val="TableListOutNum 3"/>
    <w:basedOn w:val="a0"/>
    <w:link w:val="TableListOutNum3Char"/>
    <w:rsid w:val="00833EF3"/>
    <w:pPr>
      <w:numPr>
        <w:ilvl w:val="2"/>
        <w:numId w:val="96"/>
      </w:numPr>
      <w:spacing w:line="240" w:lineRule="auto"/>
      <w:jc w:val="left"/>
    </w:pPr>
  </w:style>
  <w:style w:type="character" w:customStyle="1" w:styleId="TableListOutNum3Char">
    <w:name w:val="TableListOutNum 3 Char"/>
    <w:link w:val="TableListOu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4">
    <w:name w:val="TableListOutNum 4"/>
    <w:basedOn w:val="a0"/>
    <w:link w:val="TableListOutNum4Char"/>
    <w:rsid w:val="00833EF3"/>
    <w:pPr>
      <w:numPr>
        <w:ilvl w:val="3"/>
        <w:numId w:val="96"/>
      </w:numPr>
      <w:spacing w:line="240" w:lineRule="auto"/>
      <w:jc w:val="left"/>
    </w:pPr>
  </w:style>
  <w:style w:type="character" w:customStyle="1" w:styleId="TableListOutNum4Char">
    <w:name w:val="TableListOutNum 4 Char"/>
    <w:link w:val="TableListOu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5">
    <w:name w:val="TableListOutNum 5"/>
    <w:basedOn w:val="a0"/>
    <w:link w:val="TableListOutNum5Char"/>
    <w:rsid w:val="00833EF3"/>
    <w:pPr>
      <w:numPr>
        <w:ilvl w:val="4"/>
        <w:numId w:val="96"/>
      </w:numPr>
      <w:spacing w:line="240" w:lineRule="auto"/>
      <w:jc w:val="left"/>
    </w:pPr>
  </w:style>
  <w:style w:type="character" w:customStyle="1" w:styleId="TableListOutNum5Char">
    <w:name w:val="TableListOutNum 5 Char"/>
    <w:link w:val="TableListOu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6">
    <w:name w:val="TableListOutNum 6"/>
    <w:basedOn w:val="a0"/>
    <w:link w:val="TableListOutNum6Char"/>
    <w:rsid w:val="00833EF3"/>
    <w:pPr>
      <w:numPr>
        <w:ilvl w:val="5"/>
        <w:numId w:val="96"/>
      </w:numPr>
      <w:spacing w:line="240" w:lineRule="auto"/>
      <w:jc w:val="left"/>
    </w:pPr>
  </w:style>
  <w:style w:type="character" w:customStyle="1" w:styleId="TableListOutNum6Char">
    <w:name w:val="TableListOutNum 6 Char"/>
    <w:link w:val="TableListOu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acterPrototype">
    <w:name w:val="CharacterPrototyp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DFN">
    <w:name w:val="DFN"/>
    <w:rsid w:val="00833EF3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9">
    <w:name w:val="Strong"/>
    <w:qFormat/>
    <w:rsid w:val="00833EF3"/>
    <w:rPr>
      <w:rFonts w:ascii="Times New Roman" w:hAnsi="Times New Roman" w:cs="Times New Roman"/>
      <w:b/>
      <w:bCs w:val="0"/>
      <w:i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a">
    <w:name w:val="Emphasis"/>
    <w:qFormat/>
    <w:rsid w:val="00833EF3"/>
    <w:rPr>
      <w:rFonts w:ascii="Times New Roman" w:hAnsi="Times New Roman" w:cs="Times New Roman"/>
      <w:b w:val="0"/>
      <w:i/>
      <w:iCs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CODE">
    <w:name w:val="CODE"/>
    <w:rsid w:val="00833EF3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Codesmall">
    <w:name w:val="Codesmall"/>
    <w:rsid w:val="00833EF3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sz w:val="12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leName">
    <w:name w:val="FileName"/>
    <w:rsid w:val="00833EF3"/>
    <w:rPr>
      <w:rFonts w:ascii="Time New Roman" w:hAnsi="Time New Roman" w:cs="Times New Roman"/>
      <w:b w:val="0"/>
      <w:i w:val="0"/>
      <w:caps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leNameUnix">
    <w:name w:val="FileNameUnix"/>
    <w:rsid w:val="00833EF3"/>
    <w:rPr>
      <w:rFonts w:ascii="Lucida Console" w:hAnsi="Lucida Console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9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Object">
    <w:name w:val="Object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GuidelinesText">
    <w:name w:val="GuidelinesText"/>
    <w:rsid w:val="00833EF3"/>
    <w:rPr>
      <w:rFonts w:ascii="Times New Roman" w:hAnsi="Times New Roman" w:cs="Times New Roman"/>
      <w:b w:val="0"/>
      <w:i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AtRisk">
    <w:name w:val="Status_ExpectedAtRisk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FF00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Late">
    <w:name w:val="Status_ExpectedLat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0000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Normal">
    <w:name w:val="Status_ExpectedNormal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CCFFCC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Proposed">
    <w:name w:val="Status_Proposed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ResolvedInTime">
    <w:name w:val="Status_ResolvedInTim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8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ResolvedLate">
    <w:name w:val="Status_ResolvedLat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FF0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gureCaptionText">
    <w:name w:val="FigureCaptionText"/>
    <w:rsid w:val="00833EF3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afb">
    <w:name w:val="Table Grid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single" w:sz="2" w:space="0" w:color="auto"/>
        </w:tcBorders>
      </w:tcPr>
    </w:tblStylePr>
  </w:style>
  <w:style w:type="table" w:customStyle="1" w:styleId="TableGridNoBorder">
    <w:name w:val="Table Grid NoBorder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pPr>
        <w:suppressOverlap w:val="0"/>
        <w:textDirection w:val="lrTb"/>
      </w:pPr>
    </w:tblStylePr>
  </w:style>
  <w:style w:type="table" w:customStyle="1" w:styleId="TableImage">
    <w:name w:val="Table Image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283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2">
    <w:name w:val="Table Image 2"/>
    <w:basedOn w:val="TableImage"/>
    <w:rsid w:val="00833EF3"/>
    <w:tblPr>
      <w:tblCellSpacing w:w="0" w:type="dxa"/>
      <w:tblInd w:w="56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3">
    <w:name w:val="Table Image 3"/>
    <w:basedOn w:val="TableImage"/>
    <w:rsid w:val="00833EF3"/>
    <w:tblPr>
      <w:tblCellSpacing w:w="0" w:type="dxa"/>
      <w:tblInd w:w="85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4">
    <w:name w:val="Table Image 4"/>
    <w:basedOn w:val="TableImage"/>
    <w:rsid w:val="00833EF3"/>
    <w:tblPr>
      <w:tblCellSpacing w:w="0" w:type="dxa"/>
      <w:tblInd w:w="1134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5">
    <w:name w:val="Table Image 5"/>
    <w:basedOn w:val="TableImage"/>
    <w:rsid w:val="00833EF3"/>
    <w:tblPr>
      <w:tblCellSpacing w:w="0" w:type="dxa"/>
      <w:tblInd w:w="141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Normal">
    <w:name w:val="Table Image Normal"/>
    <w:basedOn w:val="TableImage"/>
    <w:rsid w:val="00833EF3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paragraph" w:customStyle="1" w:styleId="33">
    <w:name w:val="ПрилА3"/>
    <w:basedOn w:val="a2"/>
    <w:rsid w:val="00FB1FC0"/>
    <w:pPr>
      <w:widowControl w:val="0"/>
      <w:numPr>
        <w:ilvl w:val="2"/>
        <w:numId w:val="97"/>
      </w:numPr>
      <w:tabs>
        <w:tab w:val="num" w:pos="1800"/>
      </w:tabs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styleId="afc">
    <w:name w:val="table of figures"/>
    <w:basedOn w:val="a2"/>
    <w:uiPriority w:val="99"/>
    <w:rsid w:val="00833EF3"/>
    <w:pPr>
      <w:tabs>
        <w:tab w:val="left" w:leader="dot" w:pos="567"/>
        <w:tab w:val="right" w:leader="dot" w:pos="8787"/>
      </w:tabs>
      <w:spacing w:line="240" w:lineRule="auto"/>
      <w:ind w:left="680" w:right="850" w:hanging="227"/>
      <w:jc w:val="left"/>
    </w:pPr>
  </w:style>
  <w:style w:type="character" w:styleId="afd">
    <w:name w:val="annotation reference"/>
    <w:basedOn w:val="a3"/>
    <w:uiPriority w:val="99"/>
    <w:semiHidden/>
    <w:unhideWhenUsed/>
    <w:rsid w:val="008D3FBC"/>
    <w:rPr>
      <w:sz w:val="16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8D3FB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8D3F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8D3FB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8D3F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2">
    <w:name w:val="ДокТабНазвание"/>
    <w:basedOn w:val="a2"/>
    <w:link w:val="aff3"/>
    <w:uiPriority w:val="99"/>
    <w:rsid w:val="006D2178"/>
    <w:pPr>
      <w:keepNext/>
      <w:spacing w:before="120" w:after="120" w:line="240" w:lineRule="auto"/>
      <w:ind w:left="1440" w:hanging="1440"/>
      <w:jc w:val="left"/>
    </w:pPr>
    <w:rPr>
      <w:rFonts w:cs="Arial"/>
      <w:sz w:val="28"/>
    </w:rPr>
  </w:style>
  <w:style w:type="character" w:customStyle="1" w:styleId="aff3">
    <w:name w:val="ДокТабНазвание Знак"/>
    <w:link w:val="aff2"/>
    <w:uiPriority w:val="99"/>
    <w:locked/>
    <w:rsid w:val="006D2178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4">
    <w:name w:val="ДокТабТекст"/>
    <w:basedOn w:val="a2"/>
    <w:uiPriority w:val="99"/>
    <w:rsid w:val="006D2178"/>
    <w:pPr>
      <w:spacing w:before="60" w:after="60" w:line="240" w:lineRule="auto"/>
      <w:ind w:firstLine="0"/>
      <w:jc w:val="left"/>
    </w:pPr>
    <w:rPr>
      <w:rFonts w:cs="Arial"/>
      <w:sz w:val="20"/>
      <w:szCs w:val="20"/>
    </w:rPr>
  </w:style>
  <w:style w:type="table" w:customStyle="1" w:styleId="14">
    <w:name w:val="Сетка таблицы1"/>
    <w:basedOn w:val="a4"/>
    <w:next w:val="afb"/>
    <w:uiPriority w:val="39"/>
    <w:rsid w:val="00CD342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caption"/>
    <w:basedOn w:val="a2"/>
    <w:next w:val="a2"/>
    <w:uiPriority w:val="35"/>
    <w:unhideWhenUsed/>
    <w:qFormat/>
    <w:rsid w:val="00021DE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harChar">
    <w:name w:val="Комментарии Char Char"/>
    <w:qFormat/>
    <w:rsid w:val="008418CB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6">
    <w:name w:val="Маркированный список с отступом"/>
    <w:basedOn w:val="a2"/>
    <w:qFormat/>
    <w:rsid w:val="008418CB"/>
    <w:pPr>
      <w:widowControl w:val="0"/>
    </w:pPr>
  </w:style>
  <w:style w:type="table" w:customStyle="1" w:styleId="110">
    <w:name w:val="Сетка таблицы11"/>
    <w:basedOn w:val="a4"/>
    <w:uiPriority w:val="39"/>
    <w:rsid w:val="00925D5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Revision"/>
    <w:hidden/>
    <w:uiPriority w:val="99"/>
    <w:semiHidden/>
    <w:rsid w:val="00D24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33EF3"/>
    <w:pPr>
      <w:spacing w:after="0" w:line="360" w:lineRule="auto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833EF3"/>
    <w:pPr>
      <w:keepNext/>
      <w:keepLines/>
      <w:pageBreakBefore/>
      <w:numPr>
        <w:numId w:val="103"/>
      </w:numPr>
      <w:spacing w:after="120"/>
      <w:jc w:val="left"/>
      <w:outlineLvl w:val="0"/>
    </w:pPr>
    <w:rPr>
      <w:b/>
      <w:sz w:val="28"/>
    </w:rPr>
  </w:style>
  <w:style w:type="paragraph" w:styleId="20">
    <w:name w:val="heading 2"/>
    <w:basedOn w:val="1"/>
    <w:next w:val="a2"/>
    <w:link w:val="23"/>
    <w:unhideWhenUsed/>
    <w:qFormat/>
    <w:rsid w:val="00833EF3"/>
    <w:pPr>
      <w:pageBreakBefore w:val="0"/>
      <w:numPr>
        <w:ilvl w:val="1"/>
      </w:numPr>
      <w:tabs>
        <w:tab w:val="clear" w:pos="850"/>
      </w:tabs>
      <w:spacing w:before="240"/>
      <w:outlineLvl w:val="1"/>
    </w:pPr>
  </w:style>
  <w:style w:type="paragraph" w:styleId="3">
    <w:name w:val="heading 3"/>
    <w:basedOn w:val="20"/>
    <w:next w:val="a2"/>
    <w:link w:val="34"/>
    <w:unhideWhenUsed/>
    <w:qFormat/>
    <w:rsid w:val="00833EF3"/>
    <w:pPr>
      <w:numPr>
        <w:ilvl w:val="2"/>
      </w:numPr>
      <w:tabs>
        <w:tab w:val="clear" w:pos="850"/>
      </w:tabs>
      <w:outlineLvl w:val="2"/>
    </w:pPr>
    <w:rPr>
      <w:sz w:val="24"/>
    </w:rPr>
  </w:style>
  <w:style w:type="paragraph" w:styleId="4">
    <w:name w:val="heading 4"/>
    <w:basedOn w:val="3"/>
    <w:next w:val="a2"/>
    <w:link w:val="43"/>
    <w:unhideWhenUsed/>
    <w:qFormat/>
    <w:rsid w:val="00833EF3"/>
    <w:pPr>
      <w:numPr>
        <w:ilvl w:val="3"/>
      </w:numPr>
      <w:tabs>
        <w:tab w:val="clear" w:pos="850"/>
      </w:tabs>
      <w:outlineLvl w:val="3"/>
    </w:pPr>
    <w:rPr>
      <w:sz w:val="22"/>
    </w:rPr>
  </w:style>
  <w:style w:type="paragraph" w:styleId="50">
    <w:name w:val="heading 5"/>
    <w:basedOn w:val="4"/>
    <w:next w:val="a2"/>
    <w:link w:val="53"/>
    <w:unhideWhenUsed/>
    <w:qFormat/>
    <w:rsid w:val="00833EF3"/>
    <w:pPr>
      <w:numPr>
        <w:ilvl w:val="4"/>
      </w:numPr>
      <w:tabs>
        <w:tab w:val="clear" w:pos="850"/>
      </w:tabs>
      <w:outlineLvl w:val="4"/>
    </w:pPr>
  </w:style>
  <w:style w:type="paragraph" w:styleId="6">
    <w:name w:val="heading 6"/>
    <w:basedOn w:val="50"/>
    <w:next w:val="a2"/>
    <w:link w:val="60"/>
    <w:semiHidden/>
    <w:unhideWhenUsed/>
    <w:qFormat/>
    <w:rsid w:val="00833EF3"/>
    <w:pPr>
      <w:numPr>
        <w:ilvl w:val="5"/>
      </w:numPr>
      <w:tabs>
        <w:tab w:val="clear" w:pos="850"/>
      </w:tabs>
      <w:outlineLvl w:val="5"/>
    </w:pPr>
  </w:style>
  <w:style w:type="paragraph" w:styleId="7">
    <w:name w:val="heading 7"/>
    <w:basedOn w:val="6"/>
    <w:next w:val="a2"/>
    <w:link w:val="70"/>
    <w:semiHidden/>
    <w:unhideWhenUsed/>
    <w:qFormat/>
    <w:rsid w:val="00833EF3"/>
    <w:pPr>
      <w:numPr>
        <w:ilvl w:val="6"/>
      </w:numPr>
      <w:tabs>
        <w:tab w:val="clear" w:pos="850"/>
      </w:tabs>
      <w:outlineLvl w:val="6"/>
    </w:pPr>
  </w:style>
  <w:style w:type="paragraph" w:styleId="8">
    <w:name w:val="heading 8"/>
    <w:basedOn w:val="7"/>
    <w:next w:val="a2"/>
    <w:link w:val="80"/>
    <w:semiHidden/>
    <w:unhideWhenUsed/>
    <w:qFormat/>
    <w:rsid w:val="00833EF3"/>
    <w:pPr>
      <w:numPr>
        <w:ilvl w:val="7"/>
      </w:numPr>
      <w:tabs>
        <w:tab w:val="clear" w:pos="850"/>
      </w:tabs>
      <w:outlineLvl w:val="7"/>
    </w:pPr>
  </w:style>
  <w:style w:type="paragraph" w:styleId="9">
    <w:name w:val="heading 9"/>
    <w:basedOn w:val="8"/>
    <w:next w:val="a2"/>
    <w:link w:val="90"/>
    <w:semiHidden/>
    <w:unhideWhenUsed/>
    <w:qFormat/>
    <w:rsid w:val="00833EF3"/>
    <w:pPr>
      <w:numPr>
        <w:ilvl w:val="8"/>
      </w:numPr>
      <w:tabs>
        <w:tab w:val="clear" w:pos="850"/>
      </w:tabs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33EF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4">
    <w:name w:val="Заголовок 3 Знак"/>
    <w:link w:val="3"/>
    <w:rsid w:val="00833EF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6">
    <w:name w:val="Body Text"/>
    <w:aliases w:val="Основной текст Знак1,Основной текст Знак Знак,BO,ID,body indent,ändrad, ändrad,EHPT,Body Text2"/>
    <w:basedOn w:val="a2"/>
    <w:link w:val="a7"/>
    <w:uiPriority w:val="99"/>
    <w:unhideWhenUsed/>
    <w:rsid w:val="0062019A"/>
    <w:pPr>
      <w:spacing w:after="120"/>
    </w:pPr>
  </w:style>
  <w:style w:type="character" w:customStyle="1" w:styleId="a7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3"/>
    <w:link w:val="a6"/>
    <w:uiPriority w:val="99"/>
    <w:rsid w:val="0062019A"/>
  </w:style>
  <w:style w:type="character" w:customStyle="1" w:styleId="23">
    <w:name w:val="Заголовок 2 Знак"/>
    <w:link w:val="20"/>
    <w:rsid w:val="00833EF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8">
    <w:name w:val="page number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9">
    <w:name w:val="header"/>
    <w:basedOn w:val="a2"/>
    <w:link w:val="aa"/>
    <w:rsid w:val="00833EF3"/>
    <w:pPr>
      <w:spacing w:line="240" w:lineRule="auto"/>
      <w:ind w:firstLine="0"/>
      <w:jc w:val="left"/>
    </w:pPr>
    <w:rPr>
      <w:smallCaps/>
    </w:rPr>
  </w:style>
  <w:style w:type="character" w:customStyle="1" w:styleId="aa">
    <w:name w:val="Верхний колонтитул Знак"/>
    <w:link w:val="a9"/>
    <w:rsid w:val="00833EF3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styleId="ab">
    <w:name w:val="footer"/>
    <w:basedOn w:val="a2"/>
    <w:link w:val="ac"/>
    <w:rsid w:val="00833EF3"/>
    <w:pPr>
      <w:spacing w:line="240" w:lineRule="auto"/>
      <w:ind w:firstLine="0"/>
      <w:jc w:val="left"/>
    </w:pPr>
  </w:style>
  <w:style w:type="character" w:customStyle="1" w:styleId="ac">
    <w:name w:val="Нижний колонтитул Знак"/>
    <w:link w:val="ab"/>
    <w:rsid w:val="00833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2"/>
    <w:link w:val="ae"/>
    <w:uiPriority w:val="99"/>
    <w:semiHidden/>
    <w:unhideWhenUsed/>
    <w:rsid w:val="0062019A"/>
    <w:pPr>
      <w:spacing w:after="120"/>
      <w:ind w:left="283"/>
    </w:pPr>
  </w:style>
  <w:style w:type="character" w:customStyle="1" w:styleId="ae">
    <w:name w:val="Основной текст с отступом Знак"/>
    <w:basedOn w:val="a3"/>
    <w:link w:val="ad"/>
    <w:uiPriority w:val="99"/>
    <w:semiHidden/>
    <w:rsid w:val="0062019A"/>
  </w:style>
  <w:style w:type="paragraph" w:styleId="af">
    <w:name w:val="Balloon Text"/>
    <w:basedOn w:val="a2"/>
    <w:link w:val="af0"/>
    <w:uiPriority w:val="99"/>
    <w:semiHidden/>
    <w:unhideWhenUsed/>
    <w:rsid w:val="006201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uiPriority w:val="99"/>
    <w:semiHidden/>
    <w:rsid w:val="0062019A"/>
    <w:rPr>
      <w:rFonts w:ascii="Tahoma" w:hAnsi="Tahoma" w:cs="Tahoma"/>
      <w:sz w:val="16"/>
      <w:szCs w:val="16"/>
    </w:rPr>
  </w:style>
  <w:style w:type="paragraph" w:styleId="11">
    <w:name w:val="toc 1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before="240" w:after="120" w:line="240" w:lineRule="auto"/>
      <w:ind w:left="680" w:right="850" w:hanging="227"/>
      <w:jc w:val="left"/>
    </w:pPr>
    <w:rPr>
      <w:b/>
    </w:rPr>
  </w:style>
  <w:style w:type="paragraph" w:styleId="24">
    <w:name w:val="toc 2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before="120" w:after="120" w:line="240" w:lineRule="auto"/>
      <w:ind w:left="1247" w:right="850" w:hanging="397"/>
      <w:jc w:val="left"/>
    </w:pPr>
  </w:style>
  <w:style w:type="paragraph" w:styleId="35">
    <w:name w:val="toc 3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1928" w:right="850" w:hanging="567"/>
      <w:jc w:val="left"/>
    </w:pPr>
  </w:style>
  <w:style w:type="paragraph" w:customStyle="1" w:styleId="12">
    <w:name w:val="Заг 1 АННОТАЦИЯ"/>
    <w:basedOn w:val="a2"/>
    <w:next w:val="a2"/>
    <w:rsid w:val="00AF7121"/>
    <w:pPr>
      <w:pageBreakBefore/>
      <w:spacing w:before="120" w:after="60"/>
      <w:jc w:val="center"/>
    </w:pPr>
    <w:rPr>
      <w:rFonts w:ascii="Arial" w:hAnsi="Arial"/>
      <w:b/>
      <w:caps/>
      <w:kern w:val="28"/>
    </w:rPr>
  </w:style>
  <w:style w:type="character" w:styleId="af1">
    <w:name w:val="Hyperlink"/>
    <w:uiPriority w:val="99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43">
    <w:name w:val="Заголовок 4 Знак"/>
    <w:link w:val="4"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53">
    <w:name w:val="Заголовок 5 Знак"/>
    <w:link w:val="50"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60">
    <w:name w:val="Заголовок 6 Знак"/>
    <w:link w:val="6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70">
    <w:name w:val="Заголовок 7 Знак"/>
    <w:link w:val="7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80">
    <w:name w:val="Заголовок 8 Знак"/>
    <w:link w:val="8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90">
    <w:name w:val="Заголовок 9 Знак"/>
    <w:link w:val="9"/>
    <w:semiHidden/>
    <w:rsid w:val="00833EF3"/>
    <w:rPr>
      <w:rFonts w:ascii="Times New Roman" w:eastAsia="Times New Roman" w:hAnsi="Times New Roman" w:cs="Times New Roman"/>
      <w:b/>
      <w:szCs w:val="24"/>
      <w:lang w:eastAsia="ru-RU"/>
    </w:rPr>
  </w:style>
  <w:style w:type="numbering" w:customStyle="1" w:styleId="Newlist">
    <w:name w:val="New_list"/>
    <w:basedOn w:val="a5"/>
    <w:uiPriority w:val="99"/>
    <w:rsid w:val="00833EF3"/>
    <w:pPr>
      <w:numPr>
        <w:numId w:val="1"/>
      </w:numPr>
    </w:pPr>
  </w:style>
  <w:style w:type="numbering" w:customStyle="1" w:styleId="zlHeading">
    <w:name w:val="zl_Heading"/>
    <w:basedOn w:val="a5"/>
    <w:rsid w:val="00833EF3"/>
    <w:pPr>
      <w:numPr>
        <w:numId w:val="103"/>
      </w:numPr>
    </w:pPr>
  </w:style>
  <w:style w:type="paragraph" w:customStyle="1" w:styleId="AppendixHeading1">
    <w:name w:val="AppendixHeading 1"/>
    <w:basedOn w:val="1"/>
    <w:next w:val="a2"/>
    <w:link w:val="AppendixHeading1Char"/>
    <w:rsid w:val="00833EF3"/>
    <w:pPr>
      <w:numPr>
        <w:numId w:val="2"/>
      </w:numPr>
      <w:tabs>
        <w:tab w:val="clear" w:pos="851"/>
      </w:tabs>
      <w:spacing w:before="240"/>
    </w:pPr>
  </w:style>
  <w:style w:type="character" w:customStyle="1" w:styleId="AppendixHeading1Char">
    <w:name w:val="AppendixHeading 1 Char"/>
    <w:link w:val="AppendixHeading1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zlAppendixHeading">
    <w:name w:val="zl_AppendixHeading"/>
    <w:basedOn w:val="a5"/>
    <w:rsid w:val="00833EF3"/>
    <w:pPr>
      <w:numPr>
        <w:numId w:val="2"/>
      </w:numPr>
    </w:pPr>
  </w:style>
  <w:style w:type="paragraph" w:customStyle="1" w:styleId="AppendixHeading2">
    <w:name w:val="AppendixHeading 2"/>
    <w:basedOn w:val="20"/>
    <w:next w:val="a2"/>
    <w:link w:val="AppendixHeading2Char"/>
    <w:rsid w:val="00833EF3"/>
    <w:pPr>
      <w:numPr>
        <w:numId w:val="2"/>
      </w:numPr>
    </w:pPr>
  </w:style>
  <w:style w:type="character" w:customStyle="1" w:styleId="AppendixHeading2Char">
    <w:name w:val="AppendixHeading 2 Char"/>
    <w:link w:val="AppendixHeading2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ppendixHeading3">
    <w:name w:val="AppendixHeading 3"/>
    <w:basedOn w:val="3"/>
    <w:next w:val="a2"/>
    <w:link w:val="AppendixHeading3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3Char">
    <w:name w:val="AppendixHeading 3 Char"/>
    <w:link w:val="AppendixHeading3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ppendixHeading4">
    <w:name w:val="AppendixHeading 4"/>
    <w:basedOn w:val="4"/>
    <w:next w:val="a2"/>
    <w:link w:val="AppendixHeading4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4Char">
    <w:name w:val="AppendixHeading 4 Char"/>
    <w:link w:val="AppendixHeading4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5">
    <w:name w:val="AppendixHeading 5"/>
    <w:basedOn w:val="50"/>
    <w:next w:val="a2"/>
    <w:link w:val="AppendixHeading5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5Char">
    <w:name w:val="AppendixHeading 5 Char"/>
    <w:link w:val="AppendixHeading5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6">
    <w:name w:val="AppendixHeading 6"/>
    <w:basedOn w:val="6"/>
    <w:next w:val="a2"/>
    <w:link w:val="AppendixHeading6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6Char">
    <w:name w:val="AppendixHeading 6 Char"/>
    <w:link w:val="AppendixHeading6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7">
    <w:name w:val="AppendixHeading 7"/>
    <w:basedOn w:val="7"/>
    <w:next w:val="a2"/>
    <w:link w:val="AppendixHeading7Char"/>
    <w:rsid w:val="00833EF3"/>
    <w:pPr>
      <w:numPr>
        <w:numId w:val="2"/>
      </w:numPr>
      <w:tabs>
        <w:tab w:val="clear" w:pos="851"/>
      </w:tabs>
      <w:outlineLvl w:val="5"/>
    </w:pPr>
  </w:style>
  <w:style w:type="character" w:customStyle="1" w:styleId="AppendixHeading7Char">
    <w:name w:val="AppendixHeading 7 Char"/>
    <w:link w:val="AppendixHeading7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8">
    <w:name w:val="AppendixHeading 8"/>
    <w:basedOn w:val="8"/>
    <w:next w:val="a2"/>
    <w:link w:val="AppendixHeading8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8Char">
    <w:name w:val="AppendixHeading 8 Char"/>
    <w:link w:val="AppendixHeading8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AppendixHeading9">
    <w:name w:val="AppendixHeading 9"/>
    <w:basedOn w:val="9"/>
    <w:next w:val="a2"/>
    <w:link w:val="AppendixHeading9Char"/>
    <w:rsid w:val="00833EF3"/>
    <w:pPr>
      <w:numPr>
        <w:numId w:val="2"/>
      </w:numPr>
      <w:tabs>
        <w:tab w:val="clear" w:pos="851"/>
      </w:tabs>
    </w:pPr>
  </w:style>
  <w:style w:type="character" w:customStyle="1" w:styleId="AppendixHeading9Char">
    <w:name w:val="AppendixHeading 9 Char"/>
    <w:link w:val="AppendixHeading9"/>
    <w:rsid w:val="00112258"/>
    <w:rPr>
      <w:rFonts w:ascii="Times New Roman" w:eastAsia="Times New Roman" w:hAnsi="Times New Roman" w:cs="Times New Roman"/>
      <w:b/>
      <w:szCs w:val="24"/>
      <w:lang w:eastAsia="ru-RU"/>
    </w:rPr>
  </w:style>
  <w:style w:type="paragraph" w:customStyle="1" w:styleId="SubheadingItem1">
    <w:name w:val="SubheadingItem 1"/>
    <w:basedOn w:val="1"/>
    <w:link w:val="SubheadingItem1Char"/>
    <w:rsid w:val="00833EF3"/>
    <w:pPr>
      <w:keepNext w:val="0"/>
      <w:keepLines w:val="0"/>
      <w:pageBreakBefore w:val="0"/>
      <w:spacing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1Char">
    <w:name w:val="SubheadingItem 1 Char"/>
    <w:link w:val="SubheadingItem1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2">
    <w:name w:val="SubheadingItem 2"/>
    <w:basedOn w:val="20"/>
    <w:link w:val="SubheadingItem2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2Char">
    <w:name w:val="SubheadingItem 2 Char"/>
    <w:link w:val="SubheadingIte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3">
    <w:name w:val="SubheadingItem 3"/>
    <w:basedOn w:val="3"/>
    <w:link w:val="SubheadingItem3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</w:rPr>
  </w:style>
  <w:style w:type="character" w:customStyle="1" w:styleId="SubheadingItem3Char">
    <w:name w:val="SubheadingItem 3 Char"/>
    <w:link w:val="SubheadingIte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4">
    <w:name w:val="SubheadingItem 4"/>
    <w:basedOn w:val="4"/>
    <w:link w:val="SubheadingItem4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4Char">
    <w:name w:val="SubheadingItem 4 Char"/>
    <w:link w:val="SubheadingIte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5">
    <w:name w:val="SubheadingItem 5"/>
    <w:basedOn w:val="50"/>
    <w:link w:val="SubheadingItem5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5Char">
    <w:name w:val="SubheadingItem 5 Char"/>
    <w:link w:val="SubheadingIte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6">
    <w:name w:val="SubheadingItem 6"/>
    <w:basedOn w:val="6"/>
    <w:link w:val="SubheadingItem6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6Char">
    <w:name w:val="SubheadingItem 6 Char"/>
    <w:link w:val="SubheadingIte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7">
    <w:name w:val="SubheadingItem 7"/>
    <w:basedOn w:val="7"/>
    <w:link w:val="SubheadingItem7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7Char">
    <w:name w:val="SubheadingItem 7 Char"/>
    <w:link w:val="SubheadingItem7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8">
    <w:name w:val="SubheadingItem 8"/>
    <w:basedOn w:val="8"/>
    <w:link w:val="SubheadingItem8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8Char">
    <w:name w:val="SubheadingItem 8 Char"/>
    <w:link w:val="SubheadingItem8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headingItem9">
    <w:name w:val="SubheadingItem 9"/>
    <w:basedOn w:val="9"/>
    <w:link w:val="SubheadingItem9Char"/>
    <w:rsid w:val="00833EF3"/>
    <w:pPr>
      <w:keepNext w:val="0"/>
      <w:keepLines w:val="0"/>
      <w:spacing w:before="0" w:after="0"/>
      <w:ind w:left="0" w:firstLine="850"/>
      <w:jc w:val="both"/>
      <w:outlineLvl w:val="9"/>
    </w:pPr>
    <w:rPr>
      <w:b w:val="0"/>
      <w:sz w:val="24"/>
    </w:rPr>
  </w:style>
  <w:style w:type="character" w:customStyle="1" w:styleId="SubheadingItem9Char">
    <w:name w:val="SubheadingItem 9 Char"/>
    <w:link w:val="SubheadingItem9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Heading">
    <w:name w:val="Section Heading"/>
    <w:basedOn w:val="a2"/>
    <w:next w:val="a2"/>
    <w:link w:val="SectionHeadingChar"/>
    <w:rsid w:val="00833EF3"/>
    <w:pPr>
      <w:keepNext/>
      <w:keepLines/>
      <w:pageBreakBefore/>
      <w:spacing w:before="240" w:after="120"/>
      <w:ind w:left="850" w:firstLine="0"/>
      <w:jc w:val="left"/>
      <w:outlineLvl w:val="0"/>
    </w:pPr>
    <w:rPr>
      <w:b/>
      <w:sz w:val="28"/>
    </w:rPr>
  </w:style>
  <w:style w:type="character" w:customStyle="1" w:styleId="SectionHeadingChar">
    <w:name w:val="Section Heading Char"/>
    <w:link w:val="SectionHeading"/>
    <w:rsid w:val="001122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2">
    <w:name w:val="TOC Heading"/>
    <w:basedOn w:val="a2"/>
    <w:next w:val="a2"/>
    <w:uiPriority w:val="39"/>
    <w:unhideWhenUsed/>
    <w:qFormat/>
    <w:rsid w:val="00833EF3"/>
    <w:pPr>
      <w:keepNext/>
      <w:keepLines/>
      <w:spacing w:before="240" w:after="120"/>
      <w:ind w:left="850" w:firstLine="0"/>
      <w:jc w:val="left"/>
    </w:pPr>
    <w:rPr>
      <w:b/>
    </w:rPr>
  </w:style>
  <w:style w:type="paragraph" w:customStyle="1" w:styleId="TopicGroup">
    <w:name w:val="TopicGroup"/>
    <w:basedOn w:val="a2"/>
    <w:next w:val="a2"/>
    <w:link w:val="TopicGroupChar"/>
    <w:rsid w:val="00833EF3"/>
    <w:pPr>
      <w:keepNext/>
      <w:keepLines/>
      <w:spacing w:before="240" w:after="120"/>
      <w:ind w:firstLine="0"/>
      <w:jc w:val="left"/>
    </w:pPr>
    <w:rPr>
      <w:b/>
      <w:u w:val="single"/>
    </w:rPr>
  </w:style>
  <w:style w:type="character" w:customStyle="1" w:styleId="TopicGroupChar">
    <w:name w:val="TopicGroup Char"/>
    <w:link w:val="TopicGroup"/>
    <w:rsid w:val="00112258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customStyle="1" w:styleId="Topic">
    <w:name w:val="Topic"/>
    <w:basedOn w:val="a2"/>
    <w:next w:val="a2"/>
    <w:link w:val="TopicChar"/>
    <w:rsid w:val="00833EF3"/>
    <w:pPr>
      <w:keepNext/>
      <w:keepLines/>
      <w:spacing w:before="240" w:after="120"/>
      <w:ind w:firstLine="0"/>
      <w:jc w:val="left"/>
    </w:pPr>
    <w:rPr>
      <w:b/>
    </w:rPr>
  </w:style>
  <w:style w:type="character" w:customStyle="1" w:styleId="TopicChar">
    <w:name w:val="Topic Char"/>
    <w:link w:val="Topic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3">
    <w:name w:val="index 1"/>
    <w:basedOn w:val="a2"/>
    <w:autoRedefine/>
    <w:rsid w:val="00833EF3"/>
    <w:pPr>
      <w:spacing w:line="240" w:lineRule="auto"/>
      <w:ind w:left="283" w:hanging="283"/>
      <w:jc w:val="left"/>
    </w:pPr>
  </w:style>
  <w:style w:type="paragraph" w:styleId="af3">
    <w:name w:val="index heading"/>
    <w:basedOn w:val="Topic"/>
    <w:rsid w:val="00833EF3"/>
  </w:style>
  <w:style w:type="paragraph" w:styleId="25">
    <w:name w:val="index 2"/>
    <w:basedOn w:val="13"/>
    <w:next w:val="13"/>
    <w:autoRedefine/>
    <w:rsid w:val="00833EF3"/>
    <w:pPr>
      <w:ind w:left="567"/>
    </w:pPr>
  </w:style>
  <w:style w:type="paragraph" w:styleId="36">
    <w:name w:val="index 3"/>
    <w:basedOn w:val="25"/>
    <w:next w:val="13"/>
    <w:autoRedefine/>
    <w:rsid w:val="00833EF3"/>
    <w:pPr>
      <w:ind w:left="850"/>
    </w:pPr>
  </w:style>
  <w:style w:type="paragraph" w:styleId="44">
    <w:name w:val="index 4"/>
    <w:basedOn w:val="36"/>
    <w:next w:val="13"/>
    <w:autoRedefine/>
    <w:rsid w:val="00833EF3"/>
    <w:pPr>
      <w:ind w:left="1134"/>
    </w:pPr>
  </w:style>
  <w:style w:type="paragraph" w:styleId="54">
    <w:name w:val="index 5"/>
    <w:basedOn w:val="44"/>
    <w:next w:val="13"/>
    <w:autoRedefine/>
    <w:rsid w:val="00833EF3"/>
    <w:pPr>
      <w:ind w:left="1417"/>
    </w:pPr>
  </w:style>
  <w:style w:type="paragraph" w:styleId="61">
    <w:name w:val="index 6"/>
    <w:basedOn w:val="54"/>
    <w:next w:val="13"/>
    <w:autoRedefine/>
    <w:rsid w:val="00833EF3"/>
    <w:pPr>
      <w:ind w:left="1701"/>
    </w:pPr>
  </w:style>
  <w:style w:type="paragraph" w:styleId="71">
    <w:name w:val="index 7"/>
    <w:basedOn w:val="61"/>
    <w:next w:val="13"/>
    <w:autoRedefine/>
    <w:rsid w:val="00833EF3"/>
    <w:pPr>
      <w:ind w:left="1984"/>
    </w:pPr>
  </w:style>
  <w:style w:type="paragraph" w:styleId="81">
    <w:name w:val="index 8"/>
    <w:basedOn w:val="71"/>
    <w:next w:val="13"/>
    <w:autoRedefine/>
    <w:rsid w:val="00833EF3"/>
    <w:pPr>
      <w:ind w:left="2268"/>
    </w:pPr>
  </w:style>
  <w:style w:type="paragraph" w:styleId="91">
    <w:name w:val="index 9"/>
    <w:basedOn w:val="81"/>
    <w:next w:val="13"/>
    <w:autoRedefine/>
    <w:rsid w:val="00833EF3"/>
    <w:pPr>
      <w:ind w:left="2551"/>
    </w:pPr>
  </w:style>
  <w:style w:type="paragraph" w:customStyle="1" w:styleId="TableImageBody">
    <w:name w:val="Table Image Body"/>
    <w:basedOn w:val="a2"/>
    <w:link w:val="TableImageBodyChar"/>
    <w:rsid w:val="00833EF3"/>
    <w:pPr>
      <w:keepNext/>
      <w:keepLines/>
      <w:spacing w:line="240" w:lineRule="auto"/>
      <w:ind w:firstLine="0"/>
      <w:jc w:val="left"/>
    </w:pPr>
  </w:style>
  <w:style w:type="character" w:customStyle="1" w:styleId="TableImageBodyChar">
    <w:name w:val="Table Image Body Char"/>
    <w:link w:val="TableImageBod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ImageCaption">
    <w:name w:val="Table Image Caption"/>
    <w:basedOn w:val="a2"/>
    <w:link w:val="TableImageCaptionChar"/>
    <w:rsid w:val="00833EF3"/>
    <w:pPr>
      <w:keepNext/>
      <w:keepLines/>
      <w:spacing w:before="120" w:line="240" w:lineRule="auto"/>
      <w:ind w:firstLine="0"/>
      <w:jc w:val="left"/>
    </w:pPr>
    <w:rPr>
      <w:b/>
    </w:rPr>
  </w:style>
  <w:style w:type="character" w:customStyle="1" w:styleId="TableImageCaptionChar">
    <w:name w:val="Table Image Caption Char"/>
    <w:link w:val="TableImag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OSTImageBody">
    <w:name w:val="GOST Image Body"/>
    <w:basedOn w:val="a2"/>
    <w:link w:val="GOSTImageBodyChar"/>
    <w:rsid w:val="00833EF3"/>
    <w:pPr>
      <w:keepNext/>
      <w:keepLines/>
      <w:spacing w:before="120" w:after="120" w:line="240" w:lineRule="auto"/>
      <w:ind w:firstLine="0"/>
      <w:jc w:val="center"/>
    </w:pPr>
  </w:style>
  <w:style w:type="character" w:customStyle="1" w:styleId="GOSTImageBodyChar">
    <w:name w:val="GOST Image Body Char"/>
    <w:link w:val="GOSTImageBod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OSTImageCaption">
    <w:name w:val="GOST Image Caption"/>
    <w:basedOn w:val="a2"/>
    <w:link w:val="GOSTImageCaptionChar"/>
    <w:rsid w:val="00833EF3"/>
    <w:pPr>
      <w:keepNext/>
      <w:keepLines/>
      <w:spacing w:before="120" w:line="240" w:lineRule="auto"/>
      <w:ind w:firstLine="0"/>
      <w:jc w:val="center"/>
    </w:pPr>
    <w:rPr>
      <w:b/>
    </w:rPr>
  </w:style>
  <w:style w:type="character" w:customStyle="1" w:styleId="GOSTImageCaptionChar">
    <w:name w:val="GOST Image Caption Char"/>
    <w:link w:val="GOSTImag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BodyCompactLeft">
    <w:name w:val="BodyCompactLeft"/>
    <w:basedOn w:val="a2"/>
    <w:link w:val="BodyCompactLeftChar"/>
    <w:rsid w:val="00833EF3"/>
    <w:pPr>
      <w:spacing w:line="240" w:lineRule="auto"/>
      <w:ind w:firstLine="0"/>
      <w:jc w:val="left"/>
    </w:pPr>
  </w:style>
  <w:style w:type="character" w:customStyle="1" w:styleId="BodyCompactLeftChar">
    <w:name w:val="BodyCompactLeft Char"/>
    <w:link w:val="BodyCompactLef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Center">
    <w:name w:val="BodyCompactCenter"/>
    <w:basedOn w:val="a2"/>
    <w:link w:val="BodyCompactCenterChar"/>
    <w:rsid w:val="00833EF3"/>
    <w:pPr>
      <w:spacing w:line="240" w:lineRule="auto"/>
      <w:ind w:firstLine="0"/>
      <w:jc w:val="center"/>
    </w:pPr>
  </w:style>
  <w:style w:type="character" w:customStyle="1" w:styleId="BodyCompactCenterChar">
    <w:name w:val="BodyCompactCenter Char"/>
    <w:link w:val="BodyCompactCenter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Right">
    <w:name w:val="BodyCompactRight"/>
    <w:basedOn w:val="a2"/>
    <w:link w:val="BodyCompactRightChar"/>
    <w:rsid w:val="00833EF3"/>
    <w:pPr>
      <w:spacing w:line="240" w:lineRule="auto"/>
      <w:ind w:firstLine="0"/>
      <w:jc w:val="right"/>
    </w:pPr>
  </w:style>
  <w:style w:type="character" w:customStyle="1" w:styleId="BodyCompactRightChar">
    <w:name w:val="BodyCompactRight Char"/>
    <w:link w:val="BodyCompactRigh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CompactJustify">
    <w:name w:val="BodyCompactJustify"/>
    <w:basedOn w:val="a2"/>
    <w:link w:val="BodyCompactJustifyChar"/>
    <w:rsid w:val="00833EF3"/>
    <w:pPr>
      <w:spacing w:line="240" w:lineRule="auto"/>
      <w:ind w:firstLine="0"/>
    </w:pPr>
  </w:style>
  <w:style w:type="character" w:customStyle="1" w:styleId="BodyCompactJustifyChar">
    <w:name w:val="BodyCompactJustify Char"/>
    <w:link w:val="BodyCompactJustify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Title">
    <w:name w:val="Cover Title"/>
    <w:basedOn w:val="a2"/>
    <w:link w:val="CoverTitleChar"/>
    <w:rsid w:val="00833EF3"/>
    <w:pPr>
      <w:spacing w:before="240" w:after="500" w:line="640" w:lineRule="exact"/>
      <w:ind w:left="113" w:firstLine="0"/>
      <w:jc w:val="left"/>
    </w:pPr>
    <w:rPr>
      <w:b/>
      <w:spacing w:val="-20"/>
      <w:sz w:val="64"/>
    </w:rPr>
  </w:style>
  <w:style w:type="character" w:customStyle="1" w:styleId="CoverTitleChar">
    <w:name w:val="Cover Title Char"/>
    <w:link w:val="CoverTitle"/>
    <w:rsid w:val="00112258"/>
    <w:rPr>
      <w:rFonts w:ascii="Times New Roman" w:eastAsia="Times New Roman" w:hAnsi="Times New Roman" w:cs="Times New Roman"/>
      <w:b/>
      <w:spacing w:val="-20"/>
      <w:sz w:val="64"/>
      <w:szCs w:val="24"/>
      <w:lang w:eastAsia="ru-RU"/>
    </w:rPr>
  </w:style>
  <w:style w:type="paragraph" w:customStyle="1" w:styleId="CoverSubtitle">
    <w:name w:val="Cover Subtitle"/>
    <w:basedOn w:val="a2"/>
    <w:link w:val="CoverSubtitleChar"/>
    <w:rsid w:val="00833EF3"/>
    <w:pPr>
      <w:spacing w:line="480" w:lineRule="atLeast"/>
      <w:ind w:firstLine="0"/>
      <w:jc w:val="left"/>
    </w:pPr>
    <w:rPr>
      <w:b/>
      <w:spacing w:val="-30"/>
      <w:sz w:val="48"/>
    </w:rPr>
  </w:style>
  <w:style w:type="character" w:customStyle="1" w:styleId="CoverSubtitleChar">
    <w:name w:val="Cover Subtitle Char"/>
    <w:link w:val="CoverSubtitle"/>
    <w:rsid w:val="00112258"/>
    <w:rPr>
      <w:rFonts w:ascii="Times New Roman" w:eastAsia="Times New Roman" w:hAnsi="Times New Roman" w:cs="Times New Roman"/>
      <w:b/>
      <w:spacing w:val="-30"/>
      <w:sz w:val="48"/>
      <w:szCs w:val="24"/>
      <w:lang w:eastAsia="ru-RU"/>
    </w:rPr>
  </w:style>
  <w:style w:type="paragraph" w:customStyle="1" w:styleId="CoverAuthor">
    <w:name w:val="Cover Author"/>
    <w:basedOn w:val="a2"/>
    <w:link w:val="CoverAuthorChar"/>
    <w:rsid w:val="00833EF3"/>
    <w:pPr>
      <w:spacing w:line="480" w:lineRule="atLeast"/>
      <w:ind w:firstLine="0"/>
      <w:jc w:val="left"/>
    </w:pPr>
    <w:rPr>
      <w:b/>
      <w:spacing w:val="-8"/>
      <w:sz w:val="36"/>
    </w:rPr>
  </w:style>
  <w:style w:type="character" w:customStyle="1" w:styleId="CoverAuthorChar">
    <w:name w:val="Cover Author Char"/>
    <w:link w:val="CoverAuthor"/>
    <w:rsid w:val="00112258"/>
    <w:rPr>
      <w:rFonts w:ascii="Times New Roman" w:eastAsia="Times New Roman" w:hAnsi="Times New Roman" w:cs="Times New Roman"/>
      <w:b/>
      <w:spacing w:val="-8"/>
      <w:sz w:val="36"/>
      <w:szCs w:val="24"/>
      <w:lang w:eastAsia="ru-RU"/>
    </w:rPr>
  </w:style>
  <w:style w:type="paragraph" w:customStyle="1" w:styleId="CoverCompany">
    <w:name w:val="Cover Company"/>
    <w:basedOn w:val="a2"/>
    <w:link w:val="CoverCompanyChar"/>
    <w:rsid w:val="00833EF3"/>
    <w:pPr>
      <w:spacing w:line="480" w:lineRule="atLeast"/>
      <w:ind w:firstLine="0"/>
      <w:jc w:val="right"/>
    </w:pPr>
    <w:rPr>
      <w:b/>
      <w:spacing w:val="-10"/>
      <w:sz w:val="40"/>
    </w:rPr>
  </w:style>
  <w:style w:type="character" w:customStyle="1" w:styleId="CoverCompanyChar">
    <w:name w:val="Cover Company Char"/>
    <w:link w:val="CoverCompany"/>
    <w:rsid w:val="00112258"/>
    <w:rPr>
      <w:rFonts w:ascii="Times New Roman" w:eastAsia="Times New Roman" w:hAnsi="Times New Roman" w:cs="Times New Roman"/>
      <w:b/>
      <w:spacing w:val="-10"/>
      <w:sz w:val="40"/>
      <w:szCs w:val="24"/>
      <w:lang w:eastAsia="ru-RU"/>
    </w:rPr>
  </w:style>
  <w:style w:type="paragraph" w:customStyle="1" w:styleId="CoverComment">
    <w:name w:val="Cover Comment"/>
    <w:basedOn w:val="a2"/>
    <w:link w:val="CoverCommentChar"/>
    <w:rsid w:val="00833EF3"/>
    <w:pPr>
      <w:spacing w:before="480" w:line="560" w:lineRule="exact"/>
      <w:ind w:firstLine="0"/>
      <w:jc w:val="left"/>
    </w:pPr>
    <w:rPr>
      <w:b/>
      <w:spacing w:val="-50"/>
      <w:sz w:val="48"/>
    </w:rPr>
  </w:style>
  <w:style w:type="character" w:customStyle="1" w:styleId="CoverCommentChar">
    <w:name w:val="Cover Comment Char"/>
    <w:link w:val="CoverComment"/>
    <w:rsid w:val="00112258"/>
    <w:rPr>
      <w:rFonts w:ascii="Times New Roman" w:eastAsia="Times New Roman" w:hAnsi="Times New Roman" w:cs="Times New Roman"/>
      <w:b/>
      <w:spacing w:val="-50"/>
      <w:sz w:val="48"/>
      <w:szCs w:val="24"/>
      <w:lang w:eastAsia="ru-RU"/>
    </w:rPr>
  </w:style>
  <w:style w:type="paragraph" w:customStyle="1" w:styleId="CoverMessage">
    <w:name w:val="Cover Message"/>
    <w:basedOn w:val="a2"/>
    <w:link w:val="CoverMessageChar"/>
    <w:rsid w:val="00833EF3"/>
    <w:pPr>
      <w:spacing w:line="280" w:lineRule="atLeast"/>
      <w:ind w:firstLine="0"/>
      <w:jc w:val="left"/>
    </w:pPr>
  </w:style>
  <w:style w:type="character" w:customStyle="1" w:styleId="CoverMessageChar">
    <w:name w:val="Cover Message Char"/>
    <w:link w:val="CoverMessage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Address">
    <w:name w:val="Cover Address"/>
    <w:basedOn w:val="a2"/>
    <w:link w:val="CoverAddressChar"/>
    <w:rsid w:val="00833EF3"/>
    <w:pPr>
      <w:spacing w:line="240" w:lineRule="auto"/>
      <w:ind w:firstLine="0"/>
      <w:jc w:val="left"/>
    </w:pPr>
    <w:rPr>
      <w:spacing w:val="-5"/>
    </w:rPr>
  </w:style>
  <w:style w:type="character" w:customStyle="1" w:styleId="CoverAddressChar">
    <w:name w:val="Cover Address Char"/>
    <w:link w:val="CoverAddress"/>
    <w:rsid w:val="00112258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styleId="af4">
    <w:name w:val="Title"/>
    <w:basedOn w:val="a2"/>
    <w:link w:val="af5"/>
    <w:qFormat/>
    <w:rsid w:val="00833EF3"/>
    <w:pPr>
      <w:spacing w:before="360" w:after="360" w:line="480" w:lineRule="exact"/>
      <w:ind w:firstLine="0"/>
      <w:jc w:val="left"/>
    </w:pPr>
    <w:rPr>
      <w:b/>
      <w:spacing w:val="-20"/>
      <w:sz w:val="48"/>
    </w:rPr>
  </w:style>
  <w:style w:type="character" w:customStyle="1" w:styleId="af5">
    <w:name w:val="Название Знак"/>
    <w:link w:val="af4"/>
    <w:rsid w:val="00833EF3"/>
    <w:rPr>
      <w:rFonts w:ascii="Times New Roman" w:eastAsia="Times New Roman" w:hAnsi="Times New Roman" w:cs="Times New Roman"/>
      <w:b/>
      <w:spacing w:val="-20"/>
      <w:sz w:val="48"/>
      <w:szCs w:val="24"/>
      <w:lang w:eastAsia="ru-RU"/>
    </w:rPr>
  </w:style>
  <w:style w:type="paragraph" w:styleId="af6">
    <w:name w:val="Subtitle"/>
    <w:basedOn w:val="a2"/>
    <w:link w:val="af7"/>
    <w:qFormat/>
    <w:rsid w:val="00833EF3"/>
    <w:pPr>
      <w:spacing w:before="280" w:after="280" w:line="400" w:lineRule="exact"/>
      <w:ind w:firstLine="0"/>
      <w:jc w:val="left"/>
    </w:pPr>
    <w:rPr>
      <w:b/>
      <w:caps/>
      <w:spacing w:val="-20"/>
      <w:sz w:val="32"/>
    </w:rPr>
  </w:style>
  <w:style w:type="character" w:customStyle="1" w:styleId="af7">
    <w:name w:val="Подзаголовок Знак"/>
    <w:link w:val="af6"/>
    <w:rsid w:val="00833EF3"/>
    <w:rPr>
      <w:rFonts w:ascii="Times New Roman" w:eastAsia="Times New Roman" w:hAnsi="Times New Roman" w:cs="Times New Roman"/>
      <w:b/>
      <w:caps/>
      <w:spacing w:val="-20"/>
      <w:sz w:val="32"/>
      <w:szCs w:val="24"/>
      <w:lang w:eastAsia="ru-RU"/>
    </w:rPr>
  </w:style>
  <w:style w:type="paragraph" w:customStyle="1" w:styleId="TitleAuthor">
    <w:name w:val="Title Author"/>
    <w:basedOn w:val="a2"/>
    <w:link w:val="TitleAuthorChar"/>
    <w:rsid w:val="00833EF3"/>
    <w:pPr>
      <w:spacing w:before="240" w:after="240" w:line="400" w:lineRule="exact"/>
      <w:ind w:firstLine="0"/>
      <w:jc w:val="left"/>
    </w:pPr>
    <w:rPr>
      <w:spacing w:val="-20"/>
      <w:sz w:val="32"/>
    </w:rPr>
  </w:style>
  <w:style w:type="character" w:customStyle="1" w:styleId="TitleAuthorChar">
    <w:name w:val="Title Author Char"/>
    <w:link w:val="TitleAuthor"/>
    <w:rsid w:val="00112258"/>
    <w:rPr>
      <w:rFonts w:ascii="Times New Roman" w:eastAsia="Times New Roman" w:hAnsi="Times New Roman" w:cs="Times New Roman"/>
      <w:spacing w:val="-20"/>
      <w:sz w:val="32"/>
      <w:szCs w:val="24"/>
      <w:lang w:eastAsia="ru-RU"/>
    </w:rPr>
  </w:style>
  <w:style w:type="paragraph" w:customStyle="1" w:styleId="TitleAddress">
    <w:name w:val="Title Address"/>
    <w:basedOn w:val="a2"/>
    <w:link w:val="TitleAddressChar"/>
    <w:rsid w:val="00833EF3"/>
    <w:pPr>
      <w:keepLines/>
      <w:spacing w:after="240" w:line="160" w:lineRule="atLeast"/>
      <w:ind w:firstLine="0"/>
      <w:jc w:val="left"/>
    </w:pPr>
    <w:rPr>
      <w:sz w:val="14"/>
    </w:rPr>
  </w:style>
  <w:style w:type="character" w:customStyle="1" w:styleId="TitleAddressChar">
    <w:name w:val="Title Address Char"/>
    <w:link w:val="TitleAddress"/>
    <w:rsid w:val="00112258"/>
    <w:rPr>
      <w:rFonts w:ascii="Times New Roman" w:eastAsia="Times New Roman" w:hAnsi="Times New Roman" w:cs="Times New Roman"/>
      <w:sz w:val="14"/>
      <w:szCs w:val="24"/>
      <w:lang w:eastAsia="ru-RU"/>
    </w:rPr>
  </w:style>
  <w:style w:type="paragraph" w:customStyle="1" w:styleId="TitleCompany">
    <w:name w:val="Title Company"/>
    <w:basedOn w:val="a2"/>
    <w:link w:val="TitleCompanyChar"/>
    <w:rsid w:val="00833EF3"/>
    <w:pPr>
      <w:spacing w:before="240" w:after="240" w:line="240" w:lineRule="exact"/>
      <w:ind w:firstLine="0"/>
      <w:jc w:val="left"/>
    </w:pPr>
    <w:rPr>
      <w:spacing w:val="20"/>
    </w:rPr>
  </w:style>
  <w:style w:type="character" w:customStyle="1" w:styleId="TitleCompanyChar">
    <w:name w:val="Title Company Char"/>
    <w:link w:val="TitleCompany"/>
    <w:rsid w:val="00112258"/>
    <w:rPr>
      <w:rFonts w:ascii="Times New Roman" w:eastAsia="Times New Roman" w:hAnsi="Times New Roman" w:cs="Times New Roman"/>
      <w:spacing w:val="20"/>
      <w:sz w:val="24"/>
      <w:szCs w:val="24"/>
      <w:lang w:eastAsia="ru-RU"/>
    </w:rPr>
  </w:style>
  <w:style w:type="paragraph" w:customStyle="1" w:styleId="TitleComment">
    <w:name w:val="Title Comment"/>
    <w:basedOn w:val="a2"/>
    <w:link w:val="TitleCommentChar"/>
    <w:rsid w:val="00833EF3"/>
    <w:pPr>
      <w:spacing w:before="120" w:line="200" w:lineRule="exact"/>
      <w:ind w:firstLine="0"/>
      <w:jc w:val="left"/>
    </w:pPr>
    <w:rPr>
      <w:spacing w:val="-20"/>
      <w:sz w:val="20"/>
    </w:rPr>
  </w:style>
  <w:style w:type="character" w:customStyle="1" w:styleId="TitleCommentChar">
    <w:name w:val="Title Comment Char"/>
    <w:link w:val="TitleComment"/>
    <w:rsid w:val="00112258"/>
    <w:rPr>
      <w:rFonts w:ascii="Times New Roman" w:eastAsia="Times New Roman" w:hAnsi="Times New Roman" w:cs="Times New Roman"/>
      <w:spacing w:val="-20"/>
      <w:sz w:val="20"/>
      <w:szCs w:val="24"/>
      <w:lang w:eastAsia="ru-RU"/>
    </w:rPr>
  </w:style>
  <w:style w:type="paragraph" w:customStyle="1" w:styleId="Status">
    <w:name w:val="Status"/>
    <w:basedOn w:val="a2"/>
    <w:link w:val="StatusChar"/>
    <w:rsid w:val="00833EF3"/>
    <w:pPr>
      <w:spacing w:before="120" w:after="120" w:line="200" w:lineRule="exact"/>
      <w:ind w:left="283" w:firstLine="0"/>
      <w:jc w:val="left"/>
    </w:pPr>
    <w:rPr>
      <w:caps/>
      <w:spacing w:val="30"/>
      <w:shd w:val="pct20" w:color="auto" w:fill="auto"/>
    </w:rPr>
  </w:style>
  <w:style w:type="character" w:customStyle="1" w:styleId="StatusChar">
    <w:name w:val="Status Char"/>
    <w:link w:val="Status"/>
    <w:rsid w:val="00112258"/>
    <w:rPr>
      <w:rFonts w:ascii="Times New Roman" w:eastAsia="Times New Roman" w:hAnsi="Times New Roman" w:cs="Times New Roman"/>
      <w:caps/>
      <w:spacing w:val="30"/>
      <w:sz w:val="24"/>
      <w:szCs w:val="24"/>
      <w:lang w:eastAsia="ru-RU"/>
    </w:rPr>
  </w:style>
  <w:style w:type="paragraph" w:customStyle="1" w:styleId="BlockQuotationFirst">
    <w:name w:val="BlockQuotation First"/>
    <w:basedOn w:val="a2"/>
    <w:link w:val="BlockQuotationFirstChar"/>
    <w:rsid w:val="00833EF3"/>
    <w:pPr>
      <w:spacing w:before="240" w:line="240" w:lineRule="auto"/>
      <w:ind w:left="283" w:firstLine="0"/>
      <w:jc w:val="left"/>
    </w:pPr>
    <w:rPr>
      <w:b/>
      <w:spacing w:val="-5"/>
      <w:shd w:val="pct20" w:color="auto" w:fill="auto"/>
    </w:rPr>
  </w:style>
  <w:style w:type="character" w:customStyle="1" w:styleId="BlockQuotationFirstChar">
    <w:name w:val="BlockQuotation First Char"/>
    <w:link w:val="BlockQuotationFirst"/>
    <w:rsid w:val="00112258"/>
    <w:rPr>
      <w:rFonts w:ascii="Times New Roman" w:eastAsia="Times New Roman" w:hAnsi="Times New Roman" w:cs="Times New Roman"/>
      <w:b/>
      <w:spacing w:val="-5"/>
      <w:sz w:val="24"/>
      <w:szCs w:val="24"/>
      <w:lang w:eastAsia="ru-RU"/>
    </w:rPr>
  </w:style>
  <w:style w:type="paragraph" w:customStyle="1" w:styleId="BlockQuotation">
    <w:name w:val="BlockQuotation"/>
    <w:basedOn w:val="a2"/>
    <w:link w:val="BlockQuotationChar"/>
    <w:rsid w:val="00833EF3"/>
    <w:pPr>
      <w:spacing w:line="240" w:lineRule="auto"/>
      <w:ind w:left="283" w:firstLine="0"/>
      <w:jc w:val="left"/>
    </w:pPr>
    <w:rPr>
      <w:spacing w:val="-5"/>
      <w:shd w:val="pct5" w:color="auto" w:fill="auto"/>
    </w:rPr>
  </w:style>
  <w:style w:type="character" w:customStyle="1" w:styleId="BlockQuotationChar">
    <w:name w:val="BlockQuotation Char"/>
    <w:link w:val="BlockQuotation"/>
    <w:rsid w:val="00112258"/>
    <w:rPr>
      <w:rFonts w:ascii="Times New Roman" w:eastAsia="Times New Roman" w:hAnsi="Times New Roman" w:cs="Times New Roman"/>
      <w:spacing w:val="-5"/>
      <w:sz w:val="24"/>
      <w:szCs w:val="24"/>
      <w:lang w:eastAsia="ru-RU"/>
    </w:rPr>
  </w:style>
  <w:style w:type="paragraph" w:customStyle="1" w:styleId="ChapterLabel">
    <w:name w:val="Chapter Label"/>
    <w:basedOn w:val="a2"/>
    <w:next w:val="a2"/>
    <w:link w:val="ChapterLabelChar"/>
    <w:rsid w:val="00833EF3"/>
    <w:pPr>
      <w:framePr w:h="1814" w:hRule="exact" w:hSpace="181" w:vSpace="181" w:wrap="notBeside" w:vAnchor="page" w:hAnchor="page" w:x="1860" w:y="1202"/>
      <w:shd w:val="solid" w:color="auto" w:fill="auto"/>
      <w:spacing w:after="120" w:line="560" w:lineRule="exact"/>
      <w:ind w:right="7370" w:firstLine="0"/>
      <w:jc w:val="center"/>
    </w:pPr>
    <w:rPr>
      <w:b/>
      <w:color w:val="FFFFFF"/>
      <w:sz w:val="40"/>
    </w:rPr>
  </w:style>
  <w:style w:type="character" w:customStyle="1" w:styleId="ChapterLabelChar">
    <w:name w:val="Chapter Label Char"/>
    <w:link w:val="ChapterLabel"/>
    <w:rsid w:val="00112258"/>
    <w:rPr>
      <w:rFonts w:ascii="Times New Roman" w:eastAsia="Times New Roman" w:hAnsi="Times New Roman" w:cs="Times New Roman"/>
      <w:b/>
      <w:color w:val="FFFFFF"/>
      <w:sz w:val="40"/>
      <w:szCs w:val="24"/>
      <w:shd w:val="solid" w:color="auto" w:fill="auto"/>
      <w:lang w:eastAsia="ru-RU"/>
    </w:rPr>
  </w:style>
  <w:style w:type="paragraph" w:customStyle="1" w:styleId="ChapterNumber">
    <w:name w:val="Chapter Number"/>
    <w:basedOn w:val="a2"/>
    <w:next w:val="a2"/>
    <w:link w:val="ChapterNumberChar"/>
    <w:rsid w:val="00833EF3"/>
    <w:pPr>
      <w:framePr w:h="1814" w:hRule="exact" w:hSpace="181" w:vSpace="181" w:wrap="notBeside" w:vAnchor="page" w:hAnchor="page" w:x="1860" w:y="1202"/>
      <w:shd w:val="solid" w:color="auto" w:fill="auto"/>
      <w:spacing w:after="240" w:line="1000" w:lineRule="exact"/>
      <w:ind w:right="7370" w:firstLine="0"/>
      <w:jc w:val="center"/>
    </w:pPr>
    <w:rPr>
      <w:b/>
      <w:color w:val="FFFFFF"/>
      <w:sz w:val="84"/>
    </w:rPr>
  </w:style>
  <w:style w:type="character" w:customStyle="1" w:styleId="ChapterNumberChar">
    <w:name w:val="Chapter Number Char"/>
    <w:link w:val="ChapterNumber"/>
    <w:rsid w:val="00112258"/>
    <w:rPr>
      <w:rFonts w:ascii="Times New Roman" w:eastAsia="Times New Roman" w:hAnsi="Times New Roman" w:cs="Times New Roman"/>
      <w:b/>
      <w:color w:val="FFFFFF"/>
      <w:sz w:val="84"/>
      <w:szCs w:val="24"/>
      <w:shd w:val="solid" w:color="auto" w:fill="auto"/>
      <w:lang w:eastAsia="ru-RU"/>
    </w:rPr>
  </w:style>
  <w:style w:type="paragraph" w:customStyle="1" w:styleId="Gap">
    <w:name w:val="Gap"/>
    <w:basedOn w:val="a2"/>
    <w:link w:val="GapChar"/>
    <w:rsid w:val="00833EF3"/>
    <w:pPr>
      <w:spacing w:line="240" w:lineRule="auto"/>
    </w:pPr>
    <w:rPr>
      <w:sz w:val="12"/>
    </w:rPr>
  </w:style>
  <w:style w:type="character" w:customStyle="1" w:styleId="GapChar">
    <w:name w:val="Gap Char"/>
    <w:link w:val="Gap"/>
    <w:rsid w:val="00112258"/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customStyle="1" w:styleId="SmallGap">
    <w:name w:val="SmallGap"/>
    <w:basedOn w:val="a2"/>
    <w:link w:val="SmallGapChar"/>
    <w:rsid w:val="00833EF3"/>
    <w:pPr>
      <w:spacing w:line="360" w:lineRule="exact"/>
    </w:pPr>
    <w:rPr>
      <w:sz w:val="4"/>
    </w:rPr>
  </w:style>
  <w:style w:type="character" w:customStyle="1" w:styleId="SmallGapChar">
    <w:name w:val="SmallGap Char"/>
    <w:link w:val="SmallGap"/>
    <w:rsid w:val="00112258"/>
    <w:rPr>
      <w:rFonts w:ascii="Times New Roman" w:eastAsia="Times New Roman" w:hAnsi="Times New Roman" w:cs="Times New Roman"/>
      <w:sz w:val="4"/>
      <w:szCs w:val="24"/>
      <w:lang w:eastAsia="ru-RU"/>
    </w:rPr>
  </w:style>
  <w:style w:type="paragraph" w:styleId="45">
    <w:name w:val="toc 4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098" w:right="850" w:hanging="737"/>
      <w:jc w:val="left"/>
    </w:pPr>
  </w:style>
  <w:style w:type="paragraph" w:styleId="55">
    <w:name w:val="toc 5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324" w:right="850" w:hanging="964"/>
      <w:jc w:val="left"/>
    </w:pPr>
  </w:style>
  <w:style w:type="paragraph" w:styleId="62">
    <w:name w:val="toc 6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494" w:right="850" w:hanging="1134"/>
      <w:jc w:val="left"/>
    </w:pPr>
  </w:style>
  <w:style w:type="paragraph" w:styleId="72">
    <w:name w:val="toc 7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665" w:right="850" w:hanging="1304"/>
      <w:jc w:val="left"/>
    </w:pPr>
  </w:style>
  <w:style w:type="paragraph" w:styleId="82">
    <w:name w:val="toc 8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2835" w:right="850" w:hanging="1474"/>
      <w:jc w:val="left"/>
    </w:pPr>
  </w:style>
  <w:style w:type="paragraph" w:styleId="92">
    <w:name w:val="toc 9"/>
    <w:basedOn w:val="a2"/>
    <w:autoRedefine/>
    <w:uiPriority w:val="39"/>
    <w:rsid w:val="00833EF3"/>
    <w:pPr>
      <w:tabs>
        <w:tab w:val="left" w:leader="dot" w:pos="567"/>
        <w:tab w:val="right" w:leader="dot" w:pos="8787"/>
      </w:tabs>
      <w:spacing w:line="240" w:lineRule="auto"/>
      <w:ind w:left="3005" w:right="850" w:hanging="1644"/>
      <w:jc w:val="left"/>
    </w:pPr>
  </w:style>
  <w:style w:type="paragraph" w:styleId="a0">
    <w:name w:val="List"/>
    <w:basedOn w:val="a2"/>
    <w:rsid w:val="00833EF3"/>
    <w:pPr>
      <w:numPr>
        <w:numId w:val="3"/>
      </w:numPr>
      <w:tabs>
        <w:tab w:val="clear" w:pos="1417"/>
      </w:tabs>
      <w:ind w:firstLine="0"/>
    </w:pPr>
  </w:style>
  <w:style w:type="numbering" w:customStyle="1" w:styleId="zlList">
    <w:name w:val="zl_List"/>
    <w:basedOn w:val="a5"/>
    <w:rsid w:val="00833EF3"/>
    <w:pPr>
      <w:numPr>
        <w:numId w:val="3"/>
      </w:numPr>
    </w:pPr>
  </w:style>
  <w:style w:type="paragraph" w:styleId="21">
    <w:name w:val="List 2"/>
    <w:basedOn w:val="a0"/>
    <w:rsid w:val="00833EF3"/>
    <w:pPr>
      <w:numPr>
        <w:numId w:val="4"/>
      </w:numPr>
      <w:tabs>
        <w:tab w:val="clear" w:pos="1701"/>
      </w:tabs>
      <w:ind w:left="1417" w:firstLine="0"/>
    </w:pPr>
  </w:style>
  <w:style w:type="numbering" w:customStyle="1" w:styleId="zlList2">
    <w:name w:val="zl_List2"/>
    <w:basedOn w:val="a5"/>
    <w:rsid w:val="00833EF3"/>
    <w:pPr>
      <w:numPr>
        <w:numId w:val="4"/>
      </w:numPr>
    </w:pPr>
  </w:style>
  <w:style w:type="paragraph" w:styleId="31">
    <w:name w:val="List 3"/>
    <w:basedOn w:val="a0"/>
    <w:rsid w:val="00833EF3"/>
    <w:pPr>
      <w:numPr>
        <w:numId w:val="5"/>
      </w:numPr>
      <w:tabs>
        <w:tab w:val="clear" w:pos="1984"/>
      </w:tabs>
      <w:ind w:left="1417" w:firstLine="0"/>
    </w:pPr>
  </w:style>
  <w:style w:type="numbering" w:customStyle="1" w:styleId="zlList3">
    <w:name w:val="zl_List3"/>
    <w:basedOn w:val="a5"/>
    <w:rsid w:val="00833EF3"/>
    <w:pPr>
      <w:numPr>
        <w:numId w:val="5"/>
      </w:numPr>
    </w:pPr>
  </w:style>
  <w:style w:type="paragraph" w:styleId="40">
    <w:name w:val="List 4"/>
    <w:basedOn w:val="a0"/>
    <w:rsid w:val="00833EF3"/>
    <w:pPr>
      <w:numPr>
        <w:numId w:val="6"/>
      </w:numPr>
      <w:tabs>
        <w:tab w:val="clear" w:pos="2268"/>
      </w:tabs>
      <w:ind w:left="1417" w:firstLine="0"/>
    </w:pPr>
  </w:style>
  <w:style w:type="numbering" w:customStyle="1" w:styleId="zlList4">
    <w:name w:val="zl_List4"/>
    <w:basedOn w:val="a5"/>
    <w:rsid w:val="00833EF3"/>
    <w:pPr>
      <w:numPr>
        <w:numId w:val="6"/>
      </w:numPr>
    </w:pPr>
  </w:style>
  <w:style w:type="paragraph" w:styleId="5">
    <w:name w:val="List 5"/>
    <w:basedOn w:val="a0"/>
    <w:rsid w:val="00833EF3"/>
    <w:pPr>
      <w:numPr>
        <w:numId w:val="7"/>
      </w:numPr>
      <w:tabs>
        <w:tab w:val="clear" w:pos="2551"/>
      </w:tabs>
      <w:ind w:left="1417" w:firstLine="0"/>
    </w:pPr>
  </w:style>
  <w:style w:type="numbering" w:customStyle="1" w:styleId="zlList5">
    <w:name w:val="zl_List5"/>
    <w:basedOn w:val="a5"/>
    <w:rsid w:val="00833EF3"/>
    <w:pPr>
      <w:numPr>
        <w:numId w:val="7"/>
      </w:numPr>
    </w:pPr>
  </w:style>
  <w:style w:type="paragraph" w:styleId="a">
    <w:name w:val="List Number"/>
    <w:basedOn w:val="a0"/>
    <w:rsid w:val="00833EF3"/>
    <w:pPr>
      <w:numPr>
        <w:numId w:val="8"/>
      </w:numPr>
      <w:tabs>
        <w:tab w:val="clear" w:pos="1134"/>
      </w:tabs>
    </w:pPr>
  </w:style>
  <w:style w:type="numbering" w:customStyle="1" w:styleId="zlListNumber">
    <w:name w:val="zl_ListNumber"/>
    <w:basedOn w:val="a5"/>
    <w:rsid w:val="00833EF3"/>
    <w:pPr>
      <w:numPr>
        <w:numId w:val="8"/>
      </w:numPr>
    </w:pPr>
  </w:style>
  <w:style w:type="paragraph" w:styleId="22">
    <w:name w:val="List Number 2"/>
    <w:basedOn w:val="a0"/>
    <w:rsid w:val="00833EF3"/>
    <w:pPr>
      <w:numPr>
        <w:numId w:val="9"/>
      </w:numPr>
    </w:pPr>
  </w:style>
  <w:style w:type="numbering" w:customStyle="1" w:styleId="zlListNumber2">
    <w:name w:val="zl_ListNumber2"/>
    <w:basedOn w:val="a5"/>
    <w:rsid w:val="00833EF3"/>
    <w:pPr>
      <w:numPr>
        <w:numId w:val="9"/>
      </w:numPr>
    </w:pPr>
  </w:style>
  <w:style w:type="paragraph" w:styleId="32">
    <w:name w:val="List Number 3"/>
    <w:basedOn w:val="a0"/>
    <w:rsid w:val="00833EF3"/>
    <w:pPr>
      <w:numPr>
        <w:numId w:val="10"/>
      </w:numPr>
    </w:pPr>
  </w:style>
  <w:style w:type="numbering" w:customStyle="1" w:styleId="zlListNumber3">
    <w:name w:val="zl_ListNumber3"/>
    <w:basedOn w:val="a5"/>
    <w:rsid w:val="00833EF3"/>
    <w:pPr>
      <w:numPr>
        <w:numId w:val="10"/>
      </w:numPr>
    </w:pPr>
  </w:style>
  <w:style w:type="paragraph" w:styleId="42">
    <w:name w:val="List Number 4"/>
    <w:basedOn w:val="a0"/>
    <w:rsid w:val="00833EF3"/>
    <w:pPr>
      <w:numPr>
        <w:numId w:val="11"/>
      </w:numPr>
    </w:pPr>
  </w:style>
  <w:style w:type="numbering" w:customStyle="1" w:styleId="zlListNumber4">
    <w:name w:val="zl_ListNumber4"/>
    <w:basedOn w:val="a5"/>
    <w:rsid w:val="00833EF3"/>
    <w:pPr>
      <w:numPr>
        <w:numId w:val="11"/>
      </w:numPr>
    </w:pPr>
  </w:style>
  <w:style w:type="paragraph" w:styleId="52">
    <w:name w:val="List Number 5"/>
    <w:basedOn w:val="a0"/>
    <w:rsid w:val="00833EF3"/>
    <w:pPr>
      <w:numPr>
        <w:numId w:val="12"/>
      </w:numPr>
    </w:pPr>
  </w:style>
  <w:style w:type="numbering" w:customStyle="1" w:styleId="zlListNumber5">
    <w:name w:val="zl_ListNumber5"/>
    <w:basedOn w:val="a5"/>
    <w:rsid w:val="00833EF3"/>
    <w:pPr>
      <w:numPr>
        <w:numId w:val="12"/>
      </w:numPr>
    </w:pPr>
  </w:style>
  <w:style w:type="paragraph" w:customStyle="1" w:styleId="ListNumber6">
    <w:name w:val="List Number 6"/>
    <w:basedOn w:val="a0"/>
    <w:link w:val="ListNumber6Char"/>
    <w:rsid w:val="00833EF3"/>
    <w:pPr>
      <w:numPr>
        <w:numId w:val="13"/>
      </w:numPr>
    </w:pPr>
  </w:style>
  <w:style w:type="character" w:customStyle="1" w:styleId="ListNumber6Char">
    <w:name w:val="List Number 6 Char"/>
    <w:link w:val="ListNumber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ber6">
    <w:name w:val="zl_ListNumber6"/>
    <w:basedOn w:val="a5"/>
    <w:rsid w:val="00833EF3"/>
    <w:pPr>
      <w:numPr>
        <w:numId w:val="13"/>
      </w:numPr>
    </w:pPr>
  </w:style>
  <w:style w:type="paragraph" w:customStyle="1" w:styleId="ListNumEngCap">
    <w:name w:val="ListNumEngCap"/>
    <w:basedOn w:val="a0"/>
    <w:link w:val="ListNumEngCapChar"/>
    <w:rsid w:val="00833EF3"/>
    <w:pPr>
      <w:numPr>
        <w:numId w:val="14"/>
      </w:numPr>
    </w:pPr>
  </w:style>
  <w:style w:type="character" w:customStyle="1" w:styleId="ListNumEngCapChar">
    <w:name w:val="ListNumEngCap Char"/>
    <w:link w:val="ListNumEng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">
    <w:name w:val="zl_ListNumEngCap"/>
    <w:basedOn w:val="a5"/>
    <w:rsid w:val="00833EF3"/>
    <w:pPr>
      <w:numPr>
        <w:numId w:val="14"/>
      </w:numPr>
    </w:pPr>
  </w:style>
  <w:style w:type="paragraph" w:customStyle="1" w:styleId="ListNumEngCap2">
    <w:name w:val="ListNumEngCap 2"/>
    <w:basedOn w:val="a0"/>
    <w:link w:val="ListNumEngCap2Char"/>
    <w:rsid w:val="00833EF3"/>
    <w:pPr>
      <w:numPr>
        <w:numId w:val="15"/>
      </w:numPr>
    </w:pPr>
  </w:style>
  <w:style w:type="character" w:customStyle="1" w:styleId="ListNumEngCap2Char">
    <w:name w:val="ListNumEngCap 2 Char"/>
    <w:link w:val="ListNumEng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2">
    <w:name w:val="zl_ListNumEngCap2"/>
    <w:basedOn w:val="a5"/>
    <w:rsid w:val="00833EF3"/>
    <w:pPr>
      <w:numPr>
        <w:numId w:val="15"/>
      </w:numPr>
    </w:pPr>
  </w:style>
  <w:style w:type="paragraph" w:customStyle="1" w:styleId="ListNumEngCap3">
    <w:name w:val="ListNumEngCap 3"/>
    <w:basedOn w:val="a0"/>
    <w:link w:val="ListNumEngCap3Char"/>
    <w:rsid w:val="00833EF3"/>
    <w:pPr>
      <w:numPr>
        <w:numId w:val="16"/>
      </w:numPr>
    </w:pPr>
  </w:style>
  <w:style w:type="character" w:customStyle="1" w:styleId="ListNumEngCap3Char">
    <w:name w:val="ListNumEngCap 3 Char"/>
    <w:link w:val="ListNumEng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3">
    <w:name w:val="zl_ListNumEngCap3"/>
    <w:basedOn w:val="a5"/>
    <w:rsid w:val="00833EF3"/>
    <w:pPr>
      <w:numPr>
        <w:numId w:val="16"/>
      </w:numPr>
    </w:pPr>
  </w:style>
  <w:style w:type="paragraph" w:customStyle="1" w:styleId="ListNumEngCap4">
    <w:name w:val="ListNumEngCap 4"/>
    <w:basedOn w:val="a0"/>
    <w:link w:val="ListNumEngCap4Char"/>
    <w:rsid w:val="00833EF3"/>
    <w:pPr>
      <w:numPr>
        <w:numId w:val="17"/>
      </w:numPr>
    </w:pPr>
  </w:style>
  <w:style w:type="character" w:customStyle="1" w:styleId="ListNumEngCap4Char">
    <w:name w:val="ListNumEngCap 4 Char"/>
    <w:link w:val="ListNumEng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4">
    <w:name w:val="zl_ListNumEngCap4"/>
    <w:basedOn w:val="a5"/>
    <w:rsid w:val="00833EF3"/>
    <w:pPr>
      <w:numPr>
        <w:numId w:val="17"/>
      </w:numPr>
    </w:pPr>
  </w:style>
  <w:style w:type="paragraph" w:customStyle="1" w:styleId="ListNumEngCap5">
    <w:name w:val="ListNumEngCap 5"/>
    <w:basedOn w:val="a0"/>
    <w:link w:val="ListNumEngCap5Char"/>
    <w:rsid w:val="00833EF3"/>
    <w:pPr>
      <w:numPr>
        <w:numId w:val="18"/>
      </w:numPr>
    </w:pPr>
  </w:style>
  <w:style w:type="character" w:customStyle="1" w:styleId="ListNumEngCap5Char">
    <w:name w:val="ListNumEngCap 5 Char"/>
    <w:link w:val="ListNumEng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5">
    <w:name w:val="zl_ListNumEngCap5"/>
    <w:basedOn w:val="a5"/>
    <w:rsid w:val="00833EF3"/>
    <w:pPr>
      <w:numPr>
        <w:numId w:val="18"/>
      </w:numPr>
    </w:pPr>
  </w:style>
  <w:style w:type="paragraph" w:customStyle="1" w:styleId="ListNumEngCap6">
    <w:name w:val="ListNumEngCap 6"/>
    <w:basedOn w:val="a0"/>
    <w:link w:val="ListNumEngCap6Char"/>
    <w:rsid w:val="00833EF3"/>
    <w:pPr>
      <w:numPr>
        <w:numId w:val="19"/>
      </w:numPr>
    </w:pPr>
  </w:style>
  <w:style w:type="character" w:customStyle="1" w:styleId="ListNumEngCap6Char">
    <w:name w:val="ListNumEngCap 6 Char"/>
    <w:link w:val="ListNumEng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Cap6">
    <w:name w:val="zl_ListNumEngCap6"/>
    <w:basedOn w:val="a5"/>
    <w:rsid w:val="00833EF3"/>
    <w:pPr>
      <w:numPr>
        <w:numId w:val="19"/>
      </w:numPr>
    </w:pPr>
  </w:style>
  <w:style w:type="paragraph" w:customStyle="1" w:styleId="ListNumEngSmall">
    <w:name w:val="ListNumEngSmall"/>
    <w:basedOn w:val="a0"/>
    <w:link w:val="ListNumEngSmallChar"/>
    <w:rsid w:val="00833EF3"/>
    <w:pPr>
      <w:numPr>
        <w:numId w:val="20"/>
      </w:numPr>
    </w:pPr>
  </w:style>
  <w:style w:type="character" w:customStyle="1" w:styleId="ListNumEngSmallChar">
    <w:name w:val="ListNumEngSmall Char"/>
    <w:link w:val="ListNumEng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">
    <w:name w:val="zl_ListNumEngSmall"/>
    <w:basedOn w:val="a5"/>
    <w:rsid w:val="00833EF3"/>
    <w:pPr>
      <w:numPr>
        <w:numId w:val="20"/>
      </w:numPr>
    </w:pPr>
  </w:style>
  <w:style w:type="paragraph" w:customStyle="1" w:styleId="ListNumEngSmall2">
    <w:name w:val="ListNumEngSmall 2"/>
    <w:basedOn w:val="a0"/>
    <w:link w:val="ListNumEngSmall2Char"/>
    <w:rsid w:val="00833EF3"/>
    <w:pPr>
      <w:numPr>
        <w:numId w:val="21"/>
      </w:numPr>
    </w:pPr>
  </w:style>
  <w:style w:type="character" w:customStyle="1" w:styleId="ListNumEngSmall2Char">
    <w:name w:val="ListNumEngSmall 2 Char"/>
    <w:link w:val="ListNumEng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2">
    <w:name w:val="zl_ListNumEngSmall2"/>
    <w:basedOn w:val="a5"/>
    <w:rsid w:val="00833EF3"/>
    <w:pPr>
      <w:numPr>
        <w:numId w:val="21"/>
      </w:numPr>
    </w:pPr>
  </w:style>
  <w:style w:type="paragraph" w:customStyle="1" w:styleId="ListNumEngSmall3">
    <w:name w:val="ListNumEngSmall 3"/>
    <w:basedOn w:val="a0"/>
    <w:link w:val="ListNumEngSmall3Char"/>
    <w:rsid w:val="00833EF3"/>
    <w:pPr>
      <w:numPr>
        <w:numId w:val="22"/>
      </w:numPr>
    </w:pPr>
  </w:style>
  <w:style w:type="character" w:customStyle="1" w:styleId="ListNumEngSmall3Char">
    <w:name w:val="ListNumEngSmall 3 Char"/>
    <w:link w:val="ListNumEng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3">
    <w:name w:val="zl_ListNumEngSmall3"/>
    <w:basedOn w:val="a5"/>
    <w:rsid w:val="00833EF3"/>
    <w:pPr>
      <w:numPr>
        <w:numId w:val="22"/>
      </w:numPr>
    </w:pPr>
  </w:style>
  <w:style w:type="paragraph" w:customStyle="1" w:styleId="ListNumEngSmall4">
    <w:name w:val="ListNumEngSmall 4"/>
    <w:basedOn w:val="a0"/>
    <w:link w:val="ListNumEngSmall4Char"/>
    <w:rsid w:val="00833EF3"/>
    <w:pPr>
      <w:numPr>
        <w:numId w:val="23"/>
      </w:numPr>
    </w:pPr>
  </w:style>
  <w:style w:type="character" w:customStyle="1" w:styleId="ListNumEngSmall4Char">
    <w:name w:val="ListNumEngSmall 4 Char"/>
    <w:link w:val="ListNumEng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4">
    <w:name w:val="zl_ListNumEngSmall4"/>
    <w:basedOn w:val="a5"/>
    <w:rsid w:val="00833EF3"/>
    <w:pPr>
      <w:numPr>
        <w:numId w:val="23"/>
      </w:numPr>
    </w:pPr>
  </w:style>
  <w:style w:type="paragraph" w:customStyle="1" w:styleId="ListNumEngSmall5">
    <w:name w:val="ListNumEngSmall 5"/>
    <w:basedOn w:val="a0"/>
    <w:link w:val="ListNumEngSmall5Char"/>
    <w:rsid w:val="00833EF3"/>
    <w:pPr>
      <w:numPr>
        <w:numId w:val="24"/>
      </w:numPr>
    </w:pPr>
  </w:style>
  <w:style w:type="character" w:customStyle="1" w:styleId="ListNumEngSmall5Char">
    <w:name w:val="ListNumEngSmall 5 Char"/>
    <w:link w:val="ListNumEng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5">
    <w:name w:val="zl_ListNumEngSmall5"/>
    <w:basedOn w:val="a5"/>
    <w:rsid w:val="00833EF3"/>
    <w:pPr>
      <w:numPr>
        <w:numId w:val="24"/>
      </w:numPr>
    </w:pPr>
  </w:style>
  <w:style w:type="paragraph" w:customStyle="1" w:styleId="ListNumEngSmall6">
    <w:name w:val="ListNumEngSmall 6"/>
    <w:basedOn w:val="a0"/>
    <w:link w:val="ListNumEngSmall6Char"/>
    <w:rsid w:val="00833EF3"/>
    <w:pPr>
      <w:numPr>
        <w:numId w:val="25"/>
      </w:numPr>
    </w:pPr>
  </w:style>
  <w:style w:type="character" w:customStyle="1" w:styleId="ListNumEngSmall6Char">
    <w:name w:val="ListNumEngSmall 6 Char"/>
    <w:link w:val="ListNumEng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EngSmall6">
    <w:name w:val="zl_ListNumEngSmall6"/>
    <w:basedOn w:val="a5"/>
    <w:rsid w:val="00833EF3"/>
    <w:pPr>
      <w:numPr>
        <w:numId w:val="25"/>
      </w:numPr>
    </w:pPr>
  </w:style>
  <w:style w:type="paragraph" w:customStyle="1" w:styleId="ListNumRusCap">
    <w:name w:val="ListNumRusCap"/>
    <w:basedOn w:val="a0"/>
    <w:link w:val="ListNumRusCapChar"/>
    <w:rsid w:val="00833EF3"/>
    <w:pPr>
      <w:numPr>
        <w:numId w:val="26"/>
      </w:numPr>
    </w:pPr>
  </w:style>
  <w:style w:type="character" w:customStyle="1" w:styleId="ListNumRusCapChar">
    <w:name w:val="ListNumRusCap Char"/>
    <w:link w:val="ListNumRus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">
    <w:name w:val="zl_ListNumRusCap"/>
    <w:basedOn w:val="a5"/>
    <w:rsid w:val="00833EF3"/>
    <w:pPr>
      <w:numPr>
        <w:numId w:val="26"/>
      </w:numPr>
    </w:pPr>
  </w:style>
  <w:style w:type="paragraph" w:customStyle="1" w:styleId="ListNumRusCap2">
    <w:name w:val="ListNumRusCap 2"/>
    <w:basedOn w:val="a0"/>
    <w:link w:val="ListNumRusCap2Char"/>
    <w:rsid w:val="00833EF3"/>
    <w:pPr>
      <w:numPr>
        <w:numId w:val="27"/>
      </w:numPr>
    </w:pPr>
  </w:style>
  <w:style w:type="character" w:customStyle="1" w:styleId="ListNumRusCap2Char">
    <w:name w:val="ListNumRusCap 2 Char"/>
    <w:link w:val="ListNumRus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2">
    <w:name w:val="zl_ListNumRusCap2"/>
    <w:basedOn w:val="a5"/>
    <w:rsid w:val="00833EF3"/>
    <w:pPr>
      <w:numPr>
        <w:numId w:val="27"/>
      </w:numPr>
    </w:pPr>
  </w:style>
  <w:style w:type="paragraph" w:customStyle="1" w:styleId="ListNumRusCap3">
    <w:name w:val="ListNumRusCap 3"/>
    <w:basedOn w:val="a0"/>
    <w:link w:val="ListNumRusCap3Char"/>
    <w:rsid w:val="00833EF3"/>
    <w:pPr>
      <w:numPr>
        <w:numId w:val="28"/>
      </w:numPr>
    </w:pPr>
  </w:style>
  <w:style w:type="character" w:customStyle="1" w:styleId="ListNumRusCap3Char">
    <w:name w:val="ListNumRusCap 3 Char"/>
    <w:link w:val="ListNumRus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3">
    <w:name w:val="zl_ListNumRusCap3"/>
    <w:basedOn w:val="a5"/>
    <w:rsid w:val="00833EF3"/>
    <w:pPr>
      <w:numPr>
        <w:numId w:val="28"/>
      </w:numPr>
    </w:pPr>
  </w:style>
  <w:style w:type="paragraph" w:customStyle="1" w:styleId="ListNumRusCap4">
    <w:name w:val="ListNumRusCap 4"/>
    <w:basedOn w:val="a0"/>
    <w:link w:val="ListNumRusCap4Char"/>
    <w:rsid w:val="00833EF3"/>
    <w:pPr>
      <w:numPr>
        <w:numId w:val="29"/>
      </w:numPr>
    </w:pPr>
  </w:style>
  <w:style w:type="character" w:customStyle="1" w:styleId="ListNumRusCap4Char">
    <w:name w:val="ListNumRusCap 4 Char"/>
    <w:link w:val="ListNumRus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4">
    <w:name w:val="zl_ListNumRusCap4"/>
    <w:basedOn w:val="a5"/>
    <w:rsid w:val="00833EF3"/>
    <w:pPr>
      <w:numPr>
        <w:numId w:val="29"/>
      </w:numPr>
    </w:pPr>
  </w:style>
  <w:style w:type="paragraph" w:customStyle="1" w:styleId="ListNumRusCap5">
    <w:name w:val="ListNumRusCap 5"/>
    <w:basedOn w:val="a0"/>
    <w:link w:val="ListNumRusCap5Char"/>
    <w:rsid w:val="00833EF3"/>
    <w:pPr>
      <w:numPr>
        <w:numId w:val="30"/>
      </w:numPr>
    </w:pPr>
  </w:style>
  <w:style w:type="character" w:customStyle="1" w:styleId="ListNumRusCap5Char">
    <w:name w:val="ListNumRusCap 5 Char"/>
    <w:link w:val="ListNumRus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5">
    <w:name w:val="zl_ListNumRusCap5"/>
    <w:basedOn w:val="a5"/>
    <w:rsid w:val="00833EF3"/>
    <w:pPr>
      <w:numPr>
        <w:numId w:val="30"/>
      </w:numPr>
    </w:pPr>
  </w:style>
  <w:style w:type="paragraph" w:customStyle="1" w:styleId="ListNumRusCap6">
    <w:name w:val="ListNumRusCap 6"/>
    <w:basedOn w:val="a0"/>
    <w:link w:val="ListNumRusCap6Char"/>
    <w:rsid w:val="00833EF3"/>
    <w:pPr>
      <w:numPr>
        <w:numId w:val="31"/>
      </w:numPr>
    </w:pPr>
  </w:style>
  <w:style w:type="character" w:customStyle="1" w:styleId="ListNumRusCap6Char">
    <w:name w:val="ListNumRusCap 6 Char"/>
    <w:link w:val="ListNumRus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Cap6">
    <w:name w:val="zl_ListNumRusCap6"/>
    <w:basedOn w:val="a5"/>
    <w:rsid w:val="00833EF3"/>
    <w:pPr>
      <w:numPr>
        <w:numId w:val="31"/>
      </w:numPr>
    </w:pPr>
  </w:style>
  <w:style w:type="paragraph" w:customStyle="1" w:styleId="ListNumRusSmall">
    <w:name w:val="ListNumRusSmall"/>
    <w:basedOn w:val="a0"/>
    <w:link w:val="ListNumRusSmallChar"/>
    <w:rsid w:val="00833EF3"/>
    <w:pPr>
      <w:numPr>
        <w:numId w:val="32"/>
      </w:numPr>
    </w:pPr>
  </w:style>
  <w:style w:type="character" w:customStyle="1" w:styleId="ListNumRusSmallChar">
    <w:name w:val="ListNumRusSmall Char"/>
    <w:link w:val="ListNumRus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">
    <w:name w:val="zl_ListNumRusSmall"/>
    <w:basedOn w:val="a5"/>
    <w:rsid w:val="00833EF3"/>
    <w:pPr>
      <w:numPr>
        <w:numId w:val="32"/>
      </w:numPr>
    </w:pPr>
  </w:style>
  <w:style w:type="paragraph" w:customStyle="1" w:styleId="ListNumRusSmall2">
    <w:name w:val="ListNumRusSmall 2"/>
    <w:basedOn w:val="a0"/>
    <w:link w:val="ListNumRusSmall2Char"/>
    <w:rsid w:val="00833EF3"/>
    <w:pPr>
      <w:numPr>
        <w:numId w:val="33"/>
      </w:numPr>
    </w:pPr>
  </w:style>
  <w:style w:type="character" w:customStyle="1" w:styleId="ListNumRusSmall2Char">
    <w:name w:val="ListNumRusSmall 2 Char"/>
    <w:link w:val="ListNumRus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2">
    <w:name w:val="zl_ListNumRusSmall2"/>
    <w:basedOn w:val="a5"/>
    <w:rsid w:val="00833EF3"/>
    <w:pPr>
      <w:numPr>
        <w:numId w:val="33"/>
      </w:numPr>
    </w:pPr>
  </w:style>
  <w:style w:type="paragraph" w:customStyle="1" w:styleId="ListNumRusSmall3">
    <w:name w:val="ListNumRusSmall 3"/>
    <w:basedOn w:val="a0"/>
    <w:link w:val="ListNumRusSmall3Char"/>
    <w:rsid w:val="00833EF3"/>
    <w:pPr>
      <w:numPr>
        <w:numId w:val="34"/>
      </w:numPr>
    </w:pPr>
  </w:style>
  <w:style w:type="character" w:customStyle="1" w:styleId="ListNumRusSmall3Char">
    <w:name w:val="ListNumRusSmall 3 Char"/>
    <w:link w:val="ListNumRus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3">
    <w:name w:val="zl_ListNumRusSmall3"/>
    <w:basedOn w:val="a5"/>
    <w:rsid w:val="00833EF3"/>
    <w:pPr>
      <w:numPr>
        <w:numId w:val="34"/>
      </w:numPr>
    </w:pPr>
  </w:style>
  <w:style w:type="paragraph" w:customStyle="1" w:styleId="ListNumRusSmall4">
    <w:name w:val="ListNumRusSmall 4"/>
    <w:basedOn w:val="a0"/>
    <w:link w:val="ListNumRusSmall4Char"/>
    <w:rsid w:val="00833EF3"/>
    <w:pPr>
      <w:numPr>
        <w:numId w:val="35"/>
      </w:numPr>
    </w:pPr>
  </w:style>
  <w:style w:type="character" w:customStyle="1" w:styleId="ListNumRusSmall4Char">
    <w:name w:val="ListNumRusSmall 4 Char"/>
    <w:link w:val="ListNumRus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4">
    <w:name w:val="zl_ListNumRusSmall4"/>
    <w:basedOn w:val="a5"/>
    <w:rsid w:val="00833EF3"/>
    <w:pPr>
      <w:numPr>
        <w:numId w:val="35"/>
      </w:numPr>
    </w:pPr>
  </w:style>
  <w:style w:type="paragraph" w:customStyle="1" w:styleId="ListNumRusSmall5">
    <w:name w:val="ListNumRusSmall 5"/>
    <w:basedOn w:val="a0"/>
    <w:link w:val="ListNumRusSmall5Char"/>
    <w:rsid w:val="00833EF3"/>
    <w:pPr>
      <w:numPr>
        <w:numId w:val="36"/>
      </w:numPr>
    </w:pPr>
  </w:style>
  <w:style w:type="character" w:customStyle="1" w:styleId="ListNumRusSmall5Char">
    <w:name w:val="ListNumRusSmall 5 Char"/>
    <w:link w:val="ListNumRus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5">
    <w:name w:val="zl_ListNumRusSmall5"/>
    <w:basedOn w:val="a5"/>
    <w:rsid w:val="00833EF3"/>
    <w:pPr>
      <w:numPr>
        <w:numId w:val="36"/>
      </w:numPr>
    </w:pPr>
  </w:style>
  <w:style w:type="paragraph" w:customStyle="1" w:styleId="ListNumRusSmall6">
    <w:name w:val="ListNumRusSmall 6"/>
    <w:basedOn w:val="a0"/>
    <w:link w:val="ListNumRusSmall6Char"/>
    <w:rsid w:val="00833EF3"/>
    <w:pPr>
      <w:numPr>
        <w:numId w:val="37"/>
      </w:numPr>
    </w:pPr>
  </w:style>
  <w:style w:type="character" w:customStyle="1" w:styleId="ListNumRusSmall6Char">
    <w:name w:val="ListNumRusSmall 6 Char"/>
    <w:link w:val="ListNumRus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RusSmall6">
    <w:name w:val="zl_ListNumRusSmall6"/>
    <w:basedOn w:val="a5"/>
    <w:rsid w:val="00833EF3"/>
    <w:pPr>
      <w:numPr>
        <w:numId w:val="37"/>
      </w:numPr>
    </w:pPr>
  </w:style>
  <w:style w:type="paragraph" w:customStyle="1" w:styleId="ListOutNum">
    <w:name w:val="ListOutNum"/>
    <w:basedOn w:val="a0"/>
    <w:link w:val="ListOutNumChar"/>
    <w:rsid w:val="00833EF3"/>
    <w:pPr>
      <w:numPr>
        <w:numId w:val="38"/>
      </w:numPr>
    </w:pPr>
  </w:style>
  <w:style w:type="character" w:customStyle="1" w:styleId="ListOutNumChar">
    <w:name w:val="ListOutNum Char"/>
    <w:link w:val="ListOu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">
    <w:name w:val="zl_ListOutNum"/>
    <w:basedOn w:val="a5"/>
    <w:rsid w:val="00833EF3"/>
    <w:pPr>
      <w:numPr>
        <w:numId w:val="38"/>
      </w:numPr>
    </w:pPr>
  </w:style>
  <w:style w:type="paragraph" w:customStyle="1" w:styleId="ListOutNum2">
    <w:name w:val="ListOutNum 2"/>
    <w:basedOn w:val="a0"/>
    <w:link w:val="ListOutNum2Char"/>
    <w:rsid w:val="00833EF3"/>
    <w:pPr>
      <w:numPr>
        <w:ilvl w:val="1"/>
        <w:numId w:val="38"/>
      </w:numPr>
    </w:pPr>
  </w:style>
  <w:style w:type="character" w:customStyle="1" w:styleId="ListOutNum2Char">
    <w:name w:val="ListOutNum 2 Char"/>
    <w:link w:val="ListOu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3">
    <w:name w:val="ListOutNum 3"/>
    <w:basedOn w:val="a0"/>
    <w:link w:val="ListOutNum3Char"/>
    <w:rsid w:val="00833EF3"/>
    <w:pPr>
      <w:numPr>
        <w:ilvl w:val="2"/>
        <w:numId w:val="38"/>
      </w:numPr>
    </w:pPr>
  </w:style>
  <w:style w:type="character" w:customStyle="1" w:styleId="ListOutNum3Char">
    <w:name w:val="ListOutNum 3 Char"/>
    <w:link w:val="ListOu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4">
    <w:name w:val="ListOutNum 4"/>
    <w:basedOn w:val="a0"/>
    <w:link w:val="ListOutNum4Char"/>
    <w:rsid w:val="00833EF3"/>
    <w:pPr>
      <w:numPr>
        <w:ilvl w:val="3"/>
        <w:numId w:val="38"/>
      </w:numPr>
    </w:pPr>
  </w:style>
  <w:style w:type="character" w:customStyle="1" w:styleId="ListOutNum4Char">
    <w:name w:val="ListOutNum 4 Char"/>
    <w:link w:val="ListOu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5">
    <w:name w:val="ListOutNum 5"/>
    <w:basedOn w:val="a0"/>
    <w:link w:val="ListOutNum5Char"/>
    <w:rsid w:val="00833EF3"/>
    <w:pPr>
      <w:numPr>
        <w:ilvl w:val="4"/>
        <w:numId w:val="38"/>
      </w:numPr>
    </w:pPr>
  </w:style>
  <w:style w:type="character" w:customStyle="1" w:styleId="ListOutNum5Char">
    <w:name w:val="ListOutNum 5 Char"/>
    <w:link w:val="ListOu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6">
    <w:name w:val="ListOutNum 6"/>
    <w:basedOn w:val="a0"/>
    <w:link w:val="ListOutNum6Char"/>
    <w:rsid w:val="00833EF3"/>
    <w:pPr>
      <w:numPr>
        <w:ilvl w:val="5"/>
        <w:numId w:val="38"/>
      </w:numPr>
    </w:pPr>
  </w:style>
  <w:style w:type="character" w:customStyle="1" w:styleId="ListOutNum6Char">
    <w:name w:val="ListOutNum 6 Char"/>
    <w:link w:val="ListOu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">
    <w:name w:val="ListOutNumBW"/>
    <w:basedOn w:val="a0"/>
    <w:link w:val="ListOutNumBWChar"/>
    <w:rsid w:val="00833EF3"/>
    <w:pPr>
      <w:numPr>
        <w:numId w:val="39"/>
      </w:numPr>
    </w:pPr>
  </w:style>
  <w:style w:type="character" w:customStyle="1" w:styleId="ListOutNumBWChar">
    <w:name w:val="ListOutNumBW Char"/>
    <w:link w:val="ListOutNumBW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OutNumBW">
    <w:name w:val="zl_ListOutNumBW"/>
    <w:basedOn w:val="a5"/>
    <w:rsid w:val="00833EF3"/>
    <w:pPr>
      <w:numPr>
        <w:numId w:val="39"/>
      </w:numPr>
    </w:pPr>
  </w:style>
  <w:style w:type="paragraph" w:customStyle="1" w:styleId="ListOutNumBW2">
    <w:name w:val="ListOutNumBW 2"/>
    <w:basedOn w:val="a0"/>
    <w:link w:val="ListOutNumBW2Char"/>
    <w:rsid w:val="00833EF3"/>
    <w:pPr>
      <w:numPr>
        <w:ilvl w:val="1"/>
        <w:numId w:val="39"/>
      </w:numPr>
    </w:pPr>
  </w:style>
  <w:style w:type="character" w:customStyle="1" w:styleId="ListOutNumBW2Char">
    <w:name w:val="ListOutNumBW 2 Char"/>
    <w:link w:val="ListOutNumBW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3">
    <w:name w:val="ListOutNumBW 3"/>
    <w:basedOn w:val="a0"/>
    <w:link w:val="ListOutNumBW3Char"/>
    <w:rsid w:val="00833EF3"/>
    <w:pPr>
      <w:numPr>
        <w:ilvl w:val="2"/>
        <w:numId w:val="39"/>
      </w:numPr>
    </w:pPr>
  </w:style>
  <w:style w:type="character" w:customStyle="1" w:styleId="ListOutNumBW3Char">
    <w:name w:val="ListOutNumBW 3 Char"/>
    <w:link w:val="ListOutNumBW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4">
    <w:name w:val="ListOutNumBW 4"/>
    <w:basedOn w:val="a0"/>
    <w:link w:val="ListOutNumBW4Char"/>
    <w:rsid w:val="00833EF3"/>
    <w:pPr>
      <w:numPr>
        <w:ilvl w:val="3"/>
        <w:numId w:val="39"/>
      </w:numPr>
    </w:pPr>
  </w:style>
  <w:style w:type="character" w:customStyle="1" w:styleId="ListOutNumBW4Char">
    <w:name w:val="ListOutNumBW 4 Char"/>
    <w:link w:val="ListOutNumBW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5">
    <w:name w:val="ListOutNumBW 5"/>
    <w:basedOn w:val="a0"/>
    <w:link w:val="ListOutNumBW5Char"/>
    <w:rsid w:val="00833EF3"/>
    <w:pPr>
      <w:numPr>
        <w:ilvl w:val="4"/>
        <w:numId w:val="39"/>
      </w:numPr>
    </w:pPr>
  </w:style>
  <w:style w:type="character" w:customStyle="1" w:styleId="ListOutNumBW5Char">
    <w:name w:val="ListOutNumBW 5 Char"/>
    <w:link w:val="ListOutNumBW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OutNumBW6">
    <w:name w:val="ListOutNumBW 6"/>
    <w:basedOn w:val="a0"/>
    <w:link w:val="ListOutNumBW6Char"/>
    <w:rsid w:val="00833EF3"/>
    <w:pPr>
      <w:numPr>
        <w:ilvl w:val="5"/>
        <w:numId w:val="39"/>
      </w:numPr>
    </w:pPr>
  </w:style>
  <w:style w:type="character" w:customStyle="1" w:styleId="ListOutNumBW6Char">
    <w:name w:val="ListOutNumBW 6 Char"/>
    <w:link w:val="ListOutNumBW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">
    <w:name w:val="ListNumStep"/>
    <w:basedOn w:val="a0"/>
    <w:link w:val="ListNumStepChar"/>
    <w:rsid w:val="00833EF3"/>
    <w:pPr>
      <w:numPr>
        <w:numId w:val="40"/>
      </w:numPr>
    </w:pPr>
  </w:style>
  <w:style w:type="character" w:customStyle="1" w:styleId="ListNumStepChar">
    <w:name w:val="ListNumStep Char"/>
    <w:link w:val="ListNumSte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NumStep">
    <w:name w:val="zl_ListNumStep"/>
    <w:basedOn w:val="a5"/>
    <w:rsid w:val="00833EF3"/>
    <w:pPr>
      <w:numPr>
        <w:numId w:val="40"/>
      </w:numPr>
    </w:pPr>
  </w:style>
  <w:style w:type="paragraph" w:customStyle="1" w:styleId="ListNumStep2">
    <w:name w:val="ListNumStep 2"/>
    <w:basedOn w:val="a0"/>
    <w:link w:val="ListNumStep2Char"/>
    <w:rsid w:val="00833EF3"/>
    <w:pPr>
      <w:numPr>
        <w:ilvl w:val="1"/>
        <w:numId w:val="40"/>
      </w:numPr>
    </w:pPr>
  </w:style>
  <w:style w:type="character" w:customStyle="1" w:styleId="ListNumStep2Char">
    <w:name w:val="ListNumStep 2 Char"/>
    <w:link w:val="ListNumSte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3">
    <w:name w:val="ListNumStep 3"/>
    <w:basedOn w:val="a0"/>
    <w:link w:val="ListNumStep3Char"/>
    <w:rsid w:val="00833EF3"/>
    <w:pPr>
      <w:numPr>
        <w:ilvl w:val="2"/>
        <w:numId w:val="40"/>
      </w:numPr>
    </w:pPr>
  </w:style>
  <w:style w:type="character" w:customStyle="1" w:styleId="ListNumStep3Char">
    <w:name w:val="ListNumStep 3 Char"/>
    <w:link w:val="ListNumSte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4">
    <w:name w:val="ListNumStep 4"/>
    <w:basedOn w:val="a0"/>
    <w:link w:val="ListNumStep4Char"/>
    <w:rsid w:val="00833EF3"/>
    <w:pPr>
      <w:numPr>
        <w:ilvl w:val="3"/>
        <w:numId w:val="40"/>
      </w:numPr>
    </w:pPr>
  </w:style>
  <w:style w:type="character" w:customStyle="1" w:styleId="ListNumStep4Char">
    <w:name w:val="ListNumStep 4 Char"/>
    <w:link w:val="ListNumSte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5">
    <w:name w:val="ListNumStep 5"/>
    <w:basedOn w:val="a0"/>
    <w:link w:val="ListNumStep5Char"/>
    <w:rsid w:val="00833EF3"/>
    <w:pPr>
      <w:numPr>
        <w:ilvl w:val="4"/>
        <w:numId w:val="40"/>
      </w:numPr>
    </w:pPr>
  </w:style>
  <w:style w:type="character" w:customStyle="1" w:styleId="ListNumStep5Char">
    <w:name w:val="ListNumStep 5 Char"/>
    <w:link w:val="ListNumSte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Step6">
    <w:name w:val="ListNumStep 6"/>
    <w:basedOn w:val="a0"/>
    <w:link w:val="ListNumStep6Char"/>
    <w:rsid w:val="00833EF3"/>
    <w:pPr>
      <w:numPr>
        <w:ilvl w:val="5"/>
        <w:numId w:val="40"/>
      </w:numPr>
    </w:pPr>
  </w:style>
  <w:style w:type="character" w:customStyle="1" w:styleId="ListNumStep6Char">
    <w:name w:val="ListNumStep 6 Char"/>
    <w:link w:val="ListNumSte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1">
    <w:name w:val="List Bullet"/>
    <w:basedOn w:val="a0"/>
    <w:rsid w:val="00833EF3"/>
    <w:pPr>
      <w:numPr>
        <w:numId w:val="41"/>
      </w:numPr>
    </w:pPr>
  </w:style>
  <w:style w:type="numbering" w:customStyle="1" w:styleId="zlListBullet">
    <w:name w:val="zl_ListBullet"/>
    <w:basedOn w:val="a5"/>
    <w:rsid w:val="00833EF3"/>
    <w:pPr>
      <w:numPr>
        <w:numId w:val="41"/>
      </w:numPr>
    </w:pPr>
  </w:style>
  <w:style w:type="paragraph" w:styleId="2">
    <w:name w:val="List Bullet 2"/>
    <w:basedOn w:val="a0"/>
    <w:rsid w:val="00833EF3"/>
    <w:pPr>
      <w:numPr>
        <w:numId w:val="42"/>
      </w:numPr>
    </w:pPr>
  </w:style>
  <w:style w:type="numbering" w:customStyle="1" w:styleId="zlListBullet2">
    <w:name w:val="zl_ListBullet2"/>
    <w:basedOn w:val="a5"/>
    <w:rsid w:val="00833EF3"/>
    <w:pPr>
      <w:numPr>
        <w:numId w:val="42"/>
      </w:numPr>
    </w:pPr>
  </w:style>
  <w:style w:type="paragraph" w:styleId="30">
    <w:name w:val="List Bullet 3"/>
    <w:basedOn w:val="a0"/>
    <w:rsid w:val="00833EF3"/>
    <w:pPr>
      <w:numPr>
        <w:numId w:val="43"/>
      </w:numPr>
    </w:pPr>
  </w:style>
  <w:style w:type="numbering" w:customStyle="1" w:styleId="zlListBullet3">
    <w:name w:val="zl_ListBullet3"/>
    <w:basedOn w:val="a5"/>
    <w:rsid w:val="00833EF3"/>
    <w:pPr>
      <w:numPr>
        <w:numId w:val="43"/>
      </w:numPr>
    </w:pPr>
  </w:style>
  <w:style w:type="paragraph" w:styleId="41">
    <w:name w:val="List Bullet 4"/>
    <w:basedOn w:val="a0"/>
    <w:rsid w:val="00833EF3"/>
    <w:pPr>
      <w:numPr>
        <w:numId w:val="44"/>
      </w:numPr>
    </w:pPr>
  </w:style>
  <w:style w:type="numbering" w:customStyle="1" w:styleId="zlListBullet4">
    <w:name w:val="zl_ListBullet4"/>
    <w:basedOn w:val="a5"/>
    <w:rsid w:val="00833EF3"/>
    <w:pPr>
      <w:numPr>
        <w:numId w:val="44"/>
      </w:numPr>
    </w:pPr>
  </w:style>
  <w:style w:type="paragraph" w:styleId="51">
    <w:name w:val="List Bullet 5"/>
    <w:basedOn w:val="a0"/>
    <w:rsid w:val="00833EF3"/>
    <w:pPr>
      <w:numPr>
        <w:numId w:val="45"/>
      </w:numPr>
    </w:pPr>
  </w:style>
  <w:style w:type="numbering" w:customStyle="1" w:styleId="zlListBullet5">
    <w:name w:val="zl_ListBullet5"/>
    <w:basedOn w:val="a5"/>
    <w:rsid w:val="00833EF3"/>
    <w:pPr>
      <w:numPr>
        <w:numId w:val="45"/>
      </w:numPr>
    </w:pPr>
  </w:style>
  <w:style w:type="paragraph" w:customStyle="1" w:styleId="ListBullet6">
    <w:name w:val="List Bullet 6"/>
    <w:basedOn w:val="a0"/>
    <w:link w:val="ListBullet6Char"/>
    <w:rsid w:val="00833EF3"/>
    <w:pPr>
      <w:numPr>
        <w:numId w:val="46"/>
      </w:numPr>
    </w:pPr>
  </w:style>
  <w:style w:type="character" w:customStyle="1" w:styleId="ListBullet6Char">
    <w:name w:val="List Bullet 6 Char"/>
    <w:link w:val="ListBulle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Bullet6">
    <w:name w:val="zl_ListBullet6"/>
    <w:basedOn w:val="a5"/>
    <w:rsid w:val="00833EF3"/>
    <w:pPr>
      <w:numPr>
        <w:numId w:val="46"/>
      </w:numPr>
    </w:pPr>
  </w:style>
  <w:style w:type="paragraph" w:customStyle="1" w:styleId="ListAltBullet">
    <w:name w:val="List AltBullet"/>
    <w:basedOn w:val="a0"/>
    <w:link w:val="ListAltBulletChar"/>
    <w:rsid w:val="00833EF3"/>
    <w:pPr>
      <w:numPr>
        <w:numId w:val="47"/>
      </w:numPr>
    </w:pPr>
  </w:style>
  <w:style w:type="character" w:customStyle="1" w:styleId="ListAltBulletChar">
    <w:name w:val="List AltBullet Char"/>
    <w:link w:val="ListAltBulle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">
    <w:name w:val="zl_ListAltBullet"/>
    <w:basedOn w:val="a5"/>
    <w:rsid w:val="00833EF3"/>
    <w:pPr>
      <w:numPr>
        <w:numId w:val="47"/>
      </w:numPr>
    </w:pPr>
  </w:style>
  <w:style w:type="paragraph" w:customStyle="1" w:styleId="ListAltBullet2">
    <w:name w:val="List AltBullet 2"/>
    <w:basedOn w:val="a0"/>
    <w:link w:val="ListAltBullet2Char"/>
    <w:rsid w:val="00833EF3"/>
    <w:pPr>
      <w:numPr>
        <w:numId w:val="48"/>
      </w:numPr>
    </w:pPr>
  </w:style>
  <w:style w:type="character" w:customStyle="1" w:styleId="ListAltBullet2Char">
    <w:name w:val="List AltBullet 2 Char"/>
    <w:link w:val="ListAltBullet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2">
    <w:name w:val="zl_ListAltBullet2"/>
    <w:basedOn w:val="a5"/>
    <w:rsid w:val="00833EF3"/>
    <w:pPr>
      <w:numPr>
        <w:numId w:val="48"/>
      </w:numPr>
    </w:pPr>
  </w:style>
  <w:style w:type="paragraph" w:customStyle="1" w:styleId="ListAltBullet3">
    <w:name w:val="List AltBullet 3"/>
    <w:basedOn w:val="a0"/>
    <w:link w:val="ListAltBullet3Char"/>
    <w:rsid w:val="00833EF3"/>
    <w:pPr>
      <w:numPr>
        <w:numId w:val="49"/>
      </w:numPr>
    </w:pPr>
  </w:style>
  <w:style w:type="character" w:customStyle="1" w:styleId="ListAltBullet3Char">
    <w:name w:val="List AltBullet 3 Char"/>
    <w:link w:val="ListAltBullet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3">
    <w:name w:val="zl_ListAltBullet3"/>
    <w:basedOn w:val="a5"/>
    <w:rsid w:val="00833EF3"/>
    <w:pPr>
      <w:numPr>
        <w:numId w:val="49"/>
      </w:numPr>
    </w:pPr>
  </w:style>
  <w:style w:type="paragraph" w:customStyle="1" w:styleId="ListAltBullet4">
    <w:name w:val="List AltBullet 4"/>
    <w:basedOn w:val="a0"/>
    <w:link w:val="ListAltBullet4Char"/>
    <w:rsid w:val="00833EF3"/>
    <w:pPr>
      <w:numPr>
        <w:numId w:val="50"/>
      </w:numPr>
    </w:pPr>
  </w:style>
  <w:style w:type="character" w:customStyle="1" w:styleId="ListAltBullet4Char">
    <w:name w:val="List AltBullet 4 Char"/>
    <w:link w:val="ListAltBullet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4">
    <w:name w:val="zl_ListAltBullet4"/>
    <w:basedOn w:val="a5"/>
    <w:rsid w:val="00833EF3"/>
    <w:pPr>
      <w:numPr>
        <w:numId w:val="50"/>
      </w:numPr>
    </w:pPr>
  </w:style>
  <w:style w:type="paragraph" w:customStyle="1" w:styleId="ListAltBullet5">
    <w:name w:val="List AltBullet 5"/>
    <w:basedOn w:val="a0"/>
    <w:link w:val="ListAltBullet5Char"/>
    <w:rsid w:val="00833EF3"/>
    <w:pPr>
      <w:numPr>
        <w:numId w:val="51"/>
      </w:numPr>
    </w:pPr>
  </w:style>
  <w:style w:type="character" w:customStyle="1" w:styleId="ListAltBullet5Char">
    <w:name w:val="List AltBullet 5 Char"/>
    <w:link w:val="ListAltBullet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5">
    <w:name w:val="zl_ListAltBullet5"/>
    <w:basedOn w:val="a5"/>
    <w:rsid w:val="00833EF3"/>
    <w:pPr>
      <w:numPr>
        <w:numId w:val="51"/>
      </w:numPr>
    </w:pPr>
  </w:style>
  <w:style w:type="paragraph" w:customStyle="1" w:styleId="ListAltBullet6">
    <w:name w:val="List AltBullet 6"/>
    <w:basedOn w:val="a0"/>
    <w:link w:val="ListAltBullet6Char"/>
    <w:rsid w:val="00833EF3"/>
    <w:pPr>
      <w:numPr>
        <w:numId w:val="52"/>
      </w:numPr>
    </w:pPr>
  </w:style>
  <w:style w:type="character" w:customStyle="1" w:styleId="ListAltBullet6Char">
    <w:name w:val="List AltBullet 6 Char"/>
    <w:link w:val="ListAltBulle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ListAltBullet6">
    <w:name w:val="zl_ListAltBullet6"/>
    <w:basedOn w:val="a5"/>
    <w:rsid w:val="00833EF3"/>
    <w:pPr>
      <w:numPr>
        <w:numId w:val="52"/>
      </w:numPr>
    </w:pPr>
  </w:style>
  <w:style w:type="paragraph" w:customStyle="1" w:styleId="ListBulItem">
    <w:name w:val="ListBulItem"/>
    <w:basedOn w:val="a2"/>
    <w:link w:val="ListBulItemChar"/>
    <w:rsid w:val="00833EF3"/>
    <w:pPr>
      <w:tabs>
        <w:tab w:val="left" w:pos="1134"/>
      </w:tabs>
    </w:pPr>
  </w:style>
  <w:style w:type="character" w:customStyle="1" w:styleId="ListBulItemChar">
    <w:name w:val="ListBulItem Char"/>
    <w:link w:val="ListBulIte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2">
    <w:name w:val="ListBulItem 2"/>
    <w:basedOn w:val="a2"/>
    <w:link w:val="ListBulItem2Char"/>
    <w:rsid w:val="00833EF3"/>
    <w:pPr>
      <w:tabs>
        <w:tab w:val="left" w:pos="1417"/>
      </w:tabs>
      <w:ind w:left="1134" w:firstLine="0"/>
    </w:pPr>
  </w:style>
  <w:style w:type="character" w:customStyle="1" w:styleId="ListBulItem2Char">
    <w:name w:val="ListBulItem 2 Char"/>
    <w:link w:val="ListBulIte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3">
    <w:name w:val="ListBulItem 3"/>
    <w:basedOn w:val="a2"/>
    <w:link w:val="ListBulItem3Char"/>
    <w:rsid w:val="00833EF3"/>
    <w:pPr>
      <w:tabs>
        <w:tab w:val="left" w:pos="1701"/>
      </w:tabs>
      <w:ind w:left="1417" w:firstLine="0"/>
    </w:pPr>
  </w:style>
  <w:style w:type="character" w:customStyle="1" w:styleId="ListBulItem3Char">
    <w:name w:val="ListBulItem 3 Char"/>
    <w:link w:val="ListBulIte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4">
    <w:name w:val="ListBulItem 4"/>
    <w:basedOn w:val="a2"/>
    <w:link w:val="ListBulItem4Char"/>
    <w:rsid w:val="00833EF3"/>
    <w:pPr>
      <w:tabs>
        <w:tab w:val="left" w:pos="1984"/>
      </w:tabs>
      <w:ind w:left="1701" w:firstLine="0"/>
    </w:pPr>
  </w:style>
  <w:style w:type="character" w:customStyle="1" w:styleId="ListBulItem4Char">
    <w:name w:val="ListBulItem 4 Char"/>
    <w:link w:val="ListBulIte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5">
    <w:name w:val="ListBulItem 5"/>
    <w:basedOn w:val="a2"/>
    <w:link w:val="ListBulItem5Char"/>
    <w:rsid w:val="00833EF3"/>
    <w:pPr>
      <w:tabs>
        <w:tab w:val="left" w:pos="2268"/>
      </w:tabs>
      <w:ind w:left="1984" w:firstLine="0"/>
    </w:pPr>
  </w:style>
  <w:style w:type="character" w:customStyle="1" w:styleId="ListBulItem5Char">
    <w:name w:val="ListBulItem 5 Char"/>
    <w:link w:val="ListBulIte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Item6">
    <w:name w:val="ListBulItem 6"/>
    <w:basedOn w:val="a2"/>
    <w:link w:val="ListBulItem6Char"/>
    <w:rsid w:val="00833EF3"/>
    <w:pPr>
      <w:ind w:left="2268" w:firstLine="0"/>
    </w:pPr>
  </w:style>
  <w:style w:type="character" w:customStyle="1" w:styleId="ListBulItem6Char">
    <w:name w:val="ListBulItem 6 Char"/>
    <w:link w:val="ListBulIte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Continue"/>
    <w:basedOn w:val="a2"/>
    <w:rsid w:val="00833EF3"/>
    <w:pPr>
      <w:ind w:left="850" w:firstLine="0"/>
    </w:pPr>
  </w:style>
  <w:style w:type="paragraph" w:styleId="26">
    <w:name w:val="List Continue 2"/>
    <w:basedOn w:val="a2"/>
    <w:rsid w:val="00833EF3"/>
    <w:pPr>
      <w:ind w:left="1134" w:firstLine="0"/>
    </w:pPr>
  </w:style>
  <w:style w:type="paragraph" w:styleId="37">
    <w:name w:val="List Continue 3"/>
    <w:basedOn w:val="a2"/>
    <w:rsid w:val="00833EF3"/>
    <w:pPr>
      <w:ind w:left="1417" w:firstLine="0"/>
    </w:pPr>
  </w:style>
  <w:style w:type="paragraph" w:styleId="46">
    <w:name w:val="List Continue 4"/>
    <w:basedOn w:val="a2"/>
    <w:rsid w:val="00833EF3"/>
    <w:pPr>
      <w:ind w:left="1701" w:firstLine="0"/>
    </w:pPr>
  </w:style>
  <w:style w:type="paragraph" w:styleId="56">
    <w:name w:val="List Continue 5"/>
    <w:basedOn w:val="a2"/>
    <w:rsid w:val="00833EF3"/>
    <w:pPr>
      <w:ind w:left="1984" w:firstLine="0"/>
    </w:pPr>
  </w:style>
  <w:style w:type="paragraph" w:customStyle="1" w:styleId="ListContinue6">
    <w:name w:val="List Continue 6"/>
    <w:basedOn w:val="a2"/>
    <w:link w:val="ListContinue6Char"/>
    <w:rsid w:val="00833EF3"/>
    <w:pPr>
      <w:ind w:left="2268" w:firstLine="0"/>
    </w:pPr>
  </w:style>
  <w:style w:type="character" w:customStyle="1" w:styleId="ListContinue6Char">
    <w:name w:val="List Continue 6 Char"/>
    <w:link w:val="ListContinue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Normal">
    <w:name w:val="TableNormal"/>
    <w:basedOn w:val="a2"/>
    <w:link w:val="TableNormalChar"/>
    <w:rsid w:val="00833EF3"/>
    <w:pPr>
      <w:spacing w:line="240" w:lineRule="auto"/>
      <w:ind w:firstLine="0"/>
      <w:jc w:val="left"/>
    </w:pPr>
  </w:style>
  <w:style w:type="character" w:customStyle="1" w:styleId="TableNormalChar">
    <w:name w:val="TableNormal Char"/>
    <w:link w:val="TableNorma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opic">
    <w:name w:val="TableTopic"/>
    <w:basedOn w:val="TableNormal"/>
    <w:link w:val="TableTopicChar"/>
    <w:rsid w:val="00833EF3"/>
    <w:pPr>
      <w:keepNext/>
      <w:keepLines/>
    </w:pPr>
    <w:rPr>
      <w:b/>
    </w:rPr>
  </w:style>
  <w:style w:type="character" w:customStyle="1" w:styleId="TableTopicChar">
    <w:name w:val="TableTopic Char"/>
    <w:link w:val="TableTopic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Simple">
    <w:name w:val="Simple"/>
    <w:basedOn w:val="TableNormal"/>
    <w:link w:val="SimpleChar"/>
    <w:rsid w:val="00833EF3"/>
  </w:style>
  <w:style w:type="character" w:customStyle="1" w:styleId="SimpleChar">
    <w:name w:val="Simple Char"/>
    <w:link w:val="Simple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2"/>
    <w:link w:val="TableTitleChar"/>
    <w:qFormat/>
    <w:rsid w:val="00833EF3"/>
    <w:pPr>
      <w:keepNext/>
      <w:keepLines/>
      <w:spacing w:line="240" w:lineRule="auto"/>
      <w:ind w:firstLine="0"/>
      <w:jc w:val="center"/>
    </w:pPr>
    <w:rPr>
      <w:b/>
    </w:rPr>
  </w:style>
  <w:style w:type="character" w:customStyle="1" w:styleId="TableTitleChar">
    <w:name w:val="TableTitle Char"/>
    <w:link w:val="TableTitle"/>
    <w:qFormat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TableCaption">
    <w:name w:val="TableCaption"/>
    <w:basedOn w:val="a2"/>
    <w:link w:val="TableCaptionChar"/>
    <w:rsid w:val="00833EF3"/>
    <w:pPr>
      <w:keepNext/>
      <w:keepLines/>
      <w:spacing w:line="240" w:lineRule="auto"/>
      <w:ind w:firstLine="0"/>
      <w:jc w:val="left"/>
    </w:pPr>
    <w:rPr>
      <w:b/>
    </w:rPr>
  </w:style>
  <w:style w:type="character" w:customStyle="1" w:styleId="TableCaptionChar">
    <w:name w:val="TableCaption Char"/>
    <w:link w:val="TableCaption"/>
    <w:rsid w:val="0011225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GridCompactLeft">
    <w:name w:val="GridCompactLeft"/>
    <w:basedOn w:val="a2"/>
    <w:link w:val="GridCompactLeftChar"/>
    <w:rsid w:val="00833EF3"/>
    <w:pPr>
      <w:spacing w:line="160" w:lineRule="exact"/>
      <w:ind w:firstLine="0"/>
      <w:jc w:val="left"/>
    </w:pPr>
    <w:rPr>
      <w:sz w:val="20"/>
    </w:rPr>
  </w:style>
  <w:style w:type="character" w:customStyle="1" w:styleId="GridCompactLeftChar">
    <w:name w:val="GridCompactLeft Char"/>
    <w:link w:val="GridCompactLeft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Right">
    <w:name w:val="GridCompactRight"/>
    <w:basedOn w:val="a2"/>
    <w:link w:val="GridCompactRightChar"/>
    <w:rsid w:val="00833EF3"/>
    <w:pPr>
      <w:spacing w:line="160" w:lineRule="exact"/>
      <w:ind w:firstLine="0"/>
      <w:jc w:val="right"/>
    </w:pPr>
    <w:rPr>
      <w:sz w:val="20"/>
    </w:rPr>
  </w:style>
  <w:style w:type="character" w:customStyle="1" w:styleId="GridCompactRightChar">
    <w:name w:val="GridCompactRight Char"/>
    <w:link w:val="GridCompactRight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Center">
    <w:name w:val="GridCompactCenter"/>
    <w:basedOn w:val="a2"/>
    <w:link w:val="GridCompactCenterChar"/>
    <w:rsid w:val="00833EF3"/>
    <w:pPr>
      <w:spacing w:line="160" w:lineRule="exact"/>
      <w:ind w:firstLine="0"/>
      <w:jc w:val="center"/>
    </w:pPr>
    <w:rPr>
      <w:sz w:val="20"/>
    </w:rPr>
  </w:style>
  <w:style w:type="character" w:customStyle="1" w:styleId="GridCompactCenterChar">
    <w:name w:val="GridCompactCenter Char"/>
    <w:link w:val="GridCompactCenter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GridCompactJustify">
    <w:name w:val="GridCompactJustify"/>
    <w:basedOn w:val="a2"/>
    <w:next w:val="GridCompactLeft"/>
    <w:link w:val="GridCompactJustifyChar"/>
    <w:rsid w:val="00833EF3"/>
    <w:pPr>
      <w:spacing w:line="160" w:lineRule="exact"/>
      <w:ind w:firstLine="0"/>
    </w:pPr>
    <w:rPr>
      <w:sz w:val="20"/>
    </w:rPr>
  </w:style>
  <w:style w:type="character" w:customStyle="1" w:styleId="GridCompactJustifyChar">
    <w:name w:val="GridCompactJustify Char"/>
    <w:link w:val="GridCompactJustify"/>
    <w:rsid w:val="001122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TableList">
    <w:name w:val="TableList"/>
    <w:basedOn w:val="TableNormal"/>
    <w:link w:val="TableListChar"/>
    <w:rsid w:val="00833EF3"/>
    <w:pPr>
      <w:numPr>
        <w:numId w:val="53"/>
      </w:numPr>
      <w:tabs>
        <w:tab w:val="clear" w:pos="283"/>
      </w:tabs>
    </w:pPr>
  </w:style>
  <w:style w:type="character" w:customStyle="1" w:styleId="TableListChar">
    <w:name w:val="TableList Char"/>
    <w:link w:val="TableLis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">
    <w:name w:val="zl_TableList"/>
    <w:basedOn w:val="a5"/>
    <w:rsid w:val="00833EF3"/>
    <w:pPr>
      <w:numPr>
        <w:numId w:val="53"/>
      </w:numPr>
    </w:pPr>
  </w:style>
  <w:style w:type="paragraph" w:customStyle="1" w:styleId="TableCellNum">
    <w:name w:val="TableCellNum"/>
    <w:basedOn w:val="TableList"/>
    <w:link w:val="TableCellNumChar"/>
    <w:rsid w:val="00833EF3"/>
    <w:pPr>
      <w:numPr>
        <w:numId w:val="98"/>
      </w:numPr>
      <w:tabs>
        <w:tab w:val="clear" w:pos="283"/>
      </w:tabs>
    </w:pPr>
  </w:style>
  <w:style w:type="character" w:customStyle="1" w:styleId="TableCellNumChar">
    <w:name w:val="TableCellNum Char"/>
    <w:link w:val="TableCell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CellNum">
    <w:name w:val="zl_TableCellNum"/>
    <w:basedOn w:val="a5"/>
    <w:rsid w:val="00833EF3"/>
    <w:pPr>
      <w:numPr>
        <w:numId w:val="98"/>
      </w:numPr>
    </w:pPr>
  </w:style>
  <w:style w:type="paragraph" w:customStyle="1" w:styleId="TableListNum">
    <w:name w:val="TableListNum"/>
    <w:basedOn w:val="TableList"/>
    <w:link w:val="TableListNumChar"/>
    <w:rsid w:val="00833EF3"/>
    <w:pPr>
      <w:numPr>
        <w:numId w:val="54"/>
      </w:numPr>
    </w:pPr>
  </w:style>
  <w:style w:type="character" w:customStyle="1" w:styleId="TableListNumChar">
    <w:name w:val="TableListNum Char"/>
    <w:link w:val="TableLis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">
    <w:name w:val="zl_TableListNum"/>
    <w:basedOn w:val="a5"/>
    <w:rsid w:val="00833EF3"/>
    <w:pPr>
      <w:numPr>
        <w:numId w:val="54"/>
      </w:numPr>
    </w:pPr>
  </w:style>
  <w:style w:type="paragraph" w:customStyle="1" w:styleId="TableListNum2">
    <w:name w:val="TableListNum 2"/>
    <w:basedOn w:val="TableList"/>
    <w:link w:val="TableListNum2Char"/>
    <w:rsid w:val="00833EF3"/>
    <w:pPr>
      <w:numPr>
        <w:numId w:val="55"/>
      </w:numPr>
    </w:pPr>
  </w:style>
  <w:style w:type="character" w:customStyle="1" w:styleId="TableListNum2Char">
    <w:name w:val="TableListNum 2 Char"/>
    <w:link w:val="TableLis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2">
    <w:name w:val="zl_TableListNum2"/>
    <w:basedOn w:val="a5"/>
    <w:rsid w:val="00833EF3"/>
    <w:pPr>
      <w:numPr>
        <w:numId w:val="55"/>
      </w:numPr>
    </w:pPr>
  </w:style>
  <w:style w:type="paragraph" w:customStyle="1" w:styleId="TableListNum3">
    <w:name w:val="TableListNum 3"/>
    <w:basedOn w:val="TableList"/>
    <w:link w:val="TableListNum3Char"/>
    <w:rsid w:val="00833EF3"/>
    <w:pPr>
      <w:numPr>
        <w:numId w:val="56"/>
      </w:numPr>
    </w:pPr>
  </w:style>
  <w:style w:type="character" w:customStyle="1" w:styleId="TableListNum3Char">
    <w:name w:val="TableListNum 3 Char"/>
    <w:link w:val="TableLis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3">
    <w:name w:val="zl_TableListNum3"/>
    <w:basedOn w:val="a5"/>
    <w:rsid w:val="00833EF3"/>
    <w:pPr>
      <w:numPr>
        <w:numId w:val="56"/>
      </w:numPr>
    </w:pPr>
  </w:style>
  <w:style w:type="paragraph" w:customStyle="1" w:styleId="TableListNum4">
    <w:name w:val="TableListNum 4"/>
    <w:basedOn w:val="TableList"/>
    <w:link w:val="TableListNum4Char"/>
    <w:rsid w:val="00833EF3"/>
    <w:pPr>
      <w:numPr>
        <w:numId w:val="57"/>
      </w:numPr>
    </w:pPr>
  </w:style>
  <w:style w:type="character" w:customStyle="1" w:styleId="TableListNum4Char">
    <w:name w:val="TableListNum 4 Char"/>
    <w:link w:val="TableLis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4">
    <w:name w:val="zl_TableListNum4"/>
    <w:basedOn w:val="a5"/>
    <w:rsid w:val="00833EF3"/>
    <w:pPr>
      <w:numPr>
        <w:numId w:val="57"/>
      </w:numPr>
    </w:pPr>
  </w:style>
  <w:style w:type="paragraph" w:customStyle="1" w:styleId="TableListNum5">
    <w:name w:val="TableListNum 5"/>
    <w:basedOn w:val="TableList"/>
    <w:link w:val="TableListNum5Char"/>
    <w:rsid w:val="00833EF3"/>
    <w:pPr>
      <w:numPr>
        <w:numId w:val="58"/>
      </w:numPr>
    </w:pPr>
  </w:style>
  <w:style w:type="character" w:customStyle="1" w:styleId="TableListNum5Char">
    <w:name w:val="TableListNum 5 Char"/>
    <w:link w:val="TableLis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5">
    <w:name w:val="zl_TableListNum5"/>
    <w:basedOn w:val="a5"/>
    <w:rsid w:val="00833EF3"/>
    <w:pPr>
      <w:numPr>
        <w:numId w:val="58"/>
      </w:numPr>
    </w:pPr>
  </w:style>
  <w:style w:type="paragraph" w:customStyle="1" w:styleId="TableListNum6">
    <w:name w:val="TableListNum 6"/>
    <w:basedOn w:val="TableList"/>
    <w:link w:val="TableListNum6Char"/>
    <w:rsid w:val="00833EF3"/>
    <w:pPr>
      <w:numPr>
        <w:numId w:val="59"/>
      </w:numPr>
    </w:pPr>
  </w:style>
  <w:style w:type="character" w:customStyle="1" w:styleId="TableListNum6Char">
    <w:name w:val="TableListNum 6 Char"/>
    <w:link w:val="TableLis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6">
    <w:name w:val="zl_TableListNum6"/>
    <w:basedOn w:val="a5"/>
    <w:rsid w:val="00833EF3"/>
    <w:pPr>
      <w:numPr>
        <w:numId w:val="59"/>
      </w:numPr>
    </w:pPr>
  </w:style>
  <w:style w:type="paragraph" w:customStyle="1" w:styleId="TableListNumEngCap">
    <w:name w:val="TableListNumEngCap"/>
    <w:basedOn w:val="TableList"/>
    <w:link w:val="TableListNumEngCapChar"/>
    <w:rsid w:val="00833EF3"/>
    <w:pPr>
      <w:numPr>
        <w:numId w:val="60"/>
      </w:numPr>
    </w:pPr>
  </w:style>
  <w:style w:type="character" w:customStyle="1" w:styleId="TableListNumEngCapChar">
    <w:name w:val="TableListNumEngCap Char"/>
    <w:link w:val="TableListNumEng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">
    <w:name w:val="zl_TableListNumEngCap"/>
    <w:basedOn w:val="a5"/>
    <w:rsid w:val="00833EF3"/>
    <w:pPr>
      <w:numPr>
        <w:numId w:val="60"/>
      </w:numPr>
    </w:pPr>
  </w:style>
  <w:style w:type="paragraph" w:customStyle="1" w:styleId="TableListNumEngCap2">
    <w:name w:val="TableListNumEngCap 2"/>
    <w:basedOn w:val="TableList"/>
    <w:link w:val="TableListNumEngCap2Char"/>
    <w:rsid w:val="00833EF3"/>
    <w:pPr>
      <w:numPr>
        <w:numId w:val="61"/>
      </w:numPr>
    </w:pPr>
  </w:style>
  <w:style w:type="character" w:customStyle="1" w:styleId="TableListNumEngCap2Char">
    <w:name w:val="TableListNumEngCap 2 Char"/>
    <w:link w:val="TableListNumEng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2">
    <w:name w:val="zl_TableListNumEngCap2"/>
    <w:basedOn w:val="a5"/>
    <w:rsid w:val="00833EF3"/>
    <w:pPr>
      <w:numPr>
        <w:numId w:val="61"/>
      </w:numPr>
    </w:pPr>
  </w:style>
  <w:style w:type="paragraph" w:customStyle="1" w:styleId="TableListNumEngCap3">
    <w:name w:val="TableListNumEngCap 3"/>
    <w:basedOn w:val="TableList"/>
    <w:link w:val="TableListNumEngCap3Char"/>
    <w:rsid w:val="00833EF3"/>
    <w:pPr>
      <w:numPr>
        <w:numId w:val="62"/>
      </w:numPr>
    </w:pPr>
  </w:style>
  <w:style w:type="character" w:customStyle="1" w:styleId="TableListNumEngCap3Char">
    <w:name w:val="TableListNumEngCap 3 Char"/>
    <w:link w:val="TableListNumEng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3">
    <w:name w:val="zl_TableListNumEngCap3"/>
    <w:basedOn w:val="a5"/>
    <w:rsid w:val="00833EF3"/>
    <w:pPr>
      <w:numPr>
        <w:numId w:val="62"/>
      </w:numPr>
    </w:pPr>
  </w:style>
  <w:style w:type="paragraph" w:customStyle="1" w:styleId="TableListNumEngCap4">
    <w:name w:val="TableListNumEngCap 4"/>
    <w:basedOn w:val="TableList"/>
    <w:link w:val="TableListNumEngCap4Char"/>
    <w:rsid w:val="00833EF3"/>
    <w:pPr>
      <w:numPr>
        <w:numId w:val="63"/>
      </w:numPr>
    </w:pPr>
  </w:style>
  <w:style w:type="character" w:customStyle="1" w:styleId="TableListNumEngCap4Char">
    <w:name w:val="TableListNumEngCap 4 Char"/>
    <w:link w:val="TableListNumEng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4">
    <w:name w:val="zl_TableListNumEngCap4"/>
    <w:basedOn w:val="a5"/>
    <w:rsid w:val="00833EF3"/>
    <w:pPr>
      <w:numPr>
        <w:numId w:val="63"/>
      </w:numPr>
    </w:pPr>
  </w:style>
  <w:style w:type="paragraph" w:customStyle="1" w:styleId="TableListNumEngCap5">
    <w:name w:val="TableListNumEngCap 5"/>
    <w:basedOn w:val="TableList"/>
    <w:link w:val="TableListNumEngCap5Char"/>
    <w:rsid w:val="00833EF3"/>
    <w:pPr>
      <w:numPr>
        <w:numId w:val="64"/>
      </w:numPr>
    </w:pPr>
  </w:style>
  <w:style w:type="character" w:customStyle="1" w:styleId="TableListNumEngCap5Char">
    <w:name w:val="TableListNumEngCap 5 Char"/>
    <w:link w:val="TableListNumEng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5">
    <w:name w:val="zl_TableListNumEngCap5"/>
    <w:basedOn w:val="a5"/>
    <w:rsid w:val="00833EF3"/>
    <w:pPr>
      <w:numPr>
        <w:numId w:val="64"/>
      </w:numPr>
    </w:pPr>
  </w:style>
  <w:style w:type="paragraph" w:customStyle="1" w:styleId="TableListNumEngCap6">
    <w:name w:val="TableListNumEngCap 6"/>
    <w:basedOn w:val="TableList"/>
    <w:link w:val="TableListNumEngCap6Char"/>
    <w:rsid w:val="00833EF3"/>
    <w:pPr>
      <w:numPr>
        <w:numId w:val="65"/>
      </w:numPr>
    </w:pPr>
  </w:style>
  <w:style w:type="character" w:customStyle="1" w:styleId="TableListNumEngCap6Char">
    <w:name w:val="TableListNumEngCap 6 Char"/>
    <w:link w:val="TableListNumEng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Cap6">
    <w:name w:val="zl_TableListNumEngCap6"/>
    <w:basedOn w:val="a5"/>
    <w:rsid w:val="00833EF3"/>
    <w:pPr>
      <w:numPr>
        <w:numId w:val="65"/>
      </w:numPr>
    </w:pPr>
  </w:style>
  <w:style w:type="paragraph" w:customStyle="1" w:styleId="TableListNumEngSmall">
    <w:name w:val="TableListNumEngSmall"/>
    <w:basedOn w:val="TableList"/>
    <w:link w:val="TableListNumEngSmallChar"/>
    <w:rsid w:val="00833EF3"/>
    <w:pPr>
      <w:numPr>
        <w:numId w:val="66"/>
      </w:numPr>
    </w:pPr>
  </w:style>
  <w:style w:type="character" w:customStyle="1" w:styleId="TableListNumEngSmallChar">
    <w:name w:val="TableListNumEngSmall Char"/>
    <w:link w:val="TableListNumEng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">
    <w:name w:val="zl_TableListNumEngSmall"/>
    <w:basedOn w:val="a5"/>
    <w:rsid w:val="00833EF3"/>
    <w:pPr>
      <w:numPr>
        <w:numId w:val="66"/>
      </w:numPr>
    </w:pPr>
  </w:style>
  <w:style w:type="paragraph" w:customStyle="1" w:styleId="TableListNumEngSmall2">
    <w:name w:val="TableListNumEngSmall 2"/>
    <w:basedOn w:val="TableList"/>
    <w:link w:val="TableListNumEngSmall2Char"/>
    <w:rsid w:val="00833EF3"/>
    <w:pPr>
      <w:numPr>
        <w:numId w:val="67"/>
      </w:numPr>
    </w:pPr>
  </w:style>
  <w:style w:type="character" w:customStyle="1" w:styleId="TableListNumEngSmall2Char">
    <w:name w:val="TableListNumEngSmall 2 Char"/>
    <w:link w:val="TableListNumEng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2">
    <w:name w:val="zl_TableListNumEngSmall2"/>
    <w:basedOn w:val="a5"/>
    <w:rsid w:val="00833EF3"/>
    <w:pPr>
      <w:numPr>
        <w:numId w:val="67"/>
      </w:numPr>
    </w:pPr>
  </w:style>
  <w:style w:type="paragraph" w:customStyle="1" w:styleId="TableListNumEngSmall3">
    <w:name w:val="TableListNumEngSmall 3"/>
    <w:basedOn w:val="TableList"/>
    <w:link w:val="TableListNumEngSmall3Char"/>
    <w:rsid w:val="00833EF3"/>
    <w:pPr>
      <w:numPr>
        <w:numId w:val="68"/>
      </w:numPr>
    </w:pPr>
  </w:style>
  <w:style w:type="character" w:customStyle="1" w:styleId="TableListNumEngSmall3Char">
    <w:name w:val="TableListNumEngSmall 3 Char"/>
    <w:link w:val="TableListNumEng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3">
    <w:name w:val="zl_TableListNumEngSmall3"/>
    <w:basedOn w:val="a5"/>
    <w:rsid w:val="00833EF3"/>
    <w:pPr>
      <w:numPr>
        <w:numId w:val="68"/>
      </w:numPr>
    </w:pPr>
  </w:style>
  <w:style w:type="paragraph" w:customStyle="1" w:styleId="TableListNumEngSmall4">
    <w:name w:val="TableListNumEngSmall 4"/>
    <w:basedOn w:val="TableList"/>
    <w:link w:val="TableListNumEngSmall4Char"/>
    <w:rsid w:val="00833EF3"/>
    <w:pPr>
      <w:numPr>
        <w:numId w:val="69"/>
      </w:numPr>
    </w:pPr>
  </w:style>
  <w:style w:type="character" w:customStyle="1" w:styleId="TableListNumEngSmall4Char">
    <w:name w:val="TableListNumEngSmall 4 Char"/>
    <w:link w:val="TableListNumEng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4">
    <w:name w:val="zl_TableListNumEngSmall4"/>
    <w:basedOn w:val="a5"/>
    <w:rsid w:val="00833EF3"/>
    <w:pPr>
      <w:numPr>
        <w:numId w:val="69"/>
      </w:numPr>
    </w:pPr>
  </w:style>
  <w:style w:type="paragraph" w:customStyle="1" w:styleId="TableListNumEngSmall5">
    <w:name w:val="TableListNumEngSmall 5"/>
    <w:basedOn w:val="TableList"/>
    <w:link w:val="TableListNumEngSmall5Char"/>
    <w:rsid w:val="00833EF3"/>
    <w:pPr>
      <w:numPr>
        <w:numId w:val="70"/>
      </w:numPr>
    </w:pPr>
  </w:style>
  <w:style w:type="character" w:customStyle="1" w:styleId="TableListNumEngSmall5Char">
    <w:name w:val="TableListNumEngSmall 5 Char"/>
    <w:link w:val="TableListNumEng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5">
    <w:name w:val="zl_TableListNumEngSmall5"/>
    <w:basedOn w:val="a5"/>
    <w:rsid w:val="00833EF3"/>
    <w:pPr>
      <w:numPr>
        <w:numId w:val="70"/>
      </w:numPr>
    </w:pPr>
  </w:style>
  <w:style w:type="paragraph" w:customStyle="1" w:styleId="TableListNumEngSmall6">
    <w:name w:val="TableListNumEngSmall 6"/>
    <w:basedOn w:val="TableList"/>
    <w:link w:val="TableListNumEngSmall6Char"/>
    <w:rsid w:val="00833EF3"/>
    <w:pPr>
      <w:numPr>
        <w:numId w:val="71"/>
      </w:numPr>
    </w:pPr>
  </w:style>
  <w:style w:type="character" w:customStyle="1" w:styleId="TableListNumEngSmall6Char">
    <w:name w:val="TableListNumEngSmall 6 Char"/>
    <w:link w:val="TableListNumEng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EngSmall6">
    <w:name w:val="zl_TableListNumEngSmall6"/>
    <w:basedOn w:val="a5"/>
    <w:rsid w:val="00833EF3"/>
    <w:pPr>
      <w:numPr>
        <w:numId w:val="71"/>
      </w:numPr>
    </w:pPr>
  </w:style>
  <w:style w:type="paragraph" w:customStyle="1" w:styleId="TableListNumRusCap">
    <w:name w:val="TableListNumRusCap"/>
    <w:basedOn w:val="TableList"/>
    <w:link w:val="TableListNumRusCapChar"/>
    <w:rsid w:val="00833EF3"/>
    <w:pPr>
      <w:numPr>
        <w:numId w:val="72"/>
      </w:numPr>
    </w:pPr>
  </w:style>
  <w:style w:type="character" w:customStyle="1" w:styleId="TableListNumRusCapChar">
    <w:name w:val="TableListNumRusCap Char"/>
    <w:link w:val="TableListNumRusCap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">
    <w:name w:val="zl_TableListNumRusCap"/>
    <w:basedOn w:val="a5"/>
    <w:rsid w:val="00833EF3"/>
    <w:pPr>
      <w:numPr>
        <w:numId w:val="72"/>
      </w:numPr>
    </w:pPr>
  </w:style>
  <w:style w:type="paragraph" w:customStyle="1" w:styleId="TableListNumRusCap2">
    <w:name w:val="TableListNumRusCap 2"/>
    <w:basedOn w:val="TableList"/>
    <w:link w:val="TableListNumRusCap2Char"/>
    <w:rsid w:val="00833EF3"/>
    <w:pPr>
      <w:numPr>
        <w:numId w:val="73"/>
      </w:numPr>
    </w:pPr>
  </w:style>
  <w:style w:type="character" w:customStyle="1" w:styleId="TableListNumRusCap2Char">
    <w:name w:val="TableListNumRusCap 2 Char"/>
    <w:link w:val="TableListNumRusCap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2">
    <w:name w:val="zl_TableListNumRusCap2"/>
    <w:basedOn w:val="a5"/>
    <w:rsid w:val="00833EF3"/>
    <w:pPr>
      <w:numPr>
        <w:numId w:val="73"/>
      </w:numPr>
    </w:pPr>
  </w:style>
  <w:style w:type="paragraph" w:customStyle="1" w:styleId="TableListNumRusCap3">
    <w:name w:val="TableListNumRusCap 3"/>
    <w:basedOn w:val="TableList"/>
    <w:link w:val="TableListNumRusCap3Char"/>
    <w:rsid w:val="00833EF3"/>
    <w:pPr>
      <w:numPr>
        <w:numId w:val="74"/>
      </w:numPr>
    </w:pPr>
  </w:style>
  <w:style w:type="character" w:customStyle="1" w:styleId="TableListNumRusCap3Char">
    <w:name w:val="TableListNumRusCap 3 Char"/>
    <w:link w:val="TableListNumRusCap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3">
    <w:name w:val="zl_TableListNumRusCap3"/>
    <w:basedOn w:val="a5"/>
    <w:rsid w:val="00833EF3"/>
    <w:pPr>
      <w:numPr>
        <w:numId w:val="74"/>
      </w:numPr>
    </w:pPr>
  </w:style>
  <w:style w:type="paragraph" w:customStyle="1" w:styleId="TableListNumRusCap4">
    <w:name w:val="TableListNumRusCap 4"/>
    <w:basedOn w:val="TableList"/>
    <w:link w:val="TableListNumRusCap4Char"/>
    <w:rsid w:val="00833EF3"/>
    <w:pPr>
      <w:numPr>
        <w:numId w:val="75"/>
      </w:numPr>
    </w:pPr>
  </w:style>
  <w:style w:type="character" w:customStyle="1" w:styleId="TableListNumRusCap4Char">
    <w:name w:val="TableListNumRusCap 4 Char"/>
    <w:link w:val="TableListNumRusCap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4">
    <w:name w:val="zl_TableListNumRusCap4"/>
    <w:basedOn w:val="a5"/>
    <w:rsid w:val="00833EF3"/>
    <w:pPr>
      <w:numPr>
        <w:numId w:val="75"/>
      </w:numPr>
    </w:pPr>
  </w:style>
  <w:style w:type="paragraph" w:customStyle="1" w:styleId="TableListNumRusCap5">
    <w:name w:val="TableListNumRusCap 5"/>
    <w:basedOn w:val="TableList"/>
    <w:link w:val="TableListNumRusCap5Char"/>
    <w:rsid w:val="00833EF3"/>
    <w:pPr>
      <w:numPr>
        <w:numId w:val="76"/>
      </w:numPr>
    </w:pPr>
  </w:style>
  <w:style w:type="character" w:customStyle="1" w:styleId="TableListNumRusCap5Char">
    <w:name w:val="TableListNumRusCap 5 Char"/>
    <w:link w:val="TableListNumRusCap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5">
    <w:name w:val="zl_TableListNumRusCap5"/>
    <w:basedOn w:val="a5"/>
    <w:rsid w:val="00833EF3"/>
    <w:pPr>
      <w:numPr>
        <w:numId w:val="76"/>
      </w:numPr>
    </w:pPr>
  </w:style>
  <w:style w:type="paragraph" w:customStyle="1" w:styleId="TableListNumRusCap6">
    <w:name w:val="TableListNumRusCap 6"/>
    <w:basedOn w:val="TableList"/>
    <w:link w:val="TableListNumRusCap6Char"/>
    <w:rsid w:val="00833EF3"/>
    <w:pPr>
      <w:numPr>
        <w:numId w:val="77"/>
      </w:numPr>
    </w:pPr>
  </w:style>
  <w:style w:type="character" w:customStyle="1" w:styleId="TableListNumRusCap6Char">
    <w:name w:val="TableListNumRusCap 6 Char"/>
    <w:link w:val="TableListNumRusCap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Cap6">
    <w:name w:val="zl_TableListNumRusCap6"/>
    <w:basedOn w:val="a5"/>
    <w:rsid w:val="00833EF3"/>
    <w:pPr>
      <w:numPr>
        <w:numId w:val="77"/>
      </w:numPr>
    </w:pPr>
  </w:style>
  <w:style w:type="paragraph" w:customStyle="1" w:styleId="TableListNumRusSmall">
    <w:name w:val="TableListNumRusSmall"/>
    <w:basedOn w:val="TableList"/>
    <w:link w:val="TableListNumRusSmallChar"/>
    <w:rsid w:val="00833EF3"/>
    <w:pPr>
      <w:numPr>
        <w:numId w:val="78"/>
      </w:numPr>
    </w:pPr>
  </w:style>
  <w:style w:type="character" w:customStyle="1" w:styleId="TableListNumRusSmallChar">
    <w:name w:val="TableListNumRusSmall Char"/>
    <w:link w:val="TableListNumRusSmal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">
    <w:name w:val="zl_TableListNumRusSmall"/>
    <w:basedOn w:val="a5"/>
    <w:rsid w:val="00833EF3"/>
    <w:pPr>
      <w:numPr>
        <w:numId w:val="78"/>
      </w:numPr>
    </w:pPr>
  </w:style>
  <w:style w:type="paragraph" w:customStyle="1" w:styleId="TableListNumRusSmall2">
    <w:name w:val="TableListNumRusSmall 2"/>
    <w:basedOn w:val="TableList"/>
    <w:link w:val="TableListNumRusSmall2Char"/>
    <w:rsid w:val="00833EF3"/>
    <w:pPr>
      <w:numPr>
        <w:numId w:val="79"/>
      </w:numPr>
    </w:pPr>
  </w:style>
  <w:style w:type="character" w:customStyle="1" w:styleId="TableListNumRusSmall2Char">
    <w:name w:val="TableListNumRusSmall 2 Char"/>
    <w:link w:val="TableListNumRusSmal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2">
    <w:name w:val="zl_TableListNumRusSmall2"/>
    <w:basedOn w:val="a5"/>
    <w:rsid w:val="00833EF3"/>
    <w:pPr>
      <w:numPr>
        <w:numId w:val="79"/>
      </w:numPr>
    </w:pPr>
  </w:style>
  <w:style w:type="paragraph" w:customStyle="1" w:styleId="TableListNumRusSmall3">
    <w:name w:val="TableListNumRusSmall 3"/>
    <w:basedOn w:val="TableList"/>
    <w:link w:val="TableListNumRusSmall3Char"/>
    <w:rsid w:val="00833EF3"/>
    <w:pPr>
      <w:numPr>
        <w:numId w:val="80"/>
      </w:numPr>
    </w:pPr>
  </w:style>
  <w:style w:type="character" w:customStyle="1" w:styleId="TableListNumRusSmall3Char">
    <w:name w:val="TableListNumRusSmall 3 Char"/>
    <w:link w:val="TableListNumRusSmal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3">
    <w:name w:val="zl_TableListNumRusSmall3"/>
    <w:basedOn w:val="a5"/>
    <w:rsid w:val="00833EF3"/>
    <w:pPr>
      <w:numPr>
        <w:numId w:val="80"/>
      </w:numPr>
    </w:pPr>
  </w:style>
  <w:style w:type="paragraph" w:customStyle="1" w:styleId="TableListNumRusSmall4">
    <w:name w:val="TableListNumRusSmall 4"/>
    <w:basedOn w:val="TableList"/>
    <w:link w:val="TableListNumRusSmall4Char"/>
    <w:rsid w:val="00833EF3"/>
    <w:pPr>
      <w:numPr>
        <w:numId w:val="81"/>
      </w:numPr>
    </w:pPr>
  </w:style>
  <w:style w:type="character" w:customStyle="1" w:styleId="TableListNumRusSmall4Char">
    <w:name w:val="TableListNumRusSmall 4 Char"/>
    <w:link w:val="TableListNumRusSmal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4">
    <w:name w:val="zl_TableListNumRusSmall4"/>
    <w:basedOn w:val="a5"/>
    <w:rsid w:val="00833EF3"/>
    <w:pPr>
      <w:numPr>
        <w:numId w:val="81"/>
      </w:numPr>
    </w:pPr>
  </w:style>
  <w:style w:type="paragraph" w:customStyle="1" w:styleId="TableListNumRusSmall5">
    <w:name w:val="TableListNumRusSmall 5"/>
    <w:basedOn w:val="TableList"/>
    <w:link w:val="TableListNumRusSmall5Char"/>
    <w:rsid w:val="00833EF3"/>
    <w:pPr>
      <w:numPr>
        <w:numId w:val="82"/>
      </w:numPr>
    </w:pPr>
  </w:style>
  <w:style w:type="character" w:customStyle="1" w:styleId="TableListNumRusSmall5Char">
    <w:name w:val="TableListNumRusSmall 5 Char"/>
    <w:link w:val="TableListNumRusSmal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5">
    <w:name w:val="zl_TableListNumRusSmall5"/>
    <w:basedOn w:val="a5"/>
    <w:rsid w:val="00833EF3"/>
    <w:pPr>
      <w:numPr>
        <w:numId w:val="82"/>
      </w:numPr>
    </w:pPr>
  </w:style>
  <w:style w:type="paragraph" w:customStyle="1" w:styleId="TableListNumRusSmall6">
    <w:name w:val="TableListNumRusSmall 6"/>
    <w:basedOn w:val="TableList"/>
    <w:link w:val="TableListNumRusSmall6Char"/>
    <w:rsid w:val="00833EF3"/>
    <w:pPr>
      <w:numPr>
        <w:numId w:val="83"/>
      </w:numPr>
    </w:pPr>
  </w:style>
  <w:style w:type="character" w:customStyle="1" w:styleId="TableListNumRusSmall6Char">
    <w:name w:val="TableListNumRusSmall 6 Char"/>
    <w:link w:val="TableListNumRusSmal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NumRusSmall6">
    <w:name w:val="zl_TableListNumRusSmall6"/>
    <w:basedOn w:val="a5"/>
    <w:rsid w:val="00833EF3"/>
    <w:pPr>
      <w:numPr>
        <w:numId w:val="83"/>
      </w:numPr>
    </w:pPr>
  </w:style>
  <w:style w:type="paragraph" w:customStyle="1" w:styleId="TableListBul">
    <w:name w:val="TableListBul"/>
    <w:basedOn w:val="a0"/>
    <w:link w:val="TableListBulChar"/>
    <w:rsid w:val="00833EF3"/>
    <w:pPr>
      <w:numPr>
        <w:numId w:val="84"/>
      </w:numPr>
      <w:spacing w:line="240" w:lineRule="auto"/>
      <w:jc w:val="left"/>
    </w:pPr>
  </w:style>
  <w:style w:type="character" w:customStyle="1" w:styleId="TableListBulChar">
    <w:name w:val="TableListBul Char"/>
    <w:link w:val="TableListBu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">
    <w:name w:val="zl_TableListBul"/>
    <w:basedOn w:val="a5"/>
    <w:rsid w:val="00833EF3"/>
    <w:pPr>
      <w:numPr>
        <w:numId w:val="84"/>
      </w:numPr>
    </w:pPr>
  </w:style>
  <w:style w:type="paragraph" w:customStyle="1" w:styleId="TableListBul2">
    <w:name w:val="TableListBul 2"/>
    <w:basedOn w:val="a0"/>
    <w:link w:val="TableListBul2Char"/>
    <w:rsid w:val="00833EF3"/>
    <w:pPr>
      <w:numPr>
        <w:numId w:val="85"/>
      </w:numPr>
      <w:spacing w:line="240" w:lineRule="auto"/>
      <w:jc w:val="left"/>
    </w:pPr>
  </w:style>
  <w:style w:type="character" w:customStyle="1" w:styleId="TableListBul2Char">
    <w:name w:val="TableListBul 2 Char"/>
    <w:link w:val="TableListBu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2">
    <w:name w:val="zl_TableListBul2"/>
    <w:basedOn w:val="a5"/>
    <w:rsid w:val="00833EF3"/>
    <w:pPr>
      <w:numPr>
        <w:numId w:val="85"/>
      </w:numPr>
    </w:pPr>
  </w:style>
  <w:style w:type="paragraph" w:customStyle="1" w:styleId="TableListBul3">
    <w:name w:val="TableListBul 3"/>
    <w:basedOn w:val="a0"/>
    <w:link w:val="TableListBul3Char"/>
    <w:rsid w:val="00833EF3"/>
    <w:pPr>
      <w:numPr>
        <w:numId w:val="86"/>
      </w:numPr>
      <w:spacing w:line="240" w:lineRule="auto"/>
      <w:jc w:val="left"/>
    </w:pPr>
  </w:style>
  <w:style w:type="character" w:customStyle="1" w:styleId="TableListBul3Char">
    <w:name w:val="TableListBul 3 Char"/>
    <w:link w:val="TableListBu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3">
    <w:name w:val="zl_TableListBul3"/>
    <w:basedOn w:val="a5"/>
    <w:rsid w:val="00833EF3"/>
    <w:pPr>
      <w:numPr>
        <w:numId w:val="86"/>
      </w:numPr>
    </w:pPr>
  </w:style>
  <w:style w:type="paragraph" w:customStyle="1" w:styleId="TableListBul4">
    <w:name w:val="TableListBul 4"/>
    <w:basedOn w:val="a0"/>
    <w:link w:val="TableListBul4Char"/>
    <w:rsid w:val="00833EF3"/>
    <w:pPr>
      <w:numPr>
        <w:numId w:val="87"/>
      </w:numPr>
      <w:spacing w:line="240" w:lineRule="auto"/>
      <w:jc w:val="left"/>
    </w:pPr>
  </w:style>
  <w:style w:type="character" w:customStyle="1" w:styleId="TableListBul4Char">
    <w:name w:val="TableListBul 4 Char"/>
    <w:link w:val="TableListBu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4">
    <w:name w:val="zl_TableListBul4"/>
    <w:basedOn w:val="a5"/>
    <w:rsid w:val="00833EF3"/>
    <w:pPr>
      <w:numPr>
        <w:numId w:val="87"/>
      </w:numPr>
    </w:pPr>
  </w:style>
  <w:style w:type="paragraph" w:customStyle="1" w:styleId="TableListBul5">
    <w:name w:val="TableListBul 5"/>
    <w:basedOn w:val="a0"/>
    <w:link w:val="TableListBul5Char"/>
    <w:rsid w:val="00833EF3"/>
    <w:pPr>
      <w:numPr>
        <w:numId w:val="88"/>
      </w:numPr>
      <w:spacing w:line="240" w:lineRule="auto"/>
      <w:jc w:val="left"/>
    </w:pPr>
  </w:style>
  <w:style w:type="character" w:customStyle="1" w:styleId="TableListBul5Char">
    <w:name w:val="TableListBul 5 Char"/>
    <w:link w:val="TableListBu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5">
    <w:name w:val="zl_TableListBul5"/>
    <w:basedOn w:val="a5"/>
    <w:rsid w:val="00833EF3"/>
    <w:pPr>
      <w:numPr>
        <w:numId w:val="88"/>
      </w:numPr>
    </w:pPr>
  </w:style>
  <w:style w:type="paragraph" w:customStyle="1" w:styleId="TableListBul6">
    <w:name w:val="TableListBul 6"/>
    <w:basedOn w:val="a0"/>
    <w:link w:val="TableListBul6Char"/>
    <w:rsid w:val="00833EF3"/>
    <w:pPr>
      <w:numPr>
        <w:numId w:val="89"/>
      </w:numPr>
      <w:spacing w:line="240" w:lineRule="auto"/>
      <w:jc w:val="left"/>
    </w:pPr>
  </w:style>
  <w:style w:type="character" w:customStyle="1" w:styleId="TableListBul6Char">
    <w:name w:val="TableListBul 6 Char"/>
    <w:link w:val="TableListBu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Bul6">
    <w:name w:val="zl_TableListBul6"/>
    <w:basedOn w:val="a5"/>
    <w:rsid w:val="00833EF3"/>
    <w:pPr>
      <w:numPr>
        <w:numId w:val="89"/>
      </w:numPr>
    </w:pPr>
  </w:style>
  <w:style w:type="paragraph" w:customStyle="1" w:styleId="TableListAltBul">
    <w:name w:val="TableListAltBul"/>
    <w:basedOn w:val="a0"/>
    <w:link w:val="TableListAltBulChar"/>
    <w:rsid w:val="00833EF3"/>
    <w:pPr>
      <w:numPr>
        <w:numId w:val="90"/>
      </w:numPr>
      <w:spacing w:line="240" w:lineRule="auto"/>
      <w:jc w:val="left"/>
    </w:pPr>
  </w:style>
  <w:style w:type="character" w:customStyle="1" w:styleId="TableListAltBulChar">
    <w:name w:val="TableListAltBul Char"/>
    <w:link w:val="TableListAltBul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">
    <w:name w:val="zl_TableListAltBul"/>
    <w:basedOn w:val="a5"/>
    <w:rsid w:val="00833EF3"/>
    <w:pPr>
      <w:numPr>
        <w:numId w:val="90"/>
      </w:numPr>
    </w:pPr>
  </w:style>
  <w:style w:type="paragraph" w:customStyle="1" w:styleId="TableListAltBul2">
    <w:name w:val="TableListAltBul 2"/>
    <w:basedOn w:val="a0"/>
    <w:link w:val="TableListAltBul2Char"/>
    <w:rsid w:val="00833EF3"/>
    <w:pPr>
      <w:numPr>
        <w:numId w:val="91"/>
      </w:numPr>
      <w:spacing w:line="240" w:lineRule="auto"/>
      <w:jc w:val="left"/>
    </w:pPr>
  </w:style>
  <w:style w:type="character" w:customStyle="1" w:styleId="TableListAltBul2Char">
    <w:name w:val="TableListAltBul 2 Char"/>
    <w:link w:val="TableListAltBul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2">
    <w:name w:val="zl_TableListAltBul2"/>
    <w:basedOn w:val="a5"/>
    <w:rsid w:val="00833EF3"/>
    <w:pPr>
      <w:numPr>
        <w:numId w:val="91"/>
      </w:numPr>
    </w:pPr>
  </w:style>
  <w:style w:type="paragraph" w:customStyle="1" w:styleId="TableListAltBul3">
    <w:name w:val="TableListAltBul 3"/>
    <w:basedOn w:val="a0"/>
    <w:link w:val="TableListAltBul3Char"/>
    <w:rsid w:val="00833EF3"/>
    <w:pPr>
      <w:numPr>
        <w:numId w:val="92"/>
      </w:numPr>
      <w:spacing w:line="240" w:lineRule="auto"/>
      <w:jc w:val="left"/>
    </w:pPr>
  </w:style>
  <w:style w:type="character" w:customStyle="1" w:styleId="TableListAltBul3Char">
    <w:name w:val="TableListAltBul 3 Char"/>
    <w:link w:val="TableListAltBul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3">
    <w:name w:val="zl_TableListAltBul3"/>
    <w:basedOn w:val="a5"/>
    <w:rsid w:val="00833EF3"/>
    <w:pPr>
      <w:numPr>
        <w:numId w:val="92"/>
      </w:numPr>
    </w:pPr>
  </w:style>
  <w:style w:type="paragraph" w:customStyle="1" w:styleId="TableListAltBul4">
    <w:name w:val="TableListAltBul 4"/>
    <w:basedOn w:val="a0"/>
    <w:link w:val="TableListAltBul4Char"/>
    <w:rsid w:val="00833EF3"/>
    <w:pPr>
      <w:numPr>
        <w:numId w:val="93"/>
      </w:numPr>
      <w:spacing w:line="240" w:lineRule="auto"/>
      <w:jc w:val="left"/>
    </w:pPr>
  </w:style>
  <w:style w:type="character" w:customStyle="1" w:styleId="TableListAltBul4Char">
    <w:name w:val="TableListAltBul 4 Char"/>
    <w:link w:val="TableListAltBul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4">
    <w:name w:val="zl_TableListAltBul4"/>
    <w:basedOn w:val="a5"/>
    <w:rsid w:val="00833EF3"/>
    <w:pPr>
      <w:numPr>
        <w:numId w:val="93"/>
      </w:numPr>
    </w:pPr>
  </w:style>
  <w:style w:type="paragraph" w:customStyle="1" w:styleId="TableListAltBul5">
    <w:name w:val="TableListAltBul 5"/>
    <w:basedOn w:val="a0"/>
    <w:link w:val="TableListAltBul5Char"/>
    <w:rsid w:val="00833EF3"/>
    <w:pPr>
      <w:numPr>
        <w:numId w:val="94"/>
      </w:numPr>
      <w:spacing w:line="240" w:lineRule="auto"/>
      <w:jc w:val="left"/>
    </w:pPr>
  </w:style>
  <w:style w:type="character" w:customStyle="1" w:styleId="TableListAltBul5Char">
    <w:name w:val="TableListAltBul 5 Char"/>
    <w:link w:val="TableListAltBul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5">
    <w:name w:val="zl_TableListAltBul5"/>
    <w:basedOn w:val="a5"/>
    <w:rsid w:val="00833EF3"/>
    <w:pPr>
      <w:numPr>
        <w:numId w:val="94"/>
      </w:numPr>
    </w:pPr>
  </w:style>
  <w:style w:type="paragraph" w:customStyle="1" w:styleId="TableListAltBul6">
    <w:name w:val="TableListAltBul 6"/>
    <w:basedOn w:val="a0"/>
    <w:link w:val="TableListAltBul6Char"/>
    <w:rsid w:val="00833EF3"/>
    <w:pPr>
      <w:numPr>
        <w:numId w:val="95"/>
      </w:numPr>
      <w:spacing w:line="240" w:lineRule="auto"/>
      <w:jc w:val="left"/>
    </w:pPr>
  </w:style>
  <w:style w:type="character" w:customStyle="1" w:styleId="TableListAltBul6Char">
    <w:name w:val="TableListAltBul 6 Char"/>
    <w:link w:val="TableListAltBul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AltBul6">
    <w:name w:val="zl_TableListAltBul6"/>
    <w:basedOn w:val="a5"/>
    <w:rsid w:val="00833EF3"/>
    <w:pPr>
      <w:numPr>
        <w:numId w:val="95"/>
      </w:numPr>
    </w:pPr>
  </w:style>
  <w:style w:type="paragraph" w:customStyle="1" w:styleId="TableListCont">
    <w:name w:val="TableListCont"/>
    <w:basedOn w:val="a2"/>
    <w:link w:val="TableListContChar"/>
    <w:rsid w:val="00833EF3"/>
    <w:pPr>
      <w:spacing w:line="240" w:lineRule="auto"/>
      <w:ind w:left="227" w:firstLine="0"/>
      <w:jc w:val="left"/>
    </w:pPr>
  </w:style>
  <w:style w:type="character" w:customStyle="1" w:styleId="TableListContChar">
    <w:name w:val="TableListCont Char"/>
    <w:link w:val="TableListCont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2">
    <w:name w:val="TableListCont 2"/>
    <w:basedOn w:val="a2"/>
    <w:link w:val="TableListCont2Char"/>
    <w:rsid w:val="00833EF3"/>
    <w:pPr>
      <w:spacing w:line="240" w:lineRule="auto"/>
      <w:ind w:left="454" w:firstLine="0"/>
      <w:jc w:val="left"/>
    </w:pPr>
  </w:style>
  <w:style w:type="character" w:customStyle="1" w:styleId="TableListCont2Char">
    <w:name w:val="TableListCont 2 Char"/>
    <w:link w:val="TableListCont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3">
    <w:name w:val="TableListCont 3"/>
    <w:basedOn w:val="a2"/>
    <w:link w:val="TableListCont3Char"/>
    <w:rsid w:val="00833EF3"/>
    <w:pPr>
      <w:spacing w:line="240" w:lineRule="auto"/>
      <w:ind w:left="680" w:firstLine="0"/>
      <w:jc w:val="left"/>
    </w:pPr>
  </w:style>
  <w:style w:type="character" w:customStyle="1" w:styleId="TableListCont3Char">
    <w:name w:val="TableListCont 3 Char"/>
    <w:link w:val="TableListCont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4">
    <w:name w:val="TableListCont 4"/>
    <w:basedOn w:val="a2"/>
    <w:link w:val="TableListCont4Char"/>
    <w:rsid w:val="00833EF3"/>
    <w:pPr>
      <w:spacing w:line="240" w:lineRule="auto"/>
      <w:ind w:left="907" w:firstLine="0"/>
      <w:jc w:val="left"/>
    </w:pPr>
  </w:style>
  <w:style w:type="character" w:customStyle="1" w:styleId="TableListCont4Char">
    <w:name w:val="TableListCont 4 Char"/>
    <w:link w:val="TableListCont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5">
    <w:name w:val="TableListCont 5"/>
    <w:basedOn w:val="a2"/>
    <w:link w:val="TableListCont5Char"/>
    <w:rsid w:val="00833EF3"/>
    <w:pPr>
      <w:spacing w:line="240" w:lineRule="auto"/>
      <w:ind w:left="1134" w:firstLine="0"/>
      <w:jc w:val="left"/>
    </w:pPr>
  </w:style>
  <w:style w:type="character" w:customStyle="1" w:styleId="TableListCont5Char">
    <w:name w:val="TableListCont 5 Char"/>
    <w:link w:val="TableListCont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Cont6">
    <w:name w:val="TableListCont 6"/>
    <w:basedOn w:val="a2"/>
    <w:link w:val="TableListCont6Char"/>
    <w:rsid w:val="00833EF3"/>
    <w:pPr>
      <w:spacing w:line="240" w:lineRule="auto"/>
      <w:ind w:left="1361" w:firstLine="0"/>
      <w:jc w:val="left"/>
    </w:pPr>
  </w:style>
  <w:style w:type="character" w:customStyle="1" w:styleId="TableListCont6Char">
    <w:name w:val="TableListCont 6 Char"/>
    <w:link w:val="TableListCont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">
    <w:name w:val="TableListOutNum"/>
    <w:basedOn w:val="a0"/>
    <w:link w:val="TableListOutNumChar"/>
    <w:rsid w:val="00833EF3"/>
    <w:pPr>
      <w:numPr>
        <w:numId w:val="96"/>
      </w:numPr>
      <w:spacing w:line="240" w:lineRule="auto"/>
      <w:jc w:val="left"/>
    </w:pPr>
  </w:style>
  <w:style w:type="character" w:customStyle="1" w:styleId="TableListOutNumChar">
    <w:name w:val="TableListOutNum Char"/>
    <w:link w:val="TableListOutNum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zlTableListOutNum">
    <w:name w:val="zl_TableListOutNum"/>
    <w:basedOn w:val="a5"/>
    <w:rsid w:val="00833EF3"/>
    <w:pPr>
      <w:numPr>
        <w:numId w:val="96"/>
      </w:numPr>
    </w:pPr>
  </w:style>
  <w:style w:type="paragraph" w:customStyle="1" w:styleId="TableListOutNum2">
    <w:name w:val="TableListOutNum 2"/>
    <w:basedOn w:val="a0"/>
    <w:link w:val="TableListOutNum2Char"/>
    <w:rsid w:val="00833EF3"/>
    <w:pPr>
      <w:numPr>
        <w:ilvl w:val="1"/>
        <w:numId w:val="96"/>
      </w:numPr>
      <w:spacing w:line="240" w:lineRule="auto"/>
      <w:jc w:val="left"/>
    </w:pPr>
  </w:style>
  <w:style w:type="character" w:customStyle="1" w:styleId="TableListOutNum2Char">
    <w:name w:val="TableListOutNum 2 Char"/>
    <w:link w:val="TableListOutNum2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3">
    <w:name w:val="TableListOutNum 3"/>
    <w:basedOn w:val="a0"/>
    <w:link w:val="TableListOutNum3Char"/>
    <w:rsid w:val="00833EF3"/>
    <w:pPr>
      <w:numPr>
        <w:ilvl w:val="2"/>
        <w:numId w:val="96"/>
      </w:numPr>
      <w:spacing w:line="240" w:lineRule="auto"/>
      <w:jc w:val="left"/>
    </w:pPr>
  </w:style>
  <w:style w:type="character" w:customStyle="1" w:styleId="TableListOutNum3Char">
    <w:name w:val="TableListOutNum 3 Char"/>
    <w:link w:val="TableListOutNum3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4">
    <w:name w:val="TableListOutNum 4"/>
    <w:basedOn w:val="a0"/>
    <w:link w:val="TableListOutNum4Char"/>
    <w:rsid w:val="00833EF3"/>
    <w:pPr>
      <w:numPr>
        <w:ilvl w:val="3"/>
        <w:numId w:val="96"/>
      </w:numPr>
      <w:spacing w:line="240" w:lineRule="auto"/>
      <w:jc w:val="left"/>
    </w:pPr>
  </w:style>
  <w:style w:type="character" w:customStyle="1" w:styleId="TableListOutNum4Char">
    <w:name w:val="TableListOutNum 4 Char"/>
    <w:link w:val="TableListOutNum4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5">
    <w:name w:val="TableListOutNum 5"/>
    <w:basedOn w:val="a0"/>
    <w:link w:val="TableListOutNum5Char"/>
    <w:rsid w:val="00833EF3"/>
    <w:pPr>
      <w:numPr>
        <w:ilvl w:val="4"/>
        <w:numId w:val="96"/>
      </w:numPr>
      <w:spacing w:line="240" w:lineRule="auto"/>
      <w:jc w:val="left"/>
    </w:pPr>
  </w:style>
  <w:style w:type="character" w:customStyle="1" w:styleId="TableListOutNum5Char">
    <w:name w:val="TableListOutNum 5 Char"/>
    <w:link w:val="TableListOutNum5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ListOutNum6">
    <w:name w:val="TableListOutNum 6"/>
    <w:basedOn w:val="a0"/>
    <w:link w:val="TableListOutNum6Char"/>
    <w:rsid w:val="00833EF3"/>
    <w:pPr>
      <w:numPr>
        <w:ilvl w:val="5"/>
        <w:numId w:val="96"/>
      </w:numPr>
      <w:spacing w:line="240" w:lineRule="auto"/>
      <w:jc w:val="left"/>
    </w:pPr>
  </w:style>
  <w:style w:type="character" w:customStyle="1" w:styleId="TableListOutNum6Char">
    <w:name w:val="TableListOutNum 6 Char"/>
    <w:link w:val="TableListOutNum6"/>
    <w:rsid w:val="001122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acterPrototype">
    <w:name w:val="CharacterPrototyp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DFN">
    <w:name w:val="DFN"/>
    <w:rsid w:val="00833EF3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9">
    <w:name w:val="Strong"/>
    <w:qFormat/>
    <w:rsid w:val="00833EF3"/>
    <w:rPr>
      <w:rFonts w:ascii="Times New Roman" w:hAnsi="Times New Roman" w:cs="Times New Roman"/>
      <w:b/>
      <w:bCs w:val="0"/>
      <w:i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a">
    <w:name w:val="Emphasis"/>
    <w:qFormat/>
    <w:rsid w:val="00833EF3"/>
    <w:rPr>
      <w:rFonts w:ascii="Times New Roman" w:hAnsi="Times New Roman" w:cs="Times New Roman"/>
      <w:b w:val="0"/>
      <w:i/>
      <w:iCs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CODE">
    <w:name w:val="CODE"/>
    <w:rsid w:val="00833EF3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Codesmall">
    <w:name w:val="Codesmall"/>
    <w:rsid w:val="00833EF3"/>
    <w:rPr>
      <w:rFonts w:ascii="Courier New" w:hAnsi="Courier New" w:cs="Courier New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sz w:val="12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leName">
    <w:name w:val="FileName"/>
    <w:rsid w:val="00833EF3"/>
    <w:rPr>
      <w:rFonts w:ascii="Time New Roman" w:hAnsi="Time New Roman" w:cs="Times New Roman"/>
      <w:b w:val="0"/>
      <w:i w:val="0"/>
      <w:caps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leNameUnix">
    <w:name w:val="FileNameUnix"/>
    <w:rsid w:val="00833EF3"/>
    <w:rPr>
      <w:rFonts w:ascii="Lucida Console" w:hAnsi="Lucida Console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spacing w:val="-4"/>
      <w:w w:val="9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Object">
    <w:name w:val="Object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singl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GuidelinesText">
    <w:name w:val="GuidelinesText"/>
    <w:rsid w:val="00833EF3"/>
    <w:rPr>
      <w:rFonts w:ascii="Times New Roman" w:hAnsi="Times New Roman" w:cs="Times New Roman"/>
      <w:b w:val="0"/>
      <w:i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AtRisk">
    <w:name w:val="Status_ExpectedAtRisk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FF00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Late">
    <w:name w:val="Status_ExpectedLat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FF0000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ExpectedNormal">
    <w:name w:val="Status_ExpectedNormal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CCFFCC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Proposed">
    <w:name w:val="Status_Proposed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00FF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ResolvedInTime">
    <w:name w:val="Status_ResolvedInTim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008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tatusResolvedLate">
    <w:name w:val="Status_ResolvedLate"/>
    <w:rsid w:val="00833EF3"/>
    <w:rPr>
      <w:rFonts w:ascii="Times New Roman" w:hAnsi="Times New Roman" w:cs="Times New Roman"/>
      <w:b w:val="0"/>
      <w:i w:val="0"/>
      <w:caps w:val="0"/>
      <w:smallCaps w:val="0"/>
      <w:strike w:val="0"/>
      <w:dstrike w:val="0"/>
      <w:noProof w:val="0"/>
      <w:vanish w:val="0"/>
      <w:color w:val="FF0000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FigureCaptionText">
    <w:name w:val="FigureCaptionText"/>
    <w:rsid w:val="00833EF3"/>
    <w:rPr>
      <w:rFonts w:ascii="Times New Roman" w:hAnsi="Times New Roman" w:cs="Times New Roman"/>
      <w:b/>
      <w:i w:val="0"/>
      <w:caps w:val="0"/>
      <w:smallCaps w:val="0"/>
      <w:strike w:val="0"/>
      <w:dstrike w:val="0"/>
      <w:noProof w:val="0"/>
      <w:vanish w:val="0"/>
      <w:color w:val="auto"/>
      <w:w w:val="100"/>
      <w:kern w:val="0"/>
      <w:u w:val="none"/>
      <w:effect w:val="none"/>
      <w:bdr w:val="none" w:sz="0" w:space="0" w:color="auto"/>
      <w:shd w:val="clear" w:color="auto" w:fill="auto"/>
      <w:vertAlign w:val="baseline"/>
      <w:lang w:val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afb">
    <w:name w:val="Table Grid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nil"/>
          <w:right w:val="single" w:sz="2" w:space="0" w:color="auto"/>
          <w:insideH w:val="nil"/>
          <w:insideV w:val="single" w:sz="2" w:space="0" w:color="auto"/>
        </w:tcBorders>
      </w:tcPr>
    </w:tblStylePr>
  </w:style>
  <w:style w:type="table" w:customStyle="1" w:styleId="TableGridNoBorder">
    <w:name w:val="Table Grid NoBorder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</w:tcPr>
    <w:tblStylePr w:type="firstRow">
      <w:pPr>
        <w:suppressOverlap w:val="0"/>
        <w:textDirection w:val="lrTb"/>
      </w:pPr>
    </w:tblStylePr>
  </w:style>
  <w:style w:type="table" w:customStyle="1" w:styleId="TableImage">
    <w:name w:val="Table Image"/>
    <w:basedOn w:val="a4"/>
    <w:rsid w:val="00833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0" w:type="dxa"/>
      <w:tblInd w:w="283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2">
    <w:name w:val="Table Image 2"/>
    <w:basedOn w:val="TableImage"/>
    <w:rsid w:val="00833EF3"/>
    <w:tblPr>
      <w:tblCellSpacing w:w="0" w:type="dxa"/>
      <w:tblInd w:w="56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3">
    <w:name w:val="Table Image 3"/>
    <w:basedOn w:val="TableImage"/>
    <w:rsid w:val="00833EF3"/>
    <w:tblPr>
      <w:tblCellSpacing w:w="0" w:type="dxa"/>
      <w:tblInd w:w="85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4">
    <w:name w:val="Table Image 4"/>
    <w:basedOn w:val="TableImage"/>
    <w:rsid w:val="00833EF3"/>
    <w:tblPr>
      <w:tblCellSpacing w:w="0" w:type="dxa"/>
      <w:tblInd w:w="1134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5">
    <w:name w:val="Table Image 5"/>
    <w:basedOn w:val="TableImage"/>
    <w:rsid w:val="00833EF3"/>
    <w:tblPr>
      <w:tblCellSpacing w:w="0" w:type="dxa"/>
      <w:tblInd w:w="1417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table" w:customStyle="1" w:styleId="TableImageNormal">
    <w:name w:val="Table Image Normal"/>
    <w:basedOn w:val="TableImage"/>
    <w:rsid w:val="00833EF3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CellSpacing w:w="0" w:type="dxa"/>
    </w:trPr>
    <w:tcPr>
      <w:tcMar>
        <w:top w:w="28" w:type="dxa"/>
        <w:left w:w="28" w:type="dxa"/>
        <w:bottom w:w="28" w:type="dxa"/>
        <w:right w:w="28" w:type="dxa"/>
      </w:tcMar>
    </w:tcPr>
    <w:tblStylePr w:type="firstRow"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cBorders>
      </w:tcPr>
    </w:tblStylePr>
    <w:tblStylePr w:type="lastRow">
      <w:pPr>
        <w:suppressOverlap w:val="0"/>
        <w:textDirection w:val="lrTb"/>
      </w:pPr>
      <w:tblPr/>
      <w:tcPr>
        <w:tcBorders>
          <w:bottom w:val="nil"/>
          <w:right w:val="nil"/>
          <w:insideV w:val="nil"/>
        </w:tcBorders>
      </w:tcPr>
    </w:tblStylePr>
  </w:style>
  <w:style w:type="paragraph" w:customStyle="1" w:styleId="33">
    <w:name w:val="ПрилА3"/>
    <w:basedOn w:val="a2"/>
    <w:rsid w:val="00FB1FC0"/>
    <w:pPr>
      <w:widowControl w:val="0"/>
      <w:numPr>
        <w:ilvl w:val="2"/>
        <w:numId w:val="97"/>
      </w:numPr>
      <w:tabs>
        <w:tab w:val="num" w:pos="1800"/>
      </w:tabs>
      <w:ind w:left="720" w:firstLine="0"/>
      <w:outlineLvl w:val="2"/>
    </w:pPr>
    <w:rPr>
      <w:rFonts w:ascii="Arial" w:hAnsi="Arial"/>
      <w:b/>
      <w:snapToGrid w:val="0"/>
      <w:szCs w:val="20"/>
    </w:rPr>
  </w:style>
  <w:style w:type="paragraph" w:styleId="afc">
    <w:name w:val="table of figures"/>
    <w:basedOn w:val="a2"/>
    <w:uiPriority w:val="99"/>
    <w:rsid w:val="00833EF3"/>
    <w:pPr>
      <w:tabs>
        <w:tab w:val="left" w:leader="dot" w:pos="567"/>
        <w:tab w:val="right" w:leader="dot" w:pos="8787"/>
      </w:tabs>
      <w:spacing w:line="240" w:lineRule="auto"/>
      <w:ind w:left="680" w:right="850" w:hanging="227"/>
      <w:jc w:val="left"/>
    </w:pPr>
  </w:style>
  <w:style w:type="character" w:styleId="afd">
    <w:name w:val="annotation reference"/>
    <w:basedOn w:val="a3"/>
    <w:uiPriority w:val="99"/>
    <w:semiHidden/>
    <w:unhideWhenUsed/>
    <w:rsid w:val="008D3FBC"/>
    <w:rPr>
      <w:sz w:val="16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8D3FBC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8D3F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8D3FBC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8D3F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2">
    <w:name w:val="ДокТабНазвание"/>
    <w:basedOn w:val="a2"/>
    <w:link w:val="aff3"/>
    <w:uiPriority w:val="99"/>
    <w:rsid w:val="006D2178"/>
    <w:pPr>
      <w:keepNext/>
      <w:spacing w:before="120" w:after="120" w:line="240" w:lineRule="auto"/>
      <w:ind w:left="1440" w:hanging="1440"/>
      <w:jc w:val="left"/>
    </w:pPr>
    <w:rPr>
      <w:rFonts w:cs="Arial"/>
      <w:sz w:val="28"/>
    </w:rPr>
  </w:style>
  <w:style w:type="character" w:customStyle="1" w:styleId="aff3">
    <w:name w:val="ДокТабНазвание Знак"/>
    <w:link w:val="aff2"/>
    <w:uiPriority w:val="99"/>
    <w:locked/>
    <w:rsid w:val="006D2178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4">
    <w:name w:val="ДокТабТекст"/>
    <w:basedOn w:val="a2"/>
    <w:uiPriority w:val="99"/>
    <w:rsid w:val="006D2178"/>
    <w:pPr>
      <w:spacing w:before="60" w:after="60" w:line="240" w:lineRule="auto"/>
      <w:ind w:firstLine="0"/>
      <w:jc w:val="left"/>
    </w:pPr>
    <w:rPr>
      <w:rFonts w:cs="Arial"/>
      <w:sz w:val="20"/>
      <w:szCs w:val="20"/>
    </w:rPr>
  </w:style>
  <w:style w:type="table" w:customStyle="1" w:styleId="14">
    <w:name w:val="Сетка таблицы1"/>
    <w:basedOn w:val="a4"/>
    <w:next w:val="afb"/>
    <w:uiPriority w:val="39"/>
    <w:rsid w:val="00CD342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caption"/>
    <w:basedOn w:val="a2"/>
    <w:next w:val="a2"/>
    <w:uiPriority w:val="35"/>
    <w:unhideWhenUsed/>
    <w:qFormat/>
    <w:rsid w:val="00021DE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harChar">
    <w:name w:val="Комментарии Char Char"/>
    <w:qFormat/>
    <w:rsid w:val="008418CB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6">
    <w:name w:val="Маркированный список с отступом"/>
    <w:basedOn w:val="a2"/>
    <w:qFormat/>
    <w:rsid w:val="008418CB"/>
    <w:pPr>
      <w:widowControl w:val="0"/>
    </w:pPr>
  </w:style>
  <w:style w:type="table" w:customStyle="1" w:styleId="110">
    <w:name w:val="Сетка таблицы11"/>
    <w:basedOn w:val="a4"/>
    <w:uiPriority w:val="39"/>
    <w:rsid w:val="00925D5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Revision"/>
    <w:hidden/>
    <w:uiPriority w:val="99"/>
    <w:semiHidden/>
    <w:rsid w:val="00D24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P\Templates\Styled\ESP_GOST_A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414f2fbc2e96d26da53f9d58940937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fd6dd96560799916ae8d477f74c3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E6C8-FFC4-463F-A47E-7B5D4475C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87467-823E-418F-8105-59B783FE3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60BA89-2663-41F8-9169-D0FFF5D460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99FD77-AC91-4501-B357-CA98ABF3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ESP_GOST_Art</Template>
  <TotalTime>1</TotalTime>
  <Pages>16</Pages>
  <Words>3353</Words>
  <Characters>19114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ПОДСИСТЕМА ВЕДЕНИЯ НСИ ПЕРВОЙ ОЧЕРЕДИ</vt:lpstr>
      <vt:lpstr/>
    </vt:vector>
  </TitlesOfParts>
  <Company/>
  <LinksUpToDate>false</LinksUpToDate>
  <CharactersWithSpaces>22423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ПОДСИСТЕМА ВЕДЕНИЯ НСИ ПЕРВОЙ ОЧЕРЕДИ</dc:title>
  <dc:creator>Поляков Владимир</dc:creator>
  <cp:lastModifiedBy>Антон Сенкевич</cp:lastModifiedBy>
  <cp:revision>2</cp:revision>
  <cp:lastPrinted>2017-07-27T14:14:00Z</cp:lastPrinted>
  <dcterms:created xsi:type="dcterms:W3CDTF">2018-05-17T15:36:00Z</dcterms:created>
  <dcterms:modified xsi:type="dcterms:W3CDTF">2018-05-17T15:36:00Z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P_Fig_cap_prefix">
    <vt:lpwstr>Рисунок</vt:lpwstr>
  </property>
  <property fmtid="{D5CDD505-2E9C-101B-9397-08002B2CF9AE}" pid="3" name="ESP_Tab_cap_prefix">
    <vt:lpwstr>Таблица</vt:lpwstr>
  </property>
  <property fmtid="{D5CDD505-2E9C-101B-9397-08002B2CF9AE}" pid="4" name="ESP_Note_cap_prefix">
    <vt:lpwstr>Примечание</vt:lpwstr>
  </property>
  <property fmtid="{D5CDD505-2E9C-101B-9397-08002B2CF9AE}" pid="5" name="ESP_DocNumberingVersion">
    <vt:lpwstr>1</vt:lpwstr>
  </property>
  <property fmtid="{D5CDD505-2E9C-101B-9397-08002B2CF9AE}" pid="6" name="ContentTypeId">
    <vt:lpwstr>0x01010027E71520D2371A49B40E9E8E99B997E7</vt:lpwstr>
  </property>
</Properties>
</file>